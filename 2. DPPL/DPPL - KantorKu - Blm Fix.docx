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078C6" w14:textId="77777777" w:rsidR="00C44039" w:rsidRPr="00B307B0" w:rsidRDefault="00C44039" w:rsidP="00FD33CC">
      <w:pPr>
        <w:pStyle w:val="Title"/>
        <w:spacing w:before="0" w:after="0"/>
        <w:ind w:firstLine="720"/>
        <w:rPr>
          <w:rFonts w:cs="Arial"/>
          <w:lang w:val="fi-FI"/>
        </w:rPr>
      </w:pPr>
      <w:bookmarkStart w:id="0" w:name="_Toc506364382"/>
      <w:bookmarkStart w:id="1" w:name="_Toc58693673"/>
      <w:r w:rsidRPr="00B307B0">
        <w:rPr>
          <w:rFonts w:cs="Arial"/>
          <w:lang w:val="fi-FI"/>
        </w:rPr>
        <w:t>DESKRIPSI PERANCANGAN PERANGKAT LUNAK</w:t>
      </w:r>
    </w:p>
    <w:p w14:paraId="6EA6099C" w14:textId="77777777" w:rsidR="00C44039" w:rsidRPr="00B307B0" w:rsidRDefault="00C44039" w:rsidP="008C3F88">
      <w:pPr>
        <w:pStyle w:val="Title"/>
        <w:spacing w:before="0" w:after="0"/>
        <w:rPr>
          <w:rFonts w:cs="Arial"/>
          <w:lang w:val="fi-FI"/>
        </w:rPr>
      </w:pPr>
    </w:p>
    <w:p w14:paraId="72CBA306" w14:textId="77777777" w:rsidR="00C44039" w:rsidRPr="00B307B0" w:rsidRDefault="00C44039" w:rsidP="008C3F88">
      <w:pPr>
        <w:pStyle w:val="Title"/>
        <w:spacing w:before="0" w:after="0"/>
        <w:rPr>
          <w:rFonts w:cs="Arial"/>
          <w:lang w:val="fi-FI"/>
        </w:rPr>
      </w:pPr>
    </w:p>
    <w:p w14:paraId="093A190A" w14:textId="77777777" w:rsidR="00A848C8" w:rsidRPr="00B307B0" w:rsidRDefault="00A848C8" w:rsidP="008C3F88">
      <w:pPr>
        <w:pStyle w:val="Title"/>
        <w:spacing w:before="0" w:after="0"/>
        <w:rPr>
          <w:rFonts w:cs="Arial"/>
          <w:lang w:val="fi-FI"/>
        </w:rPr>
      </w:pPr>
    </w:p>
    <w:p w14:paraId="14DF51DA" w14:textId="77777777" w:rsidR="00A848C8" w:rsidRPr="00B307B0" w:rsidRDefault="00A848C8" w:rsidP="008C3F88">
      <w:pPr>
        <w:pStyle w:val="Title"/>
        <w:spacing w:before="0" w:after="0"/>
        <w:rPr>
          <w:rFonts w:cs="Arial"/>
          <w:lang w:val="fi-FI"/>
        </w:rPr>
      </w:pPr>
    </w:p>
    <w:p w14:paraId="5653DB08" w14:textId="77777777" w:rsidR="00A848C8" w:rsidRPr="00B307B0" w:rsidRDefault="00A848C8" w:rsidP="008C3F88">
      <w:pPr>
        <w:pStyle w:val="Title"/>
        <w:spacing w:before="0" w:after="0"/>
        <w:rPr>
          <w:rFonts w:cs="Arial"/>
          <w:lang w:val="fi-FI"/>
        </w:rPr>
      </w:pPr>
    </w:p>
    <w:p w14:paraId="1AB43E82" w14:textId="5B1F8812" w:rsidR="00C44039" w:rsidRDefault="007D243F" w:rsidP="008C3F88">
      <w:pPr>
        <w:pStyle w:val="Title"/>
        <w:spacing w:before="0" w:after="0"/>
        <w:rPr>
          <w:rFonts w:cs="Arial"/>
          <w:lang w:val="fi-FI"/>
        </w:rPr>
      </w:pPr>
      <w:r>
        <w:rPr>
          <w:rFonts w:cs="Arial"/>
          <w:lang w:val="fi-FI"/>
        </w:rPr>
        <w:t>KANTORKU</w:t>
      </w:r>
    </w:p>
    <w:p w14:paraId="63B3F221" w14:textId="29BDBD1B" w:rsidR="007D243F" w:rsidRPr="00B307B0" w:rsidRDefault="007D243F" w:rsidP="008C3F88">
      <w:pPr>
        <w:pStyle w:val="Title"/>
        <w:spacing w:before="0" w:after="0"/>
        <w:rPr>
          <w:rFonts w:cs="Arial"/>
          <w:lang w:val="fi-FI"/>
        </w:rPr>
      </w:pPr>
      <w:r>
        <w:rPr>
          <w:rFonts w:cs="Arial"/>
          <w:lang w:val="fi-FI"/>
        </w:rPr>
        <w:t>(System Management Karyawan)</w:t>
      </w:r>
    </w:p>
    <w:p w14:paraId="0FCECF88" w14:textId="77777777" w:rsidR="00C44039" w:rsidRPr="00B307B0" w:rsidRDefault="00C44039" w:rsidP="008C3F88">
      <w:pPr>
        <w:pStyle w:val="Title"/>
        <w:spacing w:before="0" w:after="0"/>
        <w:rPr>
          <w:rFonts w:cs="Arial"/>
          <w:lang w:val="fi-FI"/>
        </w:rPr>
      </w:pPr>
    </w:p>
    <w:p w14:paraId="0BFC40C4" w14:textId="77777777" w:rsidR="00A848C8" w:rsidRPr="00B307B0" w:rsidRDefault="00A848C8" w:rsidP="008C3F88">
      <w:pPr>
        <w:pStyle w:val="Title"/>
        <w:spacing w:before="0" w:after="0"/>
        <w:rPr>
          <w:rFonts w:cs="Arial"/>
          <w:lang w:val="fi-FI"/>
        </w:rPr>
      </w:pPr>
    </w:p>
    <w:p w14:paraId="674D670F" w14:textId="77777777" w:rsidR="00A848C8" w:rsidRPr="00B307B0" w:rsidRDefault="00A848C8" w:rsidP="008C3F88">
      <w:pPr>
        <w:pStyle w:val="Title"/>
        <w:spacing w:before="0" w:after="0"/>
        <w:rPr>
          <w:rFonts w:cs="Arial"/>
          <w:lang w:val="fi-FI"/>
        </w:rPr>
      </w:pPr>
    </w:p>
    <w:p w14:paraId="1F778BB5" w14:textId="77777777" w:rsidR="00C44039" w:rsidRPr="00B307B0" w:rsidRDefault="00C44039" w:rsidP="008C3F88">
      <w:pPr>
        <w:pStyle w:val="Title"/>
        <w:spacing w:before="0" w:after="0"/>
        <w:rPr>
          <w:rFonts w:cs="Arial"/>
          <w:lang w:val="fi-FI"/>
        </w:rPr>
      </w:pPr>
    </w:p>
    <w:p w14:paraId="48376FC0" w14:textId="77777777" w:rsidR="00C44039" w:rsidRPr="00B307B0" w:rsidRDefault="00C44039" w:rsidP="008C3F88">
      <w:pPr>
        <w:pStyle w:val="SubTitle"/>
        <w:spacing w:before="0" w:after="0"/>
        <w:rPr>
          <w:rFonts w:cs="Arial"/>
          <w:b w:val="0"/>
          <w:sz w:val="28"/>
          <w:lang w:val="fi-FI"/>
        </w:rPr>
      </w:pPr>
      <w:r w:rsidRPr="00B307B0">
        <w:rPr>
          <w:rFonts w:cs="Arial"/>
          <w:b w:val="0"/>
          <w:sz w:val="28"/>
          <w:lang w:val="fi-FI"/>
        </w:rPr>
        <w:t xml:space="preserve">untuk: </w:t>
      </w:r>
    </w:p>
    <w:p w14:paraId="11C70027" w14:textId="3B503B3A" w:rsidR="00C44039" w:rsidRDefault="007D243F" w:rsidP="008C3F88">
      <w:pPr>
        <w:pStyle w:val="SubTitle"/>
        <w:spacing w:before="0" w:after="0"/>
        <w:rPr>
          <w:rFonts w:cs="Arial"/>
          <w:b w:val="0"/>
          <w:sz w:val="28"/>
          <w:lang w:val="sv-SE"/>
        </w:rPr>
      </w:pPr>
      <w:r>
        <w:rPr>
          <w:rFonts w:cs="Arial"/>
          <w:b w:val="0"/>
          <w:sz w:val="28"/>
          <w:lang w:val="sv-SE"/>
        </w:rPr>
        <w:t xml:space="preserve">HRD ( Human Resource Development ) </w:t>
      </w:r>
    </w:p>
    <w:p w14:paraId="0FFCFF9B" w14:textId="2B0EF4A3" w:rsidR="007D243F" w:rsidRDefault="007D243F" w:rsidP="008C3F88">
      <w:pPr>
        <w:pStyle w:val="SubTitle"/>
        <w:spacing w:before="0" w:after="0"/>
        <w:rPr>
          <w:rFonts w:cs="Arial"/>
          <w:b w:val="0"/>
          <w:sz w:val="28"/>
          <w:lang w:val="sv-SE"/>
        </w:rPr>
      </w:pPr>
      <w:r>
        <w:rPr>
          <w:rFonts w:cs="Arial"/>
          <w:b w:val="0"/>
          <w:sz w:val="28"/>
          <w:lang w:val="sv-SE"/>
        </w:rPr>
        <w:t xml:space="preserve">&amp; </w:t>
      </w:r>
    </w:p>
    <w:p w14:paraId="77CBE4D5" w14:textId="4CFE492F" w:rsidR="007D243F" w:rsidRPr="00B307B0" w:rsidRDefault="007D243F" w:rsidP="008C3F88">
      <w:pPr>
        <w:pStyle w:val="SubTitle"/>
        <w:spacing w:before="0" w:after="0"/>
        <w:rPr>
          <w:rFonts w:cs="Arial"/>
          <w:b w:val="0"/>
          <w:sz w:val="28"/>
          <w:lang w:val="sv-SE"/>
        </w:rPr>
      </w:pPr>
      <w:r>
        <w:rPr>
          <w:rFonts w:cs="Arial"/>
          <w:b w:val="0"/>
          <w:sz w:val="28"/>
          <w:lang w:val="sv-SE"/>
        </w:rPr>
        <w:t>Kantor / Perusahaan</w:t>
      </w:r>
    </w:p>
    <w:p w14:paraId="1A5DA51F" w14:textId="77777777" w:rsidR="00C44039" w:rsidRPr="00B307B0" w:rsidRDefault="00C44039" w:rsidP="008C3F88">
      <w:pPr>
        <w:pStyle w:val="SubTitle"/>
        <w:spacing w:before="0" w:after="0"/>
        <w:rPr>
          <w:rFonts w:cs="Arial"/>
          <w:b w:val="0"/>
          <w:sz w:val="28"/>
          <w:lang w:val="sv-SE"/>
        </w:rPr>
      </w:pPr>
    </w:p>
    <w:p w14:paraId="15945EA5" w14:textId="77777777" w:rsidR="00C44039" w:rsidRPr="00B307B0" w:rsidRDefault="00C44039" w:rsidP="008C3F88">
      <w:pPr>
        <w:pStyle w:val="SubTitle"/>
        <w:spacing w:before="0" w:after="0"/>
        <w:rPr>
          <w:rFonts w:cs="Arial"/>
          <w:b w:val="0"/>
          <w:sz w:val="28"/>
          <w:lang w:val="sv-SE"/>
        </w:rPr>
      </w:pPr>
    </w:p>
    <w:p w14:paraId="77FFA53F" w14:textId="77777777" w:rsidR="00C44039" w:rsidRPr="00B307B0" w:rsidRDefault="00C44039" w:rsidP="008C3F88">
      <w:pPr>
        <w:pStyle w:val="SubTitle"/>
        <w:spacing w:before="0" w:after="0"/>
        <w:rPr>
          <w:rFonts w:cs="Arial"/>
          <w:b w:val="0"/>
          <w:sz w:val="28"/>
          <w:lang w:val="sv-SE"/>
        </w:rPr>
      </w:pPr>
      <w:r w:rsidRPr="00B307B0">
        <w:rPr>
          <w:rFonts w:cs="Arial"/>
          <w:b w:val="0"/>
          <w:sz w:val="28"/>
          <w:lang w:val="sv-SE"/>
        </w:rPr>
        <w:t>Dipersiapkan oleh:</w:t>
      </w:r>
    </w:p>
    <w:p w14:paraId="257362C4" w14:textId="33ABF553" w:rsidR="00C44039" w:rsidRDefault="007D243F" w:rsidP="008C3F88">
      <w:pPr>
        <w:pStyle w:val="Title"/>
        <w:spacing w:before="0" w:after="0"/>
        <w:rPr>
          <w:rFonts w:cs="Arial"/>
          <w:b w:val="0"/>
          <w:sz w:val="28"/>
          <w:lang w:val="sv-SE"/>
        </w:rPr>
      </w:pPr>
      <w:r>
        <w:rPr>
          <w:rFonts w:cs="Arial"/>
          <w:b w:val="0"/>
          <w:sz w:val="28"/>
          <w:lang w:val="sv-SE"/>
        </w:rPr>
        <w:t>Erik Cahya Pradana</w:t>
      </w:r>
    </w:p>
    <w:p w14:paraId="66EF3FAD" w14:textId="107B39EB" w:rsidR="007D243F" w:rsidRPr="00B307B0" w:rsidRDefault="007D243F" w:rsidP="008C3F88">
      <w:pPr>
        <w:pStyle w:val="Title"/>
        <w:spacing w:before="0" w:after="0"/>
        <w:rPr>
          <w:rFonts w:cs="Arial"/>
          <w:b w:val="0"/>
          <w:sz w:val="28"/>
          <w:lang w:val="sv-SE"/>
        </w:rPr>
      </w:pPr>
      <w:r>
        <w:rPr>
          <w:rFonts w:cs="Arial"/>
          <w:b w:val="0"/>
          <w:sz w:val="28"/>
          <w:lang w:val="sv-SE"/>
        </w:rPr>
        <w:t>( 190030209 )</w:t>
      </w:r>
    </w:p>
    <w:p w14:paraId="56A0BCDD" w14:textId="77777777" w:rsidR="00C44039" w:rsidRPr="00B307B0" w:rsidRDefault="00C44039" w:rsidP="008C3F88">
      <w:pPr>
        <w:pStyle w:val="Title"/>
        <w:spacing w:before="0" w:after="0"/>
        <w:rPr>
          <w:rFonts w:cs="Arial"/>
          <w:lang w:val="sv-SE"/>
        </w:rPr>
      </w:pPr>
    </w:p>
    <w:p w14:paraId="6F7A44F2" w14:textId="77777777" w:rsidR="00C44039" w:rsidRPr="00B307B0" w:rsidRDefault="00C44039" w:rsidP="008C3F88">
      <w:pPr>
        <w:pStyle w:val="Title"/>
        <w:spacing w:before="0" w:after="0"/>
        <w:rPr>
          <w:rFonts w:cs="Arial"/>
          <w:lang w:val="sv-SE"/>
        </w:rPr>
      </w:pPr>
    </w:p>
    <w:p w14:paraId="27474AD0" w14:textId="77777777" w:rsidR="001360A4" w:rsidRPr="00B307B0" w:rsidRDefault="001360A4" w:rsidP="001360A4">
      <w:pPr>
        <w:pStyle w:val="Title"/>
        <w:spacing w:before="0" w:after="0"/>
        <w:jc w:val="left"/>
        <w:rPr>
          <w:rFonts w:cs="Arial"/>
          <w:lang w:val="sv-SE"/>
        </w:rPr>
      </w:pPr>
    </w:p>
    <w:p w14:paraId="1FBE77C6" w14:textId="77777777" w:rsidR="00A848C8" w:rsidRPr="00B307B0" w:rsidRDefault="00A848C8" w:rsidP="008C3F88">
      <w:pPr>
        <w:pStyle w:val="Title"/>
        <w:spacing w:before="0" w:after="0"/>
        <w:rPr>
          <w:rFonts w:cs="Arial"/>
          <w:lang w:val="sv-SE"/>
        </w:rPr>
      </w:pPr>
    </w:p>
    <w:p w14:paraId="6905B6CD" w14:textId="77777777" w:rsidR="00A848C8" w:rsidRPr="00B307B0" w:rsidRDefault="00A848C8" w:rsidP="008C3F88">
      <w:pPr>
        <w:pStyle w:val="Title"/>
        <w:spacing w:before="0" w:after="0"/>
        <w:rPr>
          <w:rFonts w:cs="Arial"/>
          <w:lang w:val="sv-SE"/>
        </w:rPr>
      </w:pPr>
    </w:p>
    <w:p w14:paraId="1B42C871" w14:textId="77777777" w:rsidR="00A848C8" w:rsidRPr="00B307B0" w:rsidRDefault="00A848C8" w:rsidP="008C3F88">
      <w:pPr>
        <w:pStyle w:val="Title"/>
        <w:spacing w:before="0" w:after="0"/>
        <w:rPr>
          <w:rFonts w:cs="Arial"/>
          <w:lang w:val="sv-SE"/>
        </w:rPr>
      </w:pPr>
    </w:p>
    <w:p w14:paraId="6C105517" w14:textId="77777777" w:rsidR="00C44039" w:rsidRPr="00B307B0" w:rsidRDefault="00C44039" w:rsidP="008C3F88">
      <w:pPr>
        <w:pStyle w:val="SubTitle"/>
        <w:spacing w:before="0" w:after="0"/>
        <w:rPr>
          <w:rFonts w:cs="Arial"/>
          <w:b w:val="0"/>
          <w:sz w:val="28"/>
          <w:lang w:val="sv-SE"/>
        </w:rPr>
      </w:pPr>
      <w:r w:rsidRPr="00B307B0">
        <w:rPr>
          <w:rFonts w:cs="Arial"/>
          <w:b w:val="0"/>
          <w:sz w:val="28"/>
          <w:lang w:val="sv-SE"/>
        </w:rPr>
        <w:t>Program Studi Sistem Komputer</w:t>
      </w:r>
    </w:p>
    <w:p w14:paraId="30260E88" w14:textId="7458FC27" w:rsidR="00C44039" w:rsidRPr="00B307B0" w:rsidRDefault="0081460F" w:rsidP="008C3F88">
      <w:pPr>
        <w:pStyle w:val="SubTitle"/>
        <w:spacing w:before="0" w:after="0"/>
        <w:rPr>
          <w:rFonts w:cs="Arial"/>
          <w:b w:val="0"/>
          <w:sz w:val="28"/>
          <w:lang w:val="sv-SE"/>
        </w:rPr>
      </w:pPr>
      <w:r w:rsidRPr="00B307B0">
        <w:rPr>
          <w:rFonts w:cs="Arial"/>
          <w:b w:val="0"/>
          <w:sz w:val="28"/>
          <w:lang w:val="sv-SE"/>
        </w:rPr>
        <w:t>Institut Teknologi dan Bisnis</w:t>
      </w:r>
      <w:r w:rsidR="00C44039" w:rsidRPr="00B307B0">
        <w:rPr>
          <w:rFonts w:cs="Arial"/>
          <w:b w:val="0"/>
          <w:sz w:val="28"/>
          <w:lang w:val="sv-SE"/>
        </w:rPr>
        <w:t xml:space="preserve"> STIKOM Bali</w:t>
      </w:r>
    </w:p>
    <w:p w14:paraId="3F0834B3" w14:textId="489FA600" w:rsidR="00C44039" w:rsidRPr="00B307B0" w:rsidRDefault="00576EE7" w:rsidP="008C3F88">
      <w:pPr>
        <w:pStyle w:val="SubTitle"/>
        <w:spacing w:before="0" w:after="0"/>
        <w:rPr>
          <w:rFonts w:cs="Arial"/>
          <w:b w:val="0"/>
          <w:sz w:val="28"/>
          <w:lang w:val="sv-SE"/>
        </w:rPr>
      </w:pPr>
      <w:r w:rsidRPr="00B307B0">
        <w:rPr>
          <w:rFonts w:cs="Arial"/>
          <w:b w:val="0"/>
          <w:sz w:val="28"/>
          <w:lang w:val="sv-SE"/>
        </w:rPr>
        <w:t>20</w:t>
      </w:r>
      <w:r w:rsidR="0081460F" w:rsidRPr="00B307B0">
        <w:rPr>
          <w:rFonts w:cs="Arial"/>
          <w:b w:val="0"/>
          <w:sz w:val="28"/>
          <w:lang w:val="sv-SE"/>
        </w:rPr>
        <w:t>20</w:t>
      </w:r>
    </w:p>
    <w:p w14:paraId="38DA80D5" w14:textId="77777777" w:rsidR="00C44039" w:rsidRPr="00B307B0" w:rsidRDefault="00C44039" w:rsidP="008C3F88">
      <w:pPr>
        <w:pStyle w:val="SubTitle"/>
        <w:spacing w:before="0" w:after="0"/>
        <w:rPr>
          <w:rFonts w:cs="Arial"/>
          <w:b w:val="0"/>
          <w:sz w:val="28"/>
          <w:lang w:val="sv-SE"/>
        </w:rPr>
      </w:pPr>
    </w:p>
    <w:tbl>
      <w:tblPr>
        <w:tblW w:w="8296" w:type="dxa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8"/>
        <w:gridCol w:w="2512"/>
        <w:gridCol w:w="1311"/>
        <w:gridCol w:w="1506"/>
        <w:gridCol w:w="1729"/>
      </w:tblGrid>
      <w:tr w:rsidR="00C44039" w:rsidRPr="00B307B0" w14:paraId="16DCECE0" w14:textId="77777777" w:rsidTr="007E58D7">
        <w:trPr>
          <w:cantSplit/>
          <w:trHeight w:hRule="exact" w:val="665"/>
        </w:trPr>
        <w:tc>
          <w:tcPr>
            <w:tcW w:w="1238" w:type="dxa"/>
            <w:vMerge w:val="restart"/>
            <w:vAlign w:val="center"/>
          </w:tcPr>
          <w:p w14:paraId="318D41FF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</w:rPr>
            </w:pPr>
            <w:r w:rsidRPr="00B307B0">
              <w:rPr>
                <w:rFonts w:cs="Arial"/>
                <w:noProof/>
                <w:lang w:eastAsia="en-GB"/>
              </w:rPr>
              <w:drawing>
                <wp:anchor distT="0" distB="0" distL="114300" distR="114300" simplePos="0" relativeHeight="251650560" behindDoc="0" locked="0" layoutInCell="1" allowOverlap="1" wp14:anchorId="1B5CA8E3" wp14:editId="4CC7D824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231775</wp:posOffset>
                  </wp:positionV>
                  <wp:extent cx="468630" cy="617855"/>
                  <wp:effectExtent l="0" t="0" r="7620" b="0"/>
                  <wp:wrapNone/>
                  <wp:docPr id="2" name="Picture 2" descr="Logo Ba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Ba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" cy="61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12" w:type="dxa"/>
            <w:vMerge w:val="restart"/>
            <w:vAlign w:val="center"/>
          </w:tcPr>
          <w:p w14:paraId="1329AC94" w14:textId="77777777" w:rsidR="00C44039" w:rsidRPr="00B307B0" w:rsidRDefault="00C44039" w:rsidP="008C3F88">
            <w:pPr>
              <w:spacing w:after="0" w:line="240" w:lineRule="auto"/>
              <w:jc w:val="center"/>
              <w:rPr>
                <w:rFonts w:ascii="Arial" w:hAnsi="Arial" w:cs="Arial"/>
                <w:lang w:val="sv-SE"/>
              </w:rPr>
            </w:pPr>
            <w:r w:rsidRPr="00B307B0">
              <w:rPr>
                <w:rFonts w:ascii="Arial" w:hAnsi="Arial" w:cs="Arial"/>
                <w:lang w:val="sv-SE"/>
              </w:rPr>
              <w:t>Program Studi Sistem Komputer</w:t>
            </w:r>
          </w:p>
          <w:p w14:paraId="40CE748B" w14:textId="1ED31875" w:rsidR="00C44039" w:rsidRPr="00B307B0" w:rsidRDefault="007E58D7" w:rsidP="008C3F88">
            <w:pPr>
              <w:pStyle w:val="Title"/>
              <w:spacing w:before="0" w:after="0"/>
              <w:rPr>
                <w:rFonts w:cs="Arial"/>
                <w:b w:val="0"/>
                <w:sz w:val="20"/>
                <w:lang w:val="sv-SE"/>
              </w:rPr>
            </w:pPr>
            <w:r w:rsidRPr="00B307B0">
              <w:rPr>
                <w:rFonts w:cs="Arial"/>
                <w:b w:val="0"/>
                <w:sz w:val="20"/>
                <w:lang w:val="sv-SE"/>
              </w:rPr>
              <w:t>ITB</w:t>
            </w:r>
            <w:r w:rsidR="00C44039" w:rsidRPr="00B307B0">
              <w:rPr>
                <w:rFonts w:cs="Arial"/>
                <w:b w:val="0"/>
                <w:sz w:val="20"/>
                <w:lang w:val="sv-SE"/>
              </w:rPr>
              <w:t xml:space="preserve"> STIKOM Bali</w:t>
            </w:r>
          </w:p>
        </w:tc>
        <w:tc>
          <w:tcPr>
            <w:tcW w:w="2817" w:type="dxa"/>
            <w:gridSpan w:val="2"/>
            <w:vAlign w:val="center"/>
          </w:tcPr>
          <w:p w14:paraId="4B59DCF9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sz w:val="22"/>
              </w:rPr>
            </w:pPr>
            <w:proofErr w:type="spellStart"/>
            <w:r w:rsidRPr="00B307B0">
              <w:rPr>
                <w:rFonts w:cs="Arial"/>
                <w:sz w:val="22"/>
              </w:rPr>
              <w:t>Nomor</w:t>
            </w:r>
            <w:proofErr w:type="spellEnd"/>
            <w:r w:rsidRPr="00B307B0">
              <w:rPr>
                <w:rFonts w:cs="Arial"/>
                <w:sz w:val="22"/>
              </w:rPr>
              <w:t xml:space="preserve"> </w:t>
            </w:r>
            <w:proofErr w:type="spellStart"/>
            <w:r w:rsidRPr="00B307B0">
              <w:rPr>
                <w:rFonts w:cs="Arial"/>
                <w:sz w:val="22"/>
              </w:rPr>
              <w:t>Dokumen</w:t>
            </w:r>
            <w:proofErr w:type="spellEnd"/>
          </w:p>
        </w:tc>
        <w:tc>
          <w:tcPr>
            <w:tcW w:w="1729" w:type="dxa"/>
            <w:vAlign w:val="center"/>
          </w:tcPr>
          <w:p w14:paraId="517F2C8D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sz w:val="22"/>
              </w:rPr>
            </w:pPr>
            <w:proofErr w:type="spellStart"/>
            <w:r w:rsidRPr="00B307B0">
              <w:rPr>
                <w:rFonts w:cs="Arial"/>
                <w:sz w:val="22"/>
              </w:rPr>
              <w:t>Halaman</w:t>
            </w:r>
            <w:proofErr w:type="spellEnd"/>
          </w:p>
        </w:tc>
      </w:tr>
      <w:tr w:rsidR="00C44039" w:rsidRPr="00B307B0" w14:paraId="53E8E38A" w14:textId="77777777" w:rsidTr="007E58D7">
        <w:trPr>
          <w:cantSplit/>
          <w:trHeight w:hRule="exact" w:val="778"/>
        </w:trPr>
        <w:tc>
          <w:tcPr>
            <w:tcW w:w="1238" w:type="dxa"/>
            <w:vMerge/>
          </w:tcPr>
          <w:p w14:paraId="34780413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</w:rPr>
            </w:pPr>
          </w:p>
        </w:tc>
        <w:tc>
          <w:tcPr>
            <w:tcW w:w="2512" w:type="dxa"/>
            <w:vMerge/>
          </w:tcPr>
          <w:p w14:paraId="7B41174E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</w:rPr>
            </w:pPr>
          </w:p>
        </w:tc>
        <w:tc>
          <w:tcPr>
            <w:tcW w:w="2817" w:type="dxa"/>
            <w:gridSpan w:val="2"/>
            <w:vAlign w:val="center"/>
          </w:tcPr>
          <w:p w14:paraId="0B27F357" w14:textId="77777777" w:rsidR="00C44039" w:rsidRPr="00B307B0" w:rsidRDefault="008C3F88" w:rsidP="008C3F88">
            <w:pPr>
              <w:pStyle w:val="Title"/>
              <w:spacing w:before="0" w:after="0"/>
              <w:rPr>
                <w:rFonts w:cs="Arial"/>
                <w:b w:val="0"/>
                <w:i/>
                <w:sz w:val="24"/>
              </w:rPr>
            </w:pPr>
            <w:r w:rsidRPr="00B307B0">
              <w:rPr>
                <w:rFonts w:cs="Arial"/>
                <w:i/>
                <w:sz w:val="22"/>
              </w:rPr>
              <w:t>DP</w:t>
            </w:r>
            <w:r w:rsidR="00C44039" w:rsidRPr="00B307B0">
              <w:rPr>
                <w:rFonts w:cs="Arial"/>
                <w:i/>
                <w:sz w:val="22"/>
              </w:rPr>
              <w:t>PL-xxx</w:t>
            </w:r>
          </w:p>
        </w:tc>
        <w:tc>
          <w:tcPr>
            <w:tcW w:w="1729" w:type="dxa"/>
            <w:vAlign w:val="center"/>
          </w:tcPr>
          <w:p w14:paraId="16AF0894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b w:val="0"/>
                <w:i/>
                <w:sz w:val="24"/>
              </w:rPr>
            </w:pPr>
            <w:r w:rsidRPr="00B307B0">
              <w:rPr>
                <w:rFonts w:cs="Arial"/>
                <w:b w:val="0"/>
                <w:i/>
                <w:sz w:val="24"/>
              </w:rPr>
              <w:t>&lt;#&gt;/&lt;</w:t>
            </w:r>
            <w:proofErr w:type="spellStart"/>
            <w:r w:rsidRPr="00B307B0">
              <w:rPr>
                <w:rFonts w:cs="Arial"/>
                <w:b w:val="0"/>
                <w:i/>
                <w:sz w:val="24"/>
              </w:rPr>
              <w:t>jml</w:t>
            </w:r>
            <w:proofErr w:type="spellEnd"/>
            <w:r w:rsidRPr="00B307B0">
              <w:rPr>
                <w:rFonts w:cs="Arial"/>
                <w:b w:val="0"/>
                <w:i/>
                <w:sz w:val="24"/>
              </w:rPr>
              <w:t xml:space="preserve"> #</w:t>
            </w:r>
          </w:p>
        </w:tc>
      </w:tr>
      <w:tr w:rsidR="00C44039" w:rsidRPr="00B307B0" w14:paraId="37BA8597" w14:textId="77777777" w:rsidTr="007E58D7">
        <w:trPr>
          <w:cantSplit/>
          <w:trHeight w:hRule="exact" w:val="479"/>
        </w:trPr>
        <w:tc>
          <w:tcPr>
            <w:tcW w:w="1238" w:type="dxa"/>
            <w:vMerge/>
          </w:tcPr>
          <w:p w14:paraId="286E13CE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</w:rPr>
            </w:pPr>
          </w:p>
        </w:tc>
        <w:tc>
          <w:tcPr>
            <w:tcW w:w="2512" w:type="dxa"/>
            <w:vMerge/>
          </w:tcPr>
          <w:p w14:paraId="21FA842E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</w:rPr>
            </w:pPr>
          </w:p>
        </w:tc>
        <w:tc>
          <w:tcPr>
            <w:tcW w:w="1311" w:type="dxa"/>
            <w:vAlign w:val="center"/>
          </w:tcPr>
          <w:p w14:paraId="22AD90FC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b w:val="0"/>
                <w:i/>
                <w:sz w:val="20"/>
              </w:rPr>
            </w:pPr>
            <w:proofErr w:type="spellStart"/>
            <w:r w:rsidRPr="00B307B0">
              <w:rPr>
                <w:rFonts w:cs="Arial"/>
                <w:sz w:val="22"/>
              </w:rPr>
              <w:t>Revisi</w:t>
            </w:r>
            <w:proofErr w:type="spellEnd"/>
          </w:p>
        </w:tc>
        <w:tc>
          <w:tcPr>
            <w:tcW w:w="1506" w:type="dxa"/>
            <w:vAlign w:val="center"/>
          </w:tcPr>
          <w:p w14:paraId="779FD6D4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b w:val="0"/>
                <w:i/>
                <w:sz w:val="20"/>
              </w:rPr>
            </w:pPr>
            <w:r w:rsidRPr="00B307B0">
              <w:rPr>
                <w:rFonts w:cs="Arial"/>
                <w:b w:val="0"/>
                <w:i/>
                <w:sz w:val="20"/>
              </w:rPr>
              <w:t>&lt;</w:t>
            </w:r>
            <w:proofErr w:type="spellStart"/>
            <w:r w:rsidRPr="00B307B0">
              <w:rPr>
                <w:rFonts w:cs="Arial"/>
                <w:b w:val="0"/>
                <w:i/>
                <w:sz w:val="20"/>
              </w:rPr>
              <w:t>nomor</w:t>
            </w:r>
            <w:proofErr w:type="spellEnd"/>
            <w:r w:rsidRPr="00B307B0">
              <w:rPr>
                <w:rFonts w:cs="Arial"/>
                <w:b w:val="0"/>
                <w:i/>
                <w:sz w:val="20"/>
              </w:rPr>
              <w:t xml:space="preserve"> </w:t>
            </w:r>
            <w:proofErr w:type="spellStart"/>
            <w:r w:rsidRPr="00B307B0">
              <w:rPr>
                <w:rFonts w:cs="Arial"/>
                <w:b w:val="0"/>
                <w:i/>
                <w:sz w:val="20"/>
              </w:rPr>
              <w:t>revisi</w:t>
            </w:r>
            <w:proofErr w:type="spellEnd"/>
            <w:r w:rsidRPr="00B307B0">
              <w:rPr>
                <w:rFonts w:cs="Arial"/>
                <w:b w:val="0"/>
                <w:i/>
                <w:sz w:val="20"/>
              </w:rPr>
              <w:t>&gt;</w:t>
            </w:r>
          </w:p>
        </w:tc>
        <w:tc>
          <w:tcPr>
            <w:tcW w:w="1729" w:type="dxa"/>
            <w:vAlign w:val="center"/>
          </w:tcPr>
          <w:p w14:paraId="4A018790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b w:val="0"/>
                <w:i/>
                <w:sz w:val="20"/>
              </w:rPr>
            </w:pPr>
            <w:proofErr w:type="spellStart"/>
            <w:r w:rsidRPr="00B307B0">
              <w:rPr>
                <w:rFonts w:cs="Arial"/>
                <w:b w:val="0"/>
                <w:i/>
                <w:sz w:val="20"/>
              </w:rPr>
              <w:t>Tgl</w:t>
            </w:r>
            <w:proofErr w:type="spellEnd"/>
            <w:r w:rsidRPr="00B307B0">
              <w:rPr>
                <w:rFonts w:cs="Arial"/>
                <w:b w:val="0"/>
                <w:i/>
                <w:sz w:val="20"/>
              </w:rPr>
              <w:t>: &lt;</w:t>
            </w:r>
            <w:proofErr w:type="spellStart"/>
            <w:r w:rsidRPr="00B307B0">
              <w:rPr>
                <w:rFonts w:cs="Arial"/>
                <w:b w:val="0"/>
                <w:i/>
                <w:sz w:val="20"/>
              </w:rPr>
              <w:t>isi</w:t>
            </w:r>
            <w:proofErr w:type="spellEnd"/>
            <w:r w:rsidRPr="00B307B0">
              <w:rPr>
                <w:rFonts w:cs="Arial"/>
                <w:b w:val="0"/>
                <w:i/>
                <w:sz w:val="20"/>
              </w:rPr>
              <w:t xml:space="preserve"> </w:t>
            </w:r>
            <w:proofErr w:type="spellStart"/>
            <w:r w:rsidRPr="00B307B0">
              <w:rPr>
                <w:rFonts w:cs="Arial"/>
                <w:b w:val="0"/>
                <w:i/>
                <w:sz w:val="20"/>
              </w:rPr>
              <w:t>tanggal</w:t>
            </w:r>
            <w:proofErr w:type="spellEnd"/>
            <w:r w:rsidRPr="00B307B0">
              <w:rPr>
                <w:rFonts w:cs="Arial"/>
                <w:b w:val="0"/>
                <w:i/>
                <w:sz w:val="20"/>
              </w:rPr>
              <w:t>&gt;</w:t>
            </w:r>
          </w:p>
        </w:tc>
      </w:tr>
    </w:tbl>
    <w:p w14:paraId="09A3C960" w14:textId="77777777" w:rsidR="00C44039" w:rsidRPr="00B307B0" w:rsidRDefault="00C44039" w:rsidP="00A848C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307B0">
        <w:rPr>
          <w:rFonts w:ascii="Arial" w:hAnsi="Arial" w:cs="Arial"/>
        </w:rPr>
        <w:br w:type="page"/>
      </w:r>
      <w:r w:rsidRPr="00B307B0">
        <w:rPr>
          <w:rFonts w:ascii="Arial" w:hAnsi="Arial" w:cs="Arial"/>
          <w:b/>
          <w:sz w:val="28"/>
          <w:szCs w:val="28"/>
        </w:rPr>
        <w:lastRenderedPageBreak/>
        <w:t>DAFTAR PERUBAHAN</w:t>
      </w:r>
    </w:p>
    <w:p w14:paraId="6B712158" w14:textId="77777777" w:rsidR="00A848C8" w:rsidRPr="00B307B0" w:rsidRDefault="00A848C8" w:rsidP="00A848C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C44039" w:rsidRPr="00B307B0" w14:paraId="17CDE466" w14:textId="77777777" w:rsidTr="009571EB">
        <w:tc>
          <w:tcPr>
            <w:tcW w:w="2093" w:type="dxa"/>
          </w:tcPr>
          <w:p w14:paraId="6E191305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sz w:val="24"/>
              </w:rPr>
            </w:pPr>
            <w:proofErr w:type="spellStart"/>
            <w:r w:rsidRPr="00B307B0">
              <w:rPr>
                <w:rFonts w:cs="Arial"/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52FB8FF1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sz w:val="24"/>
              </w:rPr>
            </w:pPr>
            <w:proofErr w:type="spellStart"/>
            <w:r w:rsidRPr="00B307B0">
              <w:rPr>
                <w:rFonts w:cs="Arial"/>
                <w:sz w:val="24"/>
              </w:rPr>
              <w:t>Deskripsi</w:t>
            </w:r>
            <w:proofErr w:type="spellEnd"/>
          </w:p>
        </w:tc>
      </w:tr>
      <w:tr w:rsidR="00C44039" w:rsidRPr="00B307B0" w14:paraId="4CD81FA7" w14:textId="77777777" w:rsidTr="009571EB">
        <w:trPr>
          <w:trHeight w:val="1134"/>
        </w:trPr>
        <w:tc>
          <w:tcPr>
            <w:tcW w:w="2093" w:type="dxa"/>
          </w:tcPr>
          <w:p w14:paraId="50BFDA58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</w:rPr>
            </w:pPr>
            <w:r w:rsidRPr="00B307B0">
              <w:rPr>
                <w:rFonts w:cs="Arial"/>
              </w:rPr>
              <w:t>A</w:t>
            </w:r>
          </w:p>
        </w:tc>
        <w:tc>
          <w:tcPr>
            <w:tcW w:w="6804" w:type="dxa"/>
          </w:tcPr>
          <w:p w14:paraId="6B285222" w14:textId="77777777" w:rsidR="00C44039" w:rsidRPr="00B307B0" w:rsidRDefault="00C44039" w:rsidP="008C3F88">
            <w:pPr>
              <w:spacing w:after="0" w:line="240" w:lineRule="auto"/>
              <w:rPr>
                <w:rFonts w:ascii="Arial" w:hAnsi="Arial" w:cs="Arial"/>
              </w:rPr>
            </w:pPr>
          </w:p>
          <w:p w14:paraId="04E3DF56" w14:textId="77777777" w:rsidR="00C44039" w:rsidRPr="00B307B0" w:rsidRDefault="00C44039" w:rsidP="008C3F88">
            <w:pPr>
              <w:spacing w:after="0" w:line="240" w:lineRule="auto"/>
              <w:rPr>
                <w:rFonts w:ascii="Arial" w:hAnsi="Arial" w:cs="Arial"/>
              </w:rPr>
            </w:pPr>
          </w:p>
          <w:p w14:paraId="34FB98D2" w14:textId="77777777" w:rsidR="00C44039" w:rsidRPr="00B307B0" w:rsidRDefault="00C44039" w:rsidP="008C3F88">
            <w:pPr>
              <w:spacing w:after="0" w:line="240" w:lineRule="auto"/>
              <w:rPr>
                <w:rFonts w:ascii="Arial" w:hAnsi="Arial" w:cs="Arial"/>
              </w:rPr>
            </w:pPr>
          </w:p>
          <w:p w14:paraId="33227B12" w14:textId="77777777" w:rsidR="00C44039" w:rsidRPr="00B307B0" w:rsidRDefault="00C44039" w:rsidP="008C3F88">
            <w:pPr>
              <w:tabs>
                <w:tab w:val="left" w:pos="1050"/>
              </w:tabs>
              <w:spacing w:after="0" w:line="240" w:lineRule="auto"/>
              <w:rPr>
                <w:rFonts w:ascii="Arial" w:hAnsi="Arial" w:cs="Arial"/>
              </w:rPr>
            </w:pPr>
            <w:r w:rsidRPr="00B307B0">
              <w:rPr>
                <w:rFonts w:ascii="Arial" w:hAnsi="Arial" w:cs="Arial"/>
              </w:rPr>
              <w:tab/>
            </w:r>
          </w:p>
        </w:tc>
      </w:tr>
      <w:tr w:rsidR="00C44039" w:rsidRPr="00B307B0" w14:paraId="7D714178" w14:textId="77777777" w:rsidTr="009571EB">
        <w:trPr>
          <w:trHeight w:val="1134"/>
        </w:trPr>
        <w:tc>
          <w:tcPr>
            <w:tcW w:w="2093" w:type="dxa"/>
          </w:tcPr>
          <w:p w14:paraId="1A4339C3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</w:rPr>
            </w:pPr>
            <w:r w:rsidRPr="00B307B0">
              <w:rPr>
                <w:rFonts w:cs="Arial"/>
              </w:rPr>
              <w:t>B</w:t>
            </w:r>
          </w:p>
        </w:tc>
        <w:tc>
          <w:tcPr>
            <w:tcW w:w="6804" w:type="dxa"/>
          </w:tcPr>
          <w:p w14:paraId="200BBD7E" w14:textId="77777777" w:rsidR="00C44039" w:rsidRPr="00B307B0" w:rsidRDefault="00C44039" w:rsidP="008C3F88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44039" w:rsidRPr="00B307B0" w14:paraId="1E99CB84" w14:textId="77777777" w:rsidTr="009571EB">
        <w:trPr>
          <w:trHeight w:val="1134"/>
        </w:trPr>
        <w:tc>
          <w:tcPr>
            <w:tcW w:w="2093" w:type="dxa"/>
          </w:tcPr>
          <w:p w14:paraId="7CE9895C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</w:rPr>
            </w:pPr>
            <w:r w:rsidRPr="00B307B0">
              <w:rPr>
                <w:rFonts w:cs="Arial"/>
              </w:rPr>
              <w:t>C</w:t>
            </w:r>
          </w:p>
        </w:tc>
        <w:tc>
          <w:tcPr>
            <w:tcW w:w="6804" w:type="dxa"/>
          </w:tcPr>
          <w:p w14:paraId="26477680" w14:textId="77777777" w:rsidR="00C44039" w:rsidRPr="00B307B0" w:rsidRDefault="00C44039" w:rsidP="008C3F88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44039" w:rsidRPr="00B307B0" w14:paraId="7C1F8AB5" w14:textId="77777777" w:rsidTr="009571EB">
        <w:trPr>
          <w:trHeight w:val="1134"/>
        </w:trPr>
        <w:tc>
          <w:tcPr>
            <w:tcW w:w="2093" w:type="dxa"/>
          </w:tcPr>
          <w:p w14:paraId="0D215794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</w:rPr>
            </w:pPr>
            <w:r w:rsidRPr="00B307B0">
              <w:rPr>
                <w:rFonts w:cs="Arial"/>
              </w:rPr>
              <w:t>D</w:t>
            </w:r>
          </w:p>
        </w:tc>
        <w:tc>
          <w:tcPr>
            <w:tcW w:w="6804" w:type="dxa"/>
          </w:tcPr>
          <w:p w14:paraId="53298D53" w14:textId="77777777" w:rsidR="00C44039" w:rsidRPr="00B307B0" w:rsidRDefault="00C44039" w:rsidP="008C3F88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44039" w:rsidRPr="00B307B0" w14:paraId="14325F52" w14:textId="77777777" w:rsidTr="009571EB">
        <w:trPr>
          <w:trHeight w:val="1134"/>
        </w:trPr>
        <w:tc>
          <w:tcPr>
            <w:tcW w:w="2093" w:type="dxa"/>
          </w:tcPr>
          <w:p w14:paraId="61192E9F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</w:rPr>
            </w:pPr>
            <w:r w:rsidRPr="00B307B0">
              <w:rPr>
                <w:rFonts w:cs="Arial"/>
              </w:rPr>
              <w:t>E</w:t>
            </w:r>
          </w:p>
        </w:tc>
        <w:tc>
          <w:tcPr>
            <w:tcW w:w="6804" w:type="dxa"/>
          </w:tcPr>
          <w:p w14:paraId="1E1E871F" w14:textId="77777777" w:rsidR="00C44039" w:rsidRPr="00B307B0" w:rsidRDefault="00C44039" w:rsidP="008C3F88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44039" w:rsidRPr="00B307B0" w14:paraId="67455A7A" w14:textId="77777777" w:rsidTr="009571EB">
        <w:trPr>
          <w:trHeight w:val="1134"/>
        </w:trPr>
        <w:tc>
          <w:tcPr>
            <w:tcW w:w="2093" w:type="dxa"/>
          </w:tcPr>
          <w:p w14:paraId="6B7F82F6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</w:rPr>
            </w:pPr>
            <w:r w:rsidRPr="00B307B0">
              <w:rPr>
                <w:rFonts w:cs="Arial"/>
              </w:rPr>
              <w:t>F</w:t>
            </w:r>
          </w:p>
        </w:tc>
        <w:tc>
          <w:tcPr>
            <w:tcW w:w="6804" w:type="dxa"/>
          </w:tcPr>
          <w:p w14:paraId="15CFFDB9" w14:textId="77777777" w:rsidR="00C44039" w:rsidRPr="00B307B0" w:rsidRDefault="00C44039" w:rsidP="008C3F88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44039" w:rsidRPr="00B307B0" w14:paraId="2BC9ACFF" w14:textId="77777777" w:rsidTr="009571EB">
        <w:trPr>
          <w:trHeight w:val="1134"/>
        </w:trPr>
        <w:tc>
          <w:tcPr>
            <w:tcW w:w="2093" w:type="dxa"/>
          </w:tcPr>
          <w:p w14:paraId="6AACE3F8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</w:rPr>
            </w:pPr>
            <w:r w:rsidRPr="00B307B0">
              <w:rPr>
                <w:rFonts w:cs="Arial"/>
              </w:rPr>
              <w:t>G</w:t>
            </w:r>
          </w:p>
        </w:tc>
        <w:tc>
          <w:tcPr>
            <w:tcW w:w="6804" w:type="dxa"/>
          </w:tcPr>
          <w:p w14:paraId="05B27F48" w14:textId="77777777" w:rsidR="00C44039" w:rsidRPr="00B307B0" w:rsidRDefault="00C44039" w:rsidP="008C3F88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2FE832F" w14:textId="77777777" w:rsidR="00C44039" w:rsidRPr="00B307B0" w:rsidRDefault="00C44039" w:rsidP="008C3F88">
      <w:pPr>
        <w:pStyle w:val="Title"/>
        <w:spacing w:before="0" w:after="0"/>
        <w:rPr>
          <w:rFonts w:cs="Arial"/>
        </w:rPr>
      </w:pPr>
    </w:p>
    <w:p w14:paraId="28FB8608" w14:textId="77777777" w:rsidR="00C44039" w:rsidRPr="00B307B0" w:rsidRDefault="00C44039" w:rsidP="008C3F88">
      <w:pPr>
        <w:pStyle w:val="Title"/>
        <w:spacing w:before="0" w:after="0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44039" w:rsidRPr="00B307B0" w14:paraId="2F23C498" w14:textId="77777777" w:rsidTr="009571EB">
        <w:trPr>
          <w:trHeight w:val="240"/>
        </w:trPr>
        <w:tc>
          <w:tcPr>
            <w:tcW w:w="1101" w:type="dxa"/>
          </w:tcPr>
          <w:p w14:paraId="5451A05F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  <w:r w:rsidRPr="00B307B0">
              <w:rPr>
                <w:rFonts w:cs="Arial"/>
                <w:b w:val="0"/>
                <w:sz w:val="20"/>
              </w:rPr>
              <w:t>INDEX</w:t>
            </w:r>
          </w:p>
        </w:tc>
        <w:tc>
          <w:tcPr>
            <w:tcW w:w="984" w:type="dxa"/>
          </w:tcPr>
          <w:p w14:paraId="5A823094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  <w:r w:rsidRPr="00B307B0">
              <w:rPr>
                <w:rFonts w:cs="Arial"/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14:paraId="4F8E9653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  <w:r w:rsidRPr="00B307B0">
              <w:rPr>
                <w:rFonts w:cs="Arial"/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14:paraId="2C29D1F5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  <w:r w:rsidRPr="00B307B0">
              <w:rPr>
                <w:rFonts w:cs="Arial"/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14:paraId="5B687BBE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  <w:r w:rsidRPr="00B307B0">
              <w:rPr>
                <w:rFonts w:cs="Arial"/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14:paraId="52601CC3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  <w:r w:rsidRPr="00B307B0">
              <w:rPr>
                <w:rFonts w:cs="Arial"/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14:paraId="4C3C3E87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  <w:r w:rsidRPr="00B307B0">
              <w:rPr>
                <w:rFonts w:cs="Arial"/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14:paraId="3E37AB24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  <w:r w:rsidRPr="00B307B0">
              <w:rPr>
                <w:rFonts w:cs="Arial"/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14:paraId="78AD65B5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  <w:r w:rsidRPr="00B307B0">
              <w:rPr>
                <w:rFonts w:cs="Arial"/>
                <w:b w:val="0"/>
                <w:sz w:val="20"/>
              </w:rPr>
              <w:t>G</w:t>
            </w:r>
          </w:p>
        </w:tc>
      </w:tr>
      <w:tr w:rsidR="00C44039" w:rsidRPr="00B307B0" w14:paraId="705C69BD" w14:textId="77777777" w:rsidTr="009571EB">
        <w:trPr>
          <w:trHeight w:val="225"/>
        </w:trPr>
        <w:tc>
          <w:tcPr>
            <w:tcW w:w="1101" w:type="dxa"/>
          </w:tcPr>
          <w:p w14:paraId="0A39CE2B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  <w:r w:rsidRPr="00B307B0">
              <w:rPr>
                <w:rFonts w:cs="Arial"/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14:paraId="66A6FE04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</w:p>
        </w:tc>
        <w:tc>
          <w:tcPr>
            <w:tcW w:w="984" w:type="dxa"/>
          </w:tcPr>
          <w:p w14:paraId="2F6BDAB6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</w:p>
        </w:tc>
        <w:tc>
          <w:tcPr>
            <w:tcW w:w="984" w:type="dxa"/>
          </w:tcPr>
          <w:p w14:paraId="57B24A3D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</w:p>
        </w:tc>
        <w:tc>
          <w:tcPr>
            <w:tcW w:w="984" w:type="dxa"/>
          </w:tcPr>
          <w:p w14:paraId="6DD6E2FE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</w:p>
        </w:tc>
        <w:tc>
          <w:tcPr>
            <w:tcW w:w="984" w:type="dxa"/>
          </w:tcPr>
          <w:p w14:paraId="67CF2C7F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</w:p>
        </w:tc>
        <w:tc>
          <w:tcPr>
            <w:tcW w:w="984" w:type="dxa"/>
          </w:tcPr>
          <w:p w14:paraId="11EAF8A7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</w:p>
        </w:tc>
        <w:tc>
          <w:tcPr>
            <w:tcW w:w="984" w:type="dxa"/>
          </w:tcPr>
          <w:p w14:paraId="7E51E373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</w:p>
        </w:tc>
        <w:tc>
          <w:tcPr>
            <w:tcW w:w="984" w:type="dxa"/>
          </w:tcPr>
          <w:p w14:paraId="268FA93E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</w:p>
        </w:tc>
      </w:tr>
      <w:tr w:rsidR="00C44039" w:rsidRPr="00B307B0" w14:paraId="7CF4734B" w14:textId="77777777" w:rsidTr="009571EB">
        <w:tc>
          <w:tcPr>
            <w:tcW w:w="1101" w:type="dxa"/>
          </w:tcPr>
          <w:p w14:paraId="24517D09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  <w:proofErr w:type="spellStart"/>
            <w:r w:rsidRPr="00B307B0">
              <w:rPr>
                <w:rFonts w:cs="Arial"/>
                <w:b w:val="0"/>
                <w:sz w:val="20"/>
              </w:rPr>
              <w:t>Ditulis</w:t>
            </w:r>
            <w:proofErr w:type="spellEnd"/>
            <w:r w:rsidRPr="00B307B0">
              <w:rPr>
                <w:rFonts w:cs="Arial"/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</w:tcPr>
          <w:p w14:paraId="65368208" w14:textId="77777777" w:rsidR="00C44039" w:rsidRPr="00B307B0" w:rsidRDefault="00C44039" w:rsidP="008C3F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77275CD9" w14:textId="77777777" w:rsidR="00C44039" w:rsidRPr="00B307B0" w:rsidRDefault="00C44039" w:rsidP="008C3F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3C21D8E8" w14:textId="77777777" w:rsidR="00C44039" w:rsidRPr="00B307B0" w:rsidRDefault="00C44039" w:rsidP="008C3F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798B21A8" w14:textId="77777777" w:rsidR="00C44039" w:rsidRPr="00B307B0" w:rsidRDefault="00C44039" w:rsidP="008C3F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69972104" w14:textId="77777777" w:rsidR="00C44039" w:rsidRPr="00B307B0" w:rsidRDefault="00C44039" w:rsidP="008C3F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65DA8160" w14:textId="77777777" w:rsidR="00C44039" w:rsidRPr="00B307B0" w:rsidRDefault="00C44039" w:rsidP="008C3F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0AA2216F" w14:textId="77777777" w:rsidR="00C44039" w:rsidRPr="00B307B0" w:rsidRDefault="00C44039" w:rsidP="008C3F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08E965D6" w14:textId="77777777" w:rsidR="00C44039" w:rsidRPr="00B307B0" w:rsidRDefault="00C44039" w:rsidP="008C3F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C44039" w:rsidRPr="00B307B0" w14:paraId="7815A69D" w14:textId="77777777" w:rsidTr="009571EB">
        <w:tc>
          <w:tcPr>
            <w:tcW w:w="1101" w:type="dxa"/>
          </w:tcPr>
          <w:p w14:paraId="48F7F90F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  <w:proofErr w:type="spellStart"/>
            <w:r w:rsidRPr="00B307B0">
              <w:rPr>
                <w:rFonts w:cs="Arial"/>
                <w:b w:val="0"/>
                <w:sz w:val="20"/>
              </w:rPr>
              <w:t>Diperiksa</w:t>
            </w:r>
            <w:proofErr w:type="spellEnd"/>
            <w:r w:rsidRPr="00B307B0">
              <w:rPr>
                <w:rFonts w:cs="Arial"/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</w:tcPr>
          <w:p w14:paraId="6C1A952E" w14:textId="77777777" w:rsidR="00C44039" w:rsidRPr="00B307B0" w:rsidRDefault="00C44039" w:rsidP="008C3F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52D9F2A8" w14:textId="77777777" w:rsidR="00C44039" w:rsidRPr="00B307B0" w:rsidRDefault="00C44039" w:rsidP="008C3F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0E3EF512" w14:textId="77777777" w:rsidR="00C44039" w:rsidRPr="00B307B0" w:rsidRDefault="00C44039" w:rsidP="008C3F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204C6572" w14:textId="77777777" w:rsidR="00C44039" w:rsidRPr="00B307B0" w:rsidRDefault="00C44039" w:rsidP="008C3F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2DDC78D8" w14:textId="77777777" w:rsidR="00C44039" w:rsidRPr="00B307B0" w:rsidRDefault="00C44039" w:rsidP="008C3F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7E14B34F" w14:textId="77777777" w:rsidR="00C44039" w:rsidRPr="00B307B0" w:rsidRDefault="00C44039" w:rsidP="008C3F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7B2FCA6B" w14:textId="77777777" w:rsidR="00C44039" w:rsidRPr="00B307B0" w:rsidRDefault="00C44039" w:rsidP="008C3F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73755A49" w14:textId="77777777" w:rsidR="00C44039" w:rsidRPr="00B307B0" w:rsidRDefault="00C44039" w:rsidP="008C3F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C44039" w:rsidRPr="00B307B0" w14:paraId="1C8F966B" w14:textId="77777777" w:rsidTr="009571EB">
        <w:tc>
          <w:tcPr>
            <w:tcW w:w="1101" w:type="dxa"/>
          </w:tcPr>
          <w:p w14:paraId="71A5DE3A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  <w:proofErr w:type="spellStart"/>
            <w:r w:rsidRPr="00B307B0">
              <w:rPr>
                <w:rFonts w:cs="Arial"/>
                <w:b w:val="0"/>
                <w:sz w:val="20"/>
              </w:rPr>
              <w:t>Disetujui</w:t>
            </w:r>
            <w:proofErr w:type="spellEnd"/>
            <w:r w:rsidRPr="00B307B0">
              <w:rPr>
                <w:rFonts w:cs="Arial"/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</w:tcPr>
          <w:p w14:paraId="034B4764" w14:textId="77777777" w:rsidR="00C44039" w:rsidRPr="00B307B0" w:rsidRDefault="00C44039" w:rsidP="008C3F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79FE8597" w14:textId="77777777" w:rsidR="00C44039" w:rsidRPr="00B307B0" w:rsidRDefault="00C44039" w:rsidP="008C3F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3457EFE3" w14:textId="77777777" w:rsidR="00C44039" w:rsidRPr="00B307B0" w:rsidRDefault="00C44039" w:rsidP="008C3F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2C9AB5F3" w14:textId="77777777" w:rsidR="00C44039" w:rsidRPr="00B307B0" w:rsidRDefault="00C44039" w:rsidP="008C3F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464306FD" w14:textId="77777777" w:rsidR="00C44039" w:rsidRPr="00B307B0" w:rsidRDefault="00C44039" w:rsidP="008C3F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146FFE57" w14:textId="77777777" w:rsidR="00C44039" w:rsidRPr="00B307B0" w:rsidRDefault="00C44039" w:rsidP="008C3F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277D0EB2" w14:textId="77777777" w:rsidR="00C44039" w:rsidRPr="00B307B0" w:rsidRDefault="00C44039" w:rsidP="008C3F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14:paraId="03A99A42" w14:textId="77777777" w:rsidR="00C44039" w:rsidRPr="00B307B0" w:rsidRDefault="00C44039" w:rsidP="008C3F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4B8A4270" w14:textId="77777777" w:rsidR="00BB0AFC" w:rsidRPr="00B307B0" w:rsidRDefault="00BB0AFC" w:rsidP="008C3F88">
      <w:pPr>
        <w:pStyle w:val="Title"/>
        <w:spacing w:before="0" w:after="0"/>
        <w:rPr>
          <w:rFonts w:cs="Arial"/>
        </w:rPr>
      </w:pPr>
    </w:p>
    <w:p w14:paraId="1223AC0A" w14:textId="77777777" w:rsidR="00BB0AFC" w:rsidRPr="00B307B0" w:rsidRDefault="00BB0AFC">
      <w:pPr>
        <w:rPr>
          <w:rFonts w:ascii="Arial" w:eastAsia="Times New Roman" w:hAnsi="Arial" w:cs="Arial"/>
          <w:b/>
          <w:kern w:val="28"/>
          <w:sz w:val="32"/>
          <w:szCs w:val="20"/>
          <w:lang w:val="en-GB" w:eastAsia="en-US"/>
        </w:rPr>
      </w:pPr>
      <w:r w:rsidRPr="00B307B0">
        <w:rPr>
          <w:rFonts w:ascii="Arial" w:hAnsi="Arial" w:cs="Arial"/>
        </w:rPr>
        <w:br w:type="page"/>
      </w:r>
    </w:p>
    <w:p w14:paraId="7D8BBDF1" w14:textId="77777777" w:rsidR="00C44039" w:rsidRPr="00B307B0" w:rsidRDefault="00C44039" w:rsidP="008C3F88">
      <w:pPr>
        <w:pStyle w:val="Title"/>
        <w:spacing w:before="0" w:after="0"/>
        <w:rPr>
          <w:rFonts w:cs="Arial"/>
        </w:rPr>
      </w:pPr>
      <w:r w:rsidRPr="00B307B0">
        <w:rPr>
          <w:rFonts w:cs="Arial"/>
        </w:rPr>
        <w:lastRenderedPageBreak/>
        <w:t xml:space="preserve">Daftar </w:t>
      </w:r>
      <w:proofErr w:type="spellStart"/>
      <w:r w:rsidRPr="00B307B0">
        <w:rPr>
          <w:rFonts w:cs="Arial"/>
        </w:rPr>
        <w:t>Halaman</w:t>
      </w:r>
      <w:proofErr w:type="spellEnd"/>
      <w:r w:rsidRPr="00B307B0">
        <w:rPr>
          <w:rFonts w:cs="Arial"/>
        </w:rPr>
        <w:t xml:space="preserve"> </w:t>
      </w:r>
      <w:proofErr w:type="spellStart"/>
      <w:r w:rsidRPr="00B307B0">
        <w:rPr>
          <w:rFonts w:cs="Arial"/>
        </w:rPr>
        <w:t>Perubahan</w:t>
      </w:r>
      <w:proofErr w:type="spellEnd"/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268"/>
        <w:gridCol w:w="1843"/>
        <w:gridCol w:w="2267"/>
      </w:tblGrid>
      <w:tr w:rsidR="00C44039" w:rsidRPr="00B307B0" w14:paraId="3AABCB4B" w14:textId="77777777" w:rsidTr="00BB0AFC"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502BD3C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</w:rPr>
            </w:pPr>
            <w:proofErr w:type="spellStart"/>
            <w:r w:rsidRPr="00B307B0">
              <w:rPr>
                <w:rFonts w:cs="Arial"/>
              </w:rPr>
              <w:t>Halaman</w:t>
            </w:r>
            <w:proofErr w:type="spellEnd"/>
          </w:p>
        </w:tc>
        <w:tc>
          <w:tcPr>
            <w:tcW w:w="2268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05229C37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</w:rPr>
            </w:pPr>
            <w:proofErr w:type="spellStart"/>
            <w:r w:rsidRPr="00B307B0">
              <w:rPr>
                <w:rFonts w:cs="Arial"/>
              </w:rPr>
              <w:t>Revisi</w:t>
            </w:r>
            <w:proofErr w:type="spellEnd"/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1BCF8F5F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</w:rPr>
            </w:pPr>
            <w:proofErr w:type="spellStart"/>
            <w:r w:rsidRPr="00B307B0">
              <w:rPr>
                <w:rFonts w:cs="Arial"/>
              </w:rPr>
              <w:t>Halaman</w:t>
            </w:r>
            <w:proofErr w:type="spellEnd"/>
          </w:p>
        </w:tc>
        <w:tc>
          <w:tcPr>
            <w:tcW w:w="22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4BBFB7E" w14:textId="77777777" w:rsidR="00C44039" w:rsidRPr="00B307B0" w:rsidRDefault="00C44039" w:rsidP="008C3F88">
            <w:pPr>
              <w:pStyle w:val="Title"/>
              <w:spacing w:before="0" w:after="0"/>
              <w:rPr>
                <w:rFonts w:cs="Arial"/>
              </w:rPr>
            </w:pPr>
            <w:proofErr w:type="spellStart"/>
            <w:r w:rsidRPr="00B307B0">
              <w:rPr>
                <w:rFonts w:cs="Arial"/>
              </w:rPr>
              <w:t>Revisi</w:t>
            </w:r>
            <w:proofErr w:type="spellEnd"/>
          </w:p>
        </w:tc>
      </w:tr>
      <w:tr w:rsidR="00C44039" w:rsidRPr="00B307B0" w14:paraId="79D29F59" w14:textId="77777777" w:rsidTr="00BB0AFC">
        <w:trPr>
          <w:trHeight w:val="10206"/>
        </w:trPr>
        <w:tc>
          <w:tcPr>
            <w:tcW w:w="1668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6BA2D0C3" w14:textId="77777777" w:rsidR="00C44039" w:rsidRPr="00B307B0" w:rsidRDefault="00C44039" w:rsidP="008C3F8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02FC4D8" w14:textId="77777777" w:rsidR="00C44039" w:rsidRPr="00B307B0" w:rsidRDefault="00C44039" w:rsidP="008C3F8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39F83FD" w14:textId="77777777" w:rsidR="00C44039" w:rsidRPr="00B307B0" w:rsidRDefault="00C44039" w:rsidP="008C3F8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67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9973B81" w14:textId="77777777" w:rsidR="00C44039" w:rsidRPr="00B307B0" w:rsidRDefault="00C44039" w:rsidP="008C3F88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20381138" w14:textId="77777777" w:rsidR="00C44039" w:rsidRPr="00B307B0" w:rsidRDefault="00C44039" w:rsidP="008C3F88">
      <w:pPr>
        <w:spacing w:after="0" w:line="240" w:lineRule="auto"/>
        <w:rPr>
          <w:rFonts w:ascii="Arial" w:hAnsi="Arial" w:cs="Arial"/>
        </w:rPr>
      </w:pPr>
    </w:p>
    <w:p w14:paraId="21F95CCC" w14:textId="77777777" w:rsidR="00C44039" w:rsidRPr="00B307B0" w:rsidRDefault="00C44039" w:rsidP="008C3F88">
      <w:pPr>
        <w:spacing w:after="0" w:line="240" w:lineRule="auto"/>
        <w:rPr>
          <w:rFonts w:ascii="Arial" w:hAnsi="Arial" w:cs="Arial"/>
        </w:rPr>
      </w:pPr>
      <w:r w:rsidRPr="00B307B0">
        <w:rPr>
          <w:rFonts w:ascii="Arial" w:hAnsi="Arial" w:cs="Arial"/>
        </w:rPr>
        <w:br w:type="page"/>
      </w:r>
    </w:p>
    <w:p w14:paraId="7669D493" w14:textId="77777777" w:rsidR="00C44039" w:rsidRPr="00B307B0" w:rsidRDefault="00C44039" w:rsidP="008C3F88">
      <w:pPr>
        <w:pStyle w:val="Title"/>
        <w:spacing w:before="0" w:after="0"/>
        <w:rPr>
          <w:rFonts w:cs="Arial"/>
        </w:rPr>
      </w:pPr>
      <w:r w:rsidRPr="00B307B0">
        <w:rPr>
          <w:rFonts w:cs="Arial"/>
        </w:rPr>
        <w:lastRenderedPageBreak/>
        <w:t>Daftar Isi</w:t>
      </w:r>
    </w:p>
    <w:sdt>
      <w:sdtPr>
        <w:rPr>
          <w:rFonts w:ascii="Times New Roman" w:eastAsiaTheme="minorEastAsia" w:hAnsi="Times New Roman" w:cs="Times New Roman"/>
          <w:bCs/>
          <w:color w:val="auto"/>
          <w:sz w:val="22"/>
          <w:szCs w:val="22"/>
          <w:lang w:val="id-ID" w:eastAsia="id-ID"/>
        </w:rPr>
        <w:id w:val="1889758596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6BF227DB" w14:textId="0A6E244E" w:rsidR="000A65B4" w:rsidRDefault="000A65B4">
          <w:pPr>
            <w:pStyle w:val="TOCHeading"/>
          </w:pPr>
        </w:p>
        <w:p w14:paraId="33872C67" w14:textId="69C23DB9" w:rsidR="009E6839" w:rsidRDefault="000A65B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77325" w:history="1">
            <w:r w:rsidR="009E6839" w:rsidRPr="003049E0">
              <w:rPr>
                <w:rStyle w:val="Hyperlink"/>
                <w:rFonts w:cs="Arial"/>
                <w:noProof/>
              </w:rPr>
              <w:t>1. Pendahuluan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_Toc58177325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7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63BF4B06" w14:textId="65CA8E0D" w:rsidR="009E6839" w:rsidRDefault="00E97915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26" w:history="1">
            <w:r w:rsidR="009E6839" w:rsidRPr="003049E0">
              <w:rPr>
                <w:rStyle w:val="Hyperlink"/>
                <w:rFonts w:cs="Arial"/>
                <w:noProof/>
              </w:rPr>
              <w:t>1.1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cs="Arial"/>
                <w:noProof/>
              </w:rPr>
              <w:t>Tujuan Penulisan Dokumen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_Toc58177326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7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3CAE1CB1" w14:textId="5B106D9E" w:rsidR="009E6839" w:rsidRDefault="00E97915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27" w:history="1">
            <w:r w:rsidR="009E6839" w:rsidRPr="003049E0">
              <w:rPr>
                <w:rStyle w:val="Hyperlink"/>
                <w:rFonts w:cs="Arial"/>
                <w:noProof/>
              </w:rPr>
              <w:t>1.2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cs="Arial"/>
                <w:noProof/>
              </w:rPr>
              <w:t>Lingkup Masalah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_Toc58177327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7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7E8F8146" w14:textId="74EE5D96" w:rsidR="009E6839" w:rsidRDefault="00E97915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28" w:history="1">
            <w:r w:rsidR="009E6839" w:rsidRPr="003049E0">
              <w:rPr>
                <w:rStyle w:val="Hyperlink"/>
                <w:rFonts w:cs="Arial"/>
                <w:noProof/>
              </w:rPr>
              <w:t>1.3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cs="Arial"/>
                <w:noProof/>
              </w:rPr>
              <w:t>Definisi, Istilah, dan Akroni</w:t>
            </w:r>
            <w:r w:rsidR="009E6839" w:rsidRPr="003049E0">
              <w:rPr>
                <w:rStyle w:val="Hyperlink"/>
                <w:rFonts w:cs="Arial"/>
                <w:noProof/>
                <w:lang w:val="id-ID"/>
              </w:rPr>
              <w:t>m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_Toc58177328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7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625F4580" w14:textId="0875C9B9" w:rsidR="009E6839" w:rsidRDefault="00E97915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29" w:history="1">
            <w:r w:rsidR="009E6839" w:rsidRPr="003049E0">
              <w:rPr>
                <w:rStyle w:val="Hyperlink"/>
                <w:rFonts w:cs="Arial"/>
                <w:noProof/>
              </w:rPr>
              <w:t>1.4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cs="Arial"/>
                <w:noProof/>
              </w:rPr>
              <w:t>Aturan Penomoran dan Penamaan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_Toc58177329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7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7BFA2F11" w14:textId="17DE21DF" w:rsidR="009E6839" w:rsidRDefault="00E97915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30" w:history="1">
            <w:r w:rsidR="009E6839" w:rsidRPr="003049E0">
              <w:rPr>
                <w:rStyle w:val="Hyperlink"/>
                <w:rFonts w:cs="Arial"/>
                <w:noProof/>
              </w:rPr>
              <w:t>1.4.1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cs="Arial"/>
                <w:noProof/>
              </w:rPr>
              <w:t xml:space="preserve">Aturan Penomoran </w:t>
            </w:r>
            <w:r w:rsidR="009E6839" w:rsidRPr="003049E0">
              <w:rPr>
                <w:rStyle w:val="Hyperlink"/>
                <w:rFonts w:eastAsia="SimSun" w:cs="Arial"/>
                <w:noProof/>
                <w:lang w:val="en-US" w:eastAsia="zh-CN"/>
              </w:rPr>
              <w:t xml:space="preserve">dan Penamaan </w:t>
            </w:r>
            <w:r w:rsidR="009E6839" w:rsidRPr="003049E0">
              <w:rPr>
                <w:rStyle w:val="Hyperlink"/>
                <w:rFonts w:cs="Arial"/>
                <w:noProof/>
              </w:rPr>
              <w:t>Spesifikasi Kebutuhan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_Toc58177330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7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47EC8AC6" w14:textId="255C9557" w:rsidR="009E6839" w:rsidRDefault="00E97915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31" w:history="1">
            <w:r w:rsidR="009E6839" w:rsidRPr="003049E0">
              <w:rPr>
                <w:rStyle w:val="Hyperlink"/>
                <w:rFonts w:eastAsia="SimSun" w:cs="Arial"/>
                <w:noProof/>
              </w:rPr>
              <w:t>1.4.2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eastAsia="SimSun" w:cs="Arial"/>
                <w:noProof/>
              </w:rPr>
              <w:t>Aturan Penomoran dan Penamaan Tabel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_Toc58177331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7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5894A179" w14:textId="62A4C5E4" w:rsidR="009E6839" w:rsidRDefault="00E97915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32" w:history="1">
            <w:r w:rsidR="009E6839" w:rsidRPr="003049E0">
              <w:rPr>
                <w:rStyle w:val="Hyperlink"/>
                <w:rFonts w:eastAsia="SimSun" w:cs="Arial"/>
                <w:noProof/>
              </w:rPr>
              <w:t>1.4.3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eastAsia="SimSun" w:cs="Arial"/>
                <w:noProof/>
              </w:rPr>
              <w:t>Aturan Penomoran dan Penamaan Fungsi / Proses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_Toc58177332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8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59038D1A" w14:textId="276B6E71" w:rsidR="009E6839" w:rsidRDefault="00E97915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33" w:history="1">
            <w:r w:rsidR="009E6839" w:rsidRPr="003049E0">
              <w:rPr>
                <w:rStyle w:val="Hyperlink"/>
                <w:rFonts w:eastAsia="SimSun" w:cs="Arial"/>
                <w:noProof/>
                <w:lang w:val="en-US" w:eastAsia="zh-CN"/>
              </w:rPr>
              <w:t>1.4.4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eastAsia="SimSun" w:cs="Arial"/>
                <w:noProof/>
                <w:lang w:val="en-US" w:eastAsia="zh-CN"/>
              </w:rPr>
              <w:t>Aturan Penomoran dan Penamaan Query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_Toc58177333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8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7848F8BB" w14:textId="11772200" w:rsidR="009E6839" w:rsidRDefault="00E97915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34" w:history="1">
            <w:r w:rsidR="009E6839" w:rsidRPr="003049E0">
              <w:rPr>
                <w:rStyle w:val="Hyperlink"/>
                <w:rFonts w:eastAsia="SimSun" w:cs="Arial"/>
                <w:noProof/>
                <w:lang w:val="en-US" w:eastAsia="zh-CN"/>
              </w:rPr>
              <w:t>1.4.5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eastAsia="SimSun" w:cs="Arial"/>
                <w:noProof/>
                <w:lang w:val="en-US" w:eastAsia="zh-CN"/>
              </w:rPr>
              <w:t>Aturan Penomoran dan Penamaan Layar Pesan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_Toc58177334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10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227B196B" w14:textId="5A546688" w:rsidR="009E6839" w:rsidRDefault="00E97915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35" w:history="1">
            <w:r w:rsidR="009E6839" w:rsidRPr="003049E0">
              <w:rPr>
                <w:rStyle w:val="Hyperlink"/>
                <w:rFonts w:eastAsia="SimSun" w:cs="Arial"/>
                <w:noProof/>
                <w:lang w:val="en-US" w:eastAsia="zh-CN"/>
              </w:rPr>
              <w:t>1.4.6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eastAsia="SimSun" w:cs="Arial"/>
                <w:noProof/>
                <w:lang w:val="en-US" w:eastAsia="zh-CN"/>
              </w:rPr>
              <w:t>Aturan Penomoran Algoritma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_Toc58177335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10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678ADE88" w14:textId="62067585" w:rsidR="009E6839" w:rsidRDefault="00E97915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36" w:history="1">
            <w:r w:rsidR="009E6839" w:rsidRPr="003049E0">
              <w:rPr>
                <w:rStyle w:val="Hyperlink"/>
                <w:rFonts w:cs="Arial"/>
                <w:noProof/>
              </w:rPr>
              <w:t>1.5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cs="Arial"/>
                <w:noProof/>
              </w:rPr>
              <w:t>Referensi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_Toc58177336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13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5587FE3E" w14:textId="793B2893" w:rsidR="009E6839" w:rsidRDefault="00E97915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37" w:history="1">
            <w:r w:rsidR="009E6839" w:rsidRPr="003049E0">
              <w:rPr>
                <w:rStyle w:val="Hyperlink"/>
                <w:rFonts w:cs="Arial"/>
                <w:noProof/>
              </w:rPr>
              <w:t>1.6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cs="Arial"/>
                <w:noProof/>
              </w:rPr>
              <w:t>Deskripsi Umum Dokumen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_Toc58177337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13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5D316D82" w14:textId="436E7F30" w:rsidR="009E6839" w:rsidRDefault="00E97915">
          <w:pPr>
            <w:pStyle w:val="TOC1"/>
            <w:tabs>
              <w:tab w:val="left" w:pos="40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38" w:history="1">
            <w:r w:rsidR="009E6839" w:rsidRPr="003049E0">
              <w:rPr>
                <w:rStyle w:val="Hyperlink"/>
                <w:rFonts w:cs="Arial"/>
                <w:noProof/>
              </w:rPr>
              <w:t>2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cs="Arial"/>
                <w:noProof/>
              </w:rPr>
              <w:t>Deskripsi Perancangan Global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_Toc58177338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13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4C42FE06" w14:textId="6BC18D93" w:rsidR="009E6839" w:rsidRDefault="00E97915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39" w:history="1">
            <w:r w:rsidR="009E6839" w:rsidRPr="003049E0">
              <w:rPr>
                <w:rStyle w:val="Hyperlink"/>
                <w:rFonts w:cs="Arial"/>
                <w:noProof/>
              </w:rPr>
              <w:t>2.1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cs="Arial"/>
                <w:noProof/>
              </w:rPr>
              <w:t>Rancangan Lingkungan Implementasi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_Toc58177339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13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4118184D" w14:textId="1530A383" w:rsidR="009E6839" w:rsidRDefault="00E97915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40" w:history="1">
            <w:r w:rsidR="009E6839" w:rsidRPr="003049E0">
              <w:rPr>
                <w:rStyle w:val="Hyperlink"/>
                <w:rFonts w:cs="Arial"/>
                <w:noProof/>
              </w:rPr>
              <w:t>2.2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cs="Arial"/>
                <w:noProof/>
              </w:rPr>
              <w:t>Deskripsi Data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_Toc58177340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14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54691FEF" w14:textId="5341F90D" w:rsidR="009E6839" w:rsidRDefault="00E97915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41" w:history="1">
            <w:r w:rsidR="009E6839" w:rsidRPr="003049E0">
              <w:rPr>
                <w:rStyle w:val="Hyperlink"/>
                <w:rFonts w:cs="Arial"/>
                <w:noProof/>
              </w:rPr>
              <w:t>2.2.1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cs="Arial"/>
                <w:noProof/>
              </w:rPr>
              <w:t>Definisi Domain/Type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_Toc58177341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14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5FFAE51F" w14:textId="37350A8E" w:rsidR="009E6839" w:rsidRDefault="00E97915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42" w:history="1">
            <w:r w:rsidR="009E6839" w:rsidRPr="003049E0">
              <w:rPr>
                <w:rStyle w:val="Hyperlink"/>
                <w:rFonts w:cs="Arial"/>
                <w:noProof/>
              </w:rPr>
              <w:t>2.2.2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cs="Arial"/>
                <w:noProof/>
              </w:rPr>
              <w:t>Conceptual Data Model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_Toc58177342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16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3734B32C" w14:textId="45A3A602" w:rsidR="009E6839" w:rsidRDefault="00E97915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43" w:history="1">
            <w:r w:rsidR="009E6839" w:rsidRPr="003049E0">
              <w:rPr>
                <w:rStyle w:val="Hyperlink"/>
                <w:rFonts w:cs="Arial"/>
                <w:noProof/>
              </w:rPr>
              <w:t>2.2.3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cs="Arial"/>
                <w:noProof/>
              </w:rPr>
              <w:t>Physical Data Model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_Toc58177343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17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7BCA81D0" w14:textId="6E93D78F" w:rsidR="009E6839" w:rsidRDefault="00E97915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44" w:history="1">
            <w:r w:rsidR="009E6839" w:rsidRPr="003049E0">
              <w:rPr>
                <w:rStyle w:val="Hyperlink"/>
                <w:rFonts w:cs="Arial"/>
                <w:noProof/>
              </w:rPr>
              <w:t>2.2.4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cs="Arial"/>
                <w:noProof/>
              </w:rPr>
              <w:t>Daftar Tabel Aplikasi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_Toc58177344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17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22E2F8CF" w14:textId="14EBB9A9" w:rsidR="009E6839" w:rsidRDefault="00E97915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45" w:history="1">
            <w:r w:rsidR="009E6839" w:rsidRPr="003049E0">
              <w:rPr>
                <w:rStyle w:val="Hyperlink"/>
                <w:rFonts w:cs="Arial"/>
                <w:noProof/>
              </w:rPr>
              <w:t>2.3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cs="Arial"/>
                <w:noProof/>
              </w:rPr>
              <w:t>Dekomposisi Fungsional Modul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_Toc58177345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18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786FD491" w14:textId="25CE2198" w:rsidR="009E6839" w:rsidRDefault="00E97915">
          <w:pPr>
            <w:pStyle w:val="TOC1"/>
            <w:tabs>
              <w:tab w:val="left" w:pos="40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46" w:history="1">
            <w:r w:rsidR="009E6839" w:rsidRPr="003049E0">
              <w:rPr>
                <w:rStyle w:val="Hyperlink"/>
                <w:rFonts w:cs="Arial"/>
                <w:noProof/>
              </w:rPr>
              <w:t>3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cs="Arial"/>
                <w:noProof/>
              </w:rPr>
              <w:t>Deskripsi Perancangan Rinci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_Toc58177346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19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753AC7CB" w14:textId="432433CC" w:rsidR="009E6839" w:rsidRDefault="00E97915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47" w:history="1">
            <w:r w:rsidR="009E6839" w:rsidRPr="003049E0">
              <w:rPr>
                <w:rStyle w:val="Hyperlink"/>
                <w:rFonts w:cs="Arial"/>
                <w:noProof/>
              </w:rPr>
              <w:t>3.1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cs="Arial"/>
                <w:noProof/>
              </w:rPr>
              <w:t>Deskripsi Rinci Tabel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_Toc58177347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19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6B0FA02B" w14:textId="52EAD605" w:rsidR="009E6839" w:rsidRDefault="00E97915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48" w:history="1">
            <w:r w:rsidR="009E6839" w:rsidRPr="003049E0">
              <w:rPr>
                <w:rStyle w:val="Hyperlink"/>
                <w:rFonts w:cs="Arial"/>
                <w:noProof/>
              </w:rPr>
              <w:t>3.1.1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cs="Arial"/>
                <w:noProof/>
              </w:rPr>
              <w:t xml:space="preserve">Tabel </w:t>
            </w:r>
            <w:r w:rsidR="009E6839" w:rsidRPr="003049E0">
              <w:rPr>
                <w:rStyle w:val="Hyperlink"/>
                <w:rFonts w:cs="Arial"/>
                <w:noProof/>
                <w:lang w:val="id-ID"/>
              </w:rPr>
              <w:t>TUser</w:t>
            </w:r>
            <w:r w:rsidR="009E6839" w:rsidRPr="003049E0">
              <w:rPr>
                <w:rStyle w:val="Hyperlink"/>
                <w:rFonts w:cs="Arial"/>
                <w:noProof/>
              </w:rPr>
              <w:t xml:space="preserve"> (TAB</w:t>
            </w:r>
            <w:r w:rsidR="009E6839" w:rsidRPr="003049E0">
              <w:rPr>
                <w:rStyle w:val="Hyperlink"/>
                <w:rFonts w:cs="Arial"/>
                <w:noProof/>
                <w:lang w:val="id-ID"/>
              </w:rPr>
              <w:t xml:space="preserve"> – 1)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_Toc58177348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19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51808157" w14:textId="570A8C08" w:rsidR="009E6839" w:rsidRDefault="00E97915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49" w:history="1">
            <w:r w:rsidR="009E6839" w:rsidRPr="003049E0">
              <w:rPr>
                <w:rStyle w:val="Hyperlink"/>
                <w:rFonts w:cs="Arial"/>
                <w:noProof/>
                <w:lang w:val="id-ID"/>
              </w:rPr>
              <w:t>3.1.2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cs="Arial"/>
                <w:noProof/>
              </w:rPr>
              <w:t xml:space="preserve">Tabel </w:t>
            </w:r>
            <w:r w:rsidR="009E6839" w:rsidRPr="003049E0">
              <w:rPr>
                <w:rStyle w:val="Hyperlink"/>
                <w:rFonts w:cs="Arial"/>
                <w:noProof/>
                <w:lang w:val="id-ID"/>
              </w:rPr>
              <w:t>TGaji (TAB – 2)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_Toc58177349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20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49EEB9DA" w14:textId="4704CFD5" w:rsidR="009E6839" w:rsidRDefault="00E97915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50" w:history="1">
            <w:r w:rsidR="009E6839" w:rsidRPr="003049E0">
              <w:rPr>
                <w:rStyle w:val="Hyperlink"/>
                <w:rFonts w:cs="Arial"/>
                <w:noProof/>
              </w:rPr>
              <w:t>3.1.3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cs="Arial"/>
                <w:noProof/>
              </w:rPr>
              <w:t xml:space="preserve">Tabel </w:t>
            </w:r>
            <w:r w:rsidR="009E6839" w:rsidRPr="003049E0">
              <w:rPr>
                <w:rStyle w:val="Hyperlink"/>
                <w:rFonts w:cs="Arial"/>
                <w:noProof/>
                <w:lang w:val="id-ID"/>
              </w:rPr>
              <w:t>TCuti (TAB – 3)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_Toc58177350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20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665CB277" w14:textId="3DDB799D" w:rsidR="009E6839" w:rsidRDefault="00E97915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51" w:history="1">
            <w:r w:rsidR="009E6839" w:rsidRPr="003049E0">
              <w:rPr>
                <w:rStyle w:val="Hyperlink"/>
                <w:rFonts w:cs="Arial"/>
                <w:noProof/>
              </w:rPr>
              <w:t>3.1.4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cs="Arial"/>
                <w:noProof/>
              </w:rPr>
              <w:t xml:space="preserve">Tabel </w:t>
            </w:r>
            <w:r w:rsidR="009E6839" w:rsidRPr="003049E0">
              <w:rPr>
                <w:rStyle w:val="Hyperlink"/>
                <w:rFonts w:cs="Arial"/>
                <w:noProof/>
                <w:lang w:val="id-ID"/>
              </w:rPr>
              <w:t>TAbsensi (TAB – 4)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_Toc58177351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21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0D376A02" w14:textId="30EBD31E" w:rsidR="009E6839" w:rsidRDefault="00E97915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52" w:history="1">
            <w:r w:rsidR="009E6839" w:rsidRPr="003049E0">
              <w:rPr>
                <w:rStyle w:val="Hyperlink"/>
                <w:rFonts w:cs="Arial"/>
                <w:noProof/>
              </w:rPr>
              <w:t>3.1.5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cs="Arial"/>
                <w:noProof/>
              </w:rPr>
              <w:t xml:space="preserve">Tabel </w:t>
            </w:r>
            <w:r w:rsidR="009E6839" w:rsidRPr="003049E0">
              <w:rPr>
                <w:rStyle w:val="Hyperlink"/>
                <w:rFonts w:cs="Arial"/>
                <w:noProof/>
                <w:lang w:val="id-ID"/>
              </w:rPr>
              <w:t>TLog (TAB – 5)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_Toc58177352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22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21EA7BFC" w14:textId="568BEE2F" w:rsidR="009E6839" w:rsidRDefault="00E97915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53" w:history="1">
            <w:r w:rsidR="009E6839" w:rsidRPr="003049E0">
              <w:rPr>
                <w:rStyle w:val="Hyperlink"/>
                <w:rFonts w:cs="Arial"/>
                <w:noProof/>
              </w:rPr>
              <w:t>3.1.6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cs="Arial"/>
                <w:noProof/>
              </w:rPr>
              <w:t xml:space="preserve">Tabel </w:t>
            </w:r>
            <w:r w:rsidR="009E6839" w:rsidRPr="003049E0">
              <w:rPr>
                <w:rStyle w:val="Hyperlink"/>
                <w:rFonts w:cs="Arial"/>
                <w:noProof/>
                <w:lang w:val="id-ID"/>
              </w:rPr>
              <w:t>TPengumuman (TAB – 6)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_Toc58177353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22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3BA3414C" w14:textId="2788176E" w:rsidR="009E6839" w:rsidRDefault="00E97915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54" w:history="1">
            <w:r w:rsidR="009E6839" w:rsidRPr="003049E0">
              <w:rPr>
                <w:rStyle w:val="Hyperlink"/>
                <w:rFonts w:cs="Arial"/>
                <w:noProof/>
              </w:rPr>
              <w:t>3.2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cs="Arial"/>
                <w:noProof/>
              </w:rPr>
              <w:t>Deskripsi Fungsional secara Rinci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_Toc58177354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22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010CD6C8" w14:textId="5F38656D" w:rsidR="009E6839" w:rsidRDefault="00E97915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55" w:history="1">
            <w:r w:rsidR="009E6839" w:rsidRPr="003049E0">
              <w:rPr>
                <w:rStyle w:val="Hyperlink"/>
                <w:rFonts w:cs="Arial"/>
                <w:noProof/>
                <w:lang w:val="pt-BR"/>
              </w:rPr>
              <w:t>3.2.1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cs="Arial"/>
                <w:noProof/>
                <w:lang w:val="pt-BR"/>
              </w:rPr>
              <w:t>Spesifikasi Fungsi/Proses FS-1.1 Validasi Pengguna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_Toc58177355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22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649865C9" w14:textId="00C95ACF" w:rsidR="009E6839" w:rsidRDefault="00E97915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56" w:history="1">
            <w:r w:rsidR="009E6839" w:rsidRPr="003049E0">
              <w:rPr>
                <w:rStyle w:val="Hyperlink"/>
                <w:rFonts w:cs="Arial"/>
                <w:noProof/>
              </w:rPr>
              <w:t>3.2.2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cs="Arial"/>
                <w:noProof/>
              </w:rPr>
              <w:t>Spesifikasi Fungsi/Proses FS-1.</w:t>
            </w:r>
            <w:r w:rsidR="009E6839" w:rsidRPr="003049E0">
              <w:rPr>
                <w:rStyle w:val="Hyperlink"/>
                <w:rFonts w:cs="Arial"/>
                <w:noProof/>
                <w:lang w:val="id-ID"/>
              </w:rPr>
              <w:t>1</w:t>
            </w:r>
            <w:r w:rsidR="009E6839" w:rsidRPr="003049E0">
              <w:rPr>
                <w:rStyle w:val="Hyperlink"/>
                <w:rFonts w:cs="Arial"/>
                <w:noProof/>
              </w:rPr>
              <w:t xml:space="preserve"> </w:t>
            </w:r>
            <w:r w:rsidR="009E6839" w:rsidRPr="003049E0">
              <w:rPr>
                <w:rStyle w:val="Hyperlink"/>
                <w:rFonts w:cs="Arial"/>
                <w:noProof/>
                <w:lang w:val="id-ID"/>
              </w:rPr>
              <w:t>Validasi Pengguna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_Toc58177356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26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4585B387" w14:textId="7EA0290F" w:rsidR="009E6839" w:rsidRDefault="00E97915">
          <w:pPr>
            <w:pStyle w:val="TOC3"/>
            <w:tabs>
              <w:tab w:val="left" w:pos="1100"/>
              <w:tab w:val="right" w:leader="dot" w:pos="792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ID" w:eastAsia="en-ID"/>
            </w:rPr>
          </w:pPr>
          <w:hyperlink w:anchor="_Toc58177357" w:history="1">
            <w:r w:rsidR="009E6839" w:rsidRPr="003049E0">
              <w:rPr>
                <w:rStyle w:val="Hyperlink"/>
                <w:rFonts w:cs="Arial"/>
                <w:noProof/>
              </w:rPr>
              <w:t>3.2.3</w:t>
            </w:r>
            <w:r w:rsidR="009E6839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9E6839" w:rsidRPr="003049E0">
              <w:rPr>
                <w:rStyle w:val="Hyperlink"/>
                <w:rFonts w:cs="Arial"/>
                <w:noProof/>
              </w:rPr>
              <w:t>Spesifikasi Fungsi/Proses FS-</w:t>
            </w:r>
            <w:r w:rsidR="009E6839" w:rsidRPr="003049E0">
              <w:rPr>
                <w:rStyle w:val="Hyperlink"/>
                <w:rFonts w:cs="Arial"/>
                <w:noProof/>
                <w:lang w:val="id-ID"/>
              </w:rPr>
              <w:t>2.1 Penginputan data absensi pegawai</w:t>
            </w:r>
            <w:r w:rsidR="009E6839">
              <w:rPr>
                <w:noProof/>
                <w:webHidden/>
              </w:rPr>
              <w:tab/>
            </w:r>
            <w:r w:rsidR="009E6839">
              <w:rPr>
                <w:noProof/>
                <w:webHidden/>
              </w:rPr>
              <w:fldChar w:fldCharType="begin"/>
            </w:r>
            <w:r w:rsidR="009E6839">
              <w:rPr>
                <w:noProof/>
                <w:webHidden/>
              </w:rPr>
              <w:instrText xml:space="preserve"> PAGEREF _Toc58177357 \h </w:instrText>
            </w:r>
            <w:r w:rsidR="009E6839">
              <w:rPr>
                <w:noProof/>
                <w:webHidden/>
              </w:rPr>
            </w:r>
            <w:r w:rsidR="009E6839">
              <w:rPr>
                <w:noProof/>
                <w:webHidden/>
              </w:rPr>
              <w:fldChar w:fldCharType="separate"/>
            </w:r>
            <w:r w:rsidR="009E6839">
              <w:rPr>
                <w:noProof/>
                <w:webHidden/>
              </w:rPr>
              <w:t>32</w:t>
            </w:r>
            <w:r w:rsidR="009E6839">
              <w:rPr>
                <w:noProof/>
                <w:webHidden/>
              </w:rPr>
              <w:fldChar w:fldCharType="end"/>
            </w:r>
          </w:hyperlink>
        </w:p>
        <w:p w14:paraId="43EFFA10" w14:textId="35450960" w:rsidR="000A65B4" w:rsidRDefault="000A65B4">
          <w:r>
            <w:rPr>
              <w:b/>
              <w:noProof/>
            </w:rPr>
            <w:fldChar w:fldCharType="end"/>
          </w:r>
        </w:p>
      </w:sdtContent>
    </w:sdt>
    <w:p w14:paraId="550CFCC5" w14:textId="3E737E68" w:rsidR="008C3F88" w:rsidRDefault="008C3F88" w:rsidP="008C3F88">
      <w:pPr>
        <w:pStyle w:val="Title"/>
        <w:spacing w:before="0" w:after="0"/>
        <w:rPr>
          <w:rFonts w:cs="Arial"/>
        </w:rPr>
      </w:pPr>
    </w:p>
    <w:p w14:paraId="6FC52CDA" w14:textId="7A569590" w:rsidR="000A65B4" w:rsidRDefault="000A65B4" w:rsidP="008C3F88">
      <w:pPr>
        <w:pStyle w:val="Title"/>
        <w:spacing w:before="0" w:after="0"/>
        <w:rPr>
          <w:rFonts w:cs="Arial"/>
        </w:rPr>
      </w:pPr>
    </w:p>
    <w:p w14:paraId="66B4A494" w14:textId="3B1AB7EE" w:rsidR="000A65B4" w:rsidRDefault="000A65B4" w:rsidP="008C3F88">
      <w:pPr>
        <w:pStyle w:val="Title"/>
        <w:spacing w:before="0" w:after="0"/>
        <w:rPr>
          <w:rFonts w:cs="Arial"/>
        </w:rPr>
      </w:pPr>
    </w:p>
    <w:p w14:paraId="0B0EEA19" w14:textId="5637833E" w:rsidR="000A65B4" w:rsidRDefault="000A65B4" w:rsidP="008C3F88">
      <w:pPr>
        <w:pStyle w:val="Title"/>
        <w:spacing w:before="0" w:after="0"/>
        <w:rPr>
          <w:rFonts w:cs="Arial"/>
        </w:rPr>
      </w:pPr>
    </w:p>
    <w:p w14:paraId="2AB2CA46" w14:textId="2806B6B9" w:rsidR="000A65B4" w:rsidRDefault="000A65B4" w:rsidP="008C3F88">
      <w:pPr>
        <w:pStyle w:val="Title"/>
        <w:spacing w:before="0" w:after="0"/>
        <w:rPr>
          <w:rFonts w:cs="Arial"/>
        </w:rPr>
      </w:pPr>
    </w:p>
    <w:p w14:paraId="249CA223" w14:textId="2804E4C5" w:rsidR="000A65B4" w:rsidRDefault="000A65B4" w:rsidP="008C3F88">
      <w:pPr>
        <w:pStyle w:val="Title"/>
        <w:spacing w:before="0" w:after="0"/>
        <w:rPr>
          <w:rFonts w:cs="Arial"/>
        </w:rPr>
      </w:pPr>
    </w:p>
    <w:p w14:paraId="5EC91B0D" w14:textId="641FB87B" w:rsidR="000A65B4" w:rsidRDefault="000A65B4" w:rsidP="008C3F88">
      <w:pPr>
        <w:pStyle w:val="Title"/>
        <w:spacing w:before="0" w:after="0"/>
        <w:rPr>
          <w:rFonts w:cs="Arial"/>
        </w:rPr>
      </w:pPr>
    </w:p>
    <w:p w14:paraId="2FF54311" w14:textId="6F1AAABB" w:rsidR="000A65B4" w:rsidRDefault="000A65B4" w:rsidP="008C3F88">
      <w:pPr>
        <w:pStyle w:val="Title"/>
        <w:spacing w:before="0" w:after="0"/>
        <w:rPr>
          <w:rFonts w:cs="Arial"/>
        </w:rPr>
      </w:pPr>
    </w:p>
    <w:p w14:paraId="6D14B3AE" w14:textId="4E3DFBD8" w:rsidR="000A65B4" w:rsidRDefault="000A65B4" w:rsidP="008C3F88">
      <w:pPr>
        <w:pStyle w:val="Title"/>
        <w:spacing w:before="0" w:after="0"/>
        <w:rPr>
          <w:rFonts w:cs="Arial"/>
        </w:rPr>
      </w:pPr>
    </w:p>
    <w:p w14:paraId="3AF35B05" w14:textId="24F7A895" w:rsidR="000A65B4" w:rsidRDefault="000A65B4" w:rsidP="008C3F88">
      <w:pPr>
        <w:pStyle w:val="Title"/>
        <w:spacing w:before="0" w:after="0"/>
        <w:rPr>
          <w:rFonts w:cs="Arial"/>
        </w:rPr>
      </w:pPr>
    </w:p>
    <w:p w14:paraId="4C0B26D5" w14:textId="62DD96E3" w:rsidR="000A65B4" w:rsidRDefault="000A65B4" w:rsidP="008C3F88">
      <w:pPr>
        <w:pStyle w:val="Title"/>
        <w:spacing w:before="0" w:after="0"/>
        <w:rPr>
          <w:rFonts w:cs="Arial"/>
        </w:rPr>
      </w:pPr>
    </w:p>
    <w:p w14:paraId="69F276AD" w14:textId="77777777" w:rsidR="000A65B4" w:rsidRPr="00B307B0" w:rsidRDefault="000A65B4" w:rsidP="008C3F88">
      <w:pPr>
        <w:pStyle w:val="Title"/>
        <w:spacing w:before="0" w:after="0"/>
        <w:rPr>
          <w:rFonts w:cs="Arial"/>
        </w:rPr>
      </w:pPr>
    </w:p>
    <w:p w14:paraId="6E49E4A9" w14:textId="77777777" w:rsidR="008C3F88" w:rsidRPr="00B307B0" w:rsidRDefault="008C3F88" w:rsidP="008C3F88">
      <w:pPr>
        <w:pStyle w:val="Title"/>
        <w:spacing w:before="0" w:after="0"/>
        <w:rPr>
          <w:rFonts w:cs="Arial"/>
        </w:rPr>
      </w:pPr>
    </w:p>
    <w:p w14:paraId="23D61218" w14:textId="77777777" w:rsidR="00C44039" w:rsidRPr="00B307B0" w:rsidRDefault="00C44039" w:rsidP="008C3F88">
      <w:pPr>
        <w:pStyle w:val="Title"/>
        <w:spacing w:before="0" w:after="0"/>
        <w:rPr>
          <w:rFonts w:cs="Arial"/>
        </w:rPr>
      </w:pPr>
      <w:r w:rsidRPr="00B307B0">
        <w:rPr>
          <w:rFonts w:cs="Arial"/>
        </w:rPr>
        <w:t>Daftar Gambar</w:t>
      </w:r>
    </w:p>
    <w:p w14:paraId="0263E82C" w14:textId="6DD55FC5" w:rsidR="009E6839" w:rsidRDefault="00B21DAB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r>
        <w:rPr>
          <w:rFonts w:ascii="Arial" w:hAnsi="Arial" w:cs="Arial"/>
          <w:lang w:val="sv-SE"/>
        </w:rPr>
        <w:fldChar w:fldCharType="begin"/>
      </w:r>
      <w:r>
        <w:rPr>
          <w:rFonts w:ascii="Arial" w:hAnsi="Arial" w:cs="Arial"/>
          <w:lang w:val="sv-SE"/>
        </w:rPr>
        <w:instrText xml:space="preserve"> TOC \h \z \c "Gambar" </w:instrText>
      </w:r>
      <w:r>
        <w:rPr>
          <w:rFonts w:ascii="Arial" w:hAnsi="Arial" w:cs="Arial"/>
          <w:lang w:val="sv-SE"/>
        </w:rPr>
        <w:fldChar w:fldCharType="separate"/>
      </w:r>
      <w:hyperlink w:anchor="_Toc58177358" w:history="1">
        <w:r w:rsidR="009E6839" w:rsidRPr="00B76981">
          <w:rPr>
            <w:rStyle w:val="Hyperlink"/>
            <w:i/>
            <w:iCs/>
            <w:noProof/>
          </w:rPr>
          <w:t>Gambar 1 Conceptual Data Model (CDM)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_Toc58177358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16</w:t>
        </w:r>
        <w:r w:rsidR="009E6839">
          <w:rPr>
            <w:noProof/>
            <w:webHidden/>
          </w:rPr>
          <w:fldChar w:fldCharType="end"/>
        </w:r>
      </w:hyperlink>
    </w:p>
    <w:p w14:paraId="4DCE9449" w14:textId="31C9E49D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59" w:history="1">
        <w:r w:rsidR="009E6839" w:rsidRPr="00B76981">
          <w:rPr>
            <w:rStyle w:val="Hyperlink"/>
            <w:i/>
            <w:iCs/>
            <w:noProof/>
          </w:rPr>
          <w:t>Gambar 2 Physical Data Model (PDM)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_Toc58177359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17</w:t>
        </w:r>
        <w:r w:rsidR="009E6839">
          <w:rPr>
            <w:noProof/>
            <w:webHidden/>
          </w:rPr>
          <w:fldChar w:fldCharType="end"/>
        </w:r>
      </w:hyperlink>
    </w:p>
    <w:p w14:paraId="091B861F" w14:textId="3F932E67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60" w:history="1">
        <w:r w:rsidR="009E6839" w:rsidRPr="00B76981">
          <w:rPr>
            <w:rStyle w:val="Hyperlink"/>
            <w:i/>
            <w:iCs/>
            <w:noProof/>
          </w:rPr>
          <w:t>Gambar 3 Spesifikasi Layar Utama - Login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_Toc58177360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24</w:t>
        </w:r>
        <w:r w:rsidR="009E6839">
          <w:rPr>
            <w:noProof/>
            <w:webHidden/>
          </w:rPr>
          <w:fldChar w:fldCharType="end"/>
        </w:r>
      </w:hyperlink>
    </w:p>
    <w:p w14:paraId="7FF51652" w14:textId="44A36BD7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61" w:history="1">
        <w:r w:rsidR="009E6839" w:rsidRPr="00B76981">
          <w:rPr>
            <w:rStyle w:val="Hyperlink"/>
            <w:i/>
            <w:iCs/>
            <w:noProof/>
          </w:rPr>
          <w:t>Gambar 4 Spesifikasi Layar Utama - Tampilan Home/Dashboard Admin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_Toc58177361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27</w:t>
        </w:r>
        <w:r w:rsidR="009E6839">
          <w:rPr>
            <w:noProof/>
            <w:webHidden/>
          </w:rPr>
          <w:fldChar w:fldCharType="end"/>
        </w:r>
      </w:hyperlink>
    </w:p>
    <w:p w14:paraId="7B6BE261" w14:textId="7866376E" w:rsidR="00C44039" w:rsidRPr="00B307B0" w:rsidRDefault="00B21DAB" w:rsidP="008C3F88">
      <w:pPr>
        <w:spacing w:after="0"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fldChar w:fldCharType="end"/>
      </w:r>
    </w:p>
    <w:p w14:paraId="74D89F64" w14:textId="77777777" w:rsidR="00C44039" w:rsidRPr="00B307B0" w:rsidRDefault="00C44039" w:rsidP="008C3F88">
      <w:pPr>
        <w:spacing w:after="0" w:line="240" w:lineRule="auto"/>
        <w:rPr>
          <w:rFonts w:ascii="Arial" w:hAnsi="Arial" w:cs="Arial"/>
          <w:lang w:val="sv-SE"/>
        </w:rPr>
      </w:pPr>
    </w:p>
    <w:p w14:paraId="3567BEC8" w14:textId="77777777" w:rsidR="00C44039" w:rsidRPr="00B307B0" w:rsidRDefault="00C44039" w:rsidP="008C3F88">
      <w:pPr>
        <w:pStyle w:val="Title"/>
        <w:spacing w:before="0" w:after="0"/>
        <w:rPr>
          <w:rFonts w:cs="Arial"/>
          <w:lang w:val="sv-SE"/>
        </w:rPr>
      </w:pPr>
      <w:r w:rsidRPr="00B307B0">
        <w:rPr>
          <w:rFonts w:cs="Arial"/>
          <w:lang w:val="sv-SE"/>
        </w:rPr>
        <w:t>Daftar Tabel</w:t>
      </w:r>
    </w:p>
    <w:p w14:paraId="08C42346" w14:textId="6A3A5C4B" w:rsidR="009E6839" w:rsidRDefault="00637F72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r>
        <w:rPr>
          <w:rFonts w:ascii="Arial" w:hAnsi="Arial" w:cs="Arial"/>
          <w:lang w:val="sv-SE"/>
        </w:rPr>
        <w:fldChar w:fldCharType="begin"/>
      </w:r>
      <w:r>
        <w:rPr>
          <w:rFonts w:ascii="Arial" w:hAnsi="Arial" w:cs="Arial"/>
          <w:lang w:val="sv-SE"/>
        </w:rPr>
        <w:instrText xml:space="preserve"> TOC \h \z \c "Tabel" </w:instrText>
      </w:r>
      <w:r>
        <w:rPr>
          <w:rFonts w:ascii="Arial" w:hAnsi="Arial" w:cs="Arial"/>
          <w:lang w:val="sv-SE"/>
        </w:rPr>
        <w:fldChar w:fldCharType="separate"/>
      </w:r>
      <w:hyperlink w:anchor="_Toc58177362" w:history="1">
        <w:r w:rsidR="009E6839" w:rsidRPr="00490975">
          <w:rPr>
            <w:rStyle w:val="Hyperlink"/>
            <w:i/>
            <w:iCs/>
            <w:noProof/>
          </w:rPr>
          <w:t>Tabel 1 Daftar Akronim / Singkatan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_Toc58177362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7</w:t>
        </w:r>
        <w:r w:rsidR="009E6839">
          <w:rPr>
            <w:noProof/>
            <w:webHidden/>
          </w:rPr>
          <w:fldChar w:fldCharType="end"/>
        </w:r>
      </w:hyperlink>
    </w:p>
    <w:p w14:paraId="6789D971" w14:textId="44945689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63" w:history="1">
        <w:r w:rsidR="009E6839" w:rsidRPr="00490975">
          <w:rPr>
            <w:rStyle w:val="Hyperlink"/>
            <w:i/>
            <w:iCs/>
            <w:noProof/>
          </w:rPr>
          <w:t>Tabel 2 Aturan Penomoran dan Penamaan Tabel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_Toc58177363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8</w:t>
        </w:r>
        <w:r w:rsidR="009E6839">
          <w:rPr>
            <w:noProof/>
            <w:webHidden/>
          </w:rPr>
          <w:fldChar w:fldCharType="end"/>
        </w:r>
      </w:hyperlink>
    </w:p>
    <w:p w14:paraId="2E67B9EA" w14:textId="318DABA3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64" w:history="1">
        <w:r w:rsidR="009E6839" w:rsidRPr="00490975">
          <w:rPr>
            <w:rStyle w:val="Hyperlink"/>
            <w:i/>
            <w:iCs/>
            <w:noProof/>
          </w:rPr>
          <w:t>Tabel 3 Aturan Penomoran dan Penamaan Fungsi / Proses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_Toc58177364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8</w:t>
        </w:r>
        <w:r w:rsidR="009E6839">
          <w:rPr>
            <w:noProof/>
            <w:webHidden/>
          </w:rPr>
          <w:fldChar w:fldCharType="end"/>
        </w:r>
      </w:hyperlink>
    </w:p>
    <w:p w14:paraId="5C541521" w14:textId="123F9268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65" w:history="1">
        <w:r w:rsidR="009E6839" w:rsidRPr="00490975">
          <w:rPr>
            <w:rStyle w:val="Hyperlink"/>
            <w:i/>
            <w:iCs/>
            <w:noProof/>
          </w:rPr>
          <w:t>Tabel 4 Aturan Penomoran dan Penamaan Query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_Toc58177365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8</w:t>
        </w:r>
        <w:r w:rsidR="009E6839">
          <w:rPr>
            <w:noProof/>
            <w:webHidden/>
          </w:rPr>
          <w:fldChar w:fldCharType="end"/>
        </w:r>
      </w:hyperlink>
    </w:p>
    <w:p w14:paraId="20BB8C00" w14:textId="47F398C2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66" w:history="1">
        <w:r w:rsidR="009E6839" w:rsidRPr="00490975">
          <w:rPr>
            <w:rStyle w:val="Hyperlink"/>
            <w:i/>
            <w:iCs/>
            <w:noProof/>
          </w:rPr>
          <w:t>Tabel 5 Aturan Penomoran dan Penamaan Layar Pesan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_Toc58177366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10</w:t>
        </w:r>
        <w:r w:rsidR="009E6839">
          <w:rPr>
            <w:noProof/>
            <w:webHidden/>
          </w:rPr>
          <w:fldChar w:fldCharType="end"/>
        </w:r>
      </w:hyperlink>
    </w:p>
    <w:p w14:paraId="55F69CE3" w14:textId="22C46777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67" w:history="1">
        <w:r w:rsidR="009E6839" w:rsidRPr="00490975">
          <w:rPr>
            <w:rStyle w:val="Hyperlink"/>
            <w:i/>
            <w:iCs/>
            <w:noProof/>
          </w:rPr>
          <w:t>Tabel 6 Deskripsi Data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_Toc58177367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14</w:t>
        </w:r>
        <w:r w:rsidR="009E6839">
          <w:rPr>
            <w:noProof/>
            <w:webHidden/>
          </w:rPr>
          <w:fldChar w:fldCharType="end"/>
        </w:r>
      </w:hyperlink>
    </w:p>
    <w:p w14:paraId="70ED95D7" w14:textId="10A0C377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68" w:history="1">
        <w:r w:rsidR="009E6839" w:rsidRPr="00490975">
          <w:rPr>
            <w:rStyle w:val="Hyperlink"/>
            <w:i/>
            <w:iCs/>
            <w:noProof/>
          </w:rPr>
          <w:t>Tabel 7 Definisi Domain Type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_Toc58177368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14</w:t>
        </w:r>
        <w:r w:rsidR="009E6839">
          <w:rPr>
            <w:noProof/>
            <w:webHidden/>
          </w:rPr>
          <w:fldChar w:fldCharType="end"/>
        </w:r>
      </w:hyperlink>
    </w:p>
    <w:p w14:paraId="659A5017" w14:textId="619E5C49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69" w:history="1">
        <w:r w:rsidR="009E6839" w:rsidRPr="00490975">
          <w:rPr>
            <w:rStyle w:val="Hyperlink"/>
            <w:i/>
            <w:iCs/>
            <w:noProof/>
          </w:rPr>
          <w:t>Tabel 8 Daftar Tabel Aplikasi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_Toc58177369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17</w:t>
        </w:r>
        <w:r w:rsidR="009E6839">
          <w:rPr>
            <w:noProof/>
            <w:webHidden/>
          </w:rPr>
          <w:fldChar w:fldCharType="end"/>
        </w:r>
      </w:hyperlink>
    </w:p>
    <w:p w14:paraId="6BFF6D47" w14:textId="7B8411C6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70" w:history="1">
        <w:r w:rsidR="009E6839" w:rsidRPr="00490975">
          <w:rPr>
            <w:rStyle w:val="Hyperlink"/>
            <w:i/>
            <w:iCs/>
            <w:noProof/>
          </w:rPr>
          <w:t>Tabel 9 Dekomposisi Fungsional Modul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_Toc58177370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18</w:t>
        </w:r>
        <w:r w:rsidR="009E6839">
          <w:rPr>
            <w:noProof/>
            <w:webHidden/>
          </w:rPr>
          <w:fldChar w:fldCharType="end"/>
        </w:r>
      </w:hyperlink>
    </w:p>
    <w:p w14:paraId="41101E5A" w14:textId="2CC21538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71" w:history="1">
        <w:r w:rsidR="009E6839" w:rsidRPr="00490975">
          <w:rPr>
            <w:rStyle w:val="Hyperlink"/>
            <w:i/>
            <w:iCs/>
            <w:noProof/>
          </w:rPr>
          <w:t>Tabel 10 Deskripsi Perancangan Rinci Tabel TUser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_Toc58177371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19</w:t>
        </w:r>
        <w:r w:rsidR="009E6839">
          <w:rPr>
            <w:noProof/>
            <w:webHidden/>
          </w:rPr>
          <w:fldChar w:fldCharType="end"/>
        </w:r>
      </w:hyperlink>
    </w:p>
    <w:p w14:paraId="2269295B" w14:textId="666B6C67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72" w:history="1">
        <w:r w:rsidR="009E6839" w:rsidRPr="00490975">
          <w:rPr>
            <w:rStyle w:val="Hyperlink"/>
            <w:i/>
            <w:iCs/>
            <w:noProof/>
          </w:rPr>
          <w:t>Tabel 11 Deskripsi Perancangan Rinci Tabel TGaji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_Toc58177372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20</w:t>
        </w:r>
        <w:r w:rsidR="009E6839">
          <w:rPr>
            <w:noProof/>
            <w:webHidden/>
          </w:rPr>
          <w:fldChar w:fldCharType="end"/>
        </w:r>
      </w:hyperlink>
    </w:p>
    <w:p w14:paraId="3764468D" w14:textId="275883AE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73" w:history="1">
        <w:r w:rsidR="009E6839" w:rsidRPr="00490975">
          <w:rPr>
            <w:rStyle w:val="Hyperlink"/>
            <w:i/>
            <w:iCs/>
            <w:noProof/>
          </w:rPr>
          <w:t>Tabel 12 Deskripsi Perancangan Rinci Tabel TCuti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_Toc58177373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20</w:t>
        </w:r>
        <w:r w:rsidR="009E6839">
          <w:rPr>
            <w:noProof/>
            <w:webHidden/>
          </w:rPr>
          <w:fldChar w:fldCharType="end"/>
        </w:r>
      </w:hyperlink>
    </w:p>
    <w:p w14:paraId="1CF3556F" w14:textId="1A69D9F0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74" w:history="1">
        <w:r w:rsidR="009E6839" w:rsidRPr="00490975">
          <w:rPr>
            <w:rStyle w:val="Hyperlink"/>
            <w:i/>
            <w:iCs/>
            <w:noProof/>
          </w:rPr>
          <w:t>Tabel 13 Deskripsi Perancangan Rinci Tabel TAbsensi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_Toc58177374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21</w:t>
        </w:r>
        <w:r w:rsidR="009E6839">
          <w:rPr>
            <w:noProof/>
            <w:webHidden/>
          </w:rPr>
          <w:fldChar w:fldCharType="end"/>
        </w:r>
      </w:hyperlink>
    </w:p>
    <w:p w14:paraId="3E213E5E" w14:textId="498A8115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75" w:history="1">
        <w:r w:rsidR="009E6839" w:rsidRPr="00490975">
          <w:rPr>
            <w:rStyle w:val="Hyperlink"/>
            <w:i/>
            <w:iCs/>
            <w:noProof/>
          </w:rPr>
          <w:t>Tabel 14 Deskripsi Perancangan Rinci Tabel TLog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_Toc58177375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22</w:t>
        </w:r>
        <w:r w:rsidR="009E6839">
          <w:rPr>
            <w:noProof/>
            <w:webHidden/>
          </w:rPr>
          <w:fldChar w:fldCharType="end"/>
        </w:r>
      </w:hyperlink>
    </w:p>
    <w:p w14:paraId="1C627B16" w14:textId="12518E28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76" w:history="1">
        <w:r w:rsidR="009E6839" w:rsidRPr="00490975">
          <w:rPr>
            <w:rStyle w:val="Hyperlink"/>
            <w:i/>
            <w:iCs/>
            <w:noProof/>
          </w:rPr>
          <w:t>Tabel 15 Deskripsi Perancangan Rinci Tabel TLog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_Toc58177376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22</w:t>
        </w:r>
        <w:r w:rsidR="009E6839">
          <w:rPr>
            <w:noProof/>
            <w:webHidden/>
          </w:rPr>
          <w:fldChar w:fldCharType="end"/>
        </w:r>
      </w:hyperlink>
    </w:p>
    <w:p w14:paraId="0918B3CB" w14:textId="5909BE31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77" w:history="1">
        <w:r w:rsidR="009E6839" w:rsidRPr="00490975">
          <w:rPr>
            <w:rStyle w:val="Hyperlink"/>
            <w:i/>
            <w:iCs/>
            <w:noProof/>
          </w:rPr>
          <w:t>Tabel 16 Input Fungsi/Proses FS-1.1 Validasi Pengguna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_Toc58177377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22</w:t>
        </w:r>
        <w:r w:rsidR="009E6839">
          <w:rPr>
            <w:noProof/>
            <w:webHidden/>
          </w:rPr>
          <w:fldChar w:fldCharType="end"/>
        </w:r>
      </w:hyperlink>
    </w:p>
    <w:p w14:paraId="13B61A16" w14:textId="2E0FCCC5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78" w:history="1">
        <w:r w:rsidR="009E6839" w:rsidRPr="00490975">
          <w:rPr>
            <w:rStyle w:val="Hyperlink"/>
            <w:i/>
            <w:iCs/>
            <w:noProof/>
          </w:rPr>
          <w:t>Tabel 17 Input Fungsi/Proses FS-1.1 Validasi Pengguna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_Toc58177378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23</w:t>
        </w:r>
        <w:r w:rsidR="009E6839">
          <w:rPr>
            <w:noProof/>
            <w:webHidden/>
          </w:rPr>
          <w:fldChar w:fldCharType="end"/>
        </w:r>
      </w:hyperlink>
    </w:p>
    <w:p w14:paraId="4C137F54" w14:textId="315D6FB7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79" w:history="1">
        <w:r w:rsidR="009E6839" w:rsidRPr="00490975">
          <w:rPr>
            <w:rStyle w:val="Hyperlink"/>
            <w:i/>
            <w:iCs/>
            <w:noProof/>
          </w:rPr>
          <w:t>Tabel 18 Spesifikasi Query - Login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_Toc58177379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24</w:t>
        </w:r>
        <w:r w:rsidR="009E6839">
          <w:rPr>
            <w:noProof/>
            <w:webHidden/>
          </w:rPr>
          <w:fldChar w:fldCharType="end"/>
        </w:r>
      </w:hyperlink>
    </w:p>
    <w:p w14:paraId="2308A258" w14:textId="6994FE49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80" w:history="1">
        <w:r w:rsidR="009E6839" w:rsidRPr="00490975">
          <w:rPr>
            <w:rStyle w:val="Hyperlink"/>
            <w:i/>
            <w:iCs/>
            <w:noProof/>
          </w:rPr>
          <w:t>Tabel 19 Spesifikasi Field Data pada Layar - Login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_Toc58177380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24</w:t>
        </w:r>
        <w:r w:rsidR="009E6839">
          <w:rPr>
            <w:noProof/>
            <w:webHidden/>
          </w:rPr>
          <w:fldChar w:fldCharType="end"/>
        </w:r>
      </w:hyperlink>
    </w:p>
    <w:p w14:paraId="1D48C1DE" w14:textId="004E4D16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81" w:history="1">
        <w:r w:rsidR="009E6839" w:rsidRPr="00490975">
          <w:rPr>
            <w:rStyle w:val="Hyperlink"/>
            <w:i/>
            <w:iCs/>
            <w:noProof/>
          </w:rPr>
          <w:t>Tabel 20 Spesifikasi Function Key/Objek Objek pada Layar - Login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_Toc58177381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25</w:t>
        </w:r>
        <w:r w:rsidR="009E6839">
          <w:rPr>
            <w:noProof/>
            <w:webHidden/>
          </w:rPr>
          <w:fldChar w:fldCharType="end"/>
        </w:r>
      </w:hyperlink>
    </w:p>
    <w:p w14:paraId="0B422876" w14:textId="4F034D97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82" w:history="1">
        <w:r w:rsidR="009E6839" w:rsidRPr="00490975">
          <w:rPr>
            <w:rStyle w:val="Hyperlink"/>
            <w:i/>
            <w:iCs/>
            <w:noProof/>
          </w:rPr>
          <w:t>Tabel 21 Spesifikasi Layar Pesan - Login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_Toc58177382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25</w:t>
        </w:r>
        <w:r w:rsidR="009E6839">
          <w:rPr>
            <w:noProof/>
            <w:webHidden/>
          </w:rPr>
          <w:fldChar w:fldCharType="end"/>
        </w:r>
      </w:hyperlink>
    </w:p>
    <w:p w14:paraId="0416DCEF" w14:textId="0EC88D26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83" w:history="1">
        <w:r w:rsidR="009E6839" w:rsidRPr="00490975">
          <w:rPr>
            <w:rStyle w:val="Hyperlink"/>
            <w:i/>
            <w:iCs/>
            <w:noProof/>
          </w:rPr>
          <w:t>Tabel 22 Spesifikasi Tabel Input - Login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_Toc58177383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26</w:t>
        </w:r>
        <w:r w:rsidR="009E6839">
          <w:rPr>
            <w:noProof/>
            <w:webHidden/>
          </w:rPr>
          <w:fldChar w:fldCharType="end"/>
        </w:r>
      </w:hyperlink>
    </w:p>
    <w:p w14:paraId="7C267AC9" w14:textId="3B87E52E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84" w:history="1">
        <w:r w:rsidR="009E6839" w:rsidRPr="00490975">
          <w:rPr>
            <w:rStyle w:val="Hyperlink"/>
            <w:i/>
            <w:iCs/>
            <w:noProof/>
          </w:rPr>
          <w:t>Tabel 23 Spesifikasi Tabel Output - Login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_Toc58177384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26</w:t>
        </w:r>
        <w:r w:rsidR="009E6839">
          <w:rPr>
            <w:noProof/>
            <w:webHidden/>
          </w:rPr>
          <w:fldChar w:fldCharType="end"/>
        </w:r>
      </w:hyperlink>
    </w:p>
    <w:p w14:paraId="6B417989" w14:textId="6053879E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85" w:history="1">
        <w:r w:rsidR="009E6839" w:rsidRPr="00490975">
          <w:rPr>
            <w:rStyle w:val="Hyperlink"/>
            <w:i/>
            <w:iCs/>
            <w:noProof/>
          </w:rPr>
          <w:t>Tabel 24 Spesifikasi Query - Tampilan Home/Dashboard Admin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_Toc58177385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27</w:t>
        </w:r>
        <w:r w:rsidR="009E6839">
          <w:rPr>
            <w:noProof/>
            <w:webHidden/>
          </w:rPr>
          <w:fldChar w:fldCharType="end"/>
        </w:r>
      </w:hyperlink>
    </w:p>
    <w:p w14:paraId="49E07B2C" w14:textId="6993DD7F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86" w:history="1">
        <w:r w:rsidR="009E6839" w:rsidRPr="00490975">
          <w:rPr>
            <w:rStyle w:val="Hyperlink"/>
            <w:i/>
            <w:iCs/>
            <w:noProof/>
          </w:rPr>
          <w:t>Tabel 25 Spesifikasi Field Data pada Layar - Tampilan Home/Dashboard Admin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_Toc58177386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28</w:t>
        </w:r>
        <w:r w:rsidR="009E6839">
          <w:rPr>
            <w:noProof/>
            <w:webHidden/>
          </w:rPr>
          <w:fldChar w:fldCharType="end"/>
        </w:r>
      </w:hyperlink>
    </w:p>
    <w:p w14:paraId="43E2314F" w14:textId="0680E35D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87" w:history="1">
        <w:r w:rsidR="009E6839" w:rsidRPr="00490975">
          <w:rPr>
            <w:rStyle w:val="Hyperlink"/>
            <w:i/>
            <w:iCs/>
            <w:noProof/>
          </w:rPr>
          <w:t>Tabel 26 Spesifikasi Function Key / Objek Objek pada Layar - Tampilan Home/Dashboard Admin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_Toc58177387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29</w:t>
        </w:r>
        <w:r w:rsidR="009E6839">
          <w:rPr>
            <w:noProof/>
            <w:webHidden/>
          </w:rPr>
          <w:fldChar w:fldCharType="end"/>
        </w:r>
      </w:hyperlink>
    </w:p>
    <w:p w14:paraId="578A73DF" w14:textId="349672D8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88" w:history="1">
        <w:r w:rsidR="009E6839" w:rsidRPr="00490975">
          <w:rPr>
            <w:rStyle w:val="Hyperlink"/>
            <w:i/>
            <w:iCs/>
            <w:noProof/>
          </w:rPr>
          <w:t>Tabel 27 Spesifikasi Layar Pesan - Tampilan Home/Dashboard Admin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_Toc58177388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29</w:t>
        </w:r>
        <w:r w:rsidR="009E6839">
          <w:rPr>
            <w:noProof/>
            <w:webHidden/>
          </w:rPr>
          <w:fldChar w:fldCharType="end"/>
        </w:r>
      </w:hyperlink>
    </w:p>
    <w:p w14:paraId="758C197C" w14:textId="35E68243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89" w:history="1">
        <w:r w:rsidR="009E6839" w:rsidRPr="00490975">
          <w:rPr>
            <w:rStyle w:val="Hyperlink"/>
            <w:i/>
            <w:iCs/>
            <w:noProof/>
          </w:rPr>
          <w:t>Tabel 28 Spesifikasi Tabel Input - Tampilan Home/Dashboard Admin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_Toc58177389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32</w:t>
        </w:r>
        <w:r w:rsidR="009E6839">
          <w:rPr>
            <w:noProof/>
            <w:webHidden/>
          </w:rPr>
          <w:fldChar w:fldCharType="end"/>
        </w:r>
      </w:hyperlink>
    </w:p>
    <w:p w14:paraId="1ABAA455" w14:textId="18B362D2" w:rsidR="009E6839" w:rsidRDefault="00E97915">
      <w:pPr>
        <w:pStyle w:val="TableofFigures"/>
        <w:tabs>
          <w:tab w:val="right" w:leader="dot" w:pos="7927"/>
        </w:tabs>
        <w:rPr>
          <w:rFonts w:asciiTheme="minorHAnsi" w:hAnsiTheme="minorHAnsi" w:cstheme="minorBidi"/>
          <w:bCs w:val="0"/>
          <w:noProof/>
          <w:lang w:val="en-ID" w:eastAsia="en-ID"/>
        </w:rPr>
      </w:pPr>
      <w:hyperlink w:anchor="_Toc58177390" w:history="1">
        <w:r w:rsidR="009E6839" w:rsidRPr="00490975">
          <w:rPr>
            <w:rStyle w:val="Hyperlink"/>
            <w:i/>
            <w:iCs/>
            <w:noProof/>
          </w:rPr>
          <w:t>Tabel 29 Spesifikasi Tabel Output- Tampilan Home/Dashboard Admin</w:t>
        </w:r>
        <w:r w:rsidR="009E6839">
          <w:rPr>
            <w:noProof/>
            <w:webHidden/>
          </w:rPr>
          <w:tab/>
        </w:r>
        <w:r w:rsidR="009E6839">
          <w:rPr>
            <w:noProof/>
            <w:webHidden/>
          </w:rPr>
          <w:fldChar w:fldCharType="begin"/>
        </w:r>
        <w:r w:rsidR="009E6839">
          <w:rPr>
            <w:noProof/>
            <w:webHidden/>
          </w:rPr>
          <w:instrText xml:space="preserve"> PAGEREF _Toc58177390 \h </w:instrText>
        </w:r>
        <w:r w:rsidR="009E6839">
          <w:rPr>
            <w:noProof/>
            <w:webHidden/>
          </w:rPr>
        </w:r>
        <w:r w:rsidR="009E6839">
          <w:rPr>
            <w:noProof/>
            <w:webHidden/>
          </w:rPr>
          <w:fldChar w:fldCharType="separate"/>
        </w:r>
        <w:r w:rsidR="009E6839">
          <w:rPr>
            <w:noProof/>
            <w:webHidden/>
          </w:rPr>
          <w:t>32</w:t>
        </w:r>
        <w:r w:rsidR="009E6839">
          <w:rPr>
            <w:noProof/>
            <w:webHidden/>
          </w:rPr>
          <w:fldChar w:fldCharType="end"/>
        </w:r>
      </w:hyperlink>
    </w:p>
    <w:p w14:paraId="1C6C139F" w14:textId="053F1524" w:rsidR="00C44039" w:rsidRPr="00B307B0" w:rsidRDefault="00637F72" w:rsidP="008C3F88">
      <w:pPr>
        <w:spacing w:after="0"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fldChar w:fldCharType="end"/>
      </w:r>
    </w:p>
    <w:p w14:paraId="7939811E" w14:textId="77777777" w:rsidR="00C44039" w:rsidRPr="00B307B0" w:rsidRDefault="00C44039" w:rsidP="008C3F88">
      <w:pPr>
        <w:spacing w:after="0" w:line="240" w:lineRule="auto"/>
        <w:rPr>
          <w:rFonts w:ascii="Arial" w:hAnsi="Arial" w:cs="Arial"/>
          <w:lang w:val="sv-SE"/>
        </w:rPr>
      </w:pPr>
    </w:p>
    <w:p w14:paraId="01567F4C" w14:textId="6E5E2F98" w:rsidR="001A60C0" w:rsidRPr="00B307B0" w:rsidRDefault="00C44039" w:rsidP="001A60C0">
      <w:pPr>
        <w:pStyle w:val="Title"/>
        <w:spacing w:before="0" w:after="0"/>
        <w:rPr>
          <w:rFonts w:cs="Arial"/>
          <w:lang w:val="sv-SE"/>
        </w:rPr>
      </w:pPr>
      <w:r w:rsidRPr="00B307B0">
        <w:rPr>
          <w:rFonts w:cs="Arial"/>
          <w:lang w:val="sv-SE"/>
        </w:rPr>
        <w:t>Daftar Lampiran</w:t>
      </w:r>
    </w:p>
    <w:p w14:paraId="6822605D" w14:textId="77777777" w:rsidR="00C44039" w:rsidRPr="00B307B0" w:rsidRDefault="00C44039" w:rsidP="008C3F88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B307B0">
        <w:rPr>
          <w:rFonts w:ascii="Arial" w:hAnsi="Arial" w:cs="Arial"/>
          <w:sz w:val="24"/>
          <w:szCs w:val="24"/>
          <w:lang w:val="sv-SE"/>
        </w:rPr>
        <w:t>Hanya dicantumkan dan diisi jika ada lampiran setelah badan dokumen</w:t>
      </w:r>
    </w:p>
    <w:p w14:paraId="09D7BDA2" w14:textId="77777777" w:rsidR="00C44039" w:rsidRPr="00B307B0" w:rsidRDefault="00C44039" w:rsidP="008C3F88">
      <w:pPr>
        <w:spacing w:after="0" w:line="240" w:lineRule="auto"/>
        <w:rPr>
          <w:rFonts w:ascii="Arial" w:hAnsi="Arial" w:cs="Arial"/>
          <w:lang w:val="sv-SE"/>
        </w:rPr>
      </w:pPr>
    </w:p>
    <w:p w14:paraId="3492AE45" w14:textId="77777777" w:rsidR="00C44039" w:rsidRPr="00B307B0" w:rsidRDefault="00C44039" w:rsidP="008C3F88">
      <w:pPr>
        <w:spacing w:after="0" w:line="240" w:lineRule="auto"/>
        <w:rPr>
          <w:rFonts w:ascii="Arial" w:hAnsi="Arial" w:cs="Arial"/>
          <w:lang w:val="sv-SE"/>
        </w:rPr>
      </w:pPr>
    </w:p>
    <w:p w14:paraId="7A344C4D" w14:textId="77777777" w:rsidR="00C44039" w:rsidRPr="00B307B0" w:rsidRDefault="00C44039" w:rsidP="008C3F88">
      <w:pPr>
        <w:pStyle w:val="Heading1"/>
        <w:numPr>
          <w:ilvl w:val="0"/>
          <w:numId w:val="0"/>
        </w:numPr>
        <w:jc w:val="both"/>
        <w:rPr>
          <w:rFonts w:cs="Arial"/>
        </w:rPr>
      </w:pPr>
      <w:r w:rsidRPr="00B307B0">
        <w:rPr>
          <w:rFonts w:cs="Arial"/>
          <w:lang w:val="sv-SE"/>
        </w:rPr>
        <w:br w:type="page"/>
      </w:r>
      <w:bookmarkStart w:id="2" w:name="_Toc473958252"/>
      <w:bookmarkStart w:id="3" w:name="_Toc258397611"/>
      <w:bookmarkStart w:id="4" w:name="_Toc58177325"/>
      <w:r w:rsidRPr="00B307B0">
        <w:rPr>
          <w:rFonts w:cs="Arial"/>
        </w:rPr>
        <w:lastRenderedPageBreak/>
        <w:t xml:space="preserve">1. </w:t>
      </w:r>
      <w:proofErr w:type="spellStart"/>
      <w:r w:rsidRPr="00B307B0">
        <w:rPr>
          <w:rFonts w:cs="Arial"/>
        </w:rPr>
        <w:t>Pendahuluan</w:t>
      </w:r>
      <w:bookmarkEnd w:id="2"/>
      <w:bookmarkEnd w:id="3"/>
      <w:bookmarkEnd w:id="4"/>
      <w:proofErr w:type="spellEnd"/>
    </w:p>
    <w:p w14:paraId="436031DD" w14:textId="0A216E01" w:rsidR="00C44039" w:rsidRPr="00862CB7" w:rsidRDefault="001360A4" w:rsidP="008C3F88">
      <w:p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rFonts w:ascii="Arial" w:hAnsi="Arial" w:cs="Arial"/>
        </w:rPr>
        <w:tab/>
      </w:r>
      <w:proofErr w:type="spellStart"/>
      <w:r w:rsidRPr="00862CB7">
        <w:rPr>
          <w:sz w:val="20"/>
          <w:szCs w:val="20"/>
          <w:lang w:val="en-US"/>
        </w:rPr>
        <w:t>Dokumen</w:t>
      </w:r>
      <w:proofErr w:type="spellEnd"/>
      <w:r w:rsidRPr="00862CB7">
        <w:rPr>
          <w:sz w:val="20"/>
          <w:szCs w:val="20"/>
          <w:lang w:val="en-US"/>
        </w:rPr>
        <w:t xml:space="preserve"> </w:t>
      </w:r>
      <w:proofErr w:type="spellStart"/>
      <w:r w:rsidRPr="00862CB7">
        <w:rPr>
          <w:sz w:val="20"/>
          <w:szCs w:val="20"/>
          <w:lang w:val="en-US"/>
        </w:rPr>
        <w:t>ini</w:t>
      </w:r>
      <w:proofErr w:type="spellEnd"/>
      <w:r w:rsidRPr="00862CB7">
        <w:rPr>
          <w:sz w:val="20"/>
          <w:szCs w:val="20"/>
          <w:lang w:val="en-US"/>
        </w:rPr>
        <w:t xml:space="preserve"> </w:t>
      </w:r>
      <w:proofErr w:type="spellStart"/>
      <w:r w:rsidRPr="00862CB7">
        <w:rPr>
          <w:sz w:val="20"/>
          <w:szCs w:val="20"/>
          <w:lang w:val="en-US"/>
        </w:rPr>
        <w:t>berisi</w:t>
      </w:r>
      <w:proofErr w:type="spellEnd"/>
      <w:r w:rsidRPr="00862CB7">
        <w:rPr>
          <w:sz w:val="20"/>
          <w:szCs w:val="20"/>
          <w:lang w:val="en-US"/>
        </w:rPr>
        <w:t xml:space="preserve"> </w:t>
      </w:r>
      <w:proofErr w:type="spellStart"/>
      <w:r w:rsidRPr="00862CB7">
        <w:rPr>
          <w:sz w:val="20"/>
          <w:szCs w:val="20"/>
          <w:lang w:val="en-US"/>
        </w:rPr>
        <w:t>Deskripsi</w:t>
      </w:r>
      <w:proofErr w:type="spellEnd"/>
      <w:r w:rsidRPr="00862CB7">
        <w:rPr>
          <w:sz w:val="20"/>
          <w:szCs w:val="20"/>
          <w:lang w:val="en-US"/>
        </w:rPr>
        <w:t xml:space="preserve"> </w:t>
      </w:r>
      <w:proofErr w:type="spellStart"/>
      <w:r w:rsidRPr="00862CB7">
        <w:rPr>
          <w:sz w:val="20"/>
          <w:szCs w:val="20"/>
          <w:lang w:val="en-US"/>
        </w:rPr>
        <w:t>Perancangan</w:t>
      </w:r>
      <w:proofErr w:type="spellEnd"/>
      <w:r w:rsidRPr="00862CB7">
        <w:rPr>
          <w:sz w:val="20"/>
          <w:szCs w:val="20"/>
          <w:lang w:val="en-US"/>
        </w:rPr>
        <w:t xml:space="preserve"> </w:t>
      </w:r>
      <w:proofErr w:type="spellStart"/>
      <w:r w:rsidRPr="00862CB7">
        <w:rPr>
          <w:sz w:val="20"/>
          <w:szCs w:val="20"/>
          <w:lang w:val="en-US"/>
        </w:rPr>
        <w:t>Perangkat</w:t>
      </w:r>
      <w:proofErr w:type="spellEnd"/>
      <w:r w:rsidRPr="00862CB7">
        <w:rPr>
          <w:sz w:val="20"/>
          <w:szCs w:val="20"/>
          <w:lang w:val="en-US"/>
        </w:rPr>
        <w:t xml:space="preserve"> </w:t>
      </w:r>
      <w:proofErr w:type="spellStart"/>
      <w:r w:rsidRPr="00862CB7">
        <w:rPr>
          <w:sz w:val="20"/>
          <w:szCs w:val="20"/>
          <w:lang w:val="en-US"/>
        </w:rPr>
        <w:t>Lunak</w:t>
      </w:r>
      <w:proofErr w:type="spellEnd"/>
      <w:r w:rsidRPr="00862CB7">
        <w:rPr>
          <w:sz w:val="20"/>
          <w:szCs w:val="20"/>
          <w:lang w:val="en-US"/>
        </w:rPr>
        <w:t xml:space="preserve"> (DPPL) </w:t>
      </w:r>
      <w:proofErr w:type="spellStart"/>
      <w:r w:rsidR="002369BF" w:rsidRPr="00862CB7">
        <w:rPr>
          <w:sz w:val="20"/>
          <w:szCs w:val="20"/>
          <w:lang w:val="en-US"/>
        </w:rPr>
        <w:t>atau</w:t>
      </w:r>
      <w:proofErr w:type="spellEnd"/>
      <w:r w:rsidR="002369BF" w:rsidRPr="00862CB7">
        <w:rPr>
          <w:sz w:val="20"/>
          <w:szCs w:val="20"/>
          <w:lang w:val="en-US"/>
        </w:rPr>
        <w:t xml:space="preserve"> software requirement specification (SRS). </w:t>
      </w:r>
      <w:proofErr w:type="spellStart"/>
      <w:r w:rsidR="002369BF" w:rsidRPr="00862CB7">
        <w:rPr>
          <w:sz w:val="20"/>
          <w:szCs w:val="20"/>
          <w:lang w:val="en-US"/>
        </w:rPr>
        <w:t>Untuk</w:t>
      </w:r>
      <w:proofErr w:type="spellEnd"/>
      <w:r w:rsidR="002369BF" w:rsidRPr="00862CB7">
        <w:rPr>
          <w:sz w:val="20"/>
          <w:szCs w:val="20"/>
          <w:lang w:val="en-US"/>
        </w:rPr>
        <w:t xml:space="preserve"> </w:t>
      </w:r>
      <w:proofErr w:type="spellStart"/>
      <w:r w:rsidR="002369BF" w:rsidRPr="00862CB7">
        <w:rPr>
          <w:sz w:val="20"/>
          <w:szCs w:val="20"/>
          <w:lang w:val="en-US"/>
        </w:rPr>
        <w:t>penamaan</w:t>
      </w:r>
      <w:proofErr w:type="spellEnd"/>
      <w:r w:rsidR="002369BF" w:rsidRPr="00862CB7">
        <w:rPr>
          <w:sz w:val="20"/>
          <w:szCs w:val="20"/>
          <w:lang w:val="en-US"/>
        </w:rPr>
        <w:t xml:space="preserve"> </w:t>
      </w:r>
      <w:proofErr w:type="spellStart"/>
      <w:r w:rsidR="002369BF" w:rsidRPr="00862CB7">
        <w:rPr>
          <w:sz w:val="20"/>
          <w:szCs w:val="20"/>
          <w:lang w:val="en-US"/>
        </w:rPr>
        <w:t>dokumen</w:t>
      </w:r>
      <w:proofErr w:type="spellEnd"/>
      <w:r w:rsidR="002369BF" w:rsidRPr="00862CB7">
        <w:rPr>
          <w:sz w:val="20"/>
          <w:szCs w:val="20"/>
          <w:lang w:val="en-US"/>
        </w:rPr>
        <w:t xml:space="preserve"> </w:t>
      </w:r>
      <w:proofErr w:type="spellStart"/>
      <w:r w:rsidR="002369BF" w:rsidRPr="00862CB7">
        <w:rPr>
          <w:sz w:val="20"/>
          <w:szCs w:val="20"/>
          <w:lang w:val="en-US"/>
        </w:rPr>
        <w:t>ini</w:t>
      </w:r>
      <w:proofErr w:type="spellEnd"/>
      <w:r w:rsidR="002369BF" w:rsidRPr="00862CB7">
        <w:rPr>
          <w:sz w:val="20"/>
          <w:szCs w:val="20"/>
          <w:lang w:val="en-US"/>
        </w:rPr>
        <w:t xml:space="preserve"> </w:t>
      </w:r>
      <w:proofErr w:type="spellStart"/>
      <w:r w:rsidR="002369BF" w:rsidRPr="00862CB7">
        <w:rPr>
          <w:sz w:val="20"/>
          <w:szCs w:val="20"/>
          <w:lang w:val="en-US"/>
        </w:rPr>
        <w:t>selanjutnya</w:t>
      </w:r>
      <w:proofErr w:type="spellEnd"/>
      <w:r w:rsidR="002369BF" w:rsidRPr="00862CB7">
        <w:rPr>
          <w:sz w:val="20"/>
          <w:szCs w:val="20"/>
          <w:lang w:val="en-US"/>
        </w:rPr>
        <w:t xml:space="preserve"> </w:t>
      </w:r>
      <w:proofErr w:type="spellStart"/>
      <w:r w:rsidR="002369BF" w:rsidRPr="00862CB7">
        <w:rPr>
          <w:sz w:val="20"/>
          <w:szCs w:val="20"/>
          <w:lang w:val="en-US"/>
        </w:rPr>
        <w:t>akan</w:t>
      </w:r>
      <w:proofErr w:type="spellEnd"/>
      <w:r w:rsidR="002369BF" w:rsidRPr="00862CB7">
        <w:rPr>
          <w:sz w:val="20"/>
          <w:szCs w:val="20"/>
          <w:lang w:val="en-US"/>
        </w:rPr>
        <w:t xml:space="preserve"> </w:t>
      </w:r>
      <w:proofErr w:type="spellStart"/>
      <w:r w:rsidR="002369BF" w:rsidRPr="00862CB7">
        <w:rPr>
          <w:sz w:val="20"/>
          <w:szCs w:val="20"/>
          <w:lang w:val="en-US"/>
        </w:rPr>
        <w:t>digunakan</w:t>
      </w:r>
      <w:proofErr w:type="spellEnd"/>
      <w:r w:rsidR="002369BF" w:rsidRPr="00862CB7">
        <w:rPr>
          <w:sz w:val="20"/>
          <w:szCs w:val="20"/>
          <w:lang w:val="en-US"/>
        </w:rPr>
        <w:t xml:space="preserve"> </w:t>
      </w:r>
      <w:proofErr w:type="spellStart"/>
      <w:r w:rsidR="002369BF" w:rsidRPr="00862CB7">
        <w:rPr>
          <w:sz w:val="20"/>
          <w:szCs w:val="20"/>
          <w:lang w:val="en-US"/>
        </w:rPr>
        <w:t>istilah</w:t>
      </w:r>
      <w:proofErr w:type="spellEnd"/>
      <w:r w:rsidR="002369BF" w:rsidRPr="00862CB7">
        <w:rPr>
          <w:sz w:val="20"/>
          <w:szCs w:val="20"/>
          <w:lang w:val="en-US"/>
        </w:rPr>
        <w:t xml:space="preserve"> DPPL</w:t>
      </w:r>
    </w:p>
    <w:p w14:paraId="3F85E1BF" w14:textId="77777777" w:rsidR="00F346DA" w:rsidRPr="001360A4" w:rsidRDefault="00F346DA" w:rsidP="008C3F88">
      <w:pPr>
        <w:spacing w:after="0" w:line="240" w:lineRule="auto"/>
        <w:jc w:val="both"/>
        <w:rPr>
          <w:lang w:val="en-US"/>
        </w:rPr>
      </w:pPr>
    </w:p>
    <w:p w14:paraId="5C65C9EB" w14:textId="77777777" w:rsidR="00C44039" w:rsidRPr="00B307B0" w:rsidRDefault="00C44039" w:rsidP="008C3F88">
      <w:pPr>
        <w:pStyle w:val="Heading2"/>
        <w:spacing w:before="0" w:after="0"/>
        <w:jc w:val="both"/>
        <w:rPr>
          <w:rFonts w:cs="Arial"/>
          <w:i w:val="0"/>
        </w:rPr>
      </w:pPr>
      <w:bookmarkStart w:id="5" w:name="_Toc473958253"/>
      <w:bookmarkStart w:id="6" w:name="_Toc258397612"/>
      <w:bookmarkStart w:id="7" w:name="_Toc58177326"/>
      <w:proofErr w:type="spellStart"/>
      <w:r w:rsidRPr="00B307B0">
        <w:rPr>
          <w:rFonts w:cs="Arial"/>
          <w:i w:val="0"/>
        </w:rPr>
        <w:t>Tujuan</w:t>
      </w:r>
      <w:proofErr w:type="spellEnd"/>
      <w:r w:rsidRPr="00B307B0">
        <w:rPr>
          <w:rFonts w:cs="Arial"/>
          <w:i w:val="0"/>
        </w:rPr>
        <w:t xml:space="preserve"> </w:t>
      </w:r>
      <w:proofErr w:type="spellStart"/>
      <w:r w:rsidRPr="00B307B0">
        <w:rPr>
          <w:rFonts w:cs="Arial"/>
          <w:i w:val="0"/>
        </w:rPr>
        <w:t>Penulisan</w:t>
      </w:r>
      <w:proofErr w:type="spellEnd"/>
      <w:r w:rsidRPr="00B307B0">
        <w:rPr>
          <w:rFonts w:cs="Arial"/>
          <w:i w:val="0"/>
        </w:rPr>
        <w:t xml:space="preserve"> </w:t>
      </w:r>
      <w:proofErr w:type="spellStart"/>
      <w:r w:rsidRPr="00B307B0">
        <w:rPr>
          <w:rFonts w:cs="Arial"/>
          <w:i w:val="0"/>
        </w:rPr>
        <w:t>Dokumen</w:t>
      </w:r>
      <w:bookmarkEnd w:id="5"/>
      <w:bookmarkEnd w:id="6"/>
      <w:bookmarkEnd w:id="7"/>
      <w:proofErr w:type="spellEnd"/>
    </w:p>
    <w:p w14:paraId="48BF6C00" w14:textId="506482C4" w:rsidR="00F527D8" w:rsidRPr="00862CB7" w:rsidRDefault="00862CB7" w:rsidP="00862CB7">
      <w:pPr>
        <w:ind w:firstLine="576"/>
        <w:jc w:val="both"/>
        <w:rPr>
          <w:sz w:val="20"/>
          <w:szCs w:val="20"/>
        </w:rPr>
      </w:pPr>
      <w:r w:rsidRPr="00862CB7">
        <w:rPr>
          <w:sz w:val="20"/>
          <w:szCs w:val="20"/>
        </w:rPr>
        <w:t xml:space="preserve">Dokumen spesifikasi kebutuhan perangkat lunak (DPPL) merupakan spesifikasi kebutuhan perangkat lunak yang akan dikembangkan. Dokumen ini digunakan oleh </w:t>
      </w:r>
      <w:r w:rsidR="00CC1524">
        <w:rPr>
          <w:sz w:val="20"/>
          <w:szCs w:val="20"/>
          <w:lang w:val="en-US"/>
        </w:rPr>
        <w:t xml:space="preserve">developer </w:t>
      </w:r>
      <w:r w:rsidRPr="00862CB7">
        <w:rPr>
          <w:sz w:val="20"/>
          <w:szCs w:val="20"/>
        </w:rPr>
        <w:t>sebagai acuan teknis pengembangan perangkat lunak pada tahap selanjutnya.</w:t>
      </w:r>
    </w:p>
    <w:p w14:paraId="729F2233" w14:textId="77777777" w:rsidR="00C44039" w:rsidRPr="00B307B0" w:rsidRDefault="00C44039" w:rsidP="008C3F88">
      <w:pPr>
        <w:pStyle w:val="Heading2"/>
        <w:spacing w:before="0" w:after="0"/>
        <w:jc w:val="both"/>
        <w:rPr>
          <w:rFonts w:cs="Arial"/>
          <w:i w:val="0"/>
        </w:rPr>
      </w:pPr>
      <w:bookmarkStart w:id="8" w:name="_Toc473958254"/>
      <w:bookmarkStart w:id="9" w:name="_Toc258397613"/>
      <w:bookmarkStart w:id="10" w:name="_Toc58177327"/>
      <w:proofErr w:type="spellStart"/>
      <w:r w:rsidRPr="00B307B0">
        <w:rPr>
          <w:rFonts w:cs="Arial"/>
          <w:i w:val="0"/>
        </w:rPr>
        <w:t>Lingkup</w:t>
      </w:r>
      <w:proofErr w:type="spellEnd"/>
      <w:r w:rsidRPr="00B307B0">
        <w:rPr>
          <w:rFonts w:cs="Arial"/>
          <w:i w:val="0"/>
        </w:rPr>
        <w:t xml:space="preserve"> </w:t>
      </w:r>
      <w:proofErr w:type="spellStart"/>
      <w:r w:rsidRPr="00B307B0">
        <w:rPr>
          <w:rFonts w:cs="Arial"/>
          <w:i w:val="0"/>
        </w:rPr>
        <w:t>Masalah</w:t>
      </w:r>
      <w:bookmarkEnd w:id="8"/>
      <w:bookmarkEnd w:id="9"/>
      <w:bookmarkEnd w:id="10"/>
      <w:proofErr w:type="spellEnd"/>
    </w:p>
    <w:p w14:paraId="4699FE48" w14:textId="47B691D7" w:rsidR="00CC1524" w:rsidRDefault="00CC1524" w:rsidP="00CC1524">
      <w:pPr>
        <w:ind w:firstLine="576"/>
        <w:rPr>
          <w:color w:val="000000"/>
          <w:sz w:val="20"/>
          <w:szCs w:val="20"/>
        </w:rPr>
      </w:pPr>
      <w:r w:rsidRPr="00CC1524">
        <w:rPr>
          <w:color w:val="000000"/>
          <w:sz w:val="20"/>
          <w:szCs w:val="20"/>
        </w:rPr>
        <w:t xml:space="preserve">KantorKu merupakan sebuah system manajemen karyawan yang dapat membantu HRD dalam memanagement data data karyawan &amp; pegawai pada suatu kantor/perusahaan. System ini juga dapat mempermudah pegawai dalam hal pengurusan administrasi mereka, seperti mengecek gaji, mengambil cuti, melihat hari libur, dsb. </w:t>
      </w:r>
    </w:p>
    <w:p w14:paraId="22E3EC71" w14:textId="0B860CCB" w:rsidR="008176E5" w:rsidRPr="008176E5" w:rsidRDefault="00CC1524" w:rsidP="008176E5">
      <w:pPr>
        <w:ind w:firstLine="576"/>
        <w:rPr>
          <w:color w:val="000000"/>
          <w:sz w:val="20"/>
          <w:szCs w:val="20"/>
        </w:rPr>
      </w:pPr>
      <w:r w:rsidRPr="00CC1524">
        <w:rPr>
          <w:color w:val="000000"/>
          <w:sz w:val="20"/>
          <w:szCs w:val="20"/>
        </w:rPr>
        <w:t>System ini juga ditujukan untuk membantu HRD/bagian kepegawaian untuk membantu mereka dalam memanage data data pegawai, yang dimana system ini nantinya dapat menampilkan, mencari, menginput &amp; membuat rekapan data sesuai yang dibutuhkan. Sehingga mereka tidak perlu untuk membuat rekapan seperti absen, cuti karywan</w:t>
      </w:r>
      <w:r w:rsidR="00685389">
        <w:rPr>
          <w:color w:val="000000"/>
          <w:sz w:val="20"/>
          <w:szCs w:val="20"/>
        </w:rPr>
        <w:t xml:space="preserve"> </w:t>
      </w:r>
      <w:r w:rsidRPr="00CC1524">
        <w:rPr>
          <w:color w:val="000000"/>
          <w:sz w:val="20"/>
          <w:szCs w:val="20"/>
        </w:rPr>
        <w:t xml:space="preserve">secara manual.    </w:t>
      </w:r>
    </w:p>
    <w:p w14:paraId="5D213C98" w14:textId="559392FD" w:rsidR="0095301C" w:rsidRPr="000A65B4" w:rsidRDefault="00C44039" w:rsidP="000A65B4">
      <w:pPr>
        <w:pStyle w:val="Heading2"/>
        <w:spacing w:before="0" w:after="0"/>
        <w:jc w:val="both"/>
        <w:rPr>
          <w:rFonts w:cs="Arial"/>
          <w:i w:val="0"/>
        </w:rPr>
      </w:pPr>
      <w:bookmarkStart w:id="11" w:name="_Toc473958255"/>
      <w:bookmarkStart w:id="12" w:name="_Toc258397614"/>
      <w:bookmarkStart w:id="13" w:name="_Toc58177328"/>
      <w:proofErr w:type="spellStart"/>
      <w:r w:rsidRPr="00B307B0">
        <w:rPr>
          <w:rFonts w:cs="Arial"/>
          <w:i w:val="0"/>
        </w:rPr>
        <w:t>Definisi</w:t>
      </w:r>
      <w:proofErr w:type="spellEnd"/>
      <w:r w:rsidRPr="00B307B0">
        <w:rPr>
          <w:rFonts w:cs="Arial"/>
          <w:i w:val="0"/>
        </w:rPr>
        <w:t xml:space="preserve">, </w:t>
      </w:r>
      <w:bookmarkEnd w:id="11"/>
      <w:proofErr w:type="spellStart"/>
      <w:r w:rsidRPr="00B307B0">
        <w:rPr>
          <w:rFonts w:cs="Arial"/>
          <w:i w:val="0"/>
        </w:rPr>
        <w:t>Istilah</w:t>
      </w:r>
      <w:proofErr w:type="spellEnd"/>
      <w:r w:rsidRPr="00B307B0">
        <w:rPr>
          <w:rFonts w:cs="Arial"/>
          <w:i w:val="0"/>
        </w:rPr>
        <w:t xml:space="preserve">, dan </w:t>
      </w:r>
      <w:proofErr w:type="spellStart"/>
      <w:r w:rsidRPr="00B307B0">
        <w:rPr>
          <w:rFonts w:cs="Arial"/>
          <w:i w:val="0"/>
        </w:rPr>
        <w:t>Akroni</w:t>
      </w:r>
      <w:bookmarkEnd w:id="12"/>
      <w:proofErr w:type="spellEnd"/>
      <w:r w:rsidR="000A65B4">
        <w:rPr>
          <w:rFonts w:cs="Arial"/>
          <w:i w:val="0"/>
          <w:lang w:val="id-ID"/>
        </w:rPr>
        <w:t>m</w:t>
      </w:r>
      <w:bookmarkEnd w:id="13"/>
    </w:p>
    <w:p w14:paraId="7BA4EF67" w14:textId="5973646D" w:rsidR="00AB49E1" w:rsidRPr="00AB49E1" w:rsidRDefault="00AB49E1" w:rsidP="00AB49E1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14" w:name="_Toc58177362"/>
      <w:proofErr w:type="spellStart"/>
      <w:r w:rsidRPr="00AB49E1">
        <w:rPr>
          <w:b w:val="0"/>
          <w:bCs/>
          <w:i/>
          <w:iCs/>
        </w:rPr>
        <w:t>Tabel</w:t>
      </w:r>
      <w:proofErr w:type="spellEnd"/>
      <w:r w:rsidRPr="00AB49E1">
        <w:rPr>
          <w:b w:val="0"/>
          <w:bCs/>
          <w:i/>
          <w:iCs/>
        </w:rPr>
        <w:t xml:space="preserve"> </w:t>
      </w:r>
      <w:r w:rsidRPr="00AB49E1">
        <w:rPr>
          <w:b w:val="0"/>
          <w:bCs/>
          <w:i/>
          <w:iCs/>
        </w:rPr>
        <w:fldChar w:fldCharType="begin"/>
      </w:r>
      <w:r w:rsidRPr="00AB49E1">
        <w:rPr>
          <w:b w:val="0"/>
          <w:bCs/>
          <w:i/>
          <w:iCs/>
        </w:rPr>
        <w:instrText xml:space="preserve"> SEQ Tabel \* ARABIC </w:instrText>
      </w:r>
      <w:r w:rsidRPr="00AB49E1">
        <w:rPr>
          <w:b w:val="0"/>
          <w:bCs/>
          <w:i/>
          <w:iCs/>
        </w:rPr>
        <w:fldChar w:fldCharType="separate"/>
      </w:r>
      <w:r w:rsidR="00F307A6">
        <w:rPr>
          <w:b w:val="0"/>
          <w:bCs/>
          <w:i/>
          <w:iCs/>
          <w:noProof/>
        </w:rPr>
        <w:t>1</w:t>
      </w:r>
      <w:r w:rsidRPr="00AB49E1">
        <w:rPr>
          <w:b w:val="0"/>
          <w:bCs/>
          <w:i/>
          <w:iCs/>
        </w:rPr>
        <w:fldChar w:fldCharType="end"/>
      </w:r>
      <w:r w:rsidRPr="00AB49E1">
        <w:rPr>
          <w:b w:val="0"/>
          <w:bCs/>
          <w:i/>
          <w:iCs/>
          <w:lang w:val="id-ID"/>
        </w:rPr>
        <w:t xml:space="preserve"> Daftar Akronim / Singkatan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5710"/>
      </w:tblGrid>
      <w:tr w:rsidR="008176E5" w14:paraId="30937903" w14:textId="77777777" w:rsidTr="00AB4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7" w:type="dxa"/>
          </w:tcPr>
          <w:p w14:paraId="5EFC1E21" w14:textId="29D7A0FA" w:rsidR="008176E5" w:rsidRPr="008176E5" w:rsidRDefault="008176E5" w:rsidP="008176E5">
            <w:pPr>
              <w:jc w:val="center"/>
              <w:rPr>
                <w:b/>
                <w:bCs w:val="0"/>
                <w:sz w:val="20"/>
                <w:szCs w:val="20"/>
                <w:lang w:val="en-GB" w:eastAsia="en-US"/>
              </w:rPr>
            </w:pPr>
            <w:proofErr w:type="spellStart"/>
            <w:r w:rsidRPr="008176E5">
              <w:rPr>
                <w:b/>
                <w:bCs w:val="0"/>
                <w:sz w:val="20"/>
                <w:szCs w:val="20"/>
                <w:lang w:val="en-GB" w:eastAsia="en-US"/>
              </w:rPr>
              <w:t>Akronim</w:t>
            </w:r>
            <w:proofErr w:type="spellEnd"/>
            <w:r w:rsidRPr="008176E5">
              <w:rPr>
                <w:b/>
                <w:bCs w:val="0"/>
                <w:sz w:val="20"/>
                <w:szCs w:val="20"/>
                <w:lang w:val="en-GB" w:eastAsia="en-US"/>
              </w:rPr>
              <w:t xml:space="preserve"> / </w:t>
            </w:r>
            <w:proofErr w:type="spellStart"/>
            <w:r w:rsidRPr="008176E5">
              <w:rPr>
                <w:b/>
                <w:bCs w:val="0"/>
                <w:sz w:val="20"/>
                <w:szCs w:val="20"/>
                <w:lang w:val="en-GB" w:eastAsia="en-US"/>
              </w:rPr>
              <w:t>Singkatan</w:t>
            </w:r>
            <w:proofErr w:type="spellEnd"/>
          </w:p>
        </w:tc>
        <w:tc>
          <w:tcPr>
            <w:tcW w:w="5710" w:type="dxa"/>
          </w:tcPr>
          <w:p w14:paraId="091CCA8F" w14:textId="33EAA4BD" w:rsidR="008176E5" w:rsidRPr="008176E5" w:rsidRDefault="008176E5" w:rsidP="008176E5">
            <w:pPr>
              <w:jc w:val="center"/>
              <w:rPr>
                <w:b/>
                <w:bCs w:val="0"/>
                <w:sz w:val="20"/>
                <w:szCs w:val="20"/>
                <w:lang w:val="en-GB" w:eastAsia="en-US"/>
              </w:rPr>
            </w:pPr>
            <w:proofErr w:type="spellStart"/>
            <w:r w:rsidRPr="008176E5">
              <w:rPr>
                <w:b/>
                <w:bCs w:val="0"/>
                <w:sz w:val="20"/>
                <w:szCs w:val="20"/>
                <w:lang w:val="en-GB" w:eastAsia="en-US"/>
              </w:rPr>
              <w:t>Penjelasan</w:t>
            </w:r>
            <w:proofErr w:type="spellEnd"/>
          </w:p>
        </w:tc>
      </w:tr>
      <w:tr w:rsidR="008176E5" w14:paraId="435BD6A6" w14:textId="77777777" w:rsidTr="00AB49E1">
        <w:tc>
          <w:tcPr>
            <w:tcW w:w="2217" w:type="dxa"/>
          </w:tcPr>
          <w:p w14:paraId="7B901326" w14:textId="3543EB56" w:rsidR="008176E5" w:rsidRPr="008176E5" w:rsidRDefault="008176E5" w:rsidP="008176E5">
            <w:pPr>
              <w:rPr>
                <w:sz w:val="20"/>
                <w:szCs w:val="20"/>
                <w:lang w:val="en-GB" w:eastAsia="en-US"/>
              </w:rPr>
            </w:pPr>
            <w:r w:rsidRPr="008176E5">
              <w:rPr>
                <w:sz w:val="20"/>
                <w:szCs w:val="20"/>
                <w:lang w:val="en-GB" w:eastAsia="en-US"/>
              </w:rPr>
              <w:t xml:space="preserve">DPPL </w:t>
            </w:r>
          </w:p>
        </w:tc>
        <w:tc>
          <w:tcPr>
            <w:tcW w:w="5710" w:type="dxa"/>
          </w:tcPr>
          <w:p w14:paraId="4DDE49B7" w14:textId="36334DB4" w:rsidR="0095301C" w:rsidRPr="008176E5" w:rsidRDefault="008176E5" w:rsidP="008176E5">
            <w:pPr>
              <w:rPr>
                <w:sz w:val="20"/>
                <w:szCs w:val="20"/>
                <w:lang w:val="en-GB" w:eastAsia="en-US"/>
              </w:rPr>
            </w:pPr>
            <w:proofErr w:type="spellStart"/>
            <w:r w:rsidRPr="008176E5">
              <w:rPr>
                <w:sz w:val="20"/>
                <w:szCs w:val="20"/>
                <w:lang w:val="en-GB" w:eastAsia="en-US"/>
              </w:rPr>
              <w:t>Deskripsi</w:t>
            </w:r>
            <w:proofErr w:type="spellEnd"/>
            <w:r w:rsidRPr="008176E5">
              <w:rPr>
                <w:sz w:val="20"/>
                <w:szCs w:val="20"/>
                <w:lang w:val="en-GB" w:eastAsia="en-US"/>
              </w:rPr>
              <w:t xml:space="preserve"> </w:t>
            </w:r>
            <w:proofErr w:type="spellStart"/>
            <w:r w:rsidRPr="008176E5">
              <w:rPr>
                <w:sz w:val="20"/>
                <w:szCs w:val="20"/>
                <w:lang w:val="en-GB" w:eastAsia="en-US"/>
              </w:rPr>
              <w:t>Perancangan</w:t>
            </w:r>
            <w:proofErr w:type="spellEnd"/>
            <w:r w:rsidRPr="008176E5">
              <w:rPr>
                <w:sz w:val="20"/>
                <w:szCs w:val="20"/>
                <w:lang w:val="en-GB" w:eastAsia="en-US"/>
              </w:rPr>
              <w:t xml:space="preserve"> </w:t>
            </w:r>
            <w:proofErr w:type="spellStart"/>
            <w:r w:rsidRPr="008176E5">
              <w:rPr>
                <w:sz w:val="20"/>
                <w:szCs w:val="20"/>
                <w:lang w:val="en-GB" w:eastAsia="en-US"/>
              </w:rPr>
              <w:t>Perangkat</w:t>
            </w:r>
            <w:proofErr w:type="spellEnd"/>
            <w:r w:rsidRPr="008176E5">
              <w:rPr>
                <w:sz w:val="20"/>
                <w:szCs w:val="20"/>
                <w:lang w:val="en-GB" w:eastAsia="en-US"/>
              </w:rPr>
              <w:t xml:space="preserve"> </w:t>
            </w:r>
            <w:proofErr w:type="spellStart"/>
            <w:r w:rsidRPr="008176E5">
              <w:rPr>
                <w:sz w:val="20"/>
                <w:szCs w:val="20"/>
                <w:lang w:val="en-GB" w:eastAsia="en-US"/>
              </w:rPr>
              <w:t>Lunak</w:t>
            </w:r>
            <w:proofErr w:type="spellEnd"/>
          </w:p>
          <w:p w14:paraId="613B84A0" w14:textId="13A22F65" w:rsidR="008176E5" w:rsidRPr="008176E5" w:rsidRDefault="008176E5" w:rsidP="008176E5">
            <w:pPr>
              <w:rPr>
                <w:sz w:val="20"/>
                <w:szCs w:val="20"/>
                <w:lang w:val="en-GB" w:eastAsia="en-US"/>
              </w:rPr>
            </w:pPr>
            <w:proofErr w:type="spellStart"/>
            <w:r w:rsidRPr="008176E5">
              <w:rPr>
                <w:sz w:val="20"/>
                <w:szCs w:val="20"/>
                <w:lang w:val="en-GB" w:eastAsia="en-US"/>
              </w:rPr>
              <w:t>Merupakan</w:t>
            </w:r>
            <w:proofErr w:type="spellEnd"/>
            <w:r w:rsidRPr="008176E5">
              <w:rPr>
                <w:sz w:val="20"/>
                <w:szCs w:val="20"/>
                <w:lang w:val="en-GB" w:eastAsia="en-US"/>
              </w:rPr>
              <w:t xml:space="preserve"> </w:t>
            </w:r>
            <w:proofErr w:type="spellStart"/>
            <w:r w:rsidRPr="008176E5">
              <w:rPr>
                <w:sz w:val="20"/>
                <w:szCs w:val="20"/>
                <w:lang w:val="en-GB" w:eastAsia="en-US"/>
              </w:rPr>
              <w:t>spesifikasi</w:t>
            </w:r>
            <w:proofErr w:type="spellEnd"/>
            <w:r w:rsidRPr="008176E5">
              <w:rPr>
                <w:sz w:val="20"/>
                <w:szCs w:val="20"/>
                <w:lang w:val="en-GB" w:eastAsia="en-US"/>
              </w:rPr>
              <w:t xml:space="preserve"> </w:t>
            </w:r>
            <w:proofErr w:type="spellStart"/>
            <w:r w:rsidRPr="008176E5">
              <w:rPr>
                <w:sz w:val="20"/>
                <w:szCs w:val="20"/>
                <w:lang w:val="en-GB" w:eastAsia="en-US"/>
              </w:rPr>
              <w:t>perangkat</w:t>
            </w:r>
            <w:proofErr w:type="spellEnd"/>
            <w:r w:rsidRPr="008176E5">
              <w:rPr>
                <w:sz w:val="20"/>
                <w:szCs w:val="20"/>
                <w:lang w:val="en-GB" w:eastAsia="en-US"/>
              </w:rPr>
              <w:t xml:space="preserve"> </w:t>
            </w:r>
            <w:proofErr w:type="spellStart"/>
            <w:r w:rsidRPr="008176E5">
              <w:rPr>
                <w:sz w:val="20"/>
                <w:szCs w:val="20"/>
                <w:lang w:val="en-GB" w:eastAsia="en-US"/>
              </w:rPr>
              <w:t>lunak</w:t>
            </w:r>
            <w:proofErr w:type="spellEnd"/>
            <w:r w:rsidRPr="008176E5">
              <w:rPr>
                <w:sz w:val="20"/>
                <w:szCs w:val="20"/>
                <w:lang w:val="en-GB" w:eastAsia="en-US"/>
              </w:rPr>
              <w:t xml:space="preserve"> yang </w:t>
            </w:r>
            <w:proofErr w:type="spellStart"/>
            <w:r w:rsidRPr="008176E5">
              <w:rPr>
                <w:sz w:val="20"/>
                <w:szCs w:val="20"/>
                <w:lang w:val="en-GB" w:eastAsia="en-US"/>
              </w:rPr>
              <w:t>akan</w:t>
            </w:r>
            <w:proofErr w:type="spellEnd"/>
            <w:r w:rsidRPr="008176E5">
              <w:rPr>
                <w:sz w:val="20"/>
                <w:szCs w:val="20"/>
                <w:lang w:val="en-GB" w:eastAsia="en-US"/>
              </w:rPr>
              <w:t xml:space="preserve"> </w:t>
            </w:r>
            <w:proofErr w:type="spellStart"/>
            <w:r w:rsidRPr="008176E5">
              <w:rPr>
                <w:sz w:val="20"/>
                <w:szCs w:val="20"/>
                <w:lang w:val="en-GB" w:eastAsia="en-US"/>
              </w:rPr>
              <w:t>dikembangkan</w:t>
            </w:r>
            <w:proofErr w:type="spellEnd"/>
            <w:r w:rsidR="0095301C">
              <w:rPr>
                <w:sz w:val="20"/>
                <w:szCs w:val="20"/>
                <w:lang w:val="en-GB" w:eastAsia="en-US"/>
              </w:rPr>
              <w:t xml:space="preserve">. </w:t>
            </w:r>
            <w:proofErr w:type="spellStart"/>
            <w:r w:rsidR="0095301C">
              <w:rPr>
                <w:sz w:val="20"/>
                <w:szCs w:val="20"/>
                <w:lang w:val="en-GB" w:eastAsia="en-US"/>
              </w:rPr>
              <w:t>D</w:t>
            </w:r>
            <w:r>
              <w:rPr>
                <w:sz w:val="20"/>
                <w:szCs w:val="20"/>
                <w:lang w:val="en-GB" w:eastAsia="en-US"/>
              </w:rPr>
              <w:t>alam</w:t>
            </w:r>
            <w:proofErr w:type="spellEnd"/>
            <w:r>
              <w:rPr>
                <w:sz w:val="20"/>
                <w:szCs w:val="20"/>
                <w:lang w:val="en-GB" w:eastAsia="en-US"/>
              </w:rPr>
              <w:t xml:space="preserve"> </w:t>
            </w:r>
            <w:proofErr w:type="spellStart"/>
            <w:r w:rsidR="0095301C">
              <w:rPr>
                <w:sz w:val="20"/>
                <w:szCs w:val="20"/>
                <w:lang w:val="en-GB" w:eastAsia="en-US"/>
              </w:rPr>
              <w:t>bahasa</w:t>
            </w:r>
            <w:proofErr w:type="spellEnd"/>
            <w:r w:rsidR="0095301C">
              <w:rPr>
                <w:sz w:val="20"/>
                <w:szCs w:val="20"/>
                <w:lang w:val="en-GB" w:eastAsia="en-US"/>
              </w:rPr>
              <w:t xml:space="preserve"> </w:t>
            </w:r>
            <w:proofErr w:type="spellStart"/>
            <w:r w:rsidR="0095301C">
              <w:rPr>
                <w:sz w:val="20"/>
                <w:szCs w:val="20"/>
                <w:lang w:val="en-GB" w:eastAsia="en-US"/>
              </w:rPr>
              <w:t>inggrisnya</w:t>
            </w:r>
            <w:proofErr w:type="spellEnd"/>
            <w:r w:rsidR="0095301C">
              <w:rPr>
                <w:sz w:val="20"/>
                <w:szCs w:val="20"/>
                <w:lang w:val="en-GB" w:eastAsia="en-US"/>
              </w:rPr>
              <w:t xml:space="preserve">, </w:t>
            </w:r>
            <w:proofErr w:type="spellStart"/>
            <w:r w:rsidR="0095301C">
              <w:rPr>
                <w:sz w:val="20"/>
                <w:szCs w:val="20"/>
                <w:lang w:val="en-GB" w:eastAsia="en-US"/>
              </w:rPr>
              <w:t>istilah</w:t>
            </w:r>
            <w:proofErr w:type="spellEnd"/>
            <w:r w:rsidR="0095301C">
              <w:rPr>
                <w:sz w:val="20"/>
                <w:szCs w:val="20"/>
                <w:lang w:val="en-GB" w:eastAsia="en-US"/>
              </w:rPr>
              <w:t xml:space="preserve"> </w:t>
            </w:r>
            <w:proofErr w:type="spellStart"/>
            <w:r w:rsidR="0095301C">
              <w:rPr>
                <w:sz w:val="20"/>
                <w:szCs w:val="20"/>
                <w:lang w:val="en-GB" w:eastAsia="en-US"/>
              </w:rPr>
              <w:t>ini</w:t>
            </w:r>
            <w:proofErr w:type="spellEnd"/>
            <w:r w:rsidR="0095301C">
              <w:rPr>
                <w:sz w:val="20"/>
                <w:szCs w:val="20"/>
                <w:lang w:val="en-GB" w:eastAsia="en-US"/>
              </w:rPr>
              <w:t xml:space="preserve"> </w:t>
            </w:r>
            <w:proofErr w:type="spellStart"/>
            <w:r w:rsidR="0095301C">
              <w:rPr>
                <w:sz w:val="20"/>
                <w:szCs w:val="20"/>
                <w:lang w:val="en-GB" w:eastAsia="en-US"/>
              </w:rPr>
              <w:t>disebut</w:t>
            </w:r>
            <w:proofErr w:type="spellEnd"/>
            <w:r w:rsidR="0095301C">
              <w:rPr>
                <w:sz w:val="20"/>
                <w:szCs w:val="20"/>
                <w:lang w:val="en-GB" w:eastAsia="en-US"/>
              </w:rPr>
              <w:t xml:space="preserve"> </w:t>
            </w:r>
            <w:proofErr w:type="spellStart"/>
            <w:r w:rsidR="0095301C">
              <w:rPr>
                <w:sz w:val="20"/>
                <w:szCs w:val="20"/>
                <w:lang w:val="en-GB" w:eastAsia="en-US"/>
              </w:rPr>
              <w:t>dengan</w:t>
            </w:r>
            <w:proofErr w:type="spellEnd"/>
            <w:r w:rsidR="0095301C">
              <w:rPr>
                <w:sz w:val="20"/>
                <w:szCs w:val="20"/>
                <w:lang w:val="en-GB" w:eastAsia="en-US"/>
              </w:rPr>
              <w:t xml:space="preserve"> Software Requirements Specification (SRS). </w:t>
            </w:r>
          </w:p>
        </w:tc>
      </w:tr>
      <w:tr w:rsidR="008176E5" w14:paraId="2F5AB256" w14:textId="77777777" w:rsidTr="00AB49E1">
        <w:tc>
          <w:tcPr>
            <w:tcW w:w="2217" w:type="dxa"/>
          </w:tcPr>
          <w:p w14:paraId="4633832B" w14:textId="6BC5571D" w:rsidR="008176E5" w:rsidRPr="0095301C" w:rsidRDefault="0095301C" w:rsidP="0095301C">
            <w:pPr>
              <w:rPr>
                <w:sz w:val="20"/>
                <w:lang w:val="en-GB" w:eastAsia="en-US"/>
              </w:rPr>
            </w:pPr>
            <w:r w:rsidRPr="0095301C">
              <w:rPr>
                <w:sz w:val="20"/>
                <w:lang w:val="en-GB" w:eastAsia="en-US"/>
              </w:rPr>
              <w:t>DFD</w:t>
            </w:r>
          </w:p>
        </w:tc>
        <w:tc>
          <w:tcPr>
            <w:tcW w:w="5710" w:type="dxa"/>
          </w:tcPr>
          <w:p w14:paraId="7AFC4ABC" w14:textId="77777777" w:rsidR="008176E5" w:rsidRDefault="0095301C" w:rsidP="0095301C">
            <w:pPr>
              <w:rPr>
                <w:bCs w:val="0"/>
                <w:sz w:val="20"/>
                <w:lang w:val="en-GB" w:eastAsia="en-US"/>
              </w:rPr>
            </w:pPr>
            <w:r w:rsidRPr="0095301C">
              <w:rPr>
                <w:bCs w:val="0"/>
                <w:sz w:val="20"/>
                <w:lang w:val="en-GB" w:eastAsia="en-US"/>
              </w:rPr>
              <w:t>Da</w:t>
            </w:r>
            <w:r>
              <w:rPr>
                <w:bCs w:val="0"/>
                <w:sz w:val="20"/>
                <w:lang w:val="en-GB" w:eastAsia="en-US"/>
              </w:rPr>
              <w:t>ta Flow Diagram</w:t>
            </w:r>
          </w:p>
          <w:p w14:paraId="413BD4AC" w14:textId="0FB94A6C" w:rsidR="0095301C" w:rsidRPr="0095301C" w:rsidRDefault="0095301C" w:rsidP="0095301C">
            <w:pPr>
              <w:rPr>
                <w:bCs w:val="0"/>
                <w:sz w:val="20"/>
                <w:lang w:val="en-GB" w:eastAsia="en-US"/>
              </w:rPr>
            </w:pPr>
            <w:proofErr w:type="spellStart"/>
            <w:r>
              <w:rPr>
                <w:bCs w:val="0"/>
                <w:sz w:val="20"/>
                <w:lang w:val="en-GB" w:eastAsia="en-US"/>
              </w:rPr>
              <w:t>Merupakan</w:t>
            </w:r>
            <w:proofErr w:type="spellEnd"/>
            <w:r>
              <w:rPr>
                <w:bCs w:val="0"/>
                <w:sz w:val="20"/>
                <w:lang w:val="en-GB" w:eastAsia="en-US"/>
              </w:rPr>
              <w:t xml:space="preserve"> diagram / flow yang </w:t>
            </w:r>
            <w:proofErr w:type="spellStart"/>
            <w:r>
              <w:rPr>
                <w:bCs w:val="0"/>
                <w:sz w:val="20"/>
                <w:lang w:val="en-GB" w:eastAsia="en-US"/>
              </w:rPr>
              <w:t>digunakan</w:t>
            </w:r>
            <w:proofErr w:type="spellEnd"/>
            <w:r>
              <w:rPr>
                <w:bCs w:val="0"/>
                <w:sz w:val="20"/>
                <w:lang w:val="en-GB" w:eastAsia="en-US"/>
              </w:rPr>
              <w:t xml:space="preserve"> </w:t>
            </w:r>
            <w:proofErr w:type="spellStart"/>
            <w:r>
              <w:rPr>
                <w:bCs w:val="0"/>
                <w:sz w:val="20"/>
                <w:lang w:val="en-GB" w:eastAsia="en-US"/>
              </w:rPr>
              <w:t>untuk</w:t>
            </w:r>
            <w:proofErr w:type="spellEnd"/>
            <w:r>
              <w:rPr>
                <w:bCs w:val="0"/>
                <w:sz w:val="20"/>
                <w:lang w:val="en-GB" w:eastAsia="en-US"/>
              </w:rPr>
              <w:t xml:space="preserve"> </w:t>
            </w:r>
            <w:proofErr w:type="spellStart"/>
            <w:r>
              <w:rPr>
                <w:bCs w:val="0"/>
                <w:sz w:val="20"/>
                <w:lang w:val="en-GB" w:eastAsia="en-US"/>
              </w:rPr>
              <w:t>menunjukkan</w:t>
            </w:r>
            <w:proofErr w:type="spellEnd"/>
            <w:r>
              <w:rPr>
                <w:bCs w:val="0"/>
                <w:sz w:val="20"/>
                <w:lang w:val="en-GB" w:eastAsia="en-US"/>
              </w:rPr>
              <w:t xml:space="preserve"> </w:t>
            </w:r>
            <w:proofErr w:type="spellStart"/>
            <w:r>
              <w:rPr>
                <w:bCs w:val="0"/>
                <w:sz w:val="20"/>
                <w:lang w:val="en-GB" w:eastAsia="en-US"/>
              </w:rPr>
              <w:t>aliran</w:t>
            </w:r>
            <w:proofErr w:type="spellEnd"/>
            <w:r>
              <w:rPr>
                <w:bCs w:val="0"/>
                <w:sz w:val="20"/>
                <w:lang w:val="en-GB" w:eastAsia="en-US"/>
              </w:rPr>
              <w:t xml:space="preserve"> data pada </w:t>
            </w:r>
            <w:proofErr w:type="spellStart"/>
            <w:r>
              <w:rPr>
                <w:bCs w:val="0"/>
                <w:sz w:val="20"/>
                <w:lang w:val="en-GB" w:eastAsia="en-US"/>
              </w:rPr>
              <w:t>perangkat</w:t>
            </w:r>
            <w:proofErr w:type="spellEnd"/>
            <w:r>
              <w:rPr>
                <w:bCs w:val="0"/>
                <w:sz w:val="20"/>
                <w:lang w:val="en-GB" w:eastAsia="en-US"/>
              </w:rPr>
              <w:t xml:space="preserve"> </w:t>
            </w:r>
            <w:proofErr w:type="spellStart"/>
            <w:r>
              <w:rPr>
                <w:bCs w:val="0"/>
                <w:sz w:val="20"/>
                <w:lang w:val="en-GB" w:eastAsia="en-US"/>
              </w:rPr>
              <w:t>lunak</w:t>
            </w:r>
            <w:proofErr w:type="spellEnd"/>
            <w:r>
              <w:rPr>
                <w:bCs w:val="0"/>
                <w:sz w:val="20"/>
                <w:lang w:val="en-GB" w:eastAsia="en-US"/>
              </w:rPr>
              <w:t xml:space="preserve">. </w:t>
            </w:r>
          </w:p>
        </w:tc>
      </w:tr>
      <w:tr w:rsidR="0095301C" w14:paraId="688C49AA" w14:textId="77777777" w:rsidTr="00AB49E1">
        <w:tc>
          <w:tcPr>
            <w:tcW w:w="2217" w:type="dxa"/>
          </w:tcPr>
          <w:p w14:paraId="2380E4C6" w14:textId="2E513F42" w:rsidR="0095301C" w:rsidRPr="0095301C" w:rsidRDefault="0095301C" w:rsidP="0095301C">
            <w:pPr>
              <w:rPr>
                <w:sz w:val="20"/>
                <w:lang w:val="en-GB" w:eastAsia="en-US"/>
              </w:rPr>
            </w:pPr>
            <w:r>
              <w:rPr>
                <w:sz w:val="20"/>
                <w:lang w:val="en-GB" w:eastAsia="en-US"/>
              </w:rPr>
              <w:t>ERD</w:t>
            </w:r>
          </w:p>
        </w:tc>
        <w:tc>
          <w:tcPr>
            <w:tcW w:w="5710" w:type="dxa"/>
          </w:tcPr>
          <w:p w14:paraId="5F6D852B" w14:textId="77777777" w:rsidR="0095301C" w:rsidRDefault="0095301C" w:rsidP="0095301C">
            <w:pPr>
              <w:rPr>
                <w:bCs w:val="0"/>
                <w:sz w:val="20"/>
                <w:lang w:val="en-GB" w:eastAsia="en-US"/>
              </w:rPr>
            </w:pPr>
            <w:r>
              <w:rPr>
                <w:bCs w:val="0"/>
                <w:sz w:val="20"/>
                <w:lang w:val="en-GB" w:eastAsia="en-US"/>
              </w:rPr>
              <w:t xml:space="preserve">Entity </w:t>
            </w:r>
            <w:proofErr w:type="spellStart"/>
            <w:r>
              <w:rPr>
                <w:bCs w:val="0"/>
                <w:sz w:val="20"/>
                <w:lang w:val="en-GB" w:eastAsia="en-US"/>
              </w:rPr>
              <w:t>Reliationship</w:t>
            </w:r>
            <w:proofErr w:type="spellEnd"/>
            <w:r>
              <w:rPr>
                <w:bCs w:val="0"/>
                <w:sz w:val="20"/>
                <w:lang w:val="en-GB" w:eastAsia="en-US"/>
              </w:rPr>
              <w:t xml:space="preserve"> Diagram</w:t>
            </w:r>
          </w:p>
          <w:p w14:paraId="22D5362E" w14:textId="65C9D03B" w:rsidR="0095301C" w:rsidRPr="0095301C" w:rsidRDefault="0095301C" w:rsidP="0095301C">
            <w:pPr>
              <w:rPr>
                <w:bCs w:val="0"/>
                <w:sz w:val="20"/>
                <w:lang w:val="en-GB" w:eastAsia="en-US"/>
              </w:rPr>
            </w:pPr>
            <w:r>
              <w:rPr>
                <w:bCs w:val="0"/>
                <w:sz w:val="20"/>
                <w:lang w:val="en-GB" w:eastAsia="en-US"/>
              </w:rPr>
              <w:t xml:space="preserve">Diagram dan </w:t>
            </w:r>
            <w:proofErr w:type="spellStart"/>
            <w:r>
              <w:rPr>
                <w:bCs w:val="0"/>
                <w:sz w:val="20"/>
                <w:lang w:val="en-GB" w:eastAsia="en-US"/>
              </w:rPr>
              <w:t>notasi</w:t>
            </w:r>
            <w:proofErr w:type="spellEnd"/>
            <w:r>
              <w:rPr>
                <w:bCs w:val="0"/>
                <w:sz w:val="20"/>
                <w:lang w:val="en-GB" w:eastAsia="en-US"/>
              </w:rPr>
              <w:t xml:space="preserve"> yang </w:t>
            </w:r>
            <w:proofErr w:type="spellStart"/>
            <w:r>
              <w:rPr>
                <w:bCs w:val="0"/>
                <w:sz w:val="20"/>
                <w:lang w:val="en-GB" w:eastAsia="en-US"/>
              </w:rPr>
              <w:t>digunakan</w:t>
            </w:r>
            <w:proofErr w:type="spellEnd"/>
            <w:r>
              <w:rPr>
                <w:bCs w:val="0"/>
                <w:sz w:val="20"/>
                <w:lang w:val="en-GB" w:eastAsia="en-US"/>
              </w:rPr>
              <w:t xml:space="preserve"> </w:t>
            </w:r>
            <w:proofErr w:type="spellStart"/>
            <w:r>
              <w:rPr>
                <w:bCs w:val="0"/>
                <w:sz w:val="20"/>
                <w:lang w:val="en-GB" w:eastAsia="en-US"/>
              </w:rPr>
              <w:t>untuk</w:t>
            </w:r>
            <w:proofErr w:type="spellEnd"/>
            <w:r>
              <w:rPr>
                <w:bCs w:val="0"/>
                <w:sz w:val="20"/>
                <w:lang w:val="en-GB" w:eastAsia="en-US"/>
              </w:rPr>
              <w:t xml:space="preserve"> </w:t>
            </w:r>
            <w:proofErr w:type="spellStart"/>
            <w:r>
              <w:rPr>
                <w:bCs w:val="0"/>
                <w:sz w:val="20"/>
                <w:lang w:val="en-GB" w:eastAsia="en-US"/>
              </w:rPr>
              <w:t>mereperesentasikan</w:t>
            </w:r>
            <w:proofErr w:type="spellEnd"/>
            <w:r>
              <w:rPr>
                <w:bCs w:val="0"/>
                <w:sz w:val="20"/>
                <w:lang w:val="en-GB" w:eastAsia="en-US"/>
              </w:rPr>
              <w:t xml:space="preserve"> </w:t>
            </w:r>
            <w:proofErr w:type="spellStart"/>
            <w:r>
              <w:rPr>
                <w:bCs w:val="0"/>
                <w:sz w:val="20"/>
                <w:lang w:val="en-GB" w:eastAsia="en-US"/>
              </w:rPr>
              <w:t>struktur</w:t>
            </w:r>
            <w:proofErr w:type="spellEnd"/>
            <w:r>
              <w:rPr>
                <w:bCs w:val="0"/>
                <w:sz w:val="20"/>
                <w:lang w:val="en-GB" w:eastAsia="en-US"/>
              </w:rPr>
              <w:t xml:space="preserve"> data </w:t>
            </w:r>
            <w:proofErr w:type="spellStart"/>
            <w:r>
              <w:rPr>
                <w:bCs w:val="0"/>
                <w:sz w:val="20"/>
                <w:lang w:val="en-GB" w:eastAsia="en-US"/>
              </w:rPr>
              <w:t>statis</w:t>
            </w:r>
            <w:proofErr w:type="spellEnd"/>
            <w:r>
              <w:rPr>
                <w:bCs w:val="0"/>
                <w:sz w:val="20"/>
                <w:lang w:val="en-GB" w:eastAsia="en-US"/>
              </w:rPr>
              <w:t xml:space="preserve"> pada </w:t>
            </w:r>
            <w:proofErr w:type="spellStart"/>
            <w:r>
              <w:rPr>
                <w:bCs w:val="0"/>
                <w:sz w:val="20"/>
                <w:lang w:val="en-GB" w:eastAsia="en-US"/>
              </w:rPr>
              <w:t>perangkat</w:t>
            </w:r>
            <w:proofErr w:type="spellEnd"/>
            <w:r>
              <w:rPr>
                <w:bCs w:val="0"/>
                <w:sz w:val="20"/>
                <w:lang w:val="en-GB" w:eastAsia="en-US"/>
              </w:rPr>
              <w:t xml:space="preserve"> </w:t>
            </w:r>
            <w:proofErr w:type="spellStart"/>
            <w:r>
              <w:rPr>
                <w:bCs w:val="0"/>
                <w:sz w:val="20"/>
                <w:lang w:val="en-GB" w:eastAsia="en-US"/>
              </w:rPr>
              <w:t>lunak</w:t>
            </w:r>
            <w:proofErr w:type="spellEnd"/>
          </w:p>
        </w:tc>
      </w:tr>
      <w:tr w:rsidR="0095301C" w14:paraId="017ACEE0" w14:textId="77777777" w:rsidTr="00AB49E1">
        <w:tc>
          <w:tcPr>
            <w:tcW w:w="2217" w:type="dxa"/>
          </w:tcPr>
          <w:p w14:paraId="3CC35DC1" w14:textId="77777777" w:rsidR="0095301C" w:rsidRDefault="0095301C" w:rsidP="0095301C">
            <w:pPr>
              <w:rPr>
                <w:sz w:val="20"/>
                <w:lang w:val="en-GB" w:eastAsia="en-US"/>
              </w:rPr>
            </w:pPr>
          </w:p>
        </w:tc>
        <w:tc>
          <w:tcPr>
            <w:tcW w:w="5710" w:type="dxa"/>
          </w:tcPr>
          <w:p w14:paraId="2DF0946C" w14:textId="77777777" w:rsidR="0095301C" w:rsidRDefault="0095301C" w:rsidP="0095301C">
            <w:pPr>
              <w:rPr>
                <w:bCs w:val="0"/>
                <w:sz w:val="20"/>
                <w:lang w:val="en-GB" w:eastAsia="en-US"/>
              </w:rPr>
            </w:pPr>
          </w:p>
        </w:tc>
      </w:tr>
    </w:tbl>
    <w:p w14:paraId="7897E57F" w14:textId="77777777" w:rsidR="008176E5" w:rsidRPr="008176E5" w:rsidRDefault="008176E5" w:rsidP="008176E5">
      <w:pPr>
        <w:rPr>
          <w:lang w:val="en-GB" w:eastAsia="en-US"/>
        </w:rPr>
      </w:pPr>
    </w:p>
    <w:p w14:paraId="26CE8B19" w14:textId="77777777" w:rsidR="00C44039" w:rsidRPr="00B307B0" w:rsidRDefault="00C44039" w:rsidP="008C3F88">
      <w:pPr>
        <w:pStyle w:val="Heading2"/>
        <w:spacing w:before="0" w:after="0"/>
        <w:jc w:val="both"/>
        <w:rPr>
          <w:rFonts w:cs="Arial"/>
          <w:i w:val="0"/>
        </w:rPr>
      </w:pPr>
      <w:bookmarkStart w:id="15" w:name="_Toc258397615"/>
      <w:bookmarkStart w:id="16" w:name="_Toc58177329"/>
      <w:bookmarkStart w:id="17" w:name="_Toc473958256"/>
      <w:proofErr w:type="spellStart"/>
      <w:r w:rsidRPr="00B307B0">
        <w:rPr>
          <w:rFonts w:cs="Arial"/>
          <w:i w:val="0"/>
        </w:rPr>
        <w:t>Aturan</w:t>
      </w:r>
      <w:proofErr w:type="spellEnd"/>
      <w:r w:rsidRPr="00B307B0">
        <w:rPr>
          <w:rFonts w:cs="Arial"/>
          <w:i w:val="0"/>
        </w:rPr>
        <w:t xml:space="preserve"> </w:t>
      </w:r>
      <w:proofErr w:type="spellStart"/>
      <w:r w:rsidRPr="00B307B0">
        <w:rPr>
          <w:rFonts w:cs="Arial"/>
          <w:i w:val="0"/>
        </w:rPr>
        <w:t>Penomoran</w:t>
      </w:r>
      <w:proofErr w:type="spellEnd"/>
      <w:r w:rsidRPr="00B307B0">
        <w:rPr>
          <w:rFonts w:cs="Arial"/>
          <w:i w:val="0"/>
        </w:rPr>
        <w:t xml:space="preserve"> dan </w:t>
      </w:r>
      <w:proofErr w:type="spellStart"/>
      <w:r w:rsidRPr="00B307B0">
        <w:rPr>
          <w:rFonts w:cs="Arial"/>
          <w:i w:val="0"/>
        </w:rPr>
        <w:t>Penamaan</w:t>
      </w:r>
      <w:bookmarkEnd w:id="15"/>
      <w:bookmarkEnd w:id="16"/>
      <w:proofErr w:type="spellEnd"/>
    </w:p>
    <w:p w14:paraId="5CBB0856" w14:textId="77777777" w:rsidR="00C44039" w:rsidRPr="00B307B0" w:rsidRDefault="00C44039" w:rsidP="008C3F88">
      <w:pPr>
        <w:spacing w:after="0" w:line="240" w:lineRule="auto"/>
        <w:jc w:val="both"/>
        <w:rPr>
          <w:rFonts w:ascii="Arial" w:hAnsi="Arial" w:cs="Arial"/>
        </w:rPr>
      </w:pPr>
    </w:p>
    <w:p w14:paraId="0E3BA54F" w14:textId="77777777" w:rsidR="00C44039" w:rsidRPr="00B307B0" w:rsidRDefault="00C44039" w:rsidP="008C3F88">
      <w:pPr>
        <w:pStyle w:val="Heading3"/>
        <w:spacing w:before="0" w:after="0"/>
        <w:jc w:val="both"/>
        <w:rPr>
          <w:rFonts w:cs="Arial"/>
        </w:rPr>
      </w:pPr>
      <w:bookmarkStart w:id="18" w:name="_Toc58693632"/>
      <w:bookmarkStart w:id="19" w:name="_Toc258397616"/>
      <w:bookmarkStart w:id="20" w:name="_Toc58177330"/>
      <w:proofErr w:type="spellStart"/>
      <w:r w:rsidRPr="00B307B0">
        <w:rPr>
          <w:rFonts w:cs="Arial"/>
        </w:rPr>
        <w:t>Aturan</w:t>
      </w:r>
      <w:proofErr w:type="spellEnd"/>
      <w:r w:rsidRPr="00B307B0">
        <w:rPr>
          <w:rFonts w:cs="Arial"/>
        </w:rPr>
        <w:t xml:space="preserve"> </w:t>
      </w:r>
      <w:proofErr w:type="spellStart"/>
      <w:r w:rsidRPr="00B307B0">
        <w:rPr>
          <w:rFonts w:cs="Arial"/>
        </w:rPr>
        <w:t>Penomoran</w:t>
      </w:r>
      <w:proofErr w:type="spellEnd"/>
      <w:r w:rsidRPr="00B307B0">
        <w:rPr>
          <w:rFonts w:cs="Arial"/>
        </w:rPr>
        <w:t xml:space="preserve"> </w:t>
      </w:r>
      <w:r w:rsidRPr="00B307B0">
        <w:rPr>
          <w:rFonts w:eastAsia="SimSun" w:cs="Arial"/>
          <w:lang w:val="en-US" w:eastAsia="zh-CN"/>
        </w:rPr>
        <w:t xml:space="preserve">dan </w:t>
      </w:r>
      <w:proofErr w:type="spellStart"/>
      <w:r w:rsidRPr="00B307B0">
        <w:rPr>
          <w:rFonts w:eastAsia="SimSun" w:cs="Arial"/>
          <w:lang w:val="en-US" w:eastAsia="zh-CN"/>
        </w:rPr>
        <w:t>Penamaan</w:t>
      </w:r>
      <w:proofErr w:type="spellEnd"/>
      <w:r w:rsidRPr="00B307B0">
        <w:rPr>
          <w:rFonts w:eastAsia="SimSun" w:cs="Arial"/>
          <w:lang w:val="en-US" w:eastAsia="zh-CN"/>
        </w:rPr>
        <w:t xml:space="preserve"> </w:t>
      </w:r>
      <w:proofErr w:type="spellStart"/>
      <w:r w:rsidRPr="00B307B0">
        <w:rPr>
          <w:rFonts w:cs="Arial"/>
        </w:rPr>
        <w:t>Spesifikasi</w:t>
      </w:r>
      <w:proofErr w:type="spellEnd"/>
      <w:r w:rsidRPr="00B307B0">
        <w:rPr>
          <w:rFonts w:cs="Arial"/>
        </w:rPr>
        <w:t xml:space="preserve"> </w:t>
      </w:r>
      <w:proofErr w:type="spellStart"/>
      <w:r w:rsidRPr="00B307B0">
        <w:rPr>
          <w:rFonts w:cs="Arial"/>
        </w:rPr>
        <w:t>Kebutuhan</w:t>
      </w:r>
      <w:bookmarkEnd w:id="18"/>
      <w:bookmarkEnd w:id="19"/>
      <w:bookmarkEnd w:id="20"/>
      <w:proofErr w:type="spellEnd"/>
    </w:p>
    <w:p w14:paraId="214187EA" w14:textId="77777777" w:rsidR="00C44039" w:rsidRPr="0095301C" w:rsidRDefault="00C44039" w:rsidP="008C3F88">
      <w:pPr>
        <w:autoSpaceDE w:val="0"/>
        <w:autoSpaceDN w:val="0"/>
        <w:adjustRightInd w:val="0"/>
        <w:spacing w:after="0" w:line="240" w:lineRule="auto"/>
        <w:jc w:val="both"/>
        <w:rPr>
          <w:rFonts w:eastAsia="SimSun"/>
          <w:sz w:val="20"/>
          <w:szCs w:val="20"/>
          <w:lang w:val="sv-SE" w:eastAsia="zh-CN"/>
        </w:rPr>
      </w:pPr>
      <w:r w:rsidRPr="0095301C">
        <w:rPr>
          <w:rFonts w:eastAsia="SimSun"/>
          <w:sz w:val="20"/>
          <w:szCs w:val="20"/>
          <w:lang w:val="sv-SE" w:eastAsia="zh-CN"/>
        </w:rPr>
        <w:t xml:space="preserve">Setiap kebutuhan perangkat lunak dalam dokumen ini akan diberi penomoran dengan format : </w:t>
      </w:r>
    </w:p>
    <w:p w14:paraId="6A07E908" w14:textId="77777777" w:rsidR="00C44039" w:rsidRPr="0095301C" w:rsidRDefault="00C44039" w:rsidP="008C3F88">
      <w:pPr>
        <w:autoSpaceDE w:val="0"/>
        <w:autoSpaceDN w:val="0"/>
        <w:adjustRightInd w:val="0"/>
        <w:spacing w:after="0" w:line="240" w:lineRule="auto"/>
        <w:jc w:val="both"/>
        <w:rPr>
          <w:rFonts w:eastAsia="SimSun"/>
          <w:sz w:val="20"/>
          <w:szCs w:val="20"/>
          <w:lang w:val="sv-SE" w:eastAsia="zh-CN"/>
        </w:rPr>
      </w:pPr>
      <w:r w:rsidRPr="0095301C">
        <w:rPr>
          <w:rFonts w:eastAsia="SimSun"/>
          <w:b/>
          <w:bCs w:val="0"/>
          <w:sz w:val="20"/>
          <w:szCs w:val="20"/>
          <w:lang w:val="sv-SE" w:eastAsia="zh-CN"/>
        </w:rPr>
        <w:t>SKPL-JK-XX.Y &lt;nama proyek&gt;</w:t>
      </w:r>
      <w:r w:rsidRPr="0095301C">
        <w:rPr>
          <w:rFonts w:eastAsia="SimSun"/>
          <w:sz w:val="20"/>
          <w:szCs w:val="20"/>
          <w:lang w:val="sv-SE" w:eastAsia="zh-CN"/>
        </w:rPr>
        <w:t>, dengan :</w:t>
      </w:r>
    </w:p>
    <w:p w14:paraId="4C83CD9E" w14:textId="77777777" w:rsidR="00C44039" w:rsidRPr="0095301C" w:rsidRDefault="00C44039" w:rsidP="008C3F88">
      <w:pPr>
        <w:numPr>
          <w:ilvl w:val="1"/>
          <w:numId w:val="30"/>
        </w:numPr>
        <w:tabs>
          <w:tab w:val="clear" w:pos="1440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eastAsia="SimSun"/>
          <w:sz w:val="20"/>
          <w:szCs w:val="20"/>
          <w:lang w:val="sv-SE" w:eastAsia="zh-CN"/>
        </w:rPr>
      </w:pPr>
      <w:r w:rsidRPr="0095301C">
        <w:rPr>
          <w:rFonts w:eastAsia="SimSun"/>
          <w:sz w:val="20"/>
          <w:szCs w:val="20"/>
          <w:lang w:val="sv-SE" w:eastAsia="zh-CN"/>
        </w:rPr>
        <w:t>JK adalah jenis kebutuhan. JK dapat diisi dengan :</w:t>
      </w:r>
    </w:p>
    <w:p w14:paraId="77740DF2" w14:textId="77777777" w:rsidR="00C44039" w:rsidRPr="0095301C" w:rsidRDefault="00C44039" w:rsidP="008C3F88">
      <w:pPr>
        <w:numPr>
          <w:ilvl w:val="1"/>
          <w:numId w:val="30"/>
        </w:numPr>
        <w:tabs>
          <w:tab w:val="clear" w:pos="144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eastAsia="SimSun"/>
          <w:sz w:val="20"/>
          <w:szCs w:val="20"/>
          <w:lang w:val="en-US" w:eastAsia="zh-CN"/>
        </w:rPr>
      </w:pPr>
      <w:r w:rsidRPr="0095301C">
        <w:rPr>
          <w:rFonts w:eastAsia="SimSun"/>
          <w:sz w:val="20"/>
          <w:szCs w:val="20"/>
          <w:lang w:val="en-US" w:eastAsia="zh-CN"/>
        </w:rPr>
        <w:t xml:space="preserve">F </w:t>
      </w:r>
      <w:proofErr w:type="spellStart"/>
      <w:r w:rsidRPr="0095301C">
        <w:rPr>
          <w:rFonts w:eastAsia="SimSun"/>
          <w:sz w:val="20"/>
          <w:szCs w:val="20"/>
          <w:lang w:val="en-US" w:eastAsia="zh-CN"/>
        </w:rPr>
        <w:t>untuk</w:t>
      </w:r>
      <w:proofErr w:type="spellEnd"/>
      <w:r w:rsidRPr="0095301C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95301C">
        <w:rPr>
          <w:rFonts w:eastAsia="SimSun"/>
          <w:sz w:val="20"/>
          <w:szCs w:val="20"/>
          <w:lang w:val="en-US" w:eastAsia="zh-CN"/>
        </w:rPr>
        <w:t>jenis</w:t>
      </w:r>
      <w:proofErr w:type="spellEnd"/>
      <w:r w:rsidRPr="0095301C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95301C">
        <w:rPr>
          <w:rFonts w:eastAsia="SimSun"/>
          <w:sz w:val="20"/>
          <w:szCs w:val="20"/>
          <w:lang w:val="en-US" w:eastAsia="zh-CN"/>
        </w:rPr>
        <w:t>kebutuhan</w:t>
      </w:r>
      <w:proofErr w:type="spellEnd"/>
      <w:r w:rsidRPr="0095301C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95301C">
        <w:rPr>
          <w:rFonts w:eastAsia="SimSun"/>
          <w:sz w:val="20"/>
          <w:szCs w:val="20"/>
          <w:lang w:val="en-US" w:eastAsia="zh-CN"/>
        </w:rPr>
        <w:t>fungsional</w:t>
      </w:r>
      <w:proofErr w:type="spellEnd"/>
    </w:p>
    <w:p w14:paraId="3A47FE2B" w14:textId="77777777" w:rsidR="00C44039" w:rsidRPr="0095301C" w:rsidRDefault="00C44039" w:rsidP="008C3F88">
      <w:pPr>
        <w:numPr>
          <w:ilvl w:val="1"/>
          <w:numId w:val="30"/>
        </w:numPr>
        <w:tabs>
          <w:tab w:val="clear" w:pos="144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eastAsia="SimSun"/>
          <w:sz w:val="20"/>
          <w:szCs w:val="20"/>
          <w:lang w:val="en-US" w:eastAsia="zh-CN"/>
        </w:rPr>
      </w:pPr>
      <w:r w:rsidRPr="0095301C">
        <w:rPr>
          <w:rFonts w:eastAsia="SimSun"/>
          <w:sz w:val="20"/>
          <w:szCs w:val="20"/>
          <w:lang w:val="en-US" w:eastAsia="zh-CN"/>
        </w:rPr>
        <w:t xml:space="preserve">NF </w:t>
      </w:r>
      <w:proofErr w:type="spellStart"/>
      <w:r w:rsidRPr="0095301C">
        <w:rPr>
          <w:rFonts w:eastAsia="SimSun"/>
          <w:sz w:val="20"/>
          <w:szCs w:val="20"/>
          <w:lang w:val="en-US" w:eastAsia="zh-CN"/>
        </w:rPr>
        <w:t>untuk</w:t>
      </w:r>
      <w:proofErr w:type="spellEnd"/>
      <w:r w:rsidRPr="0095301C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95301C">
        <w:rPr>
          <w:rFonts w:eastAsia="SimSun"/>
          <w:sz w:val="20"/>
          <w:szCs w:val="20"/>
          <w:lang w:val="en-US" w:eastAsia="zh-CN"/>
        </w:rPr>
        <w:t>jenis</w:t>
      </w:r>
      <w:proofErr w:type="spellEnd"/>
      <w:r w:rsidRPr="0095301C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95301C">
        <w:rPr>
          <w:rFonts w:eastAsia="SimSun"/>
          <w:sz w:val="20"/>
          <w:szCs w:val="20"/>
          <w:lang w:val="en-US" w:eastAsia="zh-CN"/>
        </w:rPr>
        <w:t>kebutuhan</w:t>
      </w:r>
      <w:proofErr w:type="spellEnd"/>
      <w:r w:rsidRPr="0095301C">
        <w:rPr>
          <w:rFonts w:eastAsia="SimSun"/>
          <w:sz w:val="20"/>
          <w:szCs w:val="20"/>
          <w:lang w:val="en-US" w:eastAsia="zh-CN"/>
        </w:rPr>
        <w:t xml:space="preserve"> non </w:t>
      </w:r>
      <w:proofErr w:type="spellStart"/>
      <w:r w:rsidRPr="0095301C">
        <w:rPr>
          <w:rFonts w:eastAsia="SimSun"/>
          <w:sz w:val="20"/>
          <w:szCs w:val="20"/>
          <w:lang w:val="en-US" w:eastAsia="zh-CN"/>
        </w:rPr>
        <w:t>fungsional</w:t>
      </w:r>
      <w:proofErr w:type="spellEnd"/>
    </w:p>
    <w:p w14:paraId="76EE77D5" w14:textId="77777777" w:rsidR="00C44039" w:rsidRPr="0095301C" w:rsidRDefault="00C44039" w:rsidP="008C3F88">
      <w:pPr>
        <w:numPr>
          <w:ilvl w:val="1"/>
          <w:numId w:val="30"/>
        </w:numPr>
        <w:tabs>
          <w:tab w:val="clear" w:pos="1440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eastAsia="SimSun"/>
          <w:sz w:val="20"/>
          <w:szCs w:val="20"/>
          <w:lang w:val="sv-SE" w:eastAsia="zh-CN"/>
        </w:rPr>
      </w:pPr>
      <w:r w:rsidRPr="0095301C">
        <w:rPr>
          <w:rFonts w:eastAsia="SimSun"/>
          <w:sz w:val="20"/>
          <w:szCs w:val="20"/>
          <w:lang w:val="sv-SE" w:eastAsia="zh-CN"/>
        </w:rPr>
        <w:t>XX adalah nomor kebutuhan fungsi (dua digit) dimulai dari 00, 01, 02, …</w:t>
      </w:r>
    </w:p>
    <w:p w14:paraId="357819C5" w14:textId="77777777" w:rsidR="00C44039" w:rsidRPr="0095301C" w:rsidRDefault="00C44039" w:rsidP="008C3F88">
      <w:pPr>
        <w:numPr>
          <w:ilvl w:val="1"/>
          <w:numId w:val="30"/>
        </w:numPr>
        <w:tabs>
          <w:tab w:val="clear" w:pos="1440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eastAsia="SimSun"/>
          <w:sz w:val="20"/>
          <w:szCs w:val="20"/>
          <w:lang w:val="en-US" w:eastAsia="zh-CN"/>
        </w:rPr>
      </w:pPr>
      <w:r w:rsidRPr="0095301C">
        <w:rPr>
          <w:rFonts w:eastAsia="SimSun"/>
          <w:sz w:val="20"/>
          <w:szCs w:val="20"/>
          <w:lang w:val="sv-SE" w:eastAsia="zh-CN"/>
        </w:rPr>
        <w:t xml:space="preserve">Y adalah nomor fungsi rinci, yang diturunkan dari kebutuhan nomor XX. </w:t>
      </w:r>
      <w:proofErr w:type="spellStart"/>
      <w:r w:rsidRPr="0095301C">
        <w:rPr>
          <w:rFonts w:eastAsia="SimSun"/>
          <w:sz w:val="20"/>
          <w:szCs w:val="20"/>
          <w:lang w:val="en-US" w:eastAsia="zh-CN"/>
        </w:rPr>
        <w:t>Jika</w:t>
      </w:r>
      <w:proofErr w:type="spellEnd"/>
      <w:r w:rsidRPr="0095301C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95301C">
        <w:rPr>
          <w:rFonts w:eastAsia="SimSun"/>
          <w:sz w:val="20"/>
          <w:szCs w:val="20"/>
          <w:lang w:val="en-US" w:eastAsia="zh-CN"/>
        </w:rPr>
        <w:t>suatu</w:t>
      </w:r>
      <w:proofErr w:type="spellEnd"/>
      <w:r w:rsidRPr="0095301C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95301C">
        <w:rPr>
          <w:rFonts w:eastAsia="SimSun"/>
          <w:sz w:val="20"/>
          <w:szCs w:val="20"/>
          <w:lang w:val="en-US" w:eastAsia="zh-CN"/>
        </w:rPr>
        <w:t>kebutuhan</w:t>
      </w:r>
      <w:proofErr w:type="spellEnd"/>
      <w:r w:rsidRPr="0095301C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95301C">
        <w:rPr>
          <w:rFonts w:eastAsia="SimSun"/>
          <w:sz w:val="20"/>
          <w:szCs w:val="20"/>
          <w:lang w:val="en-US" w:eastAsia="zh-CN"/>
        </w:rPr>
        <w:t>bukan</w:t>
      </w:r>
      <w:proofErr w:type="spellEnd"/>
      <w:r w:rsidRPr="0095301C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95301C">
        <w:rPr>
          <w:rFonts w:eastAsia="SimSun"/>
          <w:sz w:val="20"/>
          <w:szCs w:val="20"/>
          <w:lang w:val="en-US" w:eastAsia="zh-CN"/>
        </w:rPr>
        <w:t>turunan</w:t>
      </w:r>
      <w:proofErr w:type="spellEnd"/>
      <w:r w:rsidRPr="0095301C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95301C">
        <w:rPr>
          <w:rFonts w:eastAsia="SimSun"/>
          <w:sz w:val="20"/>
          <w:szCs w:val="20"/>
          <w:lang w:val="en-US" w:eastAsia="zh-CN"/>
        </w:rPr>
        <w:t>maka</w:t>
      </w:r>
      <w:proofErr w:type="spellEnd"/>
      <w:r w:rsidRPr="0095301C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95301C">
        <w:rPr>
          <w:rFonts w:eastAsia="SimSun"/>
          <w:sz w:val="20"/>
          <w:szCs w:val="20"/>
          <w:lang w:val="en-US" w:eastAsia="zh-CN"/>
        </w:rPr>
        <w:t>nilai</w:t>
      </w:r>
      <w:proofErr w:type="spellEnd"/>
      <w:r w:rsidRPr="0095301C">
        <w:rPr>
          <w:rFonts w:eastAsia="SimSun"/>
          <w:sz w:val="20"/>
          <w:szCs w:val="20"/>
          <w:lang w:val="en-US" w:eastAsia="zh-CN"/>
        </w:rPr>
        <w:t xml:space="preserve"> Y </w:t>
      </w:r>
      <w:proofErr w:type="spellStart"/>
      <w:r w:rsidRPr="0095301C">
        <w:rPr>
          <w:rFonts w:eastAsia="SimSun"/>
          <w:sz w:val="20"/>
          <w:szCs w:val="20"/>
          <w:lang w:val="en-US" w:eastAsia="zh-CN"/>
        </w:rPr>
        <w:t>diisi</w:t>
      </w:r>
      <w:proofErr w:type="spellEnd"/>
      <w:r w:rsidRPr="0095301C">
        <w:rPr>
          <w:rFonts w:eastAsia="SimSun"/>
          <w:sz w:val="20"/>
          <w:szCs w:val="20"/>
          <w:lang w:val="en-US" w:eastAsia="zh-CN"/>
        </w:rPr>
        <w:t xml:space="preserve"> 0.</w:t>
      </w:r>
    </w:p>
    <w:p w14:paraId="5B8169EA" w14:textId="77777777" w:rsidR="00C44039" w:rsidRPr="00B307B0" w:rsidRDefault="00C44039" w:rsidP="008C3F8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imSun" w:hAnsi="Arial" w:cs="Arial"/>
          <w:lang w:val="en-US" w:eastAsia="zh-CN"/>
        </w:rPr>
      </w:pPr>
    </w:p>
    <w:p w14:paraId="0EC91D90" w14:textId="77777777" w:rsidR="00C44039" w:rsidRPr="00B307B0" w:rsidRDefault="00C44039" w:rsidP="008C3F88">
      <w:pPr>
        <w:pStyle w:val="Heading3"/>
        <w:spacing w:before="0" w:after="0"/>
        <w:jc w:val="both"/>
        <w:rPr>
          <w:rFonts w:eastAsia="SimSun" w:cs="Arial"/>
        </w:rPr>
      </w:pPr>
      <w:bookmarkStart w:id="21" w:name="_Toc58693633"/>
      <w:bookmarkStart w:id="22" w:name="_Toc258397617"/>
      <w:bookmarkStart w:id="23" w:name="_Toc58177331"/>
      <w:proofErr w:type="spellStart"/>
      <w:r w:rsidRPr="00B307B0">
        <w:rPr>
          <w:rFonts w:eastAsia="SimSun" w:cs="Arial"/>
        </w:rPr>
        <w:t>Aturan</w:t>
      </w:r>
      <w:proofErr w:type="spellEnd"/>
      <w:r w:rsidRPr="00B307B0">
        <w:rPr>
          <w:rFonts w:eastAsia="SimSun" w:cs="Arial"/>
        </w:rPr>
        <w:t xml:space="preserve"> </w:t>
      </w:r>
      <w:proofErr w:type="spellStart"/>
      <w:r w:rsidRPr="00B307B0">
        <w:rPr>
          <w:rFonts w:eastAsia="SimSun" w:cs="Arial"/>
        </w:rPr>
        <w:t>Penomoran</w:t>
      </w:r>
      <w:proofErr w:type="spellEnd"/>
      <w:r w:rsidRPr="00B307B0">
        <w:rPr>
          <w:rFonts w:eastAsia="SimSun" w:cs="Arial"/>
        </w:rPr>
        <w:t xml:space="preserve"> dan </w:t>
      </w:r>
      <w:proofErr w:type="spellStart"/>
      <w:r w:rsidRPr="00B307B0">
        <w:rPr>
          <w:rFonts w:eastAsia="SimSun" w:cs="Arial"/>
        </w:rPr>
        <w:t>Penamaan</w:t>
      </w:r>
      <w:proofErr w:type="spellEnd"/>
      <w:r w:rsidRPr="00B307B0">
        <w:rPr>
          <w:rFonts w:eastAsia="SimSun" w:cs="Arial"/>
        </w:rPr>
        <w:t xml:space="preserve"> </w:t>
      </w:r>
      <w:proofErr w:type="spellStart"/>
      <w:r w:rsidRPr="00B307B0">
        <w:rPr>
          <w:rFonts w:eastAsia="SimSun" w:cs="Arial"/>
        </w:rPr>
        <w:t>Tabel</w:t>
      </w:r>
      <w:bookmarkEnd w:id="21"/>
      <w:bookmarkEnd w:id="22"/>
      <w:bookmarkEnd w:id="23"/>
      <w:proofErr w:type="spellEnd"/>
    </w:p>
    <w:p w14:paraId="197A3A3D" w14:textId="2C7DD869" w:rsidR="005D7B6E" w:rsidRPr="003A6631" w:rsidRDefault="00C44039" w:rsidP="008C3F88">
      <w:pPr>
        <w:spacing w:after="0" w:line="240" w:lineRule="auto"/>
        <w:jc w:val="both"/>
        <w:rPr>
          <w:rFonts w:eastAsia="SimSun"/>
          <w:sz w:val="20"/>
          <w:szCs w:val="20"/>
          <w:lang w:val="sv-SE" w:eastAsia="zh-CN"/>
        </w:rPr>
      </w:pPr>
      <w:r w:rsidRPr="00A41E62">
        <w:rPr>
          <w:rFonts w:eastAsia="SimSun"/>
          <w:sz w:val="20"/>
          <w:szCs w:val="20"/>
          <w:lang w:val="sv-SE" w:eastAsia="zh-CN"/>
        </w:rPr>
        <w:t xml:space="preserve">Tabel diberi nama awalan huruf T kapital, diikuti dengan nama entitas tabel tersebut. Tiap karakter awal kata dalam nama entitas tabel, dimulai dengan huruf kapital, tanpa adanya spasi antar kata bila </w:t>
      </w:r>
      <w:r w:rsidRPr="00A41E62">
        <w:rPr>
          <w:rFonts w:eastAsia="SimSun"/>
          <w:sz w:val="20"/>
          <w:szCs w:val="20"/>
          <w:lang w:val="sv-SE" w:eastAsia="zh-CN"/>
        </w:rPr>
        <w:lastRenderedPageBreak/>
        <w:t>nama entitas lebih dari satu kata. Penomoran tabel mengikuti format TAB-X, dengan X menyatakan nomor urut tabel.</w:t>
      </w:r>
    </w:p>
    <w:p w14:paraId="1A4C1CFC" w14:textId="14FDAECD" w:rsidR="005D7B6E" w:rsidRPr="005D7B6E" w:rsidRDefault="005D7B6E" w:rsidP="005D7B6E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24" w:name="_Toc58177363"/>
      <w:proofErr w:type="spellStart"/>
      <w:r w:rsidRPr="005D7B6E">
        <w:rPr>
          <w:b w:val="0"/>
          <w:bCs/>
          <w:i/>
          <w:iCs/>
        </w:rPr>
        <w:t>Tabel</w:t>
      </w:r>
      <w:proofErr w:type="spellEnd"/>
      <w:r w:rsidRPr="005D7B6E">
        <w:rPr>
          <w:b w:val="0"/>
          <w:bCs/>
          <w:i/>
          <w:iCs/>
        </w:rPr>
        <w:t xml:space="preserve"> </w:t>
      </w:r>
      <w:r w:rsidRPr="005D7B6E">
        <w:rPr>
          <w:b w:val="0"/>
          <w:bCs/>
          <w:i/>
          <w:iCs/>
        </w:rPr>
        <w:fldChar w:fldCharType="begin"/>
      </w:r>
      <w:r w:rsidRPr="005D7B6E">
        <w:rPr>
          <w:b w:val="0"/>
          <w:bCs/>
          <w:i/>
          <w:iCs/>
        </w:rPr>
        <w:instrText xml:space="preserve"> SEQ Tabel \* ARABIC </w:instrText>
      </w:r>
      <w:r w:rsidRPr="005D7B6E">
        <w:rPr>
          <w:b w:val="0"/>
          <w:bCs/>
          <w:i/>
          <w:iCs/>
        </w:rPr>
        <w:fldChar w:fldCharType="separate"/>
      </w:r>
      <w:r w:rsidR="00F307A6">
        <w:rPr>
          <w:b w:val="0"/>
          <w:bCs/>
          <w:i/>
          <w:iCs/>
          <w:noProof/>
        </w:rPr>
        <w:t>2</w:t>
      </w:r>
      <w:r w:rsidRPr="005D7B6E">
        <w:rPr>
          <w:b w:val="0"/>
          <w:bCs/>
          <w:i/>
          <w:iCs/>
        </w:rPr>
        <w:fldChar w:fldCharType="end"/>
      </w:r>
      <w:r w:rsidRPr="005D7B6E">
        <w:rPr>
          <w:b w:val="0"/>
          <w:bCs/>
          <w:i/>
          <w:iCs/>
          <w:lang w:val="id-ID"/>
        </w:rPr>
        <w:t xml:space="preserve"> Aturan Penomoran dan Penamaan Tabel</w:t>
      </w:r>
      <w:bookmarkEnd w:id="24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2547"/>
        <w:gridCol w:w="5386"/>
      </w:tblGrid>
      <w:tr w:rsidR="005D7B6E" w:rsidRPr="005D7B6E" w14:paraId="01C184D0" w14:textId="77777777" w:rsidTr="00012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75C9160D" w14:textId="1A1AEBEB" w:rsidR="005D7B6E" w:rsidRPr="003A6631" w:rsidRDefault="005D7B6E" w:rsidP="005D7B6E">
            <w:pPr>
              <w:jc w:val="center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 w:rsidRPr="003A6631"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>Nomor Tabel</w:t>
            </w:r>
          </w:p>
        </w:tc>
        <w:tc>
          <w:tcPr>
            <w:tcW w:w="5386" w:type="dxa"/>
          </w:tcPr>
          <w:p w14:paraId="3E5FF186" w14:textId="0CB608CC" w:rsidR="005D7B6E" w:rsidRPr="003A6631" w:rsidRDefault="005D7B6E" w:rsidP="005D7B6E">
            <w:pPr>
              <w:jc w:val="center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 w:rsidRPr="003A6631"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>Nama Tabel</w:t>
            </w:r>
          </w:p>
        </w:tc>
      </w:tr>
      <w:tr w:rsidR="005D7B6E" w:rsidRPr="005D7B6E" w14:paraId="01364122" w14:textId="77777777" w:rsidTr="00012A17">
        <w:tc>
          <w:tcPr>
            <w:tcW w:w="2547" w:type="dxa"/>
          </w:tcPr>
          <w:p w14:paraId="471DC310" w14:textId="0E87107F" w:rsidR="005D7B6E" w:rsidRPr="005D7B6E" w:rsidRDefault="005D7B6E" w:rsidP="005D7B6E">
            <w:pPr>
              <w:rPr>
                <w:rFonts w:eastAsia="SimSun"/>
                <w:sz w:val="20"/>
                <w:szCs w:val="20"/>
                <w:lang w:eastAsia="zh-CN"/>
              </w:rPr>
            </w:pPr>
            <w:r w:rsidRPr="005D7B6E">
              <w:rPr>
                <w:rFonts w:eastAsia="SimSun"/>
                <w:sz w:val="20"/>
                <w:szCs w:val="20"/>
                <w:lang w:eastAsia="zh-CN"/>
              </w:rPr>
              <w:t>TAB-1</w:t>
            </w:r>
          </w:p>
        </w:tc>
        <w:tc>
          <w:tcPr>
            <w:tcW w:w="5386" w:type="dxa"/>
          </w:tcPr>
          <w:p w14:paraId="5BD122F0" w14:textId="5F263060" w:rsidR="005D7B6E" w:rsidRPr="005D7B6E" w:rsidRDefault="005D7B6E" w:rsidP="005D7B6E">
            <w:pPr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TUser</w:t>
            </w:r>
          </w:p>
        </w:tc>
      </w:tr>
      <w:tr w:rsidR="005D7B6E" w:rsidRPr="005D7B6E" w14:paraId="65C69274" w14:textId="77777777" w:rsidTr="00012A17">
        <w:tc>
          <w:tcPr>
            <w:tcW w:w="2547" w:type="dxa"/>
          </w:tcPr>
          <w:p w14:paraId="4E483B37" w14:textId="51644FE8" w:rsidR="005D7B6E" w:rsidRDefault="005D7B6E" w:rsidP="005D7B6E">
            <w:pPr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TAB-</w:t>
            </w:r>
            <w:r w:rsidR="00A8427B">
              <w:rPr>
                <w:rFonts w:eastAsia="SimSun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5386" w:type="dxa"/>
          </w:tcPr>
          <w:p w14:paraId="44149C8C" w14:textId="122BB80A" w:rsidR="005D7B6E" w:rsidRDefault="005D7B6E" w:rsidP="005D7B6E">
            <w:pPr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TGaji</w:t>
            </w:r>
          </w:p>
        </w:tc>
      </w:tr>
      <w:tr w:rsidR="005D7B6E" w:rsidRPr="005D7B6E" w14:paraId="74C66000" w14:textId="77777777" w:rsidTr="00012A17">
        <w:tc>
          <w:tcPr>
            <w:tcW w:w="2547" w:type="dxa"/>
          </w:tcPr>
          <w:p w14:paraId="21105F36" w14:textId="725A35C7" w:rsidR="005D7B6E" w:rsidRDefault="005D7B6E" w:rsidP="005D7B6E">
            <w:pPr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TAB-</w:t>
            </w:r>
            <w:r w:rsidR="00A8427B">
              <w:rPr>
                <w:rFonts w:eastAsia="SimSun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5386" w:type="dxa"/>
          </w:tcPr>
          <w:p w14:paraId="0C214E52" w14:textId="5BB09216" w:rsidR="005D7B6E" w:rsidRDefault="005D7B6E" w:rsidP="005D7B6E">
            <w:pPr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TCuti</w:t>
            </w:r>
          </w:p>
        </w:tc>
      </w:tr>
      <w:tr w:rsidR="005D7B6E" w:rsidRPr="005D7B6E" w14:paraId="754ABECF" w14:textId="77777777" w:rsidTr="00012A17">
        <w:tc>
          <w:tcPr>
            <w:tcW w:w="2547" w:type="dxa"/>
          </w:tcPr>
          <w:p w14:paraId="27638A91" w14:textId="40BACD4D" w:rsidR="005D7B6E" w:rsidRDefault="005D7B6E" w:rsidP="005D7B6E">
            <w:pPr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TAB-</w:t>
            </w:r>
            <w:r w:rsidR="00A8427B">
              <w:rPr>
                <w:rFonts w:eastAsia="SimSun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5386" w:type="dxa"/>
          </w:tcPr>
          <w:p w14:paraId="30C79FD0" w14:textId="20BB13E6" w:rsidR="005D7B6E" w:rsidRDefault="005D7B6E" w:rsidP="005D7B6E">
            <w:pPr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TAbsensi</w:t>
            </w:r>
          </w:p>
        </w:tc>
      </w:tr>
      <w:tr w:rsidR="00FB063A" w:rsidRPr="005D7B6E" w14:paraId="15A2675A" w14:textId="77777777" w:rsidTr="00012A17">
        <w:tc>
          <w:tcPr>
            <w:tcW w:w="2547" w:type="dxa"/>
          </w:tcPr>
          <w:p w14:paraId="4127C5A7" w14:textId="3DC42B82" w:rsidR="00FB063A" w:rsidRDefault="00FB063A" w:rsidP="005D7B6E">
            <w:pPr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TAB-</w:t>
            </w:r>
            <w:r w:rsidR="00A8427B">
              <w:rPr>
                <w:rFonts w:eastAsia="SimSun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5386" w:type="dxa"/>
          </w:tcPr>
          <w:p w14:paraId="2DD669B7" w14:textId="1DAA1686" w:rsidR="00FB063A" w:rsidRDefault="00FB063A" w:rsidP="005D7B6E">
            <w:pPr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TLog</w:t>
            </w:r>
          </w:p>
        </w:tc>
      </w:tr>
      <w:tr w:rsidR="00DD5566" w:rsidRPr="005D7B6E" w14:paraId="5AFAFE56" w14:textId="77777777" w:rsidTr="00012A17">
        <w:tc>
          <w:tcPr>
            <w:tcW w:w="2547" w:type="dxa"/>
          </w:tcPr>
          <w:p w14:paraId="233F1975" w14:textId="5920E160" w:rsidR="00DD5566" w:rsidRDefault="00DD5566" w:rsidP="005D7B6E">
            <w:pPr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TAB-6</w:t>
            </w:r>
          </w:p>
        </w:tc>
        <w:tc>
          <w:tcPr>
            <w:tcW w:w="5386" w:type="dxa"/>
          </w:tcPr>
          <w:p w14:paraId="46C05147" w14:textId="0A083703" w:rsidR="00DD5566" w:rsidRDefault="00DD5566" w:rsidP="005D7B6E">
            <w:pPr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TPengumuman</w:t>
            </w:r>
          </w:p>
        </w:tc>
      </w:tr>
    </w:tbl>
    <w:p w14:paraId="639AA148" w14:textId="49D98F7F" w:rsidR="00C361EE" w:rsidRDefault="00C361EE" w:rsidP="008C3F88">
      <w:pPr>
        <w:spacing w:after="0" w:line="240" w:lineRule="auto"/>
        <w:jc w:val="both"/>
        <w:rPr>
          <w:rFonts w:ascii="Arial" w:eastAsia="SimSun" w:hAnsi="Arial" w:cs="Arial"/>
          <w:lang w:val="en-US" w:eastAsia="zh-CN"/>
        </w:rPr>
      </w:pPr>
    </w:p>
    <w:p w14:paraId="3A62CB29" w14:textId="77777777" w:rsidR="00BD2784" w:rsidRPr="00B307B0" w:rsidRDefault="00BD2784" w:rsidP="008C3F88">
      <w:pPr>
        <w:spacing w:after="0" w:line="240" w:lineRule="auto"/>
        <w:jc w:val="both"/>
        <w:rPr>
          <w:rFonts w:ascii="Arial" w:eastAsia="SimSun" w:hAnsi="Arial" w:cs="Arial"/>
          <w:lang w:val="en-US" w:eastAsia="zh-CN"/>
        </w:rPr>
      </w:pPr>
    </w:p>
    <w:p w14:paraId="4BB2233F" w14:textId="7A39FB5B" w:rsidR="00AD01AC" w:rsidRPr="00AD01AC" w:rsidRDefault="00C44039" w:rsidP="00AD01AC">
      <w:pPr>
        <w:pStyle w:val="Heading3"/>
        <w:spacing w:before="0" w:after="0"/>
        <w:jc w:val="both"/>
        <w:rPr>
          <w:rFonts w:eastAsia="SimSun" w:cs="Arial"/>
        </w:rPr>
      </w:pPr>
      <w:bookmarkStart w:id="25" w:name="_Toc58693634"/>
      <w:bookmarkStart w:id="26" w:name="_Toc258397618"/>
      <w:bookmarkStart w:id="27" w:name="_Toc58177332"/>
      <w:proofErr w:type="spellStart"/>
      <w:r w:rsidRPr="00B307B0">
        <w:rPr>
          <w:rFonts w:eastAsia="SimSun" w:cs="Arial"/>
        </w:rPr>
        <w:t>Aturan</w:t>
      </w:r>
      <w:proofErr w:type="spellEnd"/>
      <w:r w:rsidRPr="00B307B0">
        <w:rPr>
          <w:rFonts w:eastAsia="SimSun" w:cs="Arial"/>
        </w:rPr>
        <w:t xml:space="preserve"> </w:t>
      </w:r>
      <w:proofErr w:type="spellStart"/>
      <w:r w:rsidRPr="00B307B0">
        <w:rPr>
          <w:rFonts w:eastAsia="SimSun" w:cs="Arial"/>
        </w:rPr>
        <w:t>Penomoran</w:t>
      </w:r>
      <w:proofErr w:type="spellEnd"/>
      <w:r w:rsidRPr="00B307B0">
        <w:rPr>
          <w:rFonts w:eastAsia="SimSun" w:cs="Arial"/>
        </w:rPr>
        <w:t xml:space="preserve"> dan </w:t>
      </w:r>
      <w:proofErr w:type="spellStart"/>
      <w:r w:rsidRPr="00B307B0">
        <w:rPr>
          <w:rFonts w:eastAsia="SimSun" w:cs="Arial"/>
        </w:rPr>
        <w:t>Penamaan</w:t>
      </w:r>
      <w:proofErr w:type="spellEnd"/>
      <w:r w:rsidRPr="00B307B0">
        <w:rPr>
          <w:rFonts w:eastAsia="SimSun" w:cs="Arial"/>
        </w:rPr>
        <w:t xml:space="preserve"> </w:t>
      </w:r>
      <w:proofErr w:type="spellStart"/>
      <w:r w:rsidRPr="00B307B0">
        <w:rPr>
          <w:rFonts w:eastAsia="SimSun" w:cs="Arial"/>
        </w:rPr>
        <w:t>Fungsi</w:t>
      </w:r>
      <w:proofErr w:type="spellEnd"/>
      <w:r w:rsidRPr="00B307B0">
        <w:rPr>
          <w:rFonts w:eastAsia="SimSun" w:cs="Arial"/>
        </w:rPr>
        <w:t xml:space="preserve"> / Proses</w:t>
      </w:r>
      <w:bookmarkEnd w:id="25"/>
      <w:bookmarkEnd w:id="26"/>
      <w:bookmarkEnd w:id="27"/>
    </w:p>
    <w:p w14:paraId="54B825B4" w14:textId="3330B692" w:rsidR="00C44039" w:rsidRPr="00F40C71" w:rsidRDefault="00C44039" w:rsidP="008C3F88">
      <w:pPr>
        <w:spacing w:after="0" w:line="240" w:lineRule="auto"/>
        <w:jc w:val="both"/>
        <w:rPr>
          <w:rFonts w:eastAsia="SimSun"/>
          <w:sz w:val="20"/>
          <w:szCs w:val="20"/>
          <w:lang w:val="sv-SE" w:eastAsia="zh-CN"/>
        </w:rPr>
      </w:pPr>
      <w:r w:rsidRPr="00A41E62">
        <w:rPr>
          <w:rFonts w:eastAsia="SimSun"/>
          <w:sz w:val="20"/>
          <w:szCs w:val="20"/>
          <w:lang w:val="sv-SE" w:eastAsia="zh-CN"/>
        </w:rPr>
        <w:t>Penomoran fungsi menurut format FS-X, FS-X.Y, F S-X.Y.Z, dan seterusnya, dengan X,Y,Z menyatakan tingkatan level fungsi/proses pada Data Flow Diagram (DFD) sesuai dengan kedalaman fungsi. Setiap fungsi diberi nama sesuai dengan deskripsinya.</w:t>
      </w:r>
    </w:p>
    <w:p w14:paraId="2545B263" w14:textId="63B0E9E6" w:rsidR="00F40C71" w:rsidRPr="00F40C71" w:rsidRDefault="00F40C71" w:rsidP="00F40C71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28" w:name="_Toc58177364"/>
      <w:proofErr w:type="spellStart"/>
      <w:r w:rsidRPr="00F40C71">
        <w:rPr>
          <w:b w:val="0"/>
          <w:bCs/>
          <w:i/>
          <w:iCs/>
        </w:rPr>
        <w:t>Tabel</w:t>
      </w:r>
      <w:proofErr w:type="spellEnd"/>
      <w:r w:rsidRPr="00F40C71">
        <w:rPr>
          <w:b w:val="0"/>
          <w:bCs/>
          <w:i/>
          <w:iCs/>
        </w:rPr>
        <w:t xml:space="preserve"> </w:t>
      </w:r>
      <w:r w:rsidRPr="00F40C71">
        <w:rPr>
          <w:b w:val="0"/>
          <w:bCs/>
          <w:i/>
          <w:iCs/>
        </w:rPr>
        <w:fldChar w:fldCharType="begin"/>
      </w:r>
      <w:r w:rsidRPr="00F40C71">
        <w:rPr>
          <w:b w:val="0"/>
          <w:bCs/>
          <w:i/>
          <w:iCs/>
        </w:rPr>
        <w:instrText xml:space="preserve"> SEQ Tabel \* ARABIC </w:instrText>
      </w:r>
      <w:r w:rsidRPr="00F40C71">
        <w:rPr>
          <w:b w:val="0"/>
          <w:bCs/>
          <w:i/>
          <w:iCs/>
        </w:rPr>
        <w:fldChar w:fldCharType="separate"/>
      </w:r>
      <w:r w:rsidR="00F307A6">
        <w:rPr>
          <w:b w:val="0"/>
          <w:bCs/>
          <w:i/>
          <w:iCs/>
          <w:noProof/>
        </w:rPr>
        <w:t>3</w:t>
      </w:r>
      <w:r w:rsidRPr="00F40C71">
        <w:rPr>
          <w:b w:val="0"/>
          <w:bCs/>
          <w:i/>
          <w:iCs/>
        </w:rPr>
        <w:fldChar w:fldCharType="end"/>
      </w:r>
      <w:r w:rsidRPr="00F40C71">
        <w:rPr>
          <w:b w:val="0"/>
          <w:bCs/>
          <w:i/>
          <w:iCs/>
          <w:lang w:val="id-ID"/>
        </w:rPr>
        <w:t xml:space="preserve"> Aturan Penomoran dan Penamaan Fungsi / Proses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089"/>
      </w:tblGrid>
      <w:tr w:rsidR="005D7B6E" w14:paraId="28F70AEE" w14:textId="77777777" w:rsidTr="00EC7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</w:tcPr>
          <w:p w14:paraId="16A731CB" w14:textId="553C9EE5" w:rsidR="005D7B6E" w:rsidRPr="003A6631" w:rsidRDefault="005D7B6E" w:rsidP="005D7B6E">
            <w:pPr>
              <w:jc w:val="center"/>
              <w:rPr>
                <w:b/>
                <w:bCs w:val="0"/>
                <w:sz w:val="20"/>
                <w:szCs w:val="20"/>
              </w:rPr>
            </w:pPr>
            <w:r w:rsidRPr="003A6631">
              <w:rPr>
                <w:b/>
                <w:bCs w:val="0"/>
                <w:sz w:val="20"/>
                <w:szCs w:val="20"/>
              </w:rPr>
              <w:t>Nomor Fungsi</w:t>
            </w:r>
          </w:p>
        </w:tc>
        <w:tc>
          <w:tcPr>
            <w:tcW w:w="6089" w:type="dxa"/>
          </w:tcPr>
          <w:p w14:paraId="272DF404" w14:textId="74818452" w:rsidR="005D7B6E" w:rsidRPr="003A6631" w:rsidRDefault="005D7B6E" w:rsidP="005D7B6E">
            <w:pPr>
              <w:jc w:val="center"/>
              <w:rPr>
                <w:b/>
                <w:bCs w:val="0"/>
                <w:sz w:val="20"/>
                <w:szCs w:val="20"/>
              </w:rPr>
            </w:pPr>
            <w:r w:rsidRPr="003A6631">
              <w:rPr>
                <w:b/>
                <w:bCs w:val="0"/>
                <w:sz w:val="20"/>
                <w:szCs w:val="20"/>
              </w:rPr>
              <w:t>Nama Fungsi</w:t>
            </w:r>
          </w:p>
        </w:tc>
      </w:tr>
      <w:tr w:rsidR="005D7B6E" w14:paraId="15CED28E" w14:textId="77777777" w:rsidTr="001E3C43">
        <w:tc>
          <w:tcPr>
            <w:tcW w:w="1838" w:type="dxa"/>
            <w:vAlign w:val="center"/>
          </w:tcPr>
          <w:p w14:paraId="01EE8FAF" w14:textId="328E0524" w:rsidR="005D7B6E" w:rsidRDefault="005D7B6E" w:rsidP="00A43A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FS-1.1</w:t>
            </w:r>
          </w:p>
        </w:tc>
        <w:tc>
          <w:tcPr>
            <w:tcW w:w="6089" w:type="dxa"/>
            <w:vAlign w:val="center"/>
          </w:tcPr>
          <w:p w14:paraId="380AEA64" w14:textId="360CF315" w:rsidR="005D7B6E" w:rsidRPr="00151485" w:rsidRDefault="00151485" w:rsidP="001E3C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151485">
              <w:rPr>
                <w:sz w:val="20"/>
                <w:szCs w:val="20"/>
              </w:rPr>
              <w:t>alidasi pengguna</w:t>
            </w:r>
          </w:p>
        </w:tc>
      </w:tr>
      <w:tr w:rsidR="00FD560B" w14:paraId="74FCD2CE" w14:textId="77777777" w:rsidTr="001E3C43">
        <w:tc>
          <w:tcPr>
            <w:tcW w:w="1838" w:type="dxa"/>
            <w:vAlign w:val="center"/>
          </w:tcPr>
          <w:p w14:paraId="3EF19CDC" w14:textId="4624F9FF" w:rsidR="00FD560B" w:rsidRDefault="00FD560B" w:rsidP="00A43A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FS-1.1.1</w:t>
            </w:r>
          </w:p>
        </w:tc>
        <w:tc>
          <w:tcPr>
            <w:tcW w:w="6089" w:type="dxa"/>
            <w:vAlign w:val="center"/>
          </w:tcPr>
          <w:p w14:paraId="561B6BA1" w14:textId="324742A7" w:rsidR="00FD560B" w:rsidRDefault="00FD560B" w:rsidP="001E3C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Validasi pengguna user pegawai</w:t>
            </w:r>
          </w:p>
        </w:tc>
      </w:tr>
      <w:tr w:rsidR="00FD560B" w14:paraId="2CCC960A" w14:textId="77777777" w:rsidTr="001E3C43">
        <w:tc>
          <w:tcPr>
            <w:tcW w:w="1838" w:type="dxa"/>
            <w:vAlign w:val="center"/>
          </w:tcPr>
          <w:p w14:paraId="1B0F788C" w14:textId="4E504EEC" w:rsidR="00FD560B" w:rsidRDefault="00FD560B" w:rsidP="00A43A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FS-1.1.2</w:t>
            </w:r>
          </w:p>
        </w:tc>
        <w:tc>
          <w:tcPr>
            <w:tcW w:w="6089" w:type="dxa"/>
            <w:vAlign w:val="center"/>
          </w:tcPr>
          <w:p w14:paraId="3B906056" w14:textId="781FD39B" w:rsidR="00FD560B" w:rsidRDefault="00FD560B" w:rsidP="001E3C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Menampilkan output ketika validasi berhasil</w:t>
            </w:r>
            <w:r w:rsidR="000D6F3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0D6F3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gagal</w:t>
            </w:r>
          </w:p>
        </w:tc>
      </w:tr>
      <w:tr w:rsidR="00FD560B" w14:paraId="04ACA46E" w14:textId="77777777" w:rsidTr="001E3C43">
        <w:tc>
          <w:tcPr>
            <w:tcW w:w="1838" w:type="dxa"/>
            <w:vAlign w:val="center"/>
          </w:tcPr>
          <w:p w14:paraId="03B9612F" w14:textId="2A6ED054" w:rsidR="00FD560B" w:rsidRDefault="00FD560B" w:rsidP="00A43A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FS-1.2.1</w:t>
            </w:r>
          </w:p>
        </w:tc>
        <w:tc>
          <w:tcPr>
            <w:tcW w:w="6089" w:type="dxa"/>
            <w:vAlign w:val="center"/>
          </w:tcPr>
          <w:p w14:paraId="79D1E78A" w14:textId="64D951C0" w:rsidR="00FD560B" w:rsidRDefault="00FD560B" w:rsidP="001E3C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Validasi pengguna user Admin</w:t>
            </w:r>
          </w:p>
        </w:tc>
      </w:tr>
      <w:tr w:rsidR="00FD560B" w14:paraId="633D0B46" w14:textId="77777777" w:rsidTr="001E3C43">
        <w:tc>
          <w:tcPr>
            <w:tcW w:w="1838" w:type="dxa"/>
            <w:vAlign w:val="center"/>
          </w:tcPr>
          <w:p w14:paraId="5EC551E0" w14:textId="1DD53239" w:rsidR="00FD560B" w:rsidRDefault="00FD560B" w:rsidP="00A43A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FS-1.2.2</w:t>
            </w:r>
          </w:p>
        </w:tc>
        <w:tc>
          <w:tcPr>
            <w:tcW w:w="6089" w:type="dxa"/>
            <w:vAlign w:val="center"/>
          </w:tcPr>
          <w:p w14:paraId="52E2D61D" w14:textId="1514F39B" w:rsidR="00FD560B" w:rsidRDefault="00FD560B" w:rsidP="001E3C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Menampilkan output ketika validasi berhasi</w:t>
            </w:r>
            <w:r w:rsidR="00053A6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053A6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gagal</w:t>
            </w:r>
          </w:p>
        </w:tc>
      </w:tr>
      <w:tr w:rsidR="00F40C71" w14:paraId="26BF033B" w14:textId="77777777" w:rsidTr="001E3C43">
        <w:tc>
          <w:tcPr>
            <w:tcW w:w="1838" w:type="dxa"/>
            <w:vAlign w:val="center"/>
          </w:tcPr>
          <w:p w14:paraId="5139E8A4" w14:textId="0FF71A34" w:rsidR="00F40C71" w:rsidRDefault="00F40C71" w:rsidP="00A43A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FS-</w:t>
            </w:r>
            <w:r w:rsidR="007B6043">
              <w:rPr>
                <w:sz w:val="20"/>
                <w:szCs w:val="20"/>
              </w:rPr>
              <w:t>2.1</w:t>
            </w:r>
          </w:p>
        </w:tc>
        <w:tc>
          <w:tcPr>
            <w:tcW w:w="6089" w:type="dxa"/>
            <w:vAlign w:val="center"/>
          </w:tcPr>
          <w:p w14:paraId="359EC381" w14:textId="55C368A3" w:rsidR="00F40C71" w:rsidRPr="00151485" w:rsidRDefault="00151485" w:rsidP="001E3C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151485">
              <w:rPr>
                <w:sz w:val="20"/>
                <w:szCs w:val="20"/>
              </w:rPr>
              <w:t>enginputan data absensi pegawai</w:t>
            </w:r>
          </w:p>
        </w:tc>
      </w:tr>
      <w:tr w:rsidR="007B6043" w14:paraId="53C1E83E" w14:textId="77777777" w:rsidTr="001E3C43">
        <w:tc>
          <w:tcPr>
            <w:tcW w:w="1838" w:type="dxa"/>
            <w:vAlign w:val="center"/>
          </w:tcPr>
          <w:p w14:paraId="4475A37C" w14:textId="0EDF6F87" w:rsidR="007B6043" w:rsidRDefault="007B6043" w:rsidP="00A43A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FS-2.2</w:t>
            </w:r>
          </w:p>
        </w:tc>
        <w:tc>
          <w:tcPr>
            <w:tcW w:w="6089" w:type="dxa"/>
            <w:vAlign w:val="center"/>
          </w:tcPr>
          <w:p w14:paraId="700D92B4" w14:textId="0D24C7E0" w:rsidR="007B6043" w:rsidRPr="00151485" w:rsidRDefault="00151485" w:rsidP="001E3C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151485">
              <w:rPr>
                <w:sz w:val="20"/>
                <w:szCs w:val="20"/>
              </w:rPr>
              <w:t xml:space="preserve">utput notifikasi absensi </w:t>
            </w:r>
            <w:r w:rsidR="00727385">
              <w:rPr>
                <w:sz w:val="20"/>
                <w:szCs w:val="20"/>
              </w:rPr>
              <w:t>berhasil</w:t>
            </w:r>
            <w:r w:rsidR="00F81042">
              <w:rPr>
                <w:sz w:val="20"/>
                <w:szCs w:val="20"/>
              </w:rPr>
              <w:t xml:space="preserve"> </w:t>
            </w:r>
            <w:r w:rsidR="00727385">
              <w:rPr>
                <w:sz w:val="20"/>
                <w:szCs w:val="20"/>
              </w:rPr>
              <w:t>/</w:t>
            </w:r>
            <w:r w:rsidR="00F81042">
              <w:rPr>
                <w:sz w:val="20"/>
                <w:szCs w:val="20"/>
              </w:rPr>
              <w:t xml:space="preserve"> </w:t>
            </w:r>
            <w:r w:rsidR="00727385">
              <w:rPr>
                <w:sz w:val="20"/>
                <w:szCs w:val="20"/>
              </w:rPr>
              <w:t>gagal</w:t>
            </w:r>
          </w:p>
        </w:tc>
      </w:tr>
      <w:tr w:rsidR="007B6043" w14:paraId="2831E7F9" w14:textId="77777777" w:rsidTr="001E3C43">
        <w:tc>
          <w:tcPr>
            <w:tcW w:w="1838" w:type="dxa"/>
            <w:vAlign w:val="center"/>
          </w:tcPr>
          <w:p w14:paraId="51501C2A" w14:textId="0D114F1B" w:rsidR="007B6043" w:rsidRDefault="007B6043" w:rsidP="00A43A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FS-3.1</w:t>
            </w:r>
          </w:p>
        </w:tc>
        <w:tc>
          <w:tcPr>
            <w:tcW w:w="6089" w:type="dxa"/>
            <w:vAlign w:val="center"/>
          </w:tcPr>
          <w:p w14:paraId="09554B2E" w14:textId="62005978" w:rsidR="007B6043" w:rsidRPr="00151485" w:rsidRDefault="00290022" w:rsidP="001E3C43">
            <w:pPr>
              <w:rPr>
                <w:sz w:val="20"/>
                <w:szCs w:val="20"/>
              </w:rPr>
            </w:pPr>
            <w:r w:rsidRPr="00290022">
              <w:rPr>
                <w:sz w:val="20"/>
                <w:szCs w:val="20"/>
              </w:rPr>
              <w:t>Menghitung keterlambatan data absensi dengan waktu yang ditentukan</w:t>
            </w:r>
          </w:p>
        </w:tc>
      </w:tr>
      <w:tr w:rsidR="007B6043" w14:paraId="3FA9AEAB" w14:textId="77777777" w:rsidTr="001E3C43">
        <w:tc>
          <w:tcPr>
            <w:tcW w:w="1838" w:type="dxa"/>
            <w:vAlign w:val="center"/>
          </w:tcPr>
          <w:p w14:paraId="3673E042" w14:textId="7C17B881" w:rsidR="007B6043" w:rsidRDefault="007B6043" w:rsidP="00A43A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FS-3.2</w:t>
            </w:r>
          </w:p>
        </w:tc>
        <w:tc>
          <w:tcPr>
            <w:tcW w:w="6089" w:type="dxa"/>
            <w:vAlign w:val="center"/>
          </w:tcPr>
          <w:p w14:paraId="166F1C9F" w14:textId="5EF68003" w:rsidR="007B6043" w:rsidRPr="00151485" w:rsidRDefault="00151485" w:rsidP="001E3C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151485">
              <w:rPr>
                <w:sz w:val="20"/>
                <w:szCs w:val="20"/>
              </w:rPr>
              <w:t>nput data absensi ke datastore</w:t>
            </w:r>
          </w:p>
        </w:tc>
      </w:tr>
      <w:tr w:rsidR="007B6043" w14:paraId="79D0A5EE" w14:textId="77777777" w:rsidTr="001E3C43">
        <w:tc>
          <w:tcPr>
            <w:tcW w:w="1838" w:type="dxa"/>
            <w:vAlign w:val="center"/>
          </w:tcPr>
          <w:p w14:paraId="47D61F87" w14:textId="5C86806E" w:rsidR="007B6043" w:rsidRDefault="007B6043" w:rsidP="00A43A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FS-4.1</w:t>
            </w:r>
          </w:p>
        </w:tc>
        <w:tc>
          <w:tcPr>
            <w:tcW w:w="6089" w:type="dxa"/>
            <w:vAlign w:val="center"/>
          </w:tcPr>
          <w:p w14:paraId="7C844825" w14:textId="69204B77" w:rsidR="007B6043" w:rsidRPr="00151485" w:rsidRDefault="00151485" w:rsidP="001E3C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151485">
              <w:rPr>
                <w:sz w:val="20"/>
                <w:szCs w:val="20"/>
              </w:rPr>
              <w:t>enginputan data cuti pegawai ke data store</w:t>
            </w:r>
          </w:p>
        </w:tc>
      </w:tr>
      <w:tr w:rsidR="007B6043" w14:paraId="49EBB422" w14:textId="77777777" w:rsidTr="001E3C43">
        <w:tc>
          <w:tcPr>
            <w:tcW w:w="1838" w:type="dxa"/>
            <w:vAlign w:val="center"/>
          </w:tcPr>
          <w:p w14:paraId="0B38B8DF" w14:textId="5567ABD1" w:rsidR="007B6043" w:rsidRDefault="007B6043" w:rsidP="00A43A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FS-4.2</w:t>
            </w:r>
          </w:p>
        </w:tc>
        <w:tc>
          <w:tcPr>
            <w:tcW w:w="6089" w:type="dxa"/>
            <w:vAlign w:val="center"/>
          </w:tcPr>
          <w:p w14:paraId="1A18F13F" w14:textId="521B99CC" w:rsidR="007B6043" w:rsidRPr="00151485" w:rsidRDefault="00151485" w:rsidP="001E3C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151485">
              <w:rPr>
                <w:sz w:val="20"/>
                <w:szCs w:val="20"/>
              </w:rPr>
              <w:t xml:space="preserve">utput notifikasi pengajuan cuti </w:t>
            </w:r>
          </w:p>
        </w:tc>
      </w:tr>
      <w:tr w:rsidR="00D3031E" w14:paraId="15EA3801" w14:textId="77777777" w:rsidTr="001E3C43">
        <w:tc>
          <w:tcPr>
            <w:tcW w:w="1838" w:type="dxa"/>
            <w:vAlign w:val="center"/>
          </w:tcPr>
          <w:p w14:paraId="7A77BE55" w14:textId="38218F12" w:rsidR="00D3031E" w:rsidRPr="00D3031E" w:rsidRDefault="00D3031E" w:rsidP="00A43A5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FS-5.1</w:t>
            </w:r>
          </w:p>
        </w:tc>
        <w:tc>
          <w:tcPr>
            <w:tcW w:w="6089" w:type="dxa"/>
            <w:vAlign w:val="center"/>
          </w:tcPr>
          <w:p w14:paraId="5ECDBD76" w14:textId="2ED6E621" w:rsidR="00D3031E" w:rsidRPr="00D3031E" w:rsidRDefault="00D3031E" w:rsidP="001E3C4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Menampilkan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sz w:val="20"/>
                <w:szCs w:val="20"/>
                <w:lang w:val="en-US"/>
              </w:rPr>
              <w:t>cuti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data store</w:t>
            </w:r>
          </w:p>
        </w:tc>
      </w:tr>
      <w:tr w:rsidR="007B6043" w14:paraId="50FDBCD2" w14:textId="77777777" w:rsidTr="001E3C43">
        <w:tc>
          <w:tcPr>
            <w:tcW w:w="1838" w:type="dxa"/>
            <w:vAlign w:val="center"/>
          </w:tcPr>
          <w:p w14:paraId="40BD8D70" w14:textId="4689F406" w:rsidR="007B6043" w:rsidRPr="00D3031E" w:rsidRDefault="007B6043" w:rsidP="00A43A5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FS-5.</w:t>
            </w:r>
            <w:r w:rsidR="00D3031E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089" w:type="dxa"/>
            <w:vAlign w:val="center"/>
          </w:tcPr>
          <w:p w14:paraId="42E7C858" w14:textId="5084CFEE" w:rsidR="007B6043" w:rsidRPr="00151485" w:rsidRDefault="00151485" w:rsidP="001E3C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</w:t>
            </w:r>
            <w:r w:rsidRPr="00151485">
              <w:rPr>
                <w:sz w:val="20"/>
                <w:szCs w:val="20"/>
              </w:rPr>
              <w:t>er</w:t>
            </w:r>
            <w:r w:rsidR="00CD6542">
              <w:rPr>
                <w:sz w:val="20"/>
                <w:szCs w:val="20"/>
              </w:rPr>
              <w:t xml:space="preserve"> admin</w:t>
            </w:r>
            <w:r w:rsidRPr="00151485">
              <w:rPr>
                <w:sz w:val="20"/>
                <w:szCs w:val="20"/>
              </w:rPr>
              <w:t xml:space="preserve"> melakukan request data</w:t>
            </w:r>
            <w:r w:rsidR="00CD6542">
              <w:rPr>
                <w:sz w:val="20"/>
                <w:szCs w:val="20"/>
              </w:rPr>
              <w:t xml:space="preserve"> cuti &amp; absensi</w:t>
            </w:r>
            <w:r w:rsidRPr="00151485">
              <w:rPr>
                <w:sz w:val="20"/>
                <w:szCs w:val="20"/>
              </w:rPr>
              <w:t xml:space="preserve"> ke data store untuk di download</w:t>
            </w:r>
            <w:r w:rsidR="00CD6542">
              <w:rPr>
                <w:sz w:val="20"/>
                <w:szCs w:val="20"/>
              </w:rPr>
              <w:t>/rekap</w:t>
            </w:r>
          </w:p>
        </w:tc>
      </w:tr>
      <w:tr w:rsidR="00CD6542" w14:paraId="7A6BA499" w14:textId="77777777" w:rsidTr="001E3C43">
        <w:tc>
          <w:tcPr>
            <w:tcW w:w="1838" w:type="dxa"/>
            <w:vAlign w:val="center"/>
          </w:tcPr>
          <w:p w14:paraId="7E1FD78D" w14:textId="4311CDB1" w:rsidR="00CD6542" w:rsidRDefault="00CD6542" w:rsidP="00A43A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FS-5.</w:t>
            </w:r>
            <w:r w:rsidR="00D3031E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6089" w:type="dxa"/>
            <w:vAlign w:val="center"/>
          </w:tcPr>
          <w:p w14:paraId="269D44F8" w14:textId="5AD18A34" w:rsidR="00CD6542" w:rsidRDefault="00CD6542" w:rsidP="001E3C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admin melakukan request data cuti ke data store TCuti </w:t>
            </w:r>
          </w:p>
        </w:tc>
      </w:tr>
      <w:tr w:rsidR="00CD6542" w14:paraId="42807E24" w14:textId="77777777" w:rsidTr="001E3C43">
        <w:tc>
          <w:tcPr>
            <w:tcW w:w="1838" w:type="dxa"/>
            <w:vAlign w:val="center"/>
          </w:tcPr>
          <w:p w14:paraId="2AC23878" w14:textId="11B9506C" w:rsidR="00CD6542" w:rsidRPr="00D3031E" w:rsidRDefault="00CD6542" w:rsidP="00A43A5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FS-5.</w:t>
            </w:r>
            <w:r w:rsidR="00D3031E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.</w:t>
            </w:r>
            <w:r w:rsidR="00D3031E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089" w:type="dxa"/>
            <w:vAlign w:val="center"/>
          </w:tcPr>
          <w:p w14:paraId="77FD10F5" w14:textId="66D1E828" w:rsidR="00CD6542" w:rsidRDefault="00CD6542" w:rsidP="001E3C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mengembalikan data berupa data cuti yang direquest oleh user admin untuk kemudian dapat di download</w:t>
            </w:r>
          </w:p>
        </w:tc>
      </w:tr>
      <w:tr w:rsidR="00CD6542" w14:paraId="12E10F2C" w14:textId="77777777" w:rsidTr="001E3C43">
        <w:tc>
          <w:tcPr>
            <w:tcW w:w="1838" w:type="dxa"/>
            <w:vAlign w:val="center"/>
          </w:tcPr>
          <w:p w14:paraId="01DE6BD4" w14:textId="29BEF669" w:rsidR="00CD6542" w:rsidRDefault="00CD6542" w:rsidP="00A43A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FS-5.</w:t>
            </w:r>
            <w:r w:rsidR="00D3031E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6089" w:type="dxa"/>
            <w:vAlign w:val="center"/>
          </w:tcPr>
          <w:p w14:paraId="4CDB4489" w14:textId="506C159D" w:rsidR="00CD6542" w:rsidRDefault="00CD6542" w:rsidP="001E3C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admin melakukan request data absensi ke data store TAbsensi</w:t>
            </w:r>
          </w:p>
        </w:tc>
      </w:tr>
      <w:tr w:rsidR="00CD6542" w14:paraId="1741F6F5" w14:textId="77777777" w:rsidTr="001E3C43">
        <w:tc>
          <w:tcPr>
            <w:tcW w:w="1838" w:type="dxa"/>
            <w:vAlign w:val="center"/>
          </w:tcPr>
          <w:p w14:paraId="6FECD452" w14:textId="7C93BAFF" w:rsidR="00CD6542" w:rsidRDefault="00CD6542" w:rsidP="00A43A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FS-5.</w:t>
            </w:r>
            <w:r w:rsidR="00D3031E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</w:rPr>
              <w:t>.2</w:t>
            </w:r>
          </w:p>
        </w:tc>
        <w:tc>
          <w:tcPr>
            <w:tcW w:w="6089" w:type="dxa"/>
            <w:vAlign w:val="center"/>
          </w:tcPr>
          <w:p w14:paraId="6B9A3DCE" w14:textId="5633A5CC" w:rsidR="00CD6542" w:rsidRDefault="00CD6542" w:rsidP="001E3C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mengembalikkan data berupa data absensi yang direquest oleh user admin untuk kemudian dapat di download</w:t>
            </w:r>
          </w:p>
        </w:tc>
      </w:tr>
      <w:tr w:rsidR="00EC72E1" w14:paraId="7CBDAF14" w14:textId="77777777" w:rsidTr="001E3C43">
        <w:tc>
          <w:tcPr>
            <w:tcW w:w="1838" w:type="dxa"/>
            <w:vAlign w:val="center"/>
          </w:tcPr>
          <w:p w14:paraId="3F3872BF" w14:textId="782D5AA1" w:rsidR="00EC72E1" w:rsidRDefault="00EC72E1" w:rsidP="00A43A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FS-6.1</w:t>
            </w:r>
          </w:p>
        </w:tc>
        <w:tc>
          <w:tcPr>
            <w:tcW w:w="6089" w:type="dxa"/>
            <w:vAlign w:val="center"/>
          </w:tcPr>
          <w:p w14:paraId="7396D6DC" w14:textId="63C3253F" w:rsidR="00FD560B" w:rsidRDefault="00FD560B" w:rsidP="001E3C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Mengelola data user (menambah, mengedit, menghapus) pegawai</w:t>
            </w:r>
          </w:p>
        </w:tc>
      </w:tr>
      <w:tr w:rsidR="00EC72E1" w14:paraId="197354F8" w14:textId="77777777" w:rsidTr="001E3C43">
        <w:tc>
          <w:tcPr>
            <w:tcW w:w="1838" w:type="dxa"/>
            <w:vAlign w:val="center"/>
          </w:tcPr>
          <w:p w14:paraId="54020F73" w14:textId="30B92DEE" w:rsidR="00EC72E1" w:rsidRDefault="00FD560B" w:rsidP="00A43A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FS-7.1</w:t>
            </w:r>
          </w:p>
        </w:tc>
        <w:tc>
          <w:tcPr>
            <w:tcW w:w="6089" w:type="dxa"/>
            <w:vAlign w:val="center"/>
          </w:tcPr>
          <w:p w14:paraId="6E17931B" w14:textId="247D5B96" w:rsidR="00EC72E1" w:rsidRDefault="00FD560B" w:rsidP="001E3C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Menampilkan data user pegawai </w:t>
            </w:r>
            <w:r w:rsidR="00CD6542">
              <w:rPr>
                <w:sz w:val="20"/>
                <w:szCs w:val="20"/>
              </w:rPr>
              <w:t>dari</w:t>
            </w:r>
            <w:r>
              <w:rPr>
                <w:sz w:val="20"/>
                <w:szCs w:val="20"/>
              </w:rPr>
              <w:t xml:space="preserve"> data store user</w:t>
            </w:r>
          </w:p>
        </w:tc>
      </w:tr>
    </w:tbl>
    <w:p w14:paraId="723676E1" w14:textId="77777777" w:rsidR="005D7B6E" w:rsidRPr="00A41E62" w:rsidRDefault="005D7B6E" w:rsidP="008C3F88">
      <w:pPr>
        <w:spacing w:after="0" w:line="240" w:lineRule="auto"/>
        <w:jc w:val="both"/>
        <w:rPr>
          <w:sz w:val="20"/>
          <w:szCs w:val="20"/>
        </w:rPr>
      </w:pPr>
    </w:p>
    <w:p w14:paraId="378B5D8E" w14:textId="77777777" w:rsidR="00C44039" w:rsidRPr="00B307B0" w:rsidRDefault="00C44039" w:rsidP="008C3F88">
      <w:pPr>
        <w:spacing w:after="0" w:line="240" w:lineRule="auto"/>
        <w:jc w:val="both"/>
        <w:rPr>
          <w:rFonts w:ascii="Arial" w:hAnsi="Arial" w:cs="Arial"/>
        </w:rPr>
      </w:pPr>
    </w:p>
    <w:p w14:paraId="7890F164" w14:textId="77777777" w:rsidR="00A361A8" w:rsidRPr="00B307B0" w:rsidRDefault="00A361A8" w:rsidP="00A361A8">
      <w:pPr>
        <w:pStyle w:val="Heading3"/>
        <w:spacing w:before="0" w:after="0"/>
        <w:rPr>
          <w:rFonts w:eastAsia="SimSun" w:cs="Arial"/>
          <w:szCs w:val="24"/>
          <w:lang w:val="en-US" w:eastAsia="zh-CN"/>
        </w:rPr>
      </w:pPr>
      <w:bookmarkStart w:id="29" w:name="_Toc58693635"/>
      <w:bookmarkStart w:id="30" w:name="_Toc58177333"/>
      <w:proofErr w:type="spellStart"/>
      <w:r w:rsidRPr="00B307B0">
        <w:rPr>
          <w:rFonts w:eastAsia="SimSun" w:cs="Arial"/>
          <w:szCs w:val="24"/>
          <w:lang w:val="en-US" w:eastAsia="zh-CN"/>
        </w:rPr>
        <w:t>Aturan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</w:t>
      </w:r>
      <w:proofErr w:type="spellStart"/>
      <w:r w:rsidRPr="00B307B0">
        <w:rPr>
          <w:rFonts w:eastAsia="SimSun" w:cs="Arial"/>
          <w:szCs w:val="24"/>
          <w:lang w:val="en-US" w:eastAsia="zh-CN"/>
        </w:rPr>
        <w:t>Penomoran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dan </w:t>
      </w:r>
      <w:proofErr w:type="spellStart"/>
      <w:r w:rsidRPr="00B307B0">
        <w:rPr>
          <w:rFonts w:eastAsia="SimSun" w:cs="Arial"/>
          <w:szCs w:val="24"/>
          <w:lang w:val="en-US" w:eastAsia="zh-CN"/>
        </w:rPr>
        <w:t>Penamaan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Query</w:t>
      </w:r>
      <w:bookmarkEnd w:id="29"/>
      <w:bookmarkEnd w:id="30"/>
    </w:p>
    <w:p w14:paraId="14968D5E" w14:textId="2E54C1C6" w:rsidR="00A361A8" w:rsidRPr="00A41E62" w:rsidRDefault="00A361A8" w:rsidP="00A361A8">
      <w:pPr>
        <w:spacing w:after="0" w:line="240" w:lineRule="auto"/>
        <w:jc w:val="both"/>
        <w:rPr>
          <w:rFonts w:eastAsia="SimSun"/>
          <w:sz w:val="20"/>
          <w:szCs w:val="20"/>
          <w:lang w:val="en-US" w:eastAsia="zh-CN"/>
        </w:rPr>
      </w:pPr>
      <w:proofErr w:type="spellStart"/>
      <w:r w:rsidRPr="00A41E62">
        <w:rPr>
          <w:rFonts w:eastAsia="SimSun"/>
          <w:sz w:val="20"/>
          <w:szCs w:val="20"/>
          <w:lang w:val="en-US" w:eastAsia="zh-CN"/>
        </w:rPr>
        <w:t>Penamaan</w:t>
      </w:r>
      <w:proofErr w:type="spellEnd"/>
      <w:r w:rsidRPr="00A41E62">
        <w:rPr>
          <w:rFonts w:eastAsia="SimSun"/>
          <w:sz w:val="20"/>
          <w:szCs w:val="20"/>
          <w:lang w:val="en-US" w:eastAsia="zh-CN"/>
        </w:rPr>
        <w:t xml:space="preserve"> query </w:t>
      </w:r>
      <w:proofErr w:type="spellStart"/>
      <w:r w:rsidRPr="00A41E62">
        <w:rPr>
          <w:rFonts w:eastAsia="SimSun"/>
          <w:sz w:val="20"/>
          <w:szCs w:val="20"/>
          <w:lang w:val="en-US" w:eastAsia="zh-CN"/>
        </w:rPr>
        <w:t>disesuaikan</w:t>
      </w:r>
      <w:proofErr w:type="spellEnd"/>
      <w:r w:rsidRPr="00A41E62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A41E62">
        <w:rPr>
          <w:rFonts w:eastAsia="SimSun"/>
          <w:sz w:val="20"/>
          <w:szCs w:val="20"/>
          <w:lang w:val="en-US" w:eastAsia="zh-CN"/>
        </w:rPr>
        <w:t>dengan</w:t>
      </w:r>
      <w:proofErr w:type="spellEnd"/>
      <w:r w:rsidRPr="00A41E62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A41E62">
        <w:rPr>
          <w:rFonts w:eastAsia="SimSun"/>
          <w:sz w:val="20"/>
          <w:szCs w:val="20"/>
          <w:lang w:val="en-US" w:eastAsia="zh-CN"/>
        </w:rPr>
        <w:t>fungsinya</w:t>
      </w:r>
      <w:proofErr w:type="spellEnd"/>
      <w:r w:rsidRPr="00A41E62">
        <w:rPr>
          <w:rFonts w:eastAsia="SimSun"/>
          <w:sz w:val="20"/>
          <w:szCs w:val="20"/>
          <w:lang w:val="en-US" w:eastAsia="zh-CN"/>
        </w:rPr>
        <w:t xml:space="preserve">. </w:t>
      </w:r>
      <w:proofErr w:type="spellStart"/>
      <w:r w:rsidRPr="00A41E62">
        <w:rPr>
          <w:rFonts w:eastAsia="SimSun"/>
          <w:sz w:val="20"/>
          <w:szCs w:val="20"/>
          <w:lang w:val="en-US" w:eastAsia="zh-CN"/>
        </w:rPr>
        <w:t>Penomorannya</w:t>
      </w:r>
      <w:proofErr w:type="spellEnd"/>
      <w:r w:rsidRPr="00A41E62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A41E62">
        <w:rPr>
          <w:rFonts w:eastAsia="SimSun"/>
          <w:sz w:val="20"/>
          <w:szCs w:val="20"/>
          <w:lang w:val="en-US" w:eastAsia="zh-CN"/>
        </w:rPr>
        <w:t>mengikuti</w:t>
      </w:r>
      <w:proofErr w:type="spellEnd"/>
      <w:r w:rsidRPr="00A41E62">
        <w:rPr>
          <w:rFonts w:eastAsia="SimSun"/>
          <w:sz w:val="20"/>
          <w:szCs w:val="20"/>
          <w:lang w:val="en-US" w:eastAsia="zh-CN"/>
        </w:rPr>
        <w:t xml:space="preserve"> format QUE-X, </w:t>
      </w:r>
      <w:proofErr w:type="spellStart"/>
      <w:r w:rsidRPr="00A41E62">
        <w:rPr>
          <w:rFonts w:eastAsia="SimSun"/>
          <w:sz w:val="20"/>
          <w:szCs w:val="20"/>
          <w:lang w:val="en-US" w:eastAsia="zh-CN"/>
        </w:rPr>
        <w:t>dengan</w:t>
      </w:r>
      <w:proofErr w:type="spellEnd"/>
      <w:r w:rsidRPr="00A41E62">
        <w:rPr>
          <w:rFonts w:eastAsia="SimSun"/>
          <w:sz w:val="20"/>
          <w:szCs w:val="20"/>
          <w:lang w:val="en-US" w:eastAsia="zh-CN"/>
        </w:rPr>
        <w:t xml:space="preserve"> X </w:t>
      </w:r>
      <w:proofErr w:type="spellStart"/>
      <w:r w:rsidRPr="00A41E62">
        <w:rPr>
          <w:rFonts w:eastAsia="SimSun"/>
          <w:sz w:val="20"/>
          <w:szCs w:val="20"/>
          <w:lang w:val="en-US" w:eastAsia="zh-CN"/>
        </w:rPr>
        <w:t>menyatakan</w:t>
      </w:r>
      <w:proofErr w:type="spellEnd"/>
      <w:r w:rsidRPr="00A41E62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A41E62">
        <w:rPr>
          <w:rFonts w:eastAsia="SimSun"/>
          <w:sz w:val="20"/>
          <w:szCs w:val="20"/>
          <w:lang w:val="en-US" w:eastAsia="zh-CN"/>
        </w:rPr>
        <w:t>nomor</w:t>
      </w:r>
      <w:proofErr w:type="spellEnd"/>
      <w:r w:rsidRPr="00A41E62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A41E62">
        <w:rPr>
          <w:rFonts w:eastAsia="SimSun"/>
          <w:sz w:val="20"/>
          <w:szCs w:val="20"/>
          <w:lang w:val="en-US" w:eastAsia="zh-CN"/>
        </w:rPr>
        <w:t>urut</w:t>
      </w:r>
      <w:proofErr w:type="spellEnd"/>
      <w:r w:rsidRPr="00A41E62">
        <w:rPr>
          <w:rFonts w:eastAsia="SimSun"/>
          <w:sz w:val="20"/>
          <w:szCs w:val="20"/>
          <w:lang w:val="en-US" w:eastAsia="zh-CN"/>
        </w:rPr>
        <w:t xml:space="preserve"> query.</w:t>
      </w:r>
    </w:p>
    <w:p w14:paraId="2868628F" w14:textId="142425E6" w:rsidR="007D6788" w:rsidRPr="007D6788" w:rsidRDefault="007D6788" w:rsidP="007D6788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31" w:name="_Toc58177365"/>
      <w:proofErr w:type="spellStart"/>
      <w:r w:rsidRPr="007D6788">
        <w:rPr>
          <w:b w:val="0"/>
          <w:bCs/>
          <w:i/>
          <w:iCs/>
        </w:rPr>
        <w:t>Tabel</w:t>
      </w:r>
      <w:proofErr w:type="spellEnd"/>
      <w:r w:rsidRPr="007D6788">
        <w:rPr>
          <w:b w:val="0"/>
          <w:bCs/>
          <w:i/>
          <w:iCs/>
        </w:rPr>
        <w:t xml:space="preserve"> </w:t>
      </w:r>
      <w:r w:rsidRPr="007D6788">
        <w:rPr>
          <w:b w:val="0"/>
          <w:bCs/>
          <w:i/>
          <w:iCs/>
        </w:rPr>
        <w:fldChar w:fldCharType="begin"/>
      </w:r>
      <w:r w:rsidRPr="007D6788">
        <w:rPr>
          <w:b w:val="0"/>
          <w:bCs/>
          <w:i/>
          <w:iCs/>
        </w:rPr>
        <w:instrText xml:space="preserve"> SEQ Tabel \* ARABIC </w:instrText>
      </w:r>
      <w:r w:rsidRPr="007D6788">
        <w:rPr>
          <w:b w:val="0"/>
          <w:bCs/>
          <w:i/>
          <w:iCs/>
        </w:rPr>
        <w:fldChar w:fldCharType="separate"/>
      </w:r>
      <w:r w:rsidR="00F307A6">
        <w:rPr>
          <w:b w:val="0"/>
          <w:bCs/>
          <w:i/>
          <w:iCs/>
          <w:noProof/>
        </w:rPr>
        <w:t>4</w:t>
      </w:r>
      <w:r w:rsidRPr="007D6788">
        <w:rPr>
          <w:b w:val="0"/>
          <w:bCs/>
          <w:i/>
          <w:iCs/>
        </w:rPr>
        <w:fldChar w:fldCharType="end"/>
      </w:r>
      <w:r w:rsidRPr="007D6788">
        <w:rPr>
          <w:b w:val="0"/>
          <w:bCs/>
          <w:i/>
          <w:iCs/>
          <w:lang w:val="id-ID"/>
        </w:rPr>
        <w:t xml:space="preserve"> Aturan Penomoran dan Penamaan Query</w:t>
      </w:r>
      <w:bookmarkEnd w:id="3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1"/>
        <w:gridCol w:w="2552"/>
        <w:gridCol w:w="4246"/>
      </w:tblGrid>
      <w:tr w:rsidR="00D84B5B" w:rsidRPr="00A41E62" w14:paraId="179032A5" w14:textId="77777777" w:rsidTr="00D5640A">
        <w:tc>
          <w:tcPr>
            <w:tcW w:w="1021" w:type="dxa"/>
            <w:shd w:val="clear" w:color="auto" w:fill="CCCCCC"/>
            <w:vAlign w:val="center"/>
          </w:tcPr>
          <w:p w14:paraId="6EB9FA88" w14:textId="77777777" w:rsidR="00A361A8" w:rsidRPr="00C361EE" w:rsidRDefault="00A361A8" w:rsidP="00D5640A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C361EE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ID Query</w:t>
            </w:r>
          </w:p>
        </w:tc>
        <w:tc>
          <w:tcPr>
            <w:tcW w:w="2552" w:type="dxa"/>
            <w:shd w:val="clear" w:color="auto" w:fill="CCCCCC"/>
            <w:vAlign w:val="center"/>
          </w:tcPr>
          <w:p w14:paraId="6FCD13C3" w14:textId="77777777" w:rsidR="00A361A8" w:rsidRPr="00C361EE" w:rsidRDefault="00A361A8" w:rsidP="00D5640A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C361EE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Deskripsi</w:t>
            </w:r>
            <w:proofErr w:type="spellEnd"/>
          </w:p>
        </w:tc>
        <w:tc>
          <w:tcPr>
            <w:tcW w:w="4246" w:type="dxa"/>
            <w:shd w:val="clear" w:color="auto" w:fill="CCCCCC"/>
            <w:vAlign w:val="center"/>
          </w:tcPr>
          <w:p w14:paraId="297C1075" w14:textId="77777777" w:rsidR="00A361A8" w:rsidRPr="00C361EE" w:rsidRDefault="00A361A8" w:rsidP="00D5640A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C361EE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Ekspresi</w:t>
            </w:r>
            <w:proofErr w:type="spellEnd"/>
            <w:r w:rsidRPr="00C361EE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Query</w:t>
            </w:r>
          </w:p>
        </w:tc>
      </w:tr>
      <w:tr w:rsidR="00D84B5B" w:rsidRPr="00A41E62" w14:paraId="32D22E05" w14:textId="77777777" w:rsidTr="00D5640A">
        <w:trPr>
          <w:trHeight w:val="820"/>
        </w:trPr>
        <w:tc>
          <w:tcPr>
            <w:tcW w:w="1021" w:type="dxa"/>
            <w:shd w:val="clear" w:color="auto" w:fill="auto"/>
            <w:vAlign w:val="center"/>
          </w:tcPr>
          <w:p w14:paraId="11F3AB20" w14:textId="5D4456CF" w:rsidR="00A361A8" w:rsidRPr="00A41E62" w:rsidRDefault="00A361A8" w:rsidP="00D5640A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41E62">
              <w:rPr>
                <w:rFonts w:eastAsia="SimSun"/>
                <w:sz w:val="20"/>
                <w:szCs w:val="20"/>
                <w:lang w:val="en-US" w:eastAsia="zh-CN"/>
              </w:rPr>
              <w:t>QUE-1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BF8B388" w14:textId="7F354E02" w:rsidR="00A361A8" w:rsidRPr="00795B50" w:rsidRDefault="00795B50" w:rsidP="00D5640A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Memvalidasi data pada tabel TUser untuk melakukan login pada system</w:t>
            </w:r>
          </w:p>
        </w:tc>
        <w:tc>
          <w:tcPr>
            <w:tcW w:w="4246" w:type="dxa"/>
            <w:shd w:val="clear" w:color="auto" w:fill="auto"/>
            <w:vAlign w:val="center"/>
          </w:tcPr>
          <w:p w14:paraId="1F0C3822" w14:textId="1A20351F" w:rsidR="00A361A8" w:rsidRPr="00254DFD" w:rsidRDefault="00A361A8" w:rsidP="00D5640A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 w:rsidRPr="007F36AB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INSER</w:t>
            </w:r>
            <w:r w:rsidR="00795B50" w:rsidRPr="007F36AB"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>T</w:t>
            </w:r>
            <w:r w:rsidR="00795B50">
              <w:rPr>
                <w:rFonts w:eastAsia="SimSun"/>
                <w:sz w:val="20"/>
                <w:szCs w:val="20"/>
                <w:lang w:eastAsia="zh-CN"/>
              </w:rPr>
              <w:t xml:space="preserve"> *</w:t>
            </w:r>
            <w:r w:rsidRPr="00A41E62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r w:rsidRPr="007F36AB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INTO</w:t>
            </w:r>
            <w:r w:rsidRPr="00A41E62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r w:rsidR="00795B50">
              <w:rPr>
                <w:rFonts w:eastAsia="SimSun"/>
                <w:sz w:val="20"/>
                <w:szCs w:val="20"/>
                <w:lang w:eastAsia="zh-CN"/>
              </w:rPr>
              <w:t xml:space="preserve">TUser </w:t>
            </w:r>
            <w:r w:rsidR="00795B50" w:rsidRPr="007F36AB"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>WHERE</w:t>
            </w:r>
            <w:r w:rsidR="00795B50">
              <w:rPr>
                <w:rFonts w:eastAsia="SimSun"/>
                <w:sz w:val="20"/>
                <w:szCs w:val="20"/>
                <w:lang w:eastAsia="zh-CN"/>
              </w:rPr>
              <w:t xml:space="preserve"> username = ‘$username’</w:t>
            </w:r>
            <w:r w:rsidR="00804D3A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804D3A" w:rsidRPr="007F36AB"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>AND</w:t>
            </w:r>
            <w:r w:rsidR="00804D3A">
              <w:rPr>
                <w:rFonts w:eastAsia="SimSun"/>
                <w:sz w:val="20"/>
                <w:szCs w:val="20"/>
                <w:lang w:eastAsia="zh-CN"/>
              </w:rPr>
              <w:t xml:space="preserve"> password = ‘password’</w:t>
            </w:r>
            <w:r w:rsidR="00254DFD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254DFD"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AND </w:t>
            </w:r>
            <w:r w:rsidR="00254DFD">
              <w:rPr>
                <w:rFonts w:eastAsia="SimSun"/>
                <w:sz w:val="20"/>
                <w:szCs w:val="20"/>
                <w:lang w:eastAsia="zh-CN"/>
              </w:rPr>
              <w:t>level_user = ‘leve</w:t>
            </w:r>
            <w:r w:rsidR="00200EE1">
              <w:rPr>
                <w:rFonts w:eastAsia="SimSun"/>
                <w:sz w:val="20"/>
                <w:szCs w:val="20"/>
                <w:lang w:eastAsia="zh-CN"/>
              </w:rPr>
              <w:t>l</w:t>
            </w:r>
            <w:r w:rsidR="00D5640A">
              <w:rPr>
                <w:rFonts w:eastAsia="SimSun"/>
                <w:sz w:val="20"/>
                <w:szCs w:val="20"/>
                <w:lang w:eastAsia="zh-CN"/>
              </w:rPr>
              <w:t>_</w:t>
            </w:r>
            <w:r w:rsidR="00254DFD">
              <w:rPr>
                <w:rFonts w:eastAsia="SimSun"/>
                <w:sz w:val="20"/>
                <w:szCs w:val="20"/>
                <w:lang w:eastAsia="zh-CN"/>
              </w:rPr>
              <w:t>user</w:t>
            </w:r>
            <w:r w:rsidR="00200EE1">
              <w:rPr>
                <w:rFonts w:eastAsia="SimSun"/>
                <w:sz w:val="20"/>
                <w:szCs w:val="20"/>
                <w:lang w:eastAsia="zh-CN"/>
              </w:rPr>
              <w:t>’</w:t>
            </w:r>
          </w:p>
        </w:tc>
      </w:tr>
      <w:tr w:rsidR="00D84B5B" w:rsidRPr="00A41E62" w14:paraId="232EAD23" w14:textId="77777777" w:rsidTr="00D5640A">
        <w:tc>
          <w:tcPr>
            <w:tcW w:w="1021" w:type="dxa"/>
            <w:shd w:val="clear" w:color="auto" w:fill="auto"/>
            <w:vAlign w:val="center"/>
          </w:tcPr>
          <w:p w14:paraId="14D2A8E2" w14:textId="1D85D9B0" w:rsidR="00795B50" w:rsidRPr="00804D3A" w:rsidRDefault="00804D3A" w:rsidP="00D5640A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lastRenderedPageBreak/>
              <w:t>QUE-</w:t>
            </w:r>
            <w:r w:rsidR="006264A7">
              <w:rPr>
                <w:rFonts w:eastAsia="SimSun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0A598E6" w14:textId="55B51812" w:rsidR="00795B50" w:rsidRDefault="00804D3A" w:rsidP="00D5640A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Menambahkan data user</w:t>
            </w:r>
            <w:r w:rsidR="009E4A11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SimSun"/>
                <w:sz w:val="20"/>
                <w:szCs w:val="20"/>
                <w:lang w:eastAsia="zh-CN"/>
              </w:rPr>
              <w:t>pengguna baru pada tabel TUser</w:t>
            </w:r>
          </w:p>
        </w:tc>
        <w:tc>
          <w:tcPr>
            <w:tcW w:w="4246" w:type="dxa"/>
            <w:shd w:val="clear" w:color="auto" w:fill="auto"/>
            <w:vAlign w:val="center"/>
          </w:tcPr>
          <w:p w14:paraId="1BE7B59B" w14:textId="1C569833" w:rsidR="005740CB" w:rsidRPr="00804D3A" w:rsidRDefault="00804D3A" w:rsidP="00D5640A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 w:rsidRPr="007F36AB"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>INSERT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7F36AB"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>INTO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TUser </w:t>
            </w:r>
            <w:r w:rsidRPr="007F36AB"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>VALUES</w:t>
            </w:r>
            <w:r w:rsidR="00D84B5B">
              <w:rPr>
                <w:rFonts w:eastAsia="SimSun"/>
                <w:sz w:val="20"/>
                <w:szCs w:val="20"/>
                <w:lang w:eastAsia="zh-CN"/>
              </w:rPr>
              <w:t xml:space="preserve"> (’nama_user’,’password’,’jenis_kelamin’,’TTL’,’pendidikan_terakhir’,’,jabatan’,’level_user’)</w:t>
            </w:r>
          </w:p>
        </w:tc>
      </w:tr>
      <w:tr w:rsidR="000A65B4" w:rsidRPr="00A41E62" w14:paraId="64571249" w14:textId="77777777" w:rsidTr="00D5640A">
        <w:trPr>
          <w:trHeight w:val="1034"/>
        </w:trPr>
        <w:tc>
          <w:tcPr>
            <w:tcW w:w="1021" w:type="dxa"/>
            <w:shd w:val="clear" w:color="auto" w:fill="auto"/>
            <w:vAlign w:val="center"/>
          </w:tcPr>
          <w:p w14:paraId="5DEDDEF3" w14:textId="27EBFC0A" w:rsidR="000A65B4" w:rsidRDefault="000A65B4" w:rsidP="00D5640A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QUE-</w:t>
            </w:r>
            <w:r w:rsidR="006264A7">
              <w:rPr>
                <w:rFonts w:eastAsia="SimSun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98F09BD" w14:textId="309B6D19" w:rsidR="000A65B4" w:rsidRDefault="009E4A11" w:rsidP="00D5640A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Mengubah data user pengguna pada tabel TUser</w:t>
            </w:r>
          </w:p>
        </w:tc>
        <w:tc>
          <w:tcPr>
            <w:tcW w:w="4246" w:type="dxa"/>
            <w:shd w:val="clear" w:color="auto" w:fill="auto"/>
            <w:vAlign w:val="center"/>
          </w:tcPr>
          <w:p w14:paraId="4F755BFF" w14:textId="222BAB5B" w:rsidR="000A65B4" w:rsidRDefault="009F5BE5" w:rsidP="00D5640A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 w:rsidRPr="007F36AB"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>UPDATE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TUser </w:t>
            </w:r>
            <w:r w:rsidRPr="007F36AB"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>SET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name = ‘nama_user’, </w:t>
            </w:r>
            <w:r w:rsidR="00BD2784">
              <w:rPr>
                <w:rFonts w:eastAsia="SimSun"/>
                <w:sz w:val="20"/>
                <w:szCs w:val="20"/>
                <w:lang w:eastAsia="zh-CN"/>
              </w:rPr>
              <w:t>jenis_kelamin = ‘jenis_kelamin’,  pendidikan_terakhir = ‘pendidikan_terakhir’, jabatan = ‘jabatan’</w:t>
            </w:r>
          </w:p>
        </w:tc>
      </w:tr>
      <w:tr w:rsidR="001A60C0" w:rsidRPr="00A41E62" w14:paraId="6BA3C859" w14:textId="77777777" w:rsidTr="00D5640A">
        <w:trPr>
          <w:trHeight w:val="1034"/>
        </w:trPr>
        <w:tc>
          <w:tcPr>
            <w:tcW w:w="1021" w:type="dxa"/>
            <w:shd w:val="clear" w:color="auto" w:fill="auto"/>
            <w:vAlign w:val="center"/>
          </w:tcPr>
          <w:p w14:paraId="322F8BB3" w14:textId="113E4854" w:rsidR="001A60C0" w:rsidRDefault="00646AFC" w:rsidP="00D5640A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QUE-4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50F0D98" w14:textId="750F609F" w:rsidR="001A60C0" w:rsidRDefault="00646AFC" w:rsidP="00D5640A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Menghapus data user pengguna pada table TUser</w:t>
            </w:r>
          </w:p>
        </w:tc>
        <w:tc>
          <w:tcPr>
            <w:tcW w:w="4246" w:type="dxa"/>
            <w:shd w:val="clear" w:color="auto" w:fill="auto"/>
            <w:vAlign w:val="center"/>
          </w:tcPr>
          <w:p w14:paraId="0D896992" w14:textId="082A1D0B" w:rsidR="001A60C0" w:rsidRPr="00646AFC" w:rsidRDefault="00646AFC" w:rsidP="00D5640A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DELETE FROM 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TUser </w:t>
            </w: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WHERE </w:t>
            </w:r>
            <w:r>
              <w:rPr>
                <w:rFonts w:eastAsia="SimSun"/>
                <w:sz w:val="20"/>
                <w:szCs w:val="20"/>
                <w:lang w:eastAsia="zh-CN"/>
              </w:rPr>
              <w:t>id_user = id_user</w:t>
            </w:r>
          </w:p>
        </w:tc>
      </w:tr>
      <w:tr w:rsidR="0007201E" w:rsidRPr="00A41E62" w14:paraId="7730EAA1" w14:textId="77777777" w:rsidTr="00D5640A">
        <w:trPr>
          <w:trHeight w:val="1034"/>
        </w:trPr>
        <w:tc>
          <w:tcPr>
            <w:tcW w:w="1021" w:type="dxa"/>
            <w:shd w:val="clear" w:color="auto" w:fill="auto"/>
            <w:vAlign w:val="center"/>
          </w:tcPr>
          <w:p w14:paraId="461400F5" w14:textId="190D5D7E" w:rsidR="0007201E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QUE-5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875A12E" w14:textId="48DE857B" w:rsidR="0007201E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Menampilkan data nama user pada system</w:t>
            </w:r>
          </w:p>
        </w:tc>
        <w:tc>
          <w:tcPr>
            <w:tcW w:w="4246" w:type="dxa"/>
            <w:shd w:val="clear" w:color="auto" w:fill="auto"/>
            <w:vAlign w:val="center"/>
          </w:tcPr>
          <w:p w14:paraId="23B523F3" w14:textId="1BB3A7B0" w:rsidR="0007201E" w:rsidRPr="00646AFC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SELECT * FROM 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TUser </w:t>
            </w: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WHERE </w:t>
            </w:r>
            <w:r>
              <w:rPr>
                <w:rFonts w:eastAsia="SimSun"/>
                <w:sz w:val="20"/>
                <w:szCs w:val="20"/>
                <w:lang w:eastAsia="zh-CN"/>
              </w:rPr>
              <w:t>name = nama_user</w:t>
            </w:r>
          </w:p>
        </w:tc>
      </w:tr>
      <w:tr w:rsidR="0007201E" w:rsidRPr="00A41E62" w14:paraId="3AFD4449" w14:textId="77777777" w:rsidTr="00D5640A">
        <w:trPr>
          <w:trHeight w:val="1034"/>
        </w:trPr>
        <w:tc>
          <w:tcPr>
            <w:tcW w:w="1021" w:type="dxa"/>
            <w:shd w:val="clear" w:color="auto" w:fill="auto"/>
            <w:vAlign w:val="center"/>
          </w:tcPr>
          <w:p w14:paraId="7AF9C699" w14:textId="36C25AC4" w:rsidR="0007201E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QUE-6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B44E2D4" w14:textId="5634C2E8" w:rsidR="0007201E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Menampilkan data NIP user pada system</w:t>
            </w:r>
          </w:p>
        </w:tc>
        <w:tc>
          <w:tcPr>
            <w:tcW w:w="4246" w:type="dxa"/>
            <w:shd w:val="clear" w:color="auto" w:fill="auto"/>
            <w:vAlign w:val="center"/>
          </w:tcPr>
          <w:p w14:paraId="7CBEB39B" w14:textId="4126326C" w:rsidR="0007201E" w:rsidRPr="00856E13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SELECT * FROM 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TUser </w:t>
            </w: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WHERE </w:t>
            </w:r>
            <w:r>
              <w:rPr>
                <w:rFonts w:eastAsia="SimSun"/>
                <w:sz w:val="20"/>
                <w:szCs w:val="20"/>
                <w:lang w:eastAsia="zh-CN"/>
              </w:rPr>
              <w:t>nip = NIP</w:t>
            </w:r>
          </w:p>
        </w:tc>
      </w:tr>
      <w:tr w:rsidR="0007201E" w:rsidRPr="00A41E62" w14:paraId="2558E889" w14:textId="77777777" w:rsidTr="00D5640A">
        <w:trPr>
          <w:trHeight w:val="1034"/>
        </w:trPr>
        <w:tc>
          <w:tcPr>
            <w:tcW w:w="1021" w:type="dxa"/>
            <w:shd w:val="clear" w:color="auto" w:fill="auto"/>
            <w:vAlign w:val="center"/>
          </w:tcPr>
          <w:p w14:paraId="13D0A323" w14:textId="4AD35F03" w:rsidR="0007201E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QUE-7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60F43CA" w14:textId="7169218A" w:rsidR="0007201E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Menampilkan data jabatan  user pada system</w:t>
            </w:r>
          </w:p>
        </w:tc>
        <w:tc>
          <w:tcPr>
            <w:tcW w:w="4246" w:type="dxa"/>
            <w:shd w:val="clear" w:color="auto" w:fill="auto"/>
            <w:vAlign w:val="center"/>
          </w:tcPr>
          <w:p w14:paraId="52A88090" w14:textId="69388FD6" w:rsidR="0007201E" w:rsidRDefault="0007201E" w:rsidP="0007201E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SELECT * FROM 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TUser </w:t>
            </w: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WHERE </w:t>
            </w:r>
            <w:r>
              <w:rPr>
                <w:rFonts w:eastAsia="SimSun"/>
                <w:sz w:val="20"/>
                <w:szCs w:val="20"/>
                <w:lang w:eastAsia="zh-CN"/>
              </w:rPr>
              <w:t>jabatan = jabatan</w:t>
            </w:r>
          </w:p>
        </w:tc>
      </w:tr>
      <w:tr w:rsidR="0007201E" w:rsidRPr="00A41E62" w14:paraId="33EE6693" w14:textId="77777777" w:rsidTr="00D5640A">
        <w:trPr>
          <w:trHeight w:val="1034"/>
        </w:trPr>
        <w:tc>
          <w:tcPr>
            <w:tcW w:w="1021" w:type="dxa"/>
            <w:shd w:val="clear" w:color="auto" w:fill="auto"/>
            <w:vAlign w:val="center"/>
          </w:tcPr>
          <w:p w14:paraId="750154EF" w14:textId="1715073F" w:rsidR="0007201E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QUE-8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2458FF" w14:textId="39F2E361" w:rsidR="0007201E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Menampilkan data TTL user pada system</w:t>
            </w:r>
          </w:p>
        </w:tc>
        <w:tc>
          <w:tcPr>
            <w:tcW w:w="4246" w:type="dxa"/>
            <w:shd w:val="clear" w:color="auto" w:fill="auto"/>
            <w:vAlign w:val="center"/>
          </w:tcPr>
          <w:p w14:paraId="4077185C" w14:textId="3609C386" w:rsidR="0007201E" w:rsidRDefault="0007201E" w:rsidP="0007201E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SELECT * FROM 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TUser </w:t>
            </w: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WHERE </w:t>
            </w:r>
            <w:r>
              <w:rPr>
                <w:rFonts w:eastAsia="SimSun"/>
                <w:sz w:val="20"/>
                <w:szCs w:val="20"/>
                <w:lang w:eastAsia="zh-CN"/>
              </w:rPr>
              <w:t>TTL = TTL</w:t>
            </w:r>
          </w:p>
        </w:tc>
      </w:tr>
      <w:tr w:rsidR="0007201E" w:rsidRPr="00A41E62" w14:paraId="4D66564A" w14:textId="77777777" w:rsidTr="00D5640A">
        <w:trPr>
          <w:trHeight w:val="1034"/>
        </w:trPr>
        <w:tc>
          <w:tcPr>
            <w:tcW w:w="1021" w:type="dxa"/>
            <w:shd w:val="clear" w:color="auto" w:fill="auto"/>
            <w:vAlign w:val="center"/>
          </w:tcPr>
          <w:p w14:paraId="2763CE1E" w14:textId="1CAC579F" w:rsidR="0007201E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QUE-9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AE71CE8" w14:textId="2F9EC9DE" w:rsidR="0007201E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Menampilkan data jenis kelamin user pada system</w:t>
            </w:r>
          </w:p>
        </w:tc>
        <w:tc>
          <w:tcPr>
            <w:tcW w:w="4246" w:type="dxa"/>
            <w:shd w:val="clear" w:color="auto" w:fill="auto"/>
            <w:vAlign w:val="center"/>
          </w:tcPr>
          <w:p w14:paraId="4F4CB91C" w14:textId="79B3097C" w:rsidR="0007201E" w:rsidRDefault="0007201E" w:rsidP="0007201E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SELECT * FROM 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TUser </w:t>
            </w: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WHERE </w:t>
            </w:r>
            <w:r>
              <w:rPr>
                <w:rFonts w:eastAsia="SimSun"/>
                <w:sz w:val="20"/>
                <w:szCs w:val="20"/>
                <w:lang w:eastAsia="zh-CN"/>
              </w:rPr>
              <w:t>jenis_kelamin = jenis_kelamin</w:t>
            </w:r>
          </w:p>
        </w:tc>
      </w:tr>
      <w:tr w:rsidR="0007201E" w:rsidRPr="00A41E62" w14:paraId="034745D1" w14:textId="77777777" w:rsidTr="00D5640A">
        <w:trPr>
          <w:trHeight w:val="1034"/>
        </w:trPr>
        <w:tc>
          <w:tcPr>
            <w:tcW w:w="1021" w:type="dxa"/>
            <w:shd w:val="clear" w:color="auto" w:fill="auto"/>
            <w:vAlign w:val="center"/>
          </w:tcPr>
          <w:p w14:paraId="394683F1" w14:textId="029A1CB9" w:rsidR="0007201E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QUE-10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1409236" w14:textId="647FD0F5" w:rsidR="0007201E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Menampilkan data pendidikan terakhir user pada system</w:t>
            </w:r>
          </w:p>
        </w:tc>
        <w:tc>
          <w:tcPr>
            <w:tcW w:w="4246" w:type="dxa"/>
            <w:shd w:val="clear" w:color="auto" w:fill="auto"/>
            <w:vAlign w:val="center"/>
          </w:tcPr>
          <w:p w14:paraId="0535FD69" w14:textId="16802B09" w:rsidR="0007201E" w:rsidRDefault="0007201E" w:rsidP="0007201E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SELECT * FROM 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TUser </w:t>
            </w: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WHERE </w:t>
            </w:r>
            <w:r>
              <w:rPr>
                <w:rFonts w:eastAsia="SimSun"/>
                <w:sz w:val="20"/>
                <w:szCs w:val="20"/>
                <w:lang w:eastAsia="zh-CN"/>
              </w:rPr>
              <w:t>pendidikan_terakhir = pendidikan_terakhir</w:t>
            </w:r>
          </w:p>
        </w:tc>
      </w:tr>
      <w:tr w:rsidR="0007201E" w:rsidRPr="00A41E62" w14:paraId="44273E08" w14:textId="77777777" w:rsidTr="00D5640A">
        <w:trPr>
          <w:trHeight w:val="1034"/>
        </w:trPr>
        <w:tc>
          <w:tcPr>
            <w:tcW w:w="1021" w:type="dxa"/>
            <w:shd w:val="clear" w:color="auto" w:fill="auto"/>
            <w:vAlign w:val="center"/>
          </w:tcPr>
          <w:p w14:paraId="515AF02F" w14:textId="2919CCEB" w:rsidR="0007201E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QUE-11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8BD271F" w14:textId="4DFFBE8D" w:rsidR="0007201E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Menampilkan data pengumuman ada system</w:t>
            </w:r>
          </w:p>
        </w:tc>
        <w:tc>
          <w:tcPr>
            <w:tcW w:w="4246" w:type="dxa"/>
            <w:shd w:val="clear" w:color="auto" w:fill="auto"/>
            <w:vAlign w:val="center"/>
          </w:tcPr>
          <w:p w14:paraId="7B92A740" w14:textId="673E0F98" w:rsidR="0007201E" w:rsidRDefault="0007201E" w:rsidP="0007201E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SELECT * FROM 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TPengumuman </w:t>
            </w: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WHERE </w:t>
            </w:r>
            <w:r>
              <w:rPr>
                <w:rFonts w:eastAsia="SimSun"/>
                <w:sz w:val="20"/>
                <w:szCs w:val="20"/>
                <w:lang w:eastAsia="zh-CN"/>
              </w:rPr>
              <w:t>pengumuman = isi_pengumuman</w:t>
            </w:r>
          </w:p>
        </w:tc>
      </w:tr>
      <w:tr w:rsidR="0007201E" w:rsidRPr="00A41E62" w14:paraId="10107255" w14:textId="77777777" w:rsidTr="00D5640A">
        <w:trPr>
          <w:trHeight w:val="1034"/>
        </w:trPr>
        <w:tc>
          <w:tcPr>
            <w:tcW w:w="1021" w:type="dxa"/>
            <w:shd w:val="clear" w:color="auto" w:fill="auto"/>
            <w:vAlign w:val="center"/>
          </w:tcPr>
          <w:p w14:paraId="718C98A1" w14:textId="7BCB1E27" w:rsidR="0007201E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QUE-12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9C83EEA" w14:textId="52E93B65" w:rsidR="0007201E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Menampilkan banyaknya jumlah pegawai</w:t>
            </w:r>
          </w:p>
        </w:tc>
        <w:tc>
          <w:tcPr>
            <w:tcW w:w="4246" w:type="dxa"/>
            <w:shd w:val="clear" w:color="auto" w:fill="auto"/>
            <w:vAlign w:val="center"/>
          </w:tcPr>
          <w:p w14:paraId="52227C89" w14:textId="58987139" w:rsidR="0007201E" w:rsidRDefault="0007201E" w:rsidP="0007201E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>SELECT COUNT(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id_user) </w:t>
            </w: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FROM </w:t>
            </w:r>
            <w:r>
              <w:rPr>
                <w:rFonts w:eastAsia="SimSun"/>
                <w:sz w:val="20"/>
                <w:szCs w:val="20"/>
                <w:lang w:eastAsia="zh-CN"/>
              </w:rPr>
              <w:t>TUser</w:t>
            </w:r>
          </w:p>
        </w:tc>
      </w:tr>
      <w:tr w:rsidR="0007201E" w:rsidRPr="00A41E62" w14:paraId="0227E90A" w14:textId="77777777" w:rsidTr="00D5640A">
        <w:trPr>
          <w:trHeight w:val="1034"/>
        </w:trPr>
        <w:tc>
          <w:tcPr>
            <w:tcW w:w="1021" w:type="dxa"/>
            <w:shd w:val="clear" w:color="auto" w:fill="auto"/>
            <w:vAlign w:val="center"/>
          </w:tcPr>
          <w:p w14:paraId="19FC5A5A" w14:textId="2BD9C2FA" w:rsidR="0007201E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QUE-13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122E94B" w14:textId="6B3C883F" w:rsidR="0007201E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Menampilkan banyaknya jumlah pengajuan cuti</w:t>
            </w:r>
          </w:p>
        </w:tc>
        <w:tc>
          <w:tcPr>
            <w:tcW w:w="4246" w:type="dxa"/>
            <w:shd w:val="clear" w:color="auto" w:fill="auto"/>
            <w:vAlign w:val="center"/>
          </w:tcPr>
          <w:p w14:paraId="335C975F" w14:textId="0C43D259" w:rsidR="0007201E" w:rsidRPr="00856E13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>SELECT COUNT(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id_cuti) </w:t>
            </w: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FROM </w:t>
            </w:r>
            <w:r>
              <w:rPr>
                <w:rFonts w:eastAsia="SimSun"/>
                <w:sz w:val="20"/>
                <w:szCs w:val="20"/>
                <w:lang w:eastAsia="zh-CN"/>
              </w:rPr>
              <w:t>TCuti</w:t>
            </w:r>
          </w:p>
        </w:tc>
      </w:tr>
      <w:tr w:rsidR="0007201E" w:rsidRPr="00A41E62" w14:paraId="4F054E96" w14:textId="77777777" w:rsidTr="00D5640A">
        <w:trPr>
          <w:trHeight w:val="1034"/>
        </w:trPr>
        <w:tc>
          <w:tcPr>
            <w:tcW w:w="1021" w:type="dxa"/>
            <w:shd w:val="clear" w:color="auto" w:fill="auto"/>
            <w:vAlign w:val="center"/>
          </w:tcPr>
          <w:p w14:paraId="442B13F3" w14:textId="3571562A" w:rsidR="0007201E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QUE-14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3A92D11" w14:textId="20E964BE" w:rsidR="0007201E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Menampilkan banyaknya jumlah pegawai yang masuk</w:t>
            </w:r>
          </w:p>
        </w:tc>
        <w:tc>
          <w:tcPr>
            <w:tcW w:w="4246" w:type="dxa"/>
            <w:shd w:val="clear" w:color="auto" w:fill="auto"/>
            <w:vAlign w:val="center"/>
          </w:tcPr>
          <w:p w14:paraId="4C32AC35" w14:textId="34CAA0A5" w:rsidR="0007201E" w:rsidRPr="00CE2140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>SELECT COUNT(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id_absensi) </w:t>
            </w: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FROM </w:t>
            </w:r>
            <w:r>
              <w:rPr>
                <w:rFonts w:eastAsia="SimSun"/>
                <w:sz w:val="20"/>
                <w:szCs w:val="20"/>
                <w:lang w:eastAsia="zh-CN"/>
              </w:rPr>
              <w:t>TAbsensi</w:t>
            </w:r>
          </w:p>
        </w:tc>
      </w:tr>
      <w:tr w:rsidR="0007201E" w:rsidRPr="00A41E62" w14:paraId="5965DBF2" w14:textId="77777777" w:rsidTr="00D5640A">
        <w:trPr>
          <w:trHeight w:val="1034"/>
        </w:trPr>
        <w:tc>
          <w:tcPr>
            <w:tcW w:w="1021" w:type="dxa"/>
            <w:shd w:val="clear" w:color="auto" w:fill="auto"/>
            <w:vAlign w:val="center"/>
          </w:tcPr>
          <w:p w14:paraId="04F5B8B8" w14:textId="78ABBC8A" w:rsidR="0007201E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lastRenderedPageBreak/>
              <w:t>QUE-15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1BC1F38" w14:textId="5C81A8B1" w:rsidR="0007201E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Menampilkan waktu masuk absensi</w:t>
            </w:r>
          </w:p>
        </w:tc>
        <w:tc>
          <w:tcPr>
            <w:tcW w:w="4246" w:type="dxa"/>
            <w:shd w:val="clear" w:color="auto" w:fill="auto"/>
            <w:vAlign w:val="center"/>
          </w:tcPr>
          <w:p w14:paraId="09067FEA" w14:textId="75316477" w:rsidR="0007201E" w:rsidRPr="00CE2140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SELECT * FROM 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TAbsensi </w:t>
            </w: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WHERE 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waktu_masuk_absensi = ‘waktu_masuk_absensi’ </w:t>
            </w: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AND </w:t>
            </w:r>
            <w:r>
              <w:rPr>
                <w:rFonts w:eastAsia="SimSun"/>
                <w:sz w:val="20"/>
                <w:szCs w:val="20"/>
                <w:lang w:eastAsia="zh-CN"/>
              </w:rPr>
              <w:t>hari_tanggal_masuk_absensi = ‘hari_tanggal_masuk_absensi’</w:t>
            </w:r>
          </w:p>
        </w:tc>
      </w:tr>
      <w:tr w:rsidR="0007201E" w:rsidRPr="00A41E62" w14:paraId="6057DABF" w14:textId="77777777" w:rsidTr="00D5640A">
        <w:trPr>
          <w:trHeight w:val="1034"/>
        </w:trPr>
        <w:tc>
          <w:tcPr>
            <w:tcW w:w="1021" w:type="dxa"/>
            <w:shd w:val="clear" w:color="auto" w:fill="auto"/>
            <w:vAlign w:val="center"/>
          </w:tcPr>
          <w:p w14:paraId="5E3FF38D" w14:textId="228FC682" w:rsidR="0007201E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QUE-16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66F620E" w14:textId="02E82517" w:rsidR="0007201E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Menampilkan waktu keluar absensi</w:t>
            </w:r>
          </w:p>
        </w:tc>
        <w:tc>
          <w:tcPr>
            <w:tcW w:w="4246" w:type="dxa"/>
            <w:shd w:val="clear" w:color="auto" w:fill="auto"/>
            <w:vAlign w:val="center"/>
          </w:tcPr>
          <w:p w14:paraId="0A119A44" w14:textId="1EE3A093" w:rsidR="0007201E" w:rsidRPr="009971DC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SELECT * FROM 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TAbsensi </w:t>
            </w: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WHERE 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waktu_keluar_absensi = ‘waktu_keluar_absensi’ </w:t>
            </w: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AND </w:t>
            </w:r>
            <w:r>
              <w:rPr>
                <w:rFonts w:eastAsia="SimSun"/>
                <w:sz w:val="20"/>
                <w:szCs w:val="20"/>
                <w:lang w:eastAsia="zh-CN"/>
              </w:rPr>
              <w:t>hari_tanggal_keluar_absensi = ‘hari_tanggal_keluar_absensi’</w:t>
            </w:r>
          </w:p>
        </w:tc>
      </w:tr>
      <w:tr w:rsidR="0007201E" w:rsidRPr="00A41E62" w14:paraId="4E274C96" w14:textId="77777777" w:rsidTr="00D5640A">
        <w:trPr>
          <w:trHeight w:val="1034"/>
        </w:trPr>
        <w:tc>
          <w:tcPr>
            <w:tcW w:w="1021" w:type="dxa"/>
            <w:shd w:val="clear" w:color="auto" w:fill="auto"/>
            <w:vAlign w:val="center"/>
          </w:tcPr>
          <w:p w14:paraId="0BDA0C0A" w14:textId="63169535" w:rsidR="0007201E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QUE-17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70C83A5" w14:textId="1D93EA3E" w:rsidR="0007201E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Input data gaji pegawai ke tabel gaji</w:t>
            </w:r>
          </w:p>
        </w:tc>
        <w:tc>
          <w:tcPr>
            <w:tcW w:w="4246" w:type="dxa"/>
            <w:shd w:val="clear" w:color="auto" w:fill="auto"/>
            <w:vAlign w:val="center"/>
          </w:tcPr>
          <w:p w14:paraId="46232AA1" w14:textId="4E8E17E7" w:rsidR="0007201E" w:rsidRPr="009971DC" w:rsidRDefault="0007201E" w:rsidP="0007201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 w:rsidRPr="007F36AB"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>UPDATE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TGaji </w:t>
            </w:r>
            <w:r w:rsidRPr="007F36AB"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>SET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nominal_gaji_pokok = ‘nominal_gaji_pokok’, nominal_gaji_bonus = ‘nonimal_gaji_bonus’, keterangan = ‘keterangan’, hari_tanggal_input_gaji = ‘hari_tanggal_input_gaji’</w:t>
            </w:r>
          </w:p>
        </w:tc>
      </w:tr>
      <w:tr w:rsidR="00D6182C" w:rsidRPr="00A41E62" w14:paraId="3ABFBBE1" w14:textId="77777777" w:rsidTr="00D5640A">
        <w:trPr>
          <w:trHeight w:val="1034"/>
        </w:trPr>
        <w:tc>
          <w:tcPr>
            <w:tcW w:w="1021" w:type="dxa"/>
            <w:shd w:val="clear" w:color="auto" w:fill="auto"/>
            <w:vAlign w:val="center"/>
          </w:tcPr>
          <w:p w14:paraId="2DBF5444" w14:textId="6C68A272" w:rsidR="00D6182C" w:rsidRDefault="00D6182C" w:rsidP="00D6182C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QUE-18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01090CB" w14:textId="052CE44E" w:rsidR="00D6182C" w:rsidRDefault="00D6182C" w:rsidP="00D6182C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Menampilkan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tanggal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mulai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cuti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dari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data store</w:t>
            </w:r>
          </w:p>
        </w:tc>
        <w:tc>
          <w:tcPr>
            <w:tcW w:w="4246" w:type="dxa"/>
            <w:shd w:val="clear" w:color="auto" w:fill="auto"/>
            <w:vAlign w:val="center"/>
          </w:tcPr>
          <w:p w14:paraId="368F83CA" w14:textId="263F459A" w:rsidR="00D6182C" w:rsidRDefault="00D6182C" w:rsidP="00D6182C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SELECT * FROM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TCuti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WHERE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hari_tanggal_mulai_cuti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= ‘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hari_tanggal_mulai_cuti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>’</w:t>
            </w:r>
          </w:p>
        </w:tc>
      </w:tr>
      <w:tr w:rsidR="00D6182C" w:rsidRPr="00A41E62" w14:paraId="49D7298C" w14:textId="77777777" w:rsidTr="00D5640A">
        <w:trPr>
          <w:trHeight w:val="1034"/>
        </w:trPr>
        <w:tc>
          <w:tcPr>
            <w:tcW w:w="1021" w:type="dxa"/>
            <w:shd w:val="clear" w:color="auto" w:fill="auto"/>
            <w:vAlign w:val="center"/>
          </w:tcPr>
          <w:p w14:paraId="6F005B67" w14:textId="5E61B50D" w:rsidR="00D6182C" w:rsidRDefault="00D6182C" w:rsidP="00D6182C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>QUE-19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BBF82DA" w14:textId="656BA1B7" w:rsidR="00D6182C" w:rsidRDefault="00D6182C" w:rsidP="00D6182C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Menampilkan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tanggal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selesai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cuti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dari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data store</w:t>
            </w:r>
          </w:p>
        </w:tc>
        <w:tc>
          <w:tcPr>
            <w:tcW w:w="4246" w:type="dxa"/>
            <w:shd w:val="clear" w:color="auto" w:fill="auto"/>
            <w:vAlign w:val="center"/>
          </w:tcPr>
          <w:p w14:paraId="7D0BD429" w14:textId="6D27DC31" w:rsidR="00D6182C" w:rsidRDefault="00D6182C" w:rsidP="00D6182C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SELECT * FROM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TCuti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WHERE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hari_tanggal_selesai_cuti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= ‘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hari_tanggal_selesai_cuti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>’</w:t>
            </w:r>
          </w:p>
        </w:tc>
      </w:tr>
      <w:tr w:rsidR="00D6182C" w:rsidRPr="00A41E62" w14:paraId="479A496A" w14:textId="77777777" w:rsidTr="00D5640A">
        <w:trPr>
          <w:trHeight w:val="1034"/>
        </w:trPr>
        <w:tc>
          <w:tcPr>
            <w:tcW w:w="1021" w:type="dxa"/>
            <w:shd w:val="clear" w:color="auto" w:fill="auto"/>
            <w:vAlign w:val="center"/>
          </w:tcPr>
          <w:p w14:paraId="75C4E4EE" w14:textId="04FF5030" w:rsidR="00D6182C" w:rsidRDefault="00D6182C" w:rsidP="00D6182C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>QUE-20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D8F6544" w14:textId="51B3EB66" w:rsidR="00D6182C" w:rsidRDefault="00D6182C" w:rsidP="00D6182C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Menampilkan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keterangan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cuti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dari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data store</w:t>
            </w:r>
          </w:p>
        </w:tc>
        <w:tc>
          <w:tcPr>
            <w:tcW w:w="4246" w:type="dxa"/>
            <w:shd w:val="clear" w:color="auto" w:fill="auto"/>
            <w:vAlign w:val="center"/>
          </w:tcPr>
          <w:p w14:paraId="212C9D46" w14:textId="7E5A771A" w:rsidR="00D6182C" w:rsidRDefault="00D6182C" w:rsidP="00D6182C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SELECT * FROM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TCuti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WHERE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keterangan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= ‘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keterangan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>’</w:t>
            </w:r>
          </w:p>
        </w:tc>
      </w:tr>
      <w:tr w:rsidR="00D6182C" w:rsidRPr="00A41E62" w14:paraId="001E4C2D" w14:textId="77777777" w:rsidTr="00D5640A">
        <w:trPr>
          <w:trHeight w:val="1034"/>
        </w:trPr>
        <w:tc>
          <w:tcPr>
            <w:tcW w:w="1021" w:type="dxa"/>
            <w:shd w:val="clear" w:color="auto" w:fill="auto"/>
            <w:vAlign w:val="center"/>
          </w:tcPr>
          <w:p w14:paraId="7BB20C2B" w14:textId="255D17F1" w:rsidR="00D6182C" w:rsidRDefault="00D6182C" w:rsidP="00D6182C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>QUE-21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889C9ED" w14:textId="7F6C37DD" w:rsidR="00D6182C" w:rsidRDefault="00D6182C" w:rsidP="00D6182C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Menampilkan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data status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cuti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dari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data store</w:t>
            </w:r>
          </w:p>
        </w:tc>
        <w:tc>
          <w:tcPr>
            <w:tcW w:w="4246" w:type="dxa"/>
            <w:shd w:val="clear" w:color="auto" w:fill="auto"/>
            <w:vAlign w:val="center"/>
          </w:tcPr>
          <w:p w14:paraId="5914701F" w14:textId="75A8142A" w:rsidR="00D6182C" w:rsidRDefault="00D6182C" w:rsidP="00D6182C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SELECT * FROM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TCuti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WHERE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status_cuti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= ‘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status_cuti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>’</w:t>
            </w:r>
          </w:p>
        </w:tc>
      </w:tr>
    </w:tbl>
    <w:p w14:paraId="300A59EF" w14:textId="77777777" w:rsidR="001749C1" w:rsidRPr="00B307B0" w:rsidRDefault="001749C1" w:rsidP="00A361A8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  <w:lang w:val="en-US" w:eastAsia="zh-CN"/>
        </w:rPr>
      </w:pPr>
    </w:p>
    <w:p w14:paraId="55DA7375" w14:textId="77777777" w:rsidR="00A361A8" w:rsidRPr="00B307B0" w:rsidRDefault="00A361A8" w:rsidP="00A361A8">
      <w:pPr>
        <w:pStyle w:val="Heading3"/>
        <w:spacing w:before="0" w:after="0"/>
        <w:rPr>
          <w:rFonts w:eastAsia="SimSun" w:cs="Arial"/>
          <w:szCs w:val="24"/>
          <w:lang w:val="en-US" w:eastAsia="zh-CN"/>
        </w:rPr>
      </w:pPr>
      <w:bookmarkStart w:id="32" w:name="_Toc58693636"/>
      <w:bookmarkStart w:id="33" w:name="_Toc58177334"/>
      <w:proofErr w:type="spellStart"/>
      <w:r w:rsidRPr="00B307B0">
        <w:rPr>
          <w:rFonts w:eastAsia="SimSun" w:cs="Arial"/>
          <w:szCs w:val="24"/>
          <w:lang w:val="en-US" w:eastAsia="zh-CN"/>
        </w:rPr>
        <w:t>Aturan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</w:t>
      </w:r>
      <w:proofErr w:type="spellStart"/>
      <w:r w:rsidRPr="00B307B0">
        <w:rPr>
          <w:rFonts w:eastAsia="SimSun" w:cs="Arial"/>
          <w:szCs w:val="24"/>
          <w:lang w:val="en-US" w:eastAsia="zh-CN"/>
        </w:rPr>
        <w:t>Penomoran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dan </w:t>
      </w:r>
      <w:proofErr w:type="spellStart"/>
      <w:r w:rsidRPr="00B307B0">
        <w:rPr>
          <w:rFonts w:eastAsia="SimSun" w:cs="Arial"/>
          <w:szCs w:val="24"/>
          <w:lang w:val="en-US" w:eastAsia="zh-CN"/>
        </w:rPr>
        <w:t>Penamaan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</w:t>
      </w:r>
      <w:proofErr w:type="spellStart"/>
      <w:r w:rsidRPr="00B307B0">
        <w:rPr>
          <w:rFonts w:eastAsia="SimSun" w:cs="Arial"/>
          <w:szCs w:val="24"/>
          <w:lang w:val="en-US" w:eastAsia="zh-CN"/>
        </w:rPr>
        <w:t>Layar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</w:t>
      </w:r>
      <w:proofErr w:type="spellStart"/>
      <w:r w:rsidRPr="00B307B0">
        <w:rPr>
          <w:rFonts w:eastAsia="SimSun" w:cs="Arial"/>
          <w:szCs w:val="24"/>
          <w:lang w:val="en-US" w:eastAsia="zh-CN"/>
        </w:rPr>
        <w:t>Pesan</w:t>
      </w:r>
      <w:bookmarkEnd w:id="32"/>
      <w:bookmarkEnd w:id="33"/>
      <w:proofErr w:type="spellEnd"/>
    </w:p>
    <w:p w14:paraId="7DA95A90" w14:textId="74169CE5" w:rsidR="001749C1" w:rsidRPr="00A41E62" w:rsidRDefault="00A361A8" w:rsidP="00A361A8">
      <w:pPr>
        <w:spacing w:after="0" w:line="240" w:lineRule="auto"/>
        <w:jc w:val="both"/>
        <w:rPr>
          <w:rFonts w:eastAsia="SimSun"/>
          <w:sz w:val="20"/>
          <w:szCs w:val="20"/>
          <w:lang w:val="en-US" w:eastAsia="zh-CN"/>
        </w:rPr>
      </w:pPr>
      <w:proofErr w:type="spellStart"/>
      <w:r w:rsidRPr="00A41E62">
        <w:rPr>
          <w:rFonts w:eastAsia="SimSun"/>
          <w:sz w:val="20"/>
          <w:szCs w:val="20"/>
          <w:lang w:val="en-US" w:eastAsia="zh-CN"/>
        </w:rPr>
        <w:t>Setiap</w:t>
      </w:r>
      <w:proofErr w:type="spellEnd"/>
      <w:r w:rsidRPr="00A41E62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A41E62">
        <w:rPr>
          <w:rFonts w:eastAsia="SimSun"/>
          <w:sz w:val="20"/>
          <w:szCs w:val="20"/>
          <w:lang w:val="en-US" w:eastAsia="zh-CN"/>
        </w:rPr>
        <w:t>layar</w:t>
      </w:r>
      <w:proofErr w:type="spellEnd"/>
      <w:r w:rsidRPr="00A41E62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A41E62">
        <w:rPr>
          <w:rFonts w:eastAsia="SimSun"/>
          <w:sz w:val="20"/>
          <w:szCs w:val="20"/>
          <w:lang w:val="en-US" w:eastAsia="zh-CN"/>
        </w:rPr>
        <w:t>pesan</w:t>
      </w:r>
      <w:proofErr w:type="spellEnd"/>
      <w:r w:rsidRPr="00A41E62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A41E62">
        <w:rPr>
          <w:rFonts w:eastAsia="SimSun"/>
          <w:sz w:val="20"/>
          <w:szCs w:val="20"/>
          <w:lang w:val="en-US" w:eastAsia="zh-CN"/>
        </w:rPr>
        <w:t>diberi</w:t>
      </w:r>
      <w:proofErr w:type="spellEnd"/>
      <w:r w:rsidRPr="00A41E62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A41E62">
        <w:rPr>
          <w:rFonts w:eastAsia="SimSun"/>
          <w:sz w:val="20"/>
          <w:szCs w:val="20"/>
          <w:lang w:val="en-US" w:eastAsia="zh-CN"/>
        </w:rPr>
        <w:t>nama</w:t>
      </w:r>
      <w:proofErr w:type="spellEnd"/>
      <w:r w:rsidRPr="00A41E62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A41E62">
        <w:rPr>
          <w:rFonts w:eastAsia="SimSun"/>
          <w:sz w:val="20"/>
          <w:szCs w:val="20"/>
          <w:lang w:val="en-US" w:eastAsia="zh-CN"/>
        </w:rPr>
        <w:t>sesuai</w:t>
      </w:r>
      <w:proofErr w:type="spellEnd"/>
      <w:r w:rsidRPr="00A41E62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A41E62">
        <w:rPr>
          <w:rFonts w:eastAsia="SimSun"/>
          <w:sz w:val="20"/>
          <w:szCs w:val="20"/>
          <w:lang w:val="en-US" w:eastAsia="zh-CN"/>
        </w:rPr>
        <w:t>dengan</w:t>
      </w:r>
      <w:proofErr w:type="spellEnd"/>
      <w:r w:rsidRPr="00A41E62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A41E62">
        <w:rPr>
          <w:rFonts w:eastAsia="SimSun"/>
          <w:sz w:val="20"/>
          <w:szCs w:val="20"/>
          <w:lang w:val="en-US" w:eastAsia="zh-CN"/>
        </w:rPr>
        <w:t>pesan</w:t>
      </w:r>
      <w:proofErr w:type="spellEnd"/>
      <w:r w:rsidRPr="00A41E62">
        <w:rPr>
          <w:rFonts w:eastAsia="SimSun"/>
          <w:sz w:val="20"/>
          <w:szCs w:val="20"/>
          <w:lang w:val="en-US" w:eastAsia="zh-CN"/>
        </w:rPr>
        <w:t xml:space="preserve"> yang </w:t>
      </w:r>
      <w:proofErr w:type="spellStart"/>
      <w:r w:rsidRPr="00A41E62">
        <w:rPr>
          <w:rFonts w:eastAsia="SimSun"/>
          <w:sz w:val="20"/>
          <w:szCs w:val="20"/>
          <w:lang w:val="en-US" w:eastAsia="zh-CN"/>
        </w:rPr>
        <w:t>ditampilkan</w:t>
      </w:r>
      <w:proofErr w:type="spellEnd"/>
      <w:r w:rsidRPr="00A41E62">
        <w:rPr>
          <w:rFonts w:eastAsia="SimSun"/>
          <w:sz w:val="20"/>
          <w:szCs w:val="20"/>
          <w:lang w:val="en-US" w:eastAsia="zh-CN"/>
        </w:rPr>
        <w:t xml:space="preserve">. </w:t>
      </w:r>
      <w:proofErr w:type="spellStart"/>
      <w:r w:rsidRPr="00A41E62">
        <w:rPr>
          <w:rFonts w:eastAsia="SimSun"/>
          <w:sz w:val="20"/>
          <w:szCs w:val="20"/>
          <w:lang w:val="en-US" w:eastAsia="zh-CN"/>
        </w:rPr>
        <w:t>Penomorannya</w:t>
      </w:r>
      <w:proofErr w:type="spellEnd"/>
      <w:r w:rsidRPr="00A41E62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A41E62">
        <w:rPr>
          <w:rFonts w:eastAsia="SimSun"/>
          <w:sz w:val="20"/>
          <w:szCs w:val="20"/>
          <w:lang w:val="en-US" w:eastAsia="zh-CN"/>
        </w:rPr>
        <w:t>mengikuti</w:t>
      </w:r>
      <w:proofErr w:type="spellEnd"/>
      <w:r w:rsidRPr="00A41E62">
        <w:rPr>
          <w:rFonts w:eastAsia="SimSun"/>
          <w:sz w:val="20"/>
          <w:szCs w:val="20"/>
          <w:lang w:val="en-US" w:eastAsia="zh-CN"/>
        </w:rPr>
        <w:t xml:space="preserve"> format LP-X, </w:t>
      </w:r>
      <w:proofErr w:type="spellStart"/>
      <w:r w:rsidRPr="00A41E62">
        <w:rPr>
          <w:rFonts w:eastAsia="SimSun"/>
          <w:sz w:val="20"/>
          <w:szCs w:val="20"/>
          <w:lang w:val="en-US" w:eastAsia="zh-CN"/>
        </w:rPr>
        <w:t>dengan</w:t>
      </w:r>
      <w:proofErr w:type="spellEnd"/>
      <w:r w:rsidRPr="00A41E62">
        <w:rPr>
          <w:rFonts w:eastAsia="SimSun"/>
          <w:sz w:val="20"/>
          <w:szCs w:val="20"/>
          <w:lang w:val="en-US" w:eastAsia="zh-CN"/>
        </w:rPr>
        <w:t xml:space="preserve"> X </w:t>
      </w:r>
      <w:proofErr w:type="spellStart"/>
      <w:r w:rsidRPr="00A41E62">
        <w:rPr>
          <w:rFonts w:eastAsia="SimSun"/>
          <w:sz w:val="20"/>
          <w:szCs w:val="20"/>
          <w:lang w:val="en-US" w:eastAsia="zh-CN"/>
        </w:rPr>
        <w:t>menyatakan</w:t>
      </w:r>
      <w:proofErr w:type="spellEnd"/>
      <w:r w:rsidRPr="00A41E62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A41E62">
        <w:rPr>
          <w:rFonts w:eastAsia="SimSun"/>
          <w:sz w:val="20"/>
          <w:szCs w:val="20"/>
          <w:lang w:val="en-US" w:eastAsia="zh-CN"/>
        </w:rPr>
        <w:t>nomor</w:t>
      </w:r>
      <w:proofErr w:type="spellEnd"/>
      <w:r w:rsidRPr="00A41E62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A41E62">
        <w:rPr>
          <w:rFonts w:eastAsia="SimSun"/>
          <w:sz w:val="20"/>
          <w:szCs w:val="20"/>
          <w:lang w:val="en-US" w:eastAsia="zh-CN"/>
        </w:rPr>
        <w:t>urut</w:t>
      </w:r>
      <w:proofErr w:type="spellEnd"/>
      <w:r w:rsidRPr="00A41E62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A41E62">
        <w:rPr>
          <w:rFonts w:eastAsia="SimSun"/>
          <w:sz w:val="20"/>
          <w:szCs w:val="20"/>
          <w:lang w:val="en-US" w:eastAsia="zh-CN"/>
        </w:rPr>
        <w:t>layar</w:t>
      </w:r>
      <w:proofErr w:type="spellEnd"/>
      <w:r w:rsidRPr="00A41E62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A41E62">
        <w:rPr>
          <w:rFonts w:eastAsia="SimSun"/>
          <w:sz w:val="20"/>
          <w:szCs w:val="20"/>
          <w:lang w:val="en-US" w:eastAsia="zh-CN"/>
        </w:rPr>
        <w:t>pesan</w:t>
      </w:r>
      <w:proofErr w:type="spellEnd"/>
      <w:r w:rsidRPr="00A41E62">
        <w:rPr>
          <w:rFonts w:eastAsia="SimSun"/>
          <w:sz w:val="20"/>
          <w:szCs w:val="20"/>
          <w:lang w:val="en-US" w:eastAsia="zh-CN"/>
        </w:rPr>
        <w:t>.</w:t>
      </w:r>
    </w:p>
    <w:p w14:paraId="568DB622" w14:textId="1126CD79" w:rsidR="00D51738" w:rsidRPr="00D51738" w:rsidRDefault="00D51738" w:rsidP="00D51738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34" w:name="_Toc58177366"/>
      <w:proofErr w:type="spellStart"/>
      <w:r w:rsidRPr="00D51738">
        <w:rPr>
          <w:b w:val="0"/>
          <w:bCs/>
          <w:i/>
          <w:iCs/>
        </w:rPr>
        <w:t>Tabel</w:t>
      </w:r>
      <w:proofErr w:type="spellEnd"/>
      <w:r w:rsidRPr="00D51738">
        <w:rPr>
          <w:b w:val="0"/>
          <w:bCs/>
          <w:i/>
          <w:iCs/>
        </w:rPr>
        <w:t xml:space="preserve"> </w:t>
      </w:r>
      <w:r w:rsidRPr="00D51738">
        <w:rPr>
          <w:b w:val="0"/>
          <w:bCs/>
          <w:i/>
          <w:iCs/>
        </w:rPr>
        <w:fldChar w:fldCharType="begin"/>
      </w:r>
      <w:r w:rsidRPr="00D51738">
        <w:rPr>
          <w:b w:val="0"/>
          <w:bCs/>
          <w:i/>
          <w:iCs/>
        </w:rPr>
        <w:instrText xml:space="preserve"> SEQ Tabel \* ARABIC </w:instrText>
      </w:r>
      <w:r w:rsidRPr="00D51738">
        <w:rPr>
          <w:b w:val="0"/>
          <w:bCs/>
          <w:i/>
          <w:iCs/>
        </w:rPr>
        <w:fldChar w:fldCharType="separate"/>
      </w:r>
      <w:r w:rsidR="00F307A6">
        <w:rPr>
          <w:b w:val="0"/>
          <w:bCs/>
          <w:i/>
          <w:iCs/>
          <w:noProof/>
        </w:rPr>
        <w:t>5</w:t>
      </w:r>
      <w:r w:rsidRPr="00D51738">
        <w:rPr>
          <w:b w:val="0"/>
          <w:bCs/>
          <w:i/>
          <w:iCs/>
        </w:rPr>
        <w:fldChar w:fldCharType="end"/>
      </w:r>
      <w:r w:rsidRPr="00D51738">
        <w:rPr>
          <w:b w:val="0"/>
          <w:bCs/>
          <w:i/>
          <w:iCs/>
          <w:lang w:val="id-ID"/>
        </w:rPr>
        <w:t xml:space="preserve"> Aturan Penomoran dan Penamaan Layar Pesan</w:t>
      </w:r>
      <w:bookmarkEnd w:id="3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3"/>
        <w:gridCol w:w="2677"/>
        <w:gridCol w:w="3839"/>
      </w:tblGrid>
      <w:tr w:rsidR="00A361A8" w:rsidRPr="00A41E62" w14:paraId="2109150A" w14:textId="77777777" w:rsidTr="00D51738">
        <w:tc>
          <w:tcPr>
            <w:tcW w:w="1303" w:type="dxa"/>
            <w:shd w:val="clear" w:color="auto" w:fill="CCCCCC"/>
          </w:tcPr>
          <w:p w14:paraId="60A25B8B" w14:textId="77777777" w:rsidR="00A361A8" w:rsidRPr="00C90FC9" w:rsidRDefault="00A361A8" w:rsidP="00A361A8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C90FC9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Id_Pesan</w:t>
            </w:r>
            <w:proofErr w:type="spellEnd"/>
          </w:p>
        </w:tc>
        <w:tc>
          <w:tcPr>
            <w:tcW w:w="2677" w:type="dxa"/>
            <w:shd w:val="clear" w:color="auto" w:fill="CCCCCC"/>
          </w:tcPr>
          <w:p w14:paraId="4F9EDD1B" w14:textId="77777777" w:rsidR="00A361A8" w:rsidRPr="00C90FC9" w:rsidRDefault="00A361A8" w:rsidP="00A361A8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C90FC9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Waktu </w:t>
            </w:r>
            <w:proofErr w:type="spellStart"/>
            <w:r w:rsidRPr="00C90FC9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Kemunculan</w:t>
            </w:r>
            <w:proofErr w:type="spellEnd"/>
          </w:p>
        </w:tc>
        <w:tc>
          <w:tcPr>
            <w:tcW w:w="3839" w:type="dxa"/>
            <w:shd w:val="clear" w:color="auto" w:fill="CCCCCC"/>
          </w:tcPr>
          <w:p w14:paraId="1C952715" w14:textId="77777777" w:rsidR="00A361A8" w:rsidRPr="00C90FC9" w:rsidRDefault="00A361A8" w:rsidP="00A361A8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C90FC9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Isi </w:t>
            </w:r>
            <w:proofErr w:type="spellStart"/>
            <w:r w:rsidRPr="00C90FC9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Pesan</w:t>
            </w:r>
            <w:proofErr w:type="spellEnd"/>
          </w:p>
        </w:tc>
      </w:tr>
      <w:tr w:rsidR="00A361A8" w:rsidRPr="00A41E62" w14:paraId="2C388702" w14:textId="77777777" w:rsidTr="0010607E">
        <w:tc>
          <w:tcPr>
            <w:tcW w:w="1303" w:type="dxa"/>
            <w:shd w:val="clear" w:color="auto" w:fill="auto"/>
            <w:vAlign w:val="center"/>
          </w:tcPr>
          <w:p w14:paraId="7478F440" w14:textId="0760F21A" w:rsidR="00A361A8" w:rsidRPr="00A41E62" w:rsidRDefault="00A361A8" w:rsidP="00E41654">
            <w:pPr>
              <w:spacing w:after="0" w:line="240" w:lineRule="auto"/>
              <w:jc w:val="center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41E62">
              <w:rPr>
                <w:rFonts w:eastAsia="SimSun"/>
                <w:sz w:val="20"/>
                <w:szCs w:val="20"/>
                <w:lang w:val="en-US" w:eastAsia="zh-CN"/>
              </w:rPr>
              <w:t>LP-1</w:t>
            </w:r>
          </w:p>
        </w:tc>
        <w:tc>
          <w:tcPr>
            <w:tcW w:w="2677" w:type="dxa"/>
            <w:shd w:val="clear" w:color="auto" w:fill="auto"/>
          </w:tcPr>
          <w:p w14:paraId="5F3F305D" w14:textId="3AED7BA6" w:rsidR="00D51738" w:rsidRPr="00D51738" w:rsidRDefault="00D51738" w:rsidP="005740CB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Saat btnLogin diklik tetapi txtUsername/txtPassword masih kosong</w:t>
            </w:r>
          </w:p>
        </w:tc>
        <w:tc>
          <w:tcPr>
            <w:tcW w:w="3839" w:type="dxa"/>
            <w:shd w:val="clear" w:color="auto" w:fill="auto"/>
            <w:vAlign w:val="center"/>
          </w:tcPr>
          <w:p w14:paraId="162F3608" w14:textId="253C8978" w:rsidR="00A361A8" w:rsidRPr="00D51738" w:rsidRDefault="00D51738" w:rsidP="0010607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Masukkan Username / Password</w:t>
            </w:r>
          </w:p>
        </w:tc>
      </w:tr>
      <w:tr w:rsidR="00D51738" w:rsidRPr="00A41E62" w14:paraId="7905CD01" w14:textId="77777777" w:rsidTr="0010607E">
        <w:tc>
          <w:tcPr>
            <w:tcW w:w="1303" w:type="dxa"/>
            <w:shd w:val="clear" w:color="auto" w:fill="auto"/>
            <w:vAlign w:val="center"/>
          </w:tcPr>
          <w:p w14:paraId="40BF9DC2" w14:textId="2D3490A2" w:rsidR="00D51738" w:rsidRPr="00D51738" w:rsidRDefault="00D51738" w:rsidP="00E41654">
            <w:pPr>
              <w:spacing w:after="0" w:line="240" w:lineRule="auto"/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LP-2</w:t>
            </w:r>
          </w:p>
        </w:tc>
        <w:tc>
          <w:tcPr>
            <w:tcW w:w="2677" w:type="dxa"/>
            <w:shd w:val="clear" w:color="auto" w:fill="auto"/>
          </w:tcPr>
          <w:p w14:paraId="1213FAA4" w14:textId="4146EDF7" w:rsidR="00D51738" w:rsidRDefault="00D51738" w:rsidP="00A361A8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Saat btnLogin diklik tetapi txtUsername/txtPassword tidak sesuai</w:t>
            </w:r>
          </w:p>
        </w:tc>
        <w:tc>
          <w:tcPr>
            <w:tcW w:w="3839" w:type="dxa"/>
            <w:shd w:val="clear" w:color="auto" w:fill="auto"/>
            <w:vAlign w:val="center"/>
          </w:tcPr>
          <w:p w14:paraId="238323EC" w14:textId="2AB1D437" w:rsidR="00D51738" w:rsidRDefault="00D51738" w:rsidP="0010607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Username / Password Yang Anda Masukkan Salah !</w:t>
            </w:r>
          </w:p>
        </w:tc>
      </w:tr>
      <w:tr w:rsidR="002C46D3" w:rsidRPr="00A41E62" w14:paraId="4E57262D" w14:textId="77777777" w:rsidTr="0010607E">
        <w:tc>
          <w:tcPr>
            <w:tcW w:w="1303" w:type="dxa"/>
            <w:shd w:val="clear" w:color="auto" w:fill="auto"/>
            <w:vAlign w:val="center"/>
          </w:tcPr>
          <w:p w14:paraId="3DD9A3C9" w14:textId="549D71BD" w:rsidR="002C46D3" w:rsidRDefault="002C46D3" w:rsidP="00E41654">
            <w:pPr>
              <w:spacing w:after="0" w:line="240" w:lineRule="auto"/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LP-3</w:t>
            </w:r>
          </w:p>
        </w:tc>
        <w:tc>
          <w:tcPr>
            <w:tcW w:w="2677" w:type="dxa"/>
            <w:shd w:val="clear" w:color="auto" w:fill="auto"/>
          </w:tcPr>
          <w:p w14:paraId="616D39BF" w14:textId="22433FFD" w:rsidR="002C46D3" w:rsidRDefault="002C46D3" w:rsidP="00A361A8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Saat btnLogin diklik kemudian data login yang dimasukkan benar dan user diarahkan ke panel admin/pegawai</w:t>
            </w:r>
          </w:p>
        </w:tc>
        <w:tc>
          <w:tcPr>
            <w:tcW w:w="3839" w:type="dxa"/>
            <w:shd w:val="clear" w:color="auto" w:fill="auto"/>
            <w:vAlign w:val="center"/>
          </w:tcPr>
          <w:p w14:paraId="364D4B86" w14:textId="22687F47" w:rsidR="002C46D3" w:rsidRDefault="002C46D3" w:rsidP="0010607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Login Berhasil ! Selamat datang #nama_user</w:t>
            </w:r>
          </w:p>
        </w:tc>
      </w:tr>
      <w:tr w:rsidR="00602E9B" w:rsidRPr="00A41E62" w14:paraId="2670AFA2" w14:textId="77777777" w:rsidTr="0010607E">
        <w:tc>
          <w:tcPr>
            <w:tcW w:w="1303" w:type="dxa"/>
            <w:shd w:val="clear" w:color="auto" w:fill="auto"/>
            <w:vAlign w:val="center"/>
          </w:tcPr>
          <w:p w14:paraId="38EE971D" w14:textId="10FF9496" w:rsidR="00602E9B" w:rsidRDefault="00602E9B" w:rsidP="00E41654">
            <w:pPr>
              <w:spacing w:after="0" w:line="240" w:lineRule="auto"/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LP-4</w:t>
            </w:r>
          </w:p>
        </w:tc>
        <w:tc>
          <w:tcPr>
            <w:tcW w:w="2677" w:type="dxa"/>
            <w:shd w:val="clear" w:color="auto" w:fill="auto"/>
          </w:tcPr>
          <w:p w14:paraId="3427FCAB" w14:textId="5838369A" w:rsidR="00602E9B" w:rsidRDefault="00602E9B" w:rsidP="00A361A8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Saat melakukan pencarian, tetapi data user yang dicari tidak ditemukan</w:t>
            </w:r>
          </w:p>
        </w:tc>
        <w:tc>
          <w:tcPr>
            <w:tcW w:w="3839" w:type="dxa"/>
            <w:shd w:val="clear" w:color="auto" w:fill="auto"/>
            <w:vAlign w:val="center"/>
          </w:tcPr>
          <w:p w14:paraId="7D14EA62" w14:textId="708279FE" w:rsidR="00602E9B" w:rsidRDefault="00602E9B" w:rsidP="0010607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Not Found !</w:t>
            </w:r>
          </w:p>
        </w:tc>
      </w:tr>
      <w:tr w:rsidR="00425AE6" w:rsidRPr="00A41E62" w14:paraId="2B2D9934" w14:textId="77777777" w:rsidTr="0010607E">
        <w:tc>
          <w:tcPr>
            <w:tcW w:w="1303" w:type="dxa"/>
            <w:shd w:val="clear" w:color="auto" w:fill="auto"/>
            <w:vAlign w:val="center"/>
          </w:tcPr>
          <w:p w14:paraId="6A9F3516" w14:textId="5D090953" w:rsidR="00425AE6" w:rsidRDefault="00425AE6" w:rsidP="00E41654">
            <w:pPr>
              <w:spacing w:after="0" w:line="240" w:lineRule="auto"/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LP-5</w:t>
            </w:r>
          </w:p>
        </w:tc>
        <w:tc>
          <w:tcPr>
            <w:tcW w:w="2677" w:type="dxa"/>
            <w:shd w:val="clear" w:color="auto" w:fill="auto"/>
          </w:tcPr>
          <w:p w14:paraId="78C46DB9" w14:textId="555C178E" w:rsidR="00425AE6" w:rsidRDefault="00425AE6" w:rsidP="00A361A8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Saat ubah data selesai dilakukan dan btnSave ditekan lalu data berhasil diubah</w:t>
            </w:r>
          </w:p>
        </w:tc>
        <w:tc>
          <w:tcPr>
            <w:tcW w:w="3839" w:type="dxa"/>
            <w:shd w:val="clear" w:color="auto" w:fill="auto"/>
            <w:vAlign w:val="center"/>
          </w:tcPr>
          <w:p w14:paraId="22B23F28" w14:textId="13AAADE2" w:rsidR="00425AE6" w:rsidRDefault="00425AE6" w:rsidP="0010607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Data telah berhasil di update!</w:t>
            </w:r>
          </w:p>
        </w:tc>
      </w:tr>
      <w:tr w:rsidR="00425AE6" w:rsidRPr="00A41E62" w14:paraId="25D1A823" w14:textId="77777777" w:rsidTr="0010607E">
        <w:tc>
          <w:tcPr>
            <w:tcW w:w="1303" w:type="dxa"/>
            <w:shd w:val="clear" w:color="auto" w:fill="auto"/>
            <w:vAlign w:val="center"/>
          </w:tcPr>
          <w:p w14:paraId="4C778411" w14:textId="1654B1AF" w:rsidR="00425AE6" w:rsidRDefault="00425AE6" w:rsidP="00E41654">
            <w:pPr>
              <w:spacing w:after="0" w:line="240" w:lineRule="auto"/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lastRenderedPageBreak/>
              <w:t>LP-6</w:t>
            </w:r>
          </w:p>
        </w:tc>
        <w:tc>
          <w:tcPr>
            <w:tcW w:w="2677" w:type="dxa"/>
            <w:shd w:val="clear" w:color="auto" w:fill="auto"/>
          </w:tcPr>
          <w:p w14:paraId="20126D20" w14:textId="0E6CF135" w:rsidR="00425AE6" w:rsidRDefault="00425AE6" w:rsidP="00A361A8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Saat ubah data selesai dilakukan dan btnSave ditekan lalu data gagal diubah</w:t>
            </w:r>
          </w:p>
        </w:tc>
        <w:tc>
          <w:tcPr>
            <w:tcW w:w="3839" w:type="dxa"/>
            <w:shd w:val="clear" w:color="auto" w:fill="auto"/>
            <w:vAlign w:val="center"/>
          </w:tcPr>
          <w:p w14:paraId="7DF11C25" w14:textId="7CA59F7C" w:rsidR="00425AE6" w:rsidRDefault="00425AE6" w:rsidP="0010607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Data gagal di update!</w:t>
            </w:r>
          </w:p>
        </w:tc>
      </w:tr>
      <w:tr w:rsidR="007814D8" w:rsidRPr="00A41E62" w14:paraId="7E4AC772" w14:textId="77777777" w:rsidTr="0010607E">
        <w:tc>
          <w:tcPr>
            <w:tcW w:w="1303" w:type="dxa"/>
            <w:shd w:val="clear" w:color="auto" w:fill="auto"/>
            <w:vAlign w:val="center"/>
          </w:tcPr>
          <w:p w14:paraId="2293DE9B" w14:textId="01B3E45D" w:rsidR="007814D8" w:rsidRDefault="007814D8" w:rsidP="00E41654">
            <w:pPr>
              <w:spacing w:after="0" w:line="240" w:lineRule="auto"/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LP-7</w:t>
            </w:r>
          </w:p>
        </w:tc>
        <w:tc>
          <w:tcPr>
            <w:tcW w:w="2677" w:type="dxa"/>
            <w:shd w:val="clear" w:color="auto" w:fill="auto"/>
          </w:tcPr>
          <w:p w14:paraId="1DCFA0F9" w14:textId="74E37133" w:rsidR="007814D8" w:rsidRDefault="007814D8" w:rsidP="00A361A8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Saat peng-inputan gaji telah berhasil dilakukan</w:t>
            </w:r>
          </w:p>
        </w:tc>
        <w:tc>
          <w:tcPr>
            <w:tcW w:w="3839" w:type="dxa"/>
            <w:shd w:val="clear" w:color="auto" w:fill="auto"/>
            <w:vAlign w:val="center"/>
          </w:tcPr>
          <w:p w14:paraId="415F40EE" w14:textId="361A58FE" w:rsidR="007814D8" w:rsidRDefault="007814D8" w:rsidP="0010607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Data gaji berhasil diinput!</w:t>
            </w:r>
          </w:p>
        </w:tc>
      </w:tr>
      <w:tr w:rsidR="007814D8" w:rsidRPr="00A41E62" w14:paraId="132F5A6C" w14:textId="77777777" w:rsidTr="0010607E">
        <w:tc>
          <w:tcPr>
            <w:tcW w:w="1303" w:type="dxa"/>
            <w:shd w:val="clear" w:color="auto" w:fill="auto"/>
            <w:vAlign w:val="center"/>
          </w:tcPr>
          <w:p w14:paraId="2315B789" w14:textId="5146D3FA" w:rsidR="007814D8" w:rsidRDefault="007814D8" w:rsidP="00E41654">
            <w:pPr>
              <w:spacing w:after="0" w:line="240" w:lineRule="auto"/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LP-6</w:t>
            </w:r>
          </w:p>
        </w:tc>
        <w:tc>
          <w:tcPr>
            <w:tcW w:w="2677" w:type="dxa"/>
            <w:shd w:val="clear" w:color="auto" w:fill="auto"/>
          </w:tcPr>
          <w:p w14:paraId="132EDA83" w14:textId="7CD7E5F2" w:rsidR="007814D8" w:rsidRDefault="007814D8" w:rsidP="00A361A8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Saat peng-inputan gaji gagal dilakukan</w:t>
            </w:r>
          </w:p>
        </w:tc>
        <w:tc>
          <w:tcPr>
            <w:tcW w:w="3839" w:type="dxa"/>
            <w:shd w:val="clear" w:color="auto" w:fill="auto"/>
            <w:vAlign w:val="center"/>
          </w:tcPr>
          <w:p w14:paraId="0781A1F8" w14:textId="0DE2E5CB" w:rsidR="00D6182C" w:rsidRDefault="007814D8" w:rsidP="0010607E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Data gaji gagal diinput!</w:t>
            </w:r>
          </w:p>
        </w:tc>
      </w:tr>
      <w:tr w:rsidR="00D6182C" w:rsidRPr="00A41E62" w14:paraId="06F8F2FD" w14:textId="77777777" w:rsidTr="0010607E">
        <w:tc>
          <w:tcPr>
            <w:tcW w:w="1303" w:type="dxa"/>
            <w:shd w:val="clear" w:color="auto" w:fill="auto"/>
            <w:vAlign w:val="center"/>
          </w:tcPr>
          <w:p w14:paraId="239AAB68" w14:textId="3ABD14F7" w:rsidR="00D6182C" w:rsidRDefault="00D6182C" w:rsidP="00D6182C">
            <w:pPr>
              <w:spacing w:after="0" w:line="240" w:lineRule="auto"/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LP-7</w:t>
            </w:r>
          </w:p>
        </w:tc>
        <w:tc>
          <w:tcPr>
            <w:tcW w:w="2677" w:type="dxa"/>
            <w:shd w:val="clear" w:color="auto" w:fill="auto"/>
          </w:tcPr>
          <w:p w14:paraId="7FAE7F68" w14:textId="02DA259F" w:rsidR="00D6182C" w:rsidRDefault="00D6182C" w:rsidP="00D6182C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Saat peng-inputan gaji telah berhasil dilakukan</w:t>
            </w:r>
          </w:p>
        </w:tc>
        <w:tc>
          <w:tcPr>
            <w:tcW w:w="3839" w:type="dxa"/>
            <w:shd w:val="clear" w:color="auto" w:fill="auto"/>
            <w:vAlign w:val="center"/>
          </w:tcPr>
          <w:p w14:paraId="645AB5AF" w14:textId="05E1E8BB" w:rsidR="00D6182C" w:rsidRDefault="00D6182C" w:rsidP="00D6182C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Data gaji berhasil diinput!</w:t>
            </w:r>
          </w:p>
        </w:tc>
      </w:tr>
      <w:tr w:rsidR="00D6182C" w:rsidRPr="00A41E62" w14:paraId="4A00AD7A" w14:textId="77777777" w:rsidTr="0010607E">
        <w:tc>
          <w:tcPr>
            <w:tcW w:w="1303" w:type="dxa"/>
            <w:shd w:val="clear" w:color="auto" w:fill="auto"/>
            <w:vAlign w:val="center"/>
          </w:tcPr>
          <w:p w14:paraId="0B69795E" w14:textId="170C08F3" w:rsidR="00D6182C" w:rsidRDefault="00D6182C" w:rsidP="00D6182C">
            <w:pPr>
              <w:spacing w:after="0" w:line="240" w:lineRule="auto"/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LP-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677" w:type="dxa"/>
            <w:shd w:val="clear" w:color="auto" w:fill="auto"/>
          </w:tcPr>
          <w:p w14:paraId="6861B45B" w14:textId="43C00DC5" w:rsidR="00D6182C" w:rsidRDefault="00D6182C" w:rsidP="00D6182C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Saat peng-inputan gaji gagal dilakukan</w:t>
            </w:r>
          </w:p>
        </w:tc>
        <w:tc>
          <w:tcPr>
            <w:tcW w:w="3839" w:type="dxa"/>
            <w:shd w:val="clear" w:color="auto" w:fill="auto"/>
            <w:vAlign w:val="center"/>
          </w:tcPr>
          <w:p w14:paraId="07510385" w14:textId="39DD20F3" w:rsidR="00D6182C" w:rsidRDefault="00D6182C" w:rsidP="00D6182C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Data gaji gagal diinput!</w:t>
            </w:r>
          </w:p>
        </w:tc>
      </w:tr>
      <w:tr w:rsidR="00D6182C" w:rsidRPr="00A41E62" w14:paraId="23371E8B" w14:textId="77777777" w:rsidTr="0010607E">
        <w:tc>
          <w:tcPr>
            <w:tcW w:w="1303" w:type="dxa"/>
            <w:shd w:val="clear" w:color="auto" w:fill="auto"/>
            <w:vAlign w:val="center"/>
          </w:tcPr>
          <w:p w14:paraId="4749DB8A" w14:textId="149B75B1" w:rsidR="00D6182C" w:rsidRDefault="00D6182C" w:rsidP="00D6182C">
            <w:pPr>
              <w:spacing w:after="0" w:line="240" w:lineRule="auto"/>
              <w:jc w:val="center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>LP-9</w:t>
            </w:r>
          </w:p>
        </w:tc>
        <w:tc>
          <w:tcPr>
            <w:tcW w:w="2677" w:type="dxa"/>
            <w:shd w:val="clear" w:color="auto" w:fill="auto"/>
          </w:tcPr>
          <w:p w14:paraId="77782282" w14:textId="2AFECDCF" w:rsidR="00D6182C" w:rsidRDefault="00D6182C" w:rsidP="00D6182C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Saat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peng-inputan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baru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dilakukan</w:t>
            </w:r>
            <w:proofErr w:type="spellEnd"/>
          </w:p>
        </w:tc>
        <w:tc>
          <w:tcPr>
            <w:tcW w:w="3839" w:type="dxa"/>
            <w:shd w:val="clear" w:color="auto" w:fill="auto"/>
            <w:vAlign w:val="center"/>
          </w:tcPr>
          <w:p w14:paraId="56D0CC36" w14:textId="0C2A551F" w:rsidR="00D6182C" w:rsidRDefault="00D6182C" w:rsidP="00D6182C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Data user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ditambahkan</w:t>
            </w:r>
            <w:proofErr w:type="spellEnd"/>
          </w:p>
        </w:tc>
      </w:tr>
      <w:tr w:rsidR="00D6182C" w:rsidRPr="00A41E62" w14:paraId="1A31243A" w14:textId="77777777" w:rsidTr="0010607E">
        <w:tc>
          <w:tcPr>
            <w:tcW w:w="1303" w:type="dxa"/>
            <w:shd w:val="clear" w:color="auto" w:fill="auto"/>
            <w:vAlign w:val="center"/>
          </w:tcPr>
          <w:p w14:paraId="0C116579" w14:textId="6A479099" w:rsidR="00D6182C" w:rsidRDefault="00D6182C" w:rsidP="00D6182C">
            <w:pPr>
              <w:spacing w:after="0" w:line="240" w:lineRule="auto"/>
              <w:jc w:val="center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>LP-10</w:t>
            </w:r>
          </w:p>
        </w:tc>
        <w:tc>
          <w:tcPr>
            <w:tcW w:w="2677" w:type="dxa"/>
            <w:shd w:val="clear" w:color="auto" w:fill="auto"/>
          </w:tcPr>
          <w:p w14:paraId="126E9CEA" w14:textId="56831B04" w:rsidR="00D6182C" w:rsidRDefault="00D6182C" w:rsidP="00D6182C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Saat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peng-inputan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baru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gagal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dilakukan</w:t>
            </w:r>
            <w:proofErr w:type="spellEnd"/>
          </w:p>
        </w:tc>
        <w:tc>
          <w:tcPr>
            <w:tcW w:w="3839" w:type="dxa"/>
            <w:shd w:val="clear" w:color="auto" w:fill="auto"/>
            <w:vAlign w:val="center"/>
          </w:tcPr>
          <w:p w14:paraId="38867B33" w14:textId="7EB055B2" w:rsidR="00D6182C" w:rsidRDefault="00D6182C" w:rsidP="00D6182C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Data user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gagal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ditambahkan</w:t>
            </w:r>
            <w:proofErr w:type="spellEnd"/>
          </w:p>
        </w:tc>
      </w:tr>
      <w:tr w:rsidR="00D6182C" w:rsidRPr="00A41E62" w14:paraId="065634D0" w14:textId="77777777" w:rsidTr="0010607E">
        <w:tc>
          <w:tcPr>
            <w:tcW w:w="1303" w:type="dxa"/>
            <w:shd w:val="clear" w:color="auto" w:fill="auto"/>
            <w:vAlign w:val="center"/>
          </w:tcPr>
          <w:p w14:paraId="12C6E964" w14:textId="3434C969" w:rsidR="00D6182C" w:rsidRDefault="00D6182C" w:rsidP="00D6182C">
            <w:pPr>
              <w:spacing w:after="0" w:line="240" w:lineRule="auto"/>
              <w:jc w:val="center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>LP-11</w:t>
            </w:r>
          </w:p>
        </w:tc>
        <w:tc>
          <w:tcPr>
            <w:tcW w:w="2677" w:type="dxa"/>
            <w:shd w:val="clear" w:color="auto" w:fill="auto"/>
          </w:tcPr>
          <w:p w14:paraId="73F46968" w14:textId="681F944E" w:rsidR="00D6182C" w:rsidRDefault="00D6182C" w:rsidP="00D6182C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Saat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edit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dilakukan</w:t>
            </w:r>
            <w:proofErr w:type="spellEnd"/>
          </w:p>
        </w:tc>
        <w:tc>
          <w:tcPr>
            <w:tcW w:w="3839" w:type="dxa"/>
            <w:shd w:val="clear" w:color="auto" w:fill="auto"/>
            <w:vAlign w:val="center"/>
          </w:tcPr>
          <w:p w14:paraId="027CBC73" w14:textId="1E8956C2" w:rsidR="00D6182C" w:rsidRDefault="00D6182C" w:rsidP="00D6182C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Data user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diubah</w:t>
            </w:r>
            <w:proofErr w:type="spellEnd"/>
          </w:p>
        </w:tc>
      </w:tr>
      <w:tr w:rsidR="00D6182C" w:rsidRPr="00A41E62" w14:paraId="1ACBF1B8" w14:textId="77777777" w:rsidTr="0010607E">
        <w:tc>
          <w:tcPr>
            <w:tcW w:w="1303" w:type="dxa"/>
            <w:shd w:val="clear" w:color="auto" w:fill="auto"/>
            <w:vAlign w:val="center"/>
          </w:tcPr>
          <w:p w14:paraId="164B6816" w14:textId="1D04D81E" w:rsidR="00D6182C" w:rsidRDefault="00D6182C" w:rsidP="00D6182C">
            <w:pPr>
              <w:spacing w:after="0" w:line="240" w:lineRule="auto"/>
              <w:jc w:val="center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>LP-12</w:t>
            </w:r>
          </w:p>
        </w:tc>
        <w:tc>
          <w:tcPr>
            <w:tcW w:w="2677" w:type="dxa"/>
            <w:shd w:val="clear" w:color="auto" w:fill="auto"/>
          </w:tcPr>
          <w:p w14:paraId="65E4E1C4" w14:textId="5DE3BA2F" w:rsidR="00D6182C" w:rsidRDefault="00D6182C" w:rsidP="00D6182C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Saat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edit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gagal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dilakukan</w:t>
            </w:r>
            <w:proofErr w:type="spellEnd"/>
          </w:p>
        </w:tc>
        <w:tc>
          <w:tcPr>
            <w:tcW w:w="3839" w:type="dxa"/>
            <w:shd w:val="clear" w:color="auto" w:fill="auto"/>
            <w:vAlign w:val="center"/>
          </w:tcPr>
          <w:p w14:paraId="18B60AE0" w14:textId="046A7B43" w:rsidR="00D6182C" w:rsidRDefault="00D6182C" w:rsidP="00D6182C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Data user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gagal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diubah</w:t>
            </w:r>
            <w:proofErr w:type="spellEnd"/>
          </w:p>
        </w:tc>
      </w:tr>
      <w:tr w:rsidR="00D6182C" w:rsidRPr="00A41E62" w14:paraId="01EB5225" w14:textId="77777777" w:rsidTr="0010607E">
        <w:tc>
          <w:tcPr>
            <w:tcW w:w="1303" w:type="dxa"/>
            <w:shd w:val="clear" w:color="auto" w:fill="auto"/>
            <w:vAlign w:val="center"/>
          </w:tcPr>
          <w:p w14:paraId="53C85523" w14:textId="3BBB0DDD" w:rsidR="00D6182C" w:rsidRDefault="00D6182C" w:rsidP="00D6182C">
            <w:pPr>
              <w:spacing w:after="0" w:line="240" w:lineRule="auto"/>
              <w:jc w:val="center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>LP-13</w:t>
            </w:r>
          </w:p>
        </w:tc>
        <w:tc>
          <w:tcPr>
            <w:tcW w:w="2677" w:type="dxa"/>
            <w:shd w:val="clear" w:color="auto" w:fill="auto"/>
          </w:tcPr>
          <w:p w14:paraId="47770C36" w14:textId="120FA883" w:rsidR="00D6182C" w:rsidRDefault="00D6182C" w:rsidP="00D6182C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Saat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delete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dilakukan</w:t>
            </w:r>
            <w:proofErr w:type="spellEnd"/>
          </w:p>
        </w:tc>
        <w:tc>
          <w:tcPr>
            <w:tcW w:w="3839" w:type="dxa"/>
            <w:shd w:val="clear" w:color="auto" w:fill="auto"/>
            <w:vAlign w:val="center"/>
          </w:tcPr>
          <w:p w14:paraId="3D1C4E0E" w14:textId="7DC0702B" w:rsidR="00D6182C" w:rsidRDefault="00D6182C" w:rsidP="00D6182C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Data user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dihapus</w:t>
            </w:r>
            <w:proofErr w:type="spellEnd"/>
          </w:p>
        </w:tc>
      </w:tr>
      <w:tr w:rsidR="00D6182C" w:rsidRPr="00A41E62" w14:paraId="55F950D7" w14:textId="77777777" w:rsidTr="0010607E">
        <w:tc>
          <w:tcPr>
            <w:tcW w:w="1303" w:type="dxa"/>
            <w:shd w:val="clear" w:color="auto" w:fill="auto"/>
            <w:vAlign w:val="center"/>
          </w:tcPr>
          <w:p w14:paraId="7AEF118F" w14:textId="589F1E7F" w:rsidR="00D6182C" w:rsidRDefault="00D6182C" w:rsidP="00D6182C">
            <w:pPr>
              <w:spacing w:after="0" w:line="240" w:lineRule="auto"/>
              <w:jc w:val="center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>LP-14</w:t>
            </w:r>
          </w:p>
        </w:tc>
        <w:tc>
          <w:tcPr>
            <w:tcW w:w="2677" w:type="dxa"/>
            <w:shd w:val="clear" w:color="auto" w:fill="auto"/>
          </w:tcPr>
          <w:p w14:paraId="40818F17" w14:textId="6B61D888" w:rsidR="00D6182C" w:rsidRDefault="00D6182C" w:rsidP="00D6182C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Saat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delete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gagal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dilakukan</w:t>
            </w:r>
            <w:proofErr w:type="spellEnd"/>
          </w:p>
        </w:tc>
        <w:tc>
          <w:tcPr>
            <w:tcW w:w="3839" w:type="dxa"/>
            <w:shd w:val="clear" w:color="auto" w:fill="auto"/>
            <w:vAlign w:val="center"/>
          </w:tcPr>
          <w:p w14:paraId="455B2DD0" w14:textId="23BCD6EA" w:rsidR="00D6182C" w:rsidRDefault="00D6182C" w:rsidP="00D6182C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Data user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gagal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dihapus</w:t>
            </w:r>
            <w:proofErr w:type="spellEnd"/>
          </w:p>
        </w:tc>
      </w:tr>
    </w:tbl>
    <w:p w14:paraId="0FA010C0" w14:textId="77777777" w:rsidR="00A361A8" w:rsidRPr="00B307B0" w:rsidRDefault="00A361A8" w:rsidP="00A361A8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  <w:lang w:val="en-US" w:eastAsia="zh-CN"/>
        </w:rPr>
      </w:pPr>
    </w:p>
    <w:p w14:paraId="0AAF51FF" w14:textId="77777777" w:rsidR="00A361A8" w:rsidRPr="00B307B0" w:rsidRDefault="00A361A8" w:rsidP="00A361A8">
      <w:pPr>
        <w:pStyle w:val="Heading3"/>
        <w:spacing w:before="0" w:after="0"/>
        <w:rPr>
          <w:rFonts w:eastAsia="SimSun" w:cs="Arial"/>
          <w:szCs w:val="24"/>
          <w:lang w:val="en-US" w:eastAsia="zh-CN"/>
        </w:rPr>
      </w:pPr>
      <w:bookmarkStart w:id="35" w:name="_Toc58693637"/>
      <w:bookmarkStart w:id="36" w:name="_Toc58177335"/>
      <w:proofErr w:type="spellStart"/>
      <w:r w:rsidRPr="00B307B0">
        <w:rPr>
          <w:rFonts w:eastAsia="SimSun" w:cs="Arial"/>
          <w:szCs w:val="24"/>
          <w:lang w:val="en-US" w:eastAsia="zh-CN"/>
        </w:rPr>
        <w:t>Aturan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</w:t>
      </w:r>
      <w:proofErr w:type="spellStart"/>
      <w:r w:rsidRPr="00B307B0">
        <w:rPr>
          <w:rFonts w:eastAsia="SimSun" w:cs="Arial"/>
          <w:szCs w:val="24"/>
          <w:lang w:val="en-US" w:eastAsia="zh-CN"/>
        </w:rPr>
        <w:t>Penomoran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</w:t>
      </w:r>
      <w:proofErr w:type="spellStart"/>
      <w:r w:rsidRPr="00B307B0">
        <w:rPr>
          <w:rFonts w:eastAsia="SimSun" w:cs="Arial"/>
          <w:szCs w:val="24"/>
          <w:lang w:val="en-US" w:eastAsia="zh-CN"/>
        </w:rPr>
        <w:t>Algoritma</w:t>
      </w:r>
      <w:bookmarkEnd w:id="35"/>
      <w:bookmarkEnd w:id="36"/>
      <w:proofErr w:type="spellEnd"/>
    </w:p>
    <w:p w14:paraId="02E9589D" w14:textId="1D5318D9" w:rsidR="00A361A8" w:rsidRDefault="00A361A8" w:rsidP="00A361A8">
      <w:pPr>
        <w:spacing w:after="0" w:line="240" w:lineRule="auto"/>
        <w:rPr>
          <w:sz w:val="20"/>
          <w:szCs w:val="20"/>
        </w:rPr>
      </w:pPr>
      <w:r w:rsidRPr="00AD01AC">
        <w:rPr>
          <w:sz w:val="20"/>
          <w:szCs w:val="20"/>
          <w:lang w:val="pt-BR"/>
        </w:rPr>
        <w:t xml:space="preserve">Algoritma diberi nama sesuai dengan tujuan algoritma itu. </w:t>
      </w:r>
      <w:r w:rsidRPr="00AD01AC">
        <w:rPr>
          <w:sz w:val="20"/>
          <w:szCs w:val="20"/>
        </w:rPr>
        <w:t>Penomorannya mengikuti format ALGO-X, dengan X menyatakan nomor urut algoritma.</w:t>
      </w:r>
    </w:p>
    <w:p w14:paraId="17ED084A" w14:textId="4F7B0981" w:rsidR="00F47FBB" w:rsidRDefault="00F47FBB" w:rsidP="00A361A8">
      <w:pPr>
        <w:spacing w:after="0" w:line="240" w:lineRule="auto"/>
        <w:rPr>
          <w:sz w:val="20"/>
          <w:szCs w:val="20"/>
        </w:rPr>
      </w:pPr>
    </w:p>
    <w:p w14:paraId="3E288A42" w14:textId="344CCB23" w:rsidR="000541E4" w:rsidRDefault="000541E4" w:rsidP="00A361A8">
      <w:pPr>
        <w:spacing w:after="0" w:line="240" w:lineRule="auto"/>
        <w:rPr>
          <w:sz w:val="20"/>
          <w:szCs w:val="20"/>
        </w:rPr>
      </w:pPr>
    </w:p>
    <w:p w14:paraId="0119CA4C" w14:textId="77777777" w:rsidR="000541E4" w:rsidRPr="00AD01AC" w:rsidRDefault="000541E4" w:rsidP="00A361A8">
      <w:pPr>
        <w:spacing w:after="0" w:line="240" w:lineRule="auto"/>
        <w:rPr>
          <w:sz w:val="20"/>
          <w:szCs w:val="20"/>
        </w:rPr>
      </w:pPr>
    </w:p>
    <w:p w14:paraId="27306C57" w14:textId="0B752483" w:rsidR="00B30AA1" w:rsidRPr="00B30AA1" w:rsidRDefault="00B30AA1" w:rsidP="00B30AA1">
      <w:pPr>
        <w:pStyle w:val="Header"/>
        <w:numPr>
          <w:ilvl w:val="0"/>
          <w:numId w:val="46"/>
        </w:numPr>
        <w:rPr>
          <w:rFonts w:eastAsia="SimSun"/>
          <w:b/>
          <w:bCs w:val="0"/>
          <w:sz w:val="20"/>
          <w:szCs w:val="20"/>
          <w:lang w:val="en-US" w:eastAsia="zh-CN"/>
        </w:rPr>
      </w:pPr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 xml:space="preserve">Id </w:t>
      </w:r>
      <w:proofErr w:type="gramStart"/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>Proses  :</w:t>
      </w:r>
      <w:proofErr w:type="gramEnd"/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 xml:space="preserve"> ALGO-1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3"/>
      </w:tblGrid>
      <w:tr w:rsidR="00A361A8" w:rsidRPr="00AD01AC" w14:paraId="647F1D6A" w14:textId="77777777" w:rsidTr="00C930BA">
        <w:trPr>
          <w:trHeight w:val="587"/>
        </w:trPr>
        <w:tc>
          <w:tcPr>
            <w:tcW w:w="7223" w:type="dxa"/>
          </w:tcPr>
          <w:p w14:paraId="1BA7F23A" w14:textId="77777777" w:rsidR="00A361A8" w:rsidRPr="00AD01AC" w:rsidRDefault="00A361A8" w:rsidP="00A361A8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Initial State (IS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1504640E" w14:textId="53A43F22" w:rsidR="00A361A8" w:rsidRPr="00211D8D" w:rsidRDefault="00211D8D" w:rsidP="00A361A8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Data pengguna pada tabel TUser sudah ada</w:t>
            </w:r>
          </w:p>
        </w:tc>
      </w:tr>
      <w:tr w:rsidR="00A361A8" w:rsidRPr="00AD01AC" w14:paraId="2A4435F9" w14:textId="77777777" w:rsidTr="002C46D3">
        <w:tc>
          <w:tcPr>
            <w:tcW w:w="7223" w:type="dxa"/>
          </w:tcPr>
          <w:p w14:paraId="7B984B6A" w14:textId="77777777" w:rsidR="00A361A8" w:rsidRPr="00AD01AC" w:rsidRDefault="00A361A8" w:rsidP="00A361A8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Final State (FS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40B76E9F" w14:textId="3721462A" w:rsidR="00A361A8" w:rsidRPr="00211D8D" w:rsidRDefault="00211D8D" w:rsidP="00211D8D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 w:rsidRPr="00211D8D">
              <w:rPr>
                <w:rFonts w:eastAsia="SimSun"/>
                <w:sz w:val="20"/>
                <w:szCs w:val="20"/>
                <w:lang w:eastAsia="zh-CN"/>
              </w:rPr>
              <w:t>Jika txtUsername &amp; txtPassword masih kosong, maka akan ditampilkan layar pesan LP-1.</w:t>
            </w:r>
          </w:p>
          <w:p w14:paraId="76CEC803" w14:textId="128D7F52" w:rsidR="0010358F" w:rsidRDefault="00211D8D" w:rsidP="0010358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 w:rsidRPr="0010358F">
              <w:rPr>
                <w:rFonts w:eastAsia="SimSun"/>
                <w:sz w:val="20"/>
                <w:szCs w:val="20"/>
                <w:lang w:eastAsia="zh-CN"/>
              </w:rPr>
              <w:t>Jika txtUsername &amp; txtPassword diisi, namun data tidak valid, maka akan ditampilkan layar pesan LP-2.</w:t>
            </w:r>
          </w:p>
          <w:p w14:paraId="1C920E88" w14:textId="6E16E5F6" w:rsidR="00211D8D" w:rsidRPr="00571A02" w:rsidRDefault="0010358F" w:rsidP="00571A0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Jika txtUsername &amp; txtPassword diisi, dan data valid, maka akan diarahkan ke halaman panel admin/pengguna dan ditampilkan layar pesan LP-3</w:t>
            </w:r>
            <w:r w:rsidR="00581E63">
              <w:rPr>
                <w:rFonts w:eastAsia="SimSun"/>
                <w:sz w:val="20"/>
                <w:szCs w:val="20"/>
                <w:lang w:eastAsia="zh-CN"/>
              </w:rPr>
              <w:t>.</w:t>
            </w:r>
            <w:r w:rsidR="00571A02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A361A8" w:rsidRPr="00AD01AC" w14:paraId="67CF18B7" w14:textId="77777777" w:rsidTr="002C46D3">
        <w:tc>
          <w:tcPr>
            <w:tcW w:w="7223" w:type="dxa"/>
          </w:tcPr>
          <w:p w14:paraId="15D75EA3" w14:textId="4980D276" w:rsidR="00A361A8" w:rsidRPr="00571A02" w:rsidRDefault="00A361A8" w:rsidP="00A361A8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proofErr w:type="spell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Spesifikasi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Proses/</w:t>
            </w:r>
            <w:proofErr w:type="spellStart"/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:</w:t>
            </w:r>
            <w:proofErr w:type="gramEnd"/>
            <w:r w:rsidR="00571A02"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 </w:t>
            </w:r>
          </w:p>
          <w:p w14:paraId="02564A24" w14:textId="70D25E4A" w:rsidR="00A361A8" w:rsidRPr="00AD01AC" w:rsidRDefault="00A361A8" w:rsidP="00A361A8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proofErr w:type="gram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</w:t>
            </w:r>
            <w:r w:rsidR="0010358F">
              <w:rPr>
                <w:rFonts w:eastAsia="SimSun"/>
                <w:sz w:val="20"/>
                <w:szCs w:val="20"/>
                <w:lang w:eastAsia="zh-CN"/>
              </w:rPr>
              <w:t>s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Empty(</w:t>
            </w:r>
            <w:proofErr w:type="gram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txt</w:t>
            </w:r>
            <w:r w:rsidR="0010358F">
              <w:rPr>
                <w:rFonts w:eastAsia="SimSun"/>
                <w:sz w:val="20"/>
                <w:szCs w:val="20"/>
                <w:lang w:eastAsia="zh-CN"/>
              </w:rPr>
              <w:t>Username or txtPassword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)) THEN</w:t>
            </w:r>
          </w:p>
          <w:p w14:paraId="796CC70B" w14:textId="0B0B972B" w:rsidR="00EA50D2" w:rsidRPr="006264A7" w:rsidRDefault="00A361A8" w:rsidP="00742646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Jalankan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query QUE-</w:t>
            </w:r>
            <w:r w:rsidR="006264A7">
              <w:rPr>
                <w:rFonts w:eastAsia="SimSun"/>
                <w:sz w:val="20"/>
                <w:szCs w:val="20"/>
                <w:lang w:eastAsia="zh-CN"/>
              </w:rPr>
              <w:t>1</w:t>
            </w:r>
          </w:p>
          <w:p w14:paraId="6178C1D1" w14:textId="77777777" w:rsidR="00A361A8" w:rsidRPr="00AD01AC" w:rsidRDefault="00A361A8" w:rsidP="00A361A8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70B06562" w14:textId="782E175C" w:rsidR="00A361A8" w:rsidRDefault="0010358F" w:rsidP="00A361A8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 xml:space="preserve">Arahkan user ke panel Admin/Pengguna &amp; </w:t>
            </w:r>
            <w:proofErr w:type="spellStart"/>
            <w:r w:rsidR="00A361A8" w:rsidRPr="00AD01AC">
              <w:rPr>
                <w:rFonts w:eastAsia="SimSun"/>
                <w:sz w:val="20"/>
                <w:szCs w:val="20"/>
                <w:lang w:val="en-US" w:eastAsia="zh-CN"/>
              </w:rPr>
              <w:t>Tampilkan</w:t>
            </w:r>
            <w:proofErr w:type="spellEnd"/>
            <w:r w:rsidR="00A361A8"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="00A361A8" w:rsidRPr="00AD01AC">
              <w:rPr>
                <w:rFonts w:eastAsia="SimSun"/>
                <w:sz w:val="20"/>
                <w:szCs w:val="20"/>
                <w:lang w:val="en-US" w:eastAsia="zh-CN"/>
              </w:rPr>
              <w:t>layar</w:t>
            </w:r>
            <w:proofErr w:type="spellEnd"/>
            <w:r w:rsidR="00A361A8"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="00A361A8" w:rsidRPr="00AD01AC">
              <w:rPr>
                <w:rFonts w:eastAsia="SimSun"/>
                <w:sz w:val="20"/>
                <w:szCs w:val="20"/>
                <w:lang w:val="en-US" w:eastAsia="zh-CN"/>
              </w:rPr>
              <w:t>pesan</w:t>
            </w:r>
            <w:proofErr w:type="spellEnd"/>
            <w:r w:rsidR="00A361A8"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LP-</w:t>
            </w:r>
            <w:r>
              <w:rPr>
                <w:rFonts w:eastAsia="SimSun"/>
                <w:sz w:val="20"/>
                <w:szCs w:val="20"/>
                <w:lang w:eastAsia="zh-CN"/>
              </w:rPr>
              <w:t>3</w:t>
            </w:r>
          </w:p>
          <w:p w14:paraId="1B432F0B" w14:textId="77777777" w:rsidR="00046853" w:rsidRPr="0010358F" w:rsidRDefault="00046853" w:rsidP="00A361A8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</w:p>
          <w:p w14:paraId="3A2E6779" w14:textId="35E7C3A5" w:rsidR="00A361A8" w:rsidRPr="00C069E5" w:rsidRDefault="00A361A8" w:rsidP="00A361A8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ELSE</w:t>
            </w:r>
            <w:r w:rsidR="00C069E5">
              <w:rPr>
                <w:rFonts w:eastAsia="SimSun"/>
                <w:sz w:val="20"/>
                <w:szCs w:val="20"/>
                <w:lang w:eastAsia="zh-CN"/>
              </w:rPr>
              <w:t xml:space="preserve"> (data tidak valid)</w:t>
            </w:r>
          </w:p>
          <w:p w14:paraId="2337AD0B" w14:textId="0A886EF7" w:rsidR="00046853" w:rsidRPr="0010358F" w:rsidRDefault="00A361A8" w:rsidP="00571A02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Ta</w:t>
            </w:r>
            <w:r w:rsidR="00C069E5">
              <w:rPr>
                <w:rFonts w:eastAsia="SimSun"/>
                <w:sz w:val="20"/>
                <w:szCs w:val="20"/>
                <w:lang w:eastAsia="zh-CN"/>
              </w:rPr>
              <w:t>m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pilkan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layar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pesan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LP-</w:t>
            </w:r>
            <w:r w:rsidR="0010358F">
              <w:rPr>
                <w:rFonts w:eastAsia="SimSun"/>
                <w:sz w:val="20"/>
                <w:szCs w:val="20"/>
                <w:lang w:eastAsia="zh-CN"/>
              </w:rPr>
              <w:t>2</w:t>
            </w:r>
            <w:r w:rsidR="00571A02">
              <w:rPr>
                <w:rFonts w:eastAsia="SimSun"/>
                <w:sz w:val="20"/>
                <w:szCs w:val="20"/>
                <w:lang w:eastAsia="zh-CN"/>
              </w:rPr>
              <w:br/>
            </w:r>
          </w:p>
          <w:p w14:paraId="57E374E2" w14:textId="2F23ADC9" w:rsidR="00A361A8" w:rsidRPr="00C069E5" w:rsidRDefault="00A361A8" w:rsidP="00A361A8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ELSE</w:t>
            </w:r>
            <w:r w:rsidR="00C069E5">
              <w:rPr>
                <w:rFonts w:eastAsia="SimSun"/>
                <w:sz w:val="20"/>
                <w:szCs w:val="20"/>
                <w:lang w:eastAsia="zh-CN"/>
              </w:rPr>
              <w:t xml:space="preserve"> (txtUsername &amp; txtPassword kosong)</w:t>
            </w:r>
          </w:p>
          <w:p w14:paraId="7BB6E3B4" w14:textId="2DDA5BB2" w:rsidR="00A361A8" w:rsidRDefault="00A361A8" w:rsidP="00A361A8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Tampilkan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layar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pesan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LP-</w:t>
            </w:r>
            <w:r w:rsidR="0010358F">
              <w:rPr>
                <w:rFonts w:eastAsia="SimSun"/>
                <w:sz w:val="20"/>
                <w:szCs w:val="20"/>
                <w:lang w:eastAsia="zh-CN"/>
              </w:rPr>
              <w:t>1</w:t>
            </w:r>
          </w:p>
          <w:p w14:paraId="4C07F1AB" w14:textId="3103D95F" w:rsidR="006264A7" w:rsidRPr="0010358F" w:rsidRDefault="006264A7" w:rsidP="00A361A8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</w:p>
        </w:tc>
      </w:tr>
    </w:tbl>
    <w:p w14:paraId="5956B0D5" w14:textId="77777777" w:rsidR="00571A02" w:rsidRDefault="00571A02" w:rsidP="005B125D">
      <w:pPr>
        <w:pStyle w:val="Header"/>
        <w:rPr>
          <w:rFonts w:eastAsia="SimSun"/>
          <w:b/>
          <w:bCs w:val="0"/>
          <w:sz w:val="20"/>
          <w:szCs w:val="20"/>
          <w:lang w:val="en-US" w:eastAsia="zh-CN"/>
        </w:rPr>
      </w:pPr>
    </w:p>
    <w:p w14:paraId="36DF0452" w14:textId="5A5BD5A0" w:rsidR="00571A02" w:rsidRPr="00B30AA1" w:rsidRDefault="00571A02" w:rsidP="00571A02">
      <w:pPr>
        <w:pStyle w:val="Header"/>
        <w:numPr>
          <w:ilvl w:val="0"/>
          <w:numId w:val="46"/>
        </w:numPr>
        <w:rPr>
          <w:rFonts w:eastAsia="SimSun"/>
          <w:b/>
          <w:bCs w:val="0"/>
          <w:sz w:val="20"/>
          <w:szCs w:val="20"/>
          <w:lang w:val="en-US" w:eastAsia="zh-CN"/>
        </w:rPr>
      </w:pPr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 xml:space="preserve">Id </w:t>
      </w:r>
      <w:proofErr w:type="gramStart"/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>Proses  :</w:t>
      </w:r>
      <w:proofErr w:type="gramEnd"/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 xml:space="preserve"> ALGO-</w:t>
      </w:r>
      <w:r w:rsidR="00835D55">
        <w:rPr>
          <w:rFonts w:eastAsia="SimSun"/>
          <w:b/>
          <w:bCs w:val="0"/>
          <w:sz w:val="20"/>
          <w:szCs w:val="20"/>
          <w:lang w:val="en-US" w:eastAsia="zh-CN"/>
        </w:rPr>
        <w:t>2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3"/>
      </w:tblGrid>
      <w:tr w:rsidR="00571A02" w:rsidRPr="00AD01AC" w14:paraId="28A14FB2" w14:textId="77777777" w:rsidTr="00E90B14">
        <w:trPr>
          <w:trHeight w:val="544"/>
        </w:trPr>
        <w:tc>
          <w:tcPr>
            <w:tcW w:w="7223" w:type="dxa"/>
          </w:tcPr>
          <w:p w14:paraId="24B59F93" w14:textId="77777777" w:rsidR="00571A02" w:rsidRPr="00AD01AC" w:rsidRDefault="00571A02" w:rsidP="00E90B14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lastRenderedPageBreak/>
              <w:t>Initial State (IS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66B77F73" w14:textId="3F0100F2" w:rsidR="00571A02" w:rsidRPr="00211D8D" w:rsidRDefault="009016C9" w:rsidP="00E90B14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 xml:space="preserve">Tampilan dashboard </w:t>
            </w:r>
            <w:r w:rsidR="00D82D23">
              <w:rPr>
                <w:rFonts w:eastAsia="SimSun"/>
                <w:sz w:val="20"/>
                <w:szCs w:val="20"/>
                <w:lang w:eastAsia="zh-CN"/>
              </w:rPr>
              <w:t>dan data query telah dibuat</w:t>
            </w:r>
          </w:p>
        </w:tc>
      </w:tr>
      <w:tr w:rsidR="00571A02" w:rsidRPr="00AD01AC" w14:paraId="55FE3757" w14:textId="77777777" w:rsidTr="001A00F2">
        <w:trPr>
          <w:trHeight w:val="759"/>
        </w:trPr>
        <w:tc>
          <w:tcPr>
            <w:tcW w:w="7223" w:type="dxa"/>
          </w:tcPr>
          <w:p w14:paraId="4F7B2F3D" w14:textId="77777777" w:rsidR="00571A02" w:rsidRPr="00AD01AC" w:rsidRDefault="00571A02" w:rsidP="00E90B14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Final State (FS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1F994524" w14:textId="442F929C" w:rsidR="00571A02" w:rsidRPr="00602E9B" w:rsidRDefault="009016C9" w:rsidP="00E90B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Jika btnDashboard di klik maka tampilkan menu dashboard Admin/Pegawai</w:t>
            </w:r>
          </w:p>
        </w:tc>
      </w:tr>
      <w:tr w:rsidR="00571A02" w:rsidRPr="00AD01AC" w14:paraId="2650C89F" w14:textId="77777777" w:rsidTr="00E90B14">
        <w:tc>
          <w:tcPr>
            <w:tcW w:w="7223" w:type="dxa"/>
          </w:tcPr>
          <w:p w14:paraId="149DE677" w14:textId="77777777" w:rsidR="00571A02" w:rsidRPr="00AD01AC" w:rsidRDefault="00571A02" w:rsidP="00E90B14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Spesifikasi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Proses/</w:t>
            </w:r>
            <w:proofErr w:type="spellStart"/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:</w:t>
            </w:r>
            <w:proofErr w:type="gramEnd"/>
          </w:p>
          <w:p w14:paraId="089F1F40" w14:textId="5DD5EB94" w:rsidR="00571A02" w:rsidRPr="00AD01AC" w:rsidRDefault="00571A02" w:rsidP="00E90B14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r w:rsidR="009016C9">
              <w:rPr>
                <w:rFonts w:eastAsia="SimSun"/>
                <w:sz w:val="20"/>
                <w:szCs w:val="20"/>
                <w:lang w:eastAsia="zh-CN"/>
              </w:rPr>
              <w:t>btnOnClick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(</w:t>
            </w:r>
            <w:r w:rsidR="009016C9">
              <w:rPr>
                <w:rFonts w:eastAsia="SimSun"/>
                <w:sz w:val="20"/>
                <w:szCs w:val="20"/>
                <w:lang w:eastAsia="zh-CN"/>
              </w:rPr>
              <w:t>btnDashboard</w:t>
            </w:r>
            <w:r>
              <w:rPr>
                <w:rFonts w:eastAsia="SimSun"/>
                <w:sz w:val="20"/>
                <w:szCs w:val="20"/>
                <w:lang w:eastAsia="zh-CN"/>
              </w:rPr>
              <w:t>)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5B7EA0AE" w14:textId="59379047" w:rsidR="00571A02" w:rsidRPr="001A00F2" w:rsidRDefault="00571A02" w:rsidP="00E90B14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Jalankan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query </w:t>
            </w:r>
            <w:proofErr w:type="gramStart"/>
            <w:r w:rsidR="001A00F2">
              <w:rPr>
                <w:rFonts w:eastAsia="SimSun"/>
                <w:sz w:val="20"/>
                <w:szCs w:val="20"/>
                <w:lang w:eastAsia="zh-CN"/>
              </w:rPr>
              <w:t xml:space="preserve">( </w:t>
            </w:r>
            <w:r w:rsidR="009016C9" w:rsidRPr="009016C9">
              <w:rPr>
                <w:rFonts w:eastAsia="SimSun"/>
                <w:sz w:val="20"/>
                <w:szCs w:val="20"/>
                <w:lang w:val="en-US" w:eastAsia="zh-CN"/>
              </w:rPr>
              <w:t>QUE</w:t>
            </w:r>
            <w:proofErr w:type="gramEnd"/>
            <w:r w:rsidR="009016C9" w:rsidRPr="009016C9">
              <w:rPr>
                <w:rFonts w:eastAsia="SimSun"/>
                <w:sz w:val="20"/>
                <w:szCs w:val="20"/>
                <w:lang w:val="en-US" w:eastAsia="zh-CN"/>
              </w:rPr>
              <w:t>-5, QUE-6, QUE-8, QUE-9, QUE-10, QUE-11, QUE-12, QUE-13, QUE-14, QUE-15</w:t>
            </w:r>
            <w:r w:rsidR="001A00F2">
              <w:rPr>
                <w:rFonts w:eastAsia="SimSun"/>
                <w:sz w:val="20"/>
                <w:szCs w:val="20"/>
                <w:lang w:eastAsia="zh-CN"/>
              </w:rPr>
              <w:t xml:space="preserve"> )</w:t>
            </w:r>
          </w:p>
          <w:p w14:paraId="23E72986" w14:textId="77777777" w:rsidR="00571A02" w:rsidRPr="00FE72B4" w:rsidRDefault="00571A02" w:rsidP="00E90B14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</w:p>
          <w:p w14:paraId="7630CC3F" w14:textId="77777777" w:rsidR="00571A02" w:rsidRPr="00AD01AC" w:rsidRDefault="00571A02" w:rsidP="00E90B14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49189388" w14:textId="77777777" w:rsidR="00571A02" w:rsidRDefault="00571A02" w:rsidP="00E90B14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Tampilkan data user yang dicari.</w:t>
            </w:r>
          </w:p>
          <w:p w14:paraId="41D86969" w14:textId="77777777" w:rsidR="00571A02" w:rsidRPr="0010358F" w:rsidRDefault="00571A02" w:rsidP="001A00F2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</w:p>
        </w:tc>
      </w:tr>
    </w:tbl>
    <w:p w14:paraId="50E051A5" w14:textId="69891574" w:rsidR="00602E9B" w:rsidRDefault="00602E9B" w:rsidP="008C3F88">
      <w:pPr>
        <w:spacing w:after="0" w:line="240" w:lineRule="auto"/>
        <w:jc w:val="both"/>
        <w:rPr>
          <w:rFonts w:ascii="Arial" w:hAnsi="Arial" w:cs="Arial"/>
        </w:rPr>
      </w:pPr>
    </w:p>
    <w:p w14:paraId="4B08E4EC" w14:textId="77777777" w:rsidR="00C43091" w:rsidRDefault="00C43091" w:rsidP="008C3F88">
      <w:pPr>
        <w:spacing w:after="0" w:line="240" w:lineRule="auto"/>
        <w:jc w:val="both"/>
        <w:rPr>
          <w:rFonts w:ascii="Arial" w:hAnsi="Arial" w:cs="Arial"/>
        </w:rPr>
      </w:pPr>
    </w:p>
    <w:p w14:paraId="4347470B" w14:textId="4B6D13FB" w:rsidR="003019CA" w:rsidRPr="00B30AA1" w:rsidRDefault="003019CA" w:rsidP="003019CA">
      <w:pPr>
        <w:pStyle w:val="Header"/>
        <w:numPr>
          <w:ilvl w:val="0"/>
          <w:numId w:val="46"/>
        </w:numPr>
        <w:rPr>
          <w:rFonts w:eastAsia="SimSun"/>
          <w:b/>
          <w:bCs w:val="0"/>
          <w:sz w:val="20"/>
          <w:szCs w:val="20"/>
          <w:lang w:val="en-US" w:eastAsia="zh-CN"/>
        </w:rPr>
      </w:pPr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 xml:space="preserve">Id </w:t>
      </w:r>
      <w:proofErr w:type="gramStart"/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>Proses  :</w:t>
      </w:r>
      <w:proofErr w:type="gramEnd"/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 xml:space="preserve"> ALGO-</w:t>
      </w:r>
      <w:r w:rsidR="00835D55">
        <w:rPr>
          <w:rFonts w:eastAsia="SimSun"/>
          <w:b/>
          <w:bCs w:val="0"/>
          <w:sz w:val="20"/>
          <w:szCs w:val="20"/>
          <w:lang w:val="en-US" w:eastAsia="zh-CN"/>
        </w:rPr>
        <w:t>3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3"/>
      </w:tblGrid>
      <w:tr w:rsidR="003019CA" w:rsidRPr="00AD01AC" w14:paraId="5BE012AF" w14:textId="77777777" w:rsidTr="00E90B14">
        <w:trPr>
          <w:trHeight w:val="544"/>
        </w:trPr>
        <w:tc>
          <w:tcPr>
            <w:tcW w:w="7223" w:type="dxa"/>
          </w:tcPr>
          <w:p w14:paraId="207D5494" w14:textId="77777777" w:rsidR="003019CA" w:rsidRPr="00AD01AC" w:rsidRDefault="003019CA" w:rsidP="00E90B14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Initial State (IS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0322749B" w14:textId="2F48C7EF" w:rsidR="003019CA" w:rsidRPr="00211D8D" w:rsidRDefault="003019CA" w:rsidP="00E90B14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 xml:space="preserve">Tampilan </w:t>
            </w:r>
            <w:r w:rsidR="00BE6A60">
              <w:rPr>
                <w:rFonts w:eastAsia="SimSun"/>
                <w:sz w:val="20"/>
                <w:szCs w:val="20"/>
                <w:lang w:eastAsia="zh-CN"/>
              </w:rPr>
              <w:t xml:space="preserve">tabel daftar pegawai </w:t>
            </w:r>
            <w:r>
              <w:rPr>
                <w:rFonts w:eastAsia="SimSun"/>
                <w:sz w:val="20"/>
                <w:szCs w:val="20"/>
                <w:lang w:eastAsia="zh-CN"/>
              </w:rPr>
              <w:t>dan data query telah dibuat</w:t>
            </w:r>
          </w:p>
        </w:tc>
      </w:tr>
      <w:tr w:rsidR="003019CA" w:rsidRPr="00AD01AC" w14:paraId="6F23D741" w14:textId="77777777" w:rsidTr="00E90B14">
        <w:trPr>
          <w:trHeight w:val="759"/>
        </w:trPr>
        <w:tc>
          <w:tcPr>
            <w:tcW w:w="7223" w:type="dxa"/>
          </w:tcPr>
          <w:p w14:paraId="3E399C24" w14:textId="77777777" w:rsidR="003019CA" w:rsidRPr="00AD01AC" w:rsidRDefault="003019CA" w:rsidP="00E90B14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Final State (FS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4327F662" w14:textId="7F22081C" w:rsidR="003019CA" w:rsidRPr="00602E9B" w:rsidRDefault="003019CA" w:rsidP="00E90B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 xml:space="preserve">Jika </w:t>
            </w:r>
            <w:r w:rsidR="00BE6A60">
              <w:rPr>
                <w:rFonts w:eastAsia="SimSun"/>
                <w:sz w:val="20"/>
                <w:szCs w:val="20"/>
                <w:lang w:eastAsia="zh-CN"/>
              </w:rPr>
              <w:t>btnDaftarPegawa</w:t>
            </w:r>
            <w:r w:rsidR="00F00C72">
              <w:rPr>
                <w:rFonts w:eastAsia="SimSun"/>
                <w:sz w:val="20"/>
                <w:szCs w:val="20"/>
                <w:lang w:eastAsia="zh-CN"/>
              </w:rPr>
              <w:t>i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di klik maka tampilkan </w:t>
            </w:r>
            <w:r w:rsidR="00BE6A60">
              <w:rPr>
                <w:rFonts w:eastAsia="SimSun"/>
                <w:sz w:val="20"/>
                <w:szCs w:val="20"/>
                <w:lang w:eastAsia="zh-CN"/>
              </w:rPr>
              <w:t>tabel pegawai yang berisi data data pegawai</w:t>
            </w:r>
          </w:p>
        </w:tc>
      </w:tr>
      <w:tr w:rsidR="003019CA" w:rsidRPr="00AD01AC" w14:paraId="3938F535" w14:textId="77777777" w:rsidTr="00E90B14">
        <w:tc>
          <w:tcPr>
            <w:tcW w:w="7223" w:type="dxa"/>
          </w:tcPr>
          <w:p w14:paraId="4D05C7A8" w14:textId="77777777" w:rsidR="003019CA" w:rsidRPr="00AD01AC" w:rsidRDefault="003019CA" w:rsidP="00E90B14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Spesifikasi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Proses/</w:t>
            </w:r>
            <w:proofErr w:type="spellStart"/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:</w:t>
            </w:r>
            <w:proofErr w:type="gramEnd"/>
          </w:p>
          <w:p w14:paraId="71C9595C" w14:textId="7FF0E063" w:rsidR="003019CA" w:rsidRPr="00AD01AC" w:rsidRDefault="003019CA" w:rsidP="00E90B14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r>
              <w:rPr>
                <w:rFonts w:eastAsia="SimSun"/>
                <w:sz w:val="20"/>
                <w:szCs w:val="20"/>
                <w:lang w:eastAsia="zh-CN"/>
              </w:rPr>
              <w:t>btnOnClick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(</w:t>
            </w:r>
            <w:r w:rsidR="00BE6A60">
              <w:rPr>
                <w:rFonts w:eastAsia="SimSun"/>
                <w:sz w:val="20"/>
                <w:szCs w:val="20"/>
                <w:lang w:eastAsia="zh-CN"/>
              </w:rPr>
              <w:t>btnDaftarPegawai</w:t>
            </w:r>
            <w:r>
              <w:rPr>
                <w:rFonts w:eastAsia="SimSun"/>
                <w:sz w:val="20"/>
                <w:szCs w:val="20"/>
                <w:lang w:eastAsia="zh-CN"/>
              </w:rPr>
              <w:t>)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54761CC0" w14:textId="5731B131" w:rsidR="003019CA" w:rsidRPr="001A00F2" w:rsidRDefault="003019CA" w:rsidP="00E90B14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Jalankan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query </w:t>
            </w:r>
            <w:proofErr w:type="gramStart"/>
            <w:r>
              <w:rPr>
                <w:rFonts w:eastAsia="SimSun"/>
                <w:sz w:val="20"/>
                <w:szCs w:val="20"/>
                <w:lang w:eastAsia="zh-CN"/>
              </w:rPr>
              <w:t>(</w:t>
            </w:r>
            <w:r w:rsidR="00BE6A60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QUE</w:t>
            </w:r>
            <w:proofErr w:type="gramEnd"/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-6, QUE-8, QUE-9, QUE-10, QUE-11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)</w:t>
            </w:r>
          </w:p>
          <w:p w14:paraId="5239D52E" w14:textId="77777777" w:rsidR="003019CA" w:rsidRPr="00FE72B4" w:rsidRDefault="003019CA" w:rsidP="00E90B14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</w:p>
          <w:p w14:paraId="0FB420FA" w14:textId="77777777" w:rsidR="003019CA" w:rsidRPr="00AD01AC" w:rsidRDefault="003019CA" w:rsidP="00E90B14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0C61D371" w14:textId="3ED0F236" w:rsidR="003019CA" w:rsidRDefault="00BE6A60" w:rsidP="00E90B14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Tampilkan data query dalam bentuk tabel</w:t>
            </w:r>
          </w:p>
          <w:p w14:paraId="1FF94781" w14:textId="77777777" w:rsidR="003019CA" w:rsidRPr="0010358F" w:rsidRDefault="003019CA" w:rsidP="00E90B14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</w:p>
        </w:tc>
      </w:tr>
    </w:tbl>
    <w:p w14:paraId="0078744E" w14:textId="77777777" w:rsidR="00F00C72" w:rsidRDefault="00F00C72" w:rsidP="008C3F88">
      <w:pPr>
        <w:spacing w:after="0" w:line="240" w:lineRule="auto"/>
        <w:jc w:val="both"/>
        <w:rPr>
          <w:rFonts w:ascii="Arial" w:hAnsi="Arial" w:cs="Arial"/>
        </w:rPr>
      </w:pPr>
    </w:p>
    <w:p w14:paraId="79116FC1" w14:textId="697AFE09" w:rsidR="00F00C72" w:rsidRPr="00B30AA1" w:rsidRDefault="00F00C72" w:rsidP="00F00C72">
      <w:pPr>
        <w:pStyle w:val="Header"/>
        <w:numPr>
          <w:ilvl w:val="0"/>
          <w:numId w:val="46"/>
        </w:numPr>
        <w:rPr>
          <w:rFonts w:eastAsia="SimSun"/>
          <w:b/>
          <w:bCs w:val="0"/>
          <w:sz w:val="20"/>
          <w:szCs w:val="20"/>
          <w:lang w:val="en-US" w:eastAsia="zh-CN"/>
        </w:rPr>
      </w:pPr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 xml:space="preserve">Id </w:t>
      </w:r>
      <w:proofErr w:type="gramStart"/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>Proses  :</w:t>
      </w:r>
      <w:proofErr w:type="gramEnd"/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 xml:space="preserve"> ALGO-</w:t>
      </w:r>
      <w:r w:rsidR="00835D55">
        <w:rPr>
          <w:rFonts w:eastAsia="SimSun"/>
          <w:b/>
          <w:bCs w:val="0"/>
          <w:sz w:val="20"/>
          <w:szCs w:val="20"/>
          <w:lang w:val="en-US" w:eastAsia="zh-CN"/>
        </w:rPr>
        <w:t>4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3"/>
      </w:tblGrid>
      <w:tr w:rsidR="00F00C72" w:rsidRPr="00AD01AC" w14:paraId="0E0D17FD" w14:textId="77777777" w:rsidTr="00E90B14">
        <w:trPr>
          <w:trHeight w:val="544"/>
        </w:trPr>
        <w:tc>
          <w:tcPr>
            <w:tcW w:w="7223" w:type="dxa"/>
          </w:tcPr>
          <w:p w14:paraId="2CF926E4" w14:textId="77777777" w:rsidR="00F00C72" w:rsidRPr="00AD01AC" w:rsidRDefault="00F00C72" w:rsidP="00E90B14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Initial State (IS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6D55C255" w14:textId="31FB964F" w:rsidR="00F00C72" w:rsidRPr="00211D8D" w:rsidRDefault="00F00C72" w:rsidP="00E90B14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Tampilan tabel cuti dan data query telah dibuat</w:t>
            </w:r>
          </w:p>
        </w:tc>
      </w:tr>
      <w:tr w:rsidR="00F00C72" w:rsidRPr="00AD01AC" w14:paraId="7910B2DC" w14:textId="77777777" w:rsidTr="00E90B14">
        <w:trPr>
          <w:trHeight w:val="759"/>
        </w:trPr>
        <w:tc>
          <w:tcPr>
            <w:tcW w:w="7223" w:type="dxa"/>
          </w:tcPr>
          <w:p w14:paraId="275E07F9" w14:textId="77777777" w:rsidR="00F00C72" w:rsidRPr="00AD01AC" w:rsidRDefault="00F00C72" w:rsidP="00E90B14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Final State (FS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5D64A4BC" w14:textId="105C1C52" w:rsidR="00F00C72" w:rsidRPr="00602E9B" w:rsidRDefault="00F00C72" w:rsidP="00E90B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Jika btnDaftarCuti di klik maka tampilkan tabel cuti pegawai yang berisi data cuti yang telah diajukan pegawai</w:t>
            </w:r>
          </w:p>
        </w:tc>
      </w:tr>
      <w:tr w:rsidR="00F00C72" w:rsidRPr="00AD01AC" w14:paraId="5BB62475" w14:textId="77777777" w:rsidTr="00E90B14">
        <w:tc>
          <w:tcPr>
            <w:tcW w:w="7223" w:type="dxa"/>
          </w:tcPr>
          <w:p w14:paraId="10AA97B6" w14:textId="77777777" w:rsidR="00F00C72" w:rsidRPr="00AD01AC" w:rsidRDefault="00F00C72" w:rsidP="00E90B14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Spesifikasi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Proses/</w:t>
            </w:r>
            <w:proofErr w:type="spellStart"/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:</w:t>
            </w:r>
            <w:proofErr w:type="gramEnd"/>
          </w:p>
          <w:p w14:paraId="7B8AE945" w14:textId="024B6081" w:rsidR="00F00C72" w:rsidRPr="00AD01AC" w:rsidRDefault="00F00C72" w:rsidP="00E90B14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r>
              <w:rPr>
                <w:rFonts w:eastAsia="SimSun"/>
                <w:sz w:val="20"/>
                <w:szCs w:val="20"/>
                <w:lang w:eastAsia="zh-CN"/>
              </w:rPr>
              <w:t>btnOnClick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(</w:t>
            </w:r>
            <w:r>
              <w:rPr>
                <w:rFonts w:eastAsia="SimSun"/>
                <w:sz w:val="20"/>
                <w:szCs w:val="20"/>
                <w:lang w:eastAsia="zh-CN"/>
              </w:rPr>
              <w:t>btnDaftarCuti)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1B23F933" w14:textId="5535CD76" w:rsidR="00F00C72" w:rsidRPr="001A00F2" w:rsidRDefault="00F00C72" w:rsidP="00E90B14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Jalankan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query </w:t>
            </w:r>
            <w:proofErr w:type="gramStart"/>
            <w:r>
              <w:rPr>
                <w:rFonts w:eastAsia="SimSun"/>
                <w:sz w:val="20"/>
                <w:szCs w:val="20"/>
                <w:lang w:eastAsia="zh-CN"/>
              </w:rPr>
              <w:t xml:space="preserve">( </w:t>
            </w:r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QUE</w:t>
            </w:r>
            <w:proofErr w:type="gramEnd"/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-6, QUE-</w:t>
            </w:r>
            <w:r>
              <w:rPr>
                <w:rFonts w:eastAsia="SimSun"/>
                <w:sz w:val="20"/>
                <w:szCs w:val="20"/>
                <w:lang w:eastAsia="zh-CN"/>
              </w:rPr>
              <w:t>7</w:t>
            </w:r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,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QUE-13, QUE-14 )</w:t>
            </w:r>
          </w:p>
          <w:p w14:paraId="4E1BDA31" w14:textId="77777777" w:rsidR="00F00C72" w:rsidRPr="00FE72B4" w:rsidRDefault="00F00C72" w:rsidP="00E90B14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</w:p>
          <w:p w14:paraId="1D8E5A47" w14:textId="77777777" w:rsidR="00F00C72" w:rsidRPr="00AD01AC" w:rsidRDefault="00F00C72" w:rsidP="00E90B14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792A0C6A" w14:textId="77777777" w:rsidR="00F00C72" w:rsidRDefault="00F00C72" w:rsidP="00E90B14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Tampilkan data query dalam bentuk tabel</w:t>
            </w:r>
          </w:p>
          <w:p w14:paraId="5D2B284E" w14:textId="77777777" w:rsidR="00F00C72" w:rsidRPr="0010358F" w:rsidRDefault="00F00C72" w:rsidP="00E90B14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</w:p>
        </w:tc>
      </w:tr>
    </w:tbl>
    <w:p w14:paraId="72A32D65" w14:textId="3998C84D" w:rsidR="00F00C72" w:rsidRDefault="00F00C72" w:rsidP="008C3F88">
      <w:pPr>
        <w:spacing w:after="0" w:line="240" w:lineRule="auto"/>
        <w:jc w:val="both"/>
        <w:rPr>
          <w:rFonts w:ascii="Arial" w:hAnsi="Arial" w:cs="Arial"/>
        </w:rPr>
      </w:pPr>
    </w:p>
    <w:p w14:paraId="4C1AF5F8" w14:textId="2F1ED399" w:rsidR="00F00C72" w:rsidRPr="00B30AA1" w:rsidRDefault="00F00C72" w:rsidP="00F00C72">
      <w:pPr>
        <w:pStyle w:val="Header"/>
        <w:numPr>
          <w:ilvl w:val="0"/>
          <w:numId w:val="46"/>
        </w:numPr>
        <w:rPr>
          <w:rFonts w:eastAsia="SimSun"/>
          <w:b/>
          <w:bCs w:val="0"/>
          <w:sz w:val="20"/>
          <w:szCs w:val="20"/>
          <w:lang w:val="en-US" w:eastAsia="zh-CN"/>
        </w:rPr>
      </w:pPr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 xml:space="preserve">Id </w:t>
      </w:r>
      <w:proofErr w:type="gramStart"/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>Proses  :</w:t>
      </w:r>
      <w:proofErr w:type="gramEnd"/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 xml:space="preserve"> ALGO-</w:t>
      </w:r>
      <w:r w:rsidR="00835D55">
        <w:rPr>
          <w:rFonts w:eastAsia="SimSun"/>
          <w:b/>
          <w:bCs w:val="0"/>
          <w:sz w:val="20"/>
          <w:szCs w:val="20"/>
          <w:lang w:val="en-US" w:eastAsia="zh-CN"/>
        </w:rPr>
        <w:t>5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3"/>
      </w:tblGrid>
      <w:tr w:rsidR="00F00C72" w:rsidRPr="00AD01AC" w14:paraId="3FB03915" w14:textId="77777777" w:rsidTr="00E90B14">
        <w:trPr>
          <w:trHeight w:val="544"/>
        </w:trPr>
        <w:tc>
          <w:tcPr>
            <w:tcW w:w="7223" w:type="dxa"/>
          </w:tcPr>
          <w:p w14:paraId="415B12F2" w14:textId="77777777" w:rsidR="00F00C72" w:rsidRPr="00AD01AC" w:rsidRDefault="00F00C72" w:rsidP="00E90B14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Initial State (IS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5DF29E50" w14:textId="6EBE2C96" w:rsidR="00F00C72" w:rsidRPr="00211D8D" w:rsidRDefault="00F00C72" w:rsidP="00E90B14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 xml:space="preserve">Tampilan tabel </w:t>
            </w:r>
            <w:r w:rsidR="002D69A8">
              <w:rPr>
                <w:rFonts w:eastAsia="SimSun"/>
                <w:sz w:val="20"/>
                <w:szCs w:val="20"/>
                <w:lang w:eastAsia="zh-CN"/>
              </w:rPr>
              <w:t>daftar absensi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dan data query telah dibuat</w:t>
            </w:r>
          </w:p>
        </w:tc>
      </w:tr>
      <w:tr w:rsidR="00F00C72" w:rsidRPr="00AD01AC" w14:paraId="2263E9C6" w14:textId="77777777" w:rsidTr="00E90B14">
        <w:trPr>
          <w:trHeight w:val="759"/>
        </w:trPr>
        <w:tc>
          <w:tcPr>
            <w:tcW w:w="7223" w:type="dxa"/>
          </w:tcPr>
          <w:p w14:paraId="668AA22F" w14:textId="77777777" w:rsidR="00F00C72" w:rsidRPr="00AD01AC" w:rsidRDefault="00F00C72" w:rsidP="00E90B14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Final State (FS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6F7CD0D2" w14:textId="25C1CE1E" w:rsidR="00F00C72" w:rsidRPr="00602E9B" w:rsidRDefault="00F00C72" w:rsidP="00E90B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Jika btnDaftar</w:t>
            </w:r>
            <w:r w:rsidR="002D69A8">
              <w:rPr>
                <w:rFonts w:eastAsia="SimSun"/>
                <w:sz w:val="20"/>
                <w:szCs w:val="20"/>
                <w:lang w:eastAsia="zh-CN"/>
              </w:rPr>
              <w:t>Absensi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di klik maka tampilkan tabel </w:t>
            </w:r>
            <w:r w:rsidR="002D69A8">
              <w:rPr>
                <w:rFonts w:eastAsia="SimSun"/>
                <w:sz w:val="20"/>
                <w:szCs w:val="20"/>
                <w:lang w:eastAsia="zh-CN"/>
              </w:rPr>
              <w:t>absensi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pegawai yang berisi data </w:t>
            </w:r>
            <w:r w:rsidR="002D69A8">
              <w:rPr>
                <w:rFonts w:eastAsia="SimSun"/>
                <w:sz w:val="20"/>
                <w:szCs w:val="20"/>
                <w:lang w:eastAsia="zh-CN"/>
              </w:rPr>
              <w:t>absensi hari ini</w:t>
            </w:r>
          </w:p>
        </w:tc>
      </w:tr>
      <w:tr w:rsidR="00F00C72" w:rsidRPr="00AD01AC" w14:paraId="607A84D5" w14:textId="77777777" w:rsidTr="00E90B14">
        <w:tc>
          <w:tcPr>
            <w:tcW w:w="7223" w:type="dxa"/>
          </w:tcPr>
          <w:p w14:paraId="6E0C108B" w14:textId="77777777" w:rsidR="00F00C72" w:rsidRPr="00AD01AC" w:rsidRDefault="00F00C72" w:rsidP="00E90B14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Spesifikasi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Proses/</w:t>
            </w:r>
            <w:proofErr w:type="spellStart"/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:</w:t>
            </w:r>
            <w:proofErr w:type="gramEnd"/>
          </w:p>
          <w:p w14:paraId="5FE38680" w14:textId="77777777" w:rsidR="00F00C72" w:rsidRPr="00AD01AC" w:rsidRDefault="00F00C72" w:rsidP="00E90B14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r>
              <w:rPr>
                <w:rFonts w:eastAsia="SimSun"/>
                <w:sz w:val="20"/>
                <w:szCs w:val="20"/>
                <w:lang w:eastAsia="zh-CN"/>
              </w:rPr>
              <w:t>btnOnClick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(</w:t>
            </w:r>
            <w:r>
              <w:rPr>
                <w:rFonts w:eastAsia="SimSun"/>
                <w:sz w:val="20"/>
                <w:szCs w:val="20"/>
                <w:lang w:eastAsia="zh-CN"/>
              </w:rPr>
              <w:t>btnDaftarCuti)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36ABCCD2" w14:textId="49728A26" w:rsidR="00F00C72" w:rsidRPr="001A00F2" w:rsidRDefault="00F00C72" w:rsidP="00E90B14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Jalankan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query </w:t>
            </w:r>
            <w:proofErr w:type="gramStart"/>
            <w:r>
              <w:rPr>
                <w:rFonts w:eastAsia="SimSun"/>
                <w:sz w:val="20"/>
                <w:szCs w:val="20"/>
                <w:lang w:eastAsia="zh-CN"/>
              </w:rPr>
              <w:t xml:space="preserve">( </w:t>
            </w:r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QUE</w:t>
            </w:r>
            <w:proofErr w:type="gramEnd"/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-6, QUE-</w:t>
            </w:r>
            <w:r>
              <w:rPr>
                <w:rFonts w:eastAsia="SimSun"/>
                <w:sz w:val="20"/>
                <w:szCs w:val="20"/>
                <w:lang w:eastAsia="zh-CN"/>
              </w:rPr>
              <w:t>7</w:t>
            </w:r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,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QUE-13, </w:t>
            </w:r>
            <w:r w:rsidR="00014F7F">
              <w:rPr>
                <w:rFonts w:eastAsia="SimSun"/>
                <w:sz w:val="20"/>
                <w:szCs w:val="20"/>
                <w:lang w:eastAsia="zh-CN"/>
              </w:rPr>
              <w:t xml:space="preserve">QUE-15, QUE-16, QUE-17, </w:t>
            </w:r>
            <w:r>
              <w:rPr>
                <w:rFonts w:eastAsia="SimSun"/>
                <w:sz w:val="20"/>
                <w:szCs w:val="20"/>
                <w:lang w:eastAsia="zh-CN"/>
              </w:rPr>
              <w:t>)</w:t>
            </w:r>
          </w:p>
          <w:p w14:paraId="77DD527A" w14:textId="77777777" w:rsidR="00F00C72" w:rsidRPr="00FE72B4" w:rsidRDefault="00F00C72" w:rsidP="00E90B14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</w:p>
          <w:p w14:paraId="00B20963" w14:textId="77777777" w:rsidR="00F00C72" w:rsidRPr="00AD01AC" w:rsidRDefault="00F00C72" w:rsidP="00E90B14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491EC034" w14:textId="77777777" w:rsidR="00F00C72" w:rsidRDefault="00F00C72" w:rsidP="00E90B14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lastRenderedPageBreak/>
              <w:t>Tampilkan data query dalam bentuk tabel</w:t>
            </w:r>
          </w:p>
          <w:p w14:paraId="3BC06F4C" w14:textId="77777777" w:rsidR="00F00C72" w:rsidRPr="0010358F" w:rsidRDefault="00F00C72" w:rsidP="00E90B14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</w:p>
        </w:tc>
      </w:tr>
    </w:tbl>
    <w:p w14:paraId="3548FCE7" w14:textId="05DE049A" w:rsidR="00F00C72" w:rsidRDefault="00F00C72" w:rsidP="008C3F88">
      <w:pPr>
        <w:spacing w:after="0" w:line="240" w:lineRule="auto"/>
        <w:jc w:val="both"/>
        <w:rPr>
          <w:rFonts w:ascii="Arial" w:hAnsi="Arial" w:cs="Arial"/>
        </w:rPr>
      </w:pPr>
    </w:p>
    <w:p w14:paraId="46085A1F" w14:textId="547FE90E" w:rsidR="00767C66" w:rsidRPr="00B30AA1" w:rsidRDefault="00767C66" w:rsidP="00767C66">
      <w:pPr>
        <w:pStyle w:val="Header"/>
        <w:numPr>
          <w:ilvl w:val="0"/>
          <w:numId w:val="46"/>
        </w:numPr>
        <w:rPr>
          <w:rFonts w:eastAsia="SimSun"/>
          <w:b/>
          <w:bCs w:val="0"/>
          <w:sz w:val="20"/>
          <w:szCs w:val="20"/>
          <w:lang w:val="en-US" w:eastAsia="zh-CN"/>
        </w:rPr>
      </w:pPr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 xml:space="preserve">Id </w:t>
      </w:r>
      <w:proofErr w:type="gramStart"/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>Proses  :</w:t>
      </w:r>
      <w:proofErr w:type="gramEnd"/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 xml:space="preserve"> ALGO-</w:t>
      </w:r>
      <w:r w:rsidR="00835D55">
        <w:rPr>
          <w:rFonts w:eastAsia="SimSun"/>
          <w:b/>
          <w:bCs w:val="0"/>
          <w:sz w:val="20"/>
          <w:szCs w:val="20"/>
          <w:lang w:val="en-US" w:eastAsia="zh-CN"/>
        </w:rPr>
        <w:t>6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3"/>
      </w:tblGrid>
      <w:tr w:rsidR="00767C66" w:rsidRPr="00AD01AC" w14:paraId="171DCFB9" w14:textId="77777777" w:rsidTr="00E90B14">
        <w:trPr>
          <w:trHeight w:val="544"/>
        </w:trPr>
        <w:tc>
          <w:tcPr>
            <w:tcW w:w="7223" w:type="dxa"/>
          </w:tcPr>
          <w:p w14:paraId="4976434F" w14:textId="77777777" w:rsidR="00767C66" w:rsidRPr="00AD01AC" w:rsidRDefault="00767C66" w:rsidP="00E90B14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Initial State (IS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590104B1" w14:textId="3C729A0E" w:rsidR="00767C66" w:rsidRPr="00211D8D" w:rsidRDefault="00425AE6" w:rsidP="00E90B14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Tampilan menu ubah data dan Query ubah data telah dibuat</w:t>
            </w:r>
          </w:p>
        </w:tc>
      </w:tr>
      <w:tr w:rsidR="00767C66" w:rsidRPr="00AD01AC" w14:paraId="5E94047D" w14:textId="77777777" w:rsidTr="00E90B14">
        <w:trPr>
          <w:trHeight w:val="759"/>
        </w:trPr>
        <w:tc>
          <w:tcPr>
            <w:tcW w:w="7223" w:type="dxa"/>
          </w:tcPr>
          <w:p w14:paraId="6DB6A261" w14:textId="77777777" w:rsidR="00767C66" w:rsidRPr="00AD01AC" w:rsidRDefault="00767C66" w:rsidP="00E90B14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Final State (FS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12804998" w14:textId="769459DD" w:rsidR="00767C66" w:rsidRPr="00602E9B" w:rsidRDefault="00425AE6" w:rsidP="00E90B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Jika btnEditProfile di klik maka tampilkan layar ubah data</w:t>
            </w:r>
          </w:p>
        </w:tc>
      </w:tr>
      <w:tr w:rsidR="00767C66" w:rsidRPr="00AD01AC" w14:paraId="1B5E7957" w14:textId="77777777" w:rsidTr="00E90B14">
        <w:tc>
          <w:tcPr>
            <w:tcW w:w="7223" w:type="dxa"/>
          </w:tcPr>
          <w:p w14:paraId="6F7D190E" w14:textId="77777777" w:rsidR="00767C66" w:rsidRPr="00AD01AC" w:rsidRDefault="00767C66" w:rsidP="00E90B14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Spesifikasi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Proses/</w:t>
            </w:r>
            <w:proofErr w:type="spellStart"/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:</w:t>
            </w:r>
            <w:proofErr w:type="gramEnd"/>
          </w:p>
          <w:p w14:paraId="2D3732A3" w14:textId="77777777" w:rsidR="00767C66" w:rsidRPr="00AD01AC" w:rsidRDefault="00767C66" w:rsidP="00E90B14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r>
              <w:rPr>
                <w:rFonts w:eastAsia="SimSun"/>
                <w:sz w:val="20"/>
                <w:szCs w:val="20"/>
                <w:lang w:eastAsia="zh-CN"/>
              </w:rPr>
              <w:t>btnOnClick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(</w:t>
            </w:r>
            <w:r>
              <w:rPr>
                <w:rFonts w:eastAsia="SimSun"/>
                <w:sz w:val="20"/>
                <w:szCs w:val="20"/>
                <w:lang w:eastAsia="zh-CN"/>
              </w:rPr>
              <w:t>btnDaftarCuti)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399E5721" w14:textId="6870B75F" w:rsidR="00767C66" w:rsidRPr="001A00F2" w:rsidRDefault="00767C66" w:rsidP="00E90B14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Jalankan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query </w:t>
            </w:r>
            <w:proofErr w:type="gramStart"/>
            <w:r>
              <w:rPr>
                <w:rFonts w:eastAsia="SimSun"/>
                <w:sz w:val="20"/>
                <w:szCs w:val="20"/>
                <w:lang w:eastAsia="zh-CN"/>
              </w:rPr>
              <w:t xml:space="preserve">( </w:t>
            </w:r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QUE</w:t>
            </w:r>
            <w:proofErr w:type="gramEnd"/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-</w:t>
            </w:r>
            <w:r w:rsidR="00425AE6">
              <w:rPr>
                <w:rFonts w:eastAsia="SimSun"/>
                <w:sz w:val="20"/>
                <w:szCs w:val="20"/>
                <w:lang w:eastAsia="zh-CN"/>
              </w:rPr>
              <w:t>3</w:t>
            </w:r>
            <w:r>
              <w:rPr>
                <w:rFonts w:eastAsia="SimSun"/>
                <w:sz w:val="20"/>
                <w:szCs w:val="20"/>
                <w:lang w:eastAsia="zh-CN"/>
              </w:rPr>
              <w:t>)</w:t>
            </w:r>
          </w:p>
          <w:p w14:paraId="51FEB089" w14:textId="77777777" w:rsidR="00425AE6" w:rsidRDefault="00425AE6" w:rsidP="00425AE6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</w:p>
          <w:p w14:paraId="4970BB1E" w14:textId="793F896E" w:rsidR="00425AE6" w:rsidRPr="00AD01AC" w:rsidRDefault="00425AE6" w:rsidP="00425AE6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 w:rsidR="00EE7DB9">
              <w:rPr>
                <w:rFonts w:eastAsia="SimSun"/>
                <w:sz w:val="20"/>
                <w:szCs w:val="20"/>
                <w:lang w:eastAsia="zh-CN"/>
              </w:rPr>
              <w:t xml:space="preserve"> diupdate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151ACF3C" w14:textId="77777777" w:rsidR="00425AE6" w:rsidRDefault="00425AE6" w:rsidP="00425AE6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Tampilkan layar pesan LP-5 &amp; arahkan user ke halama dashboard</w:t>
            </w:r>
          </w:p>
          <w:p w14:paraId="6B547820" w14:textId="77777777" w:rsidR="00425AE6" w:rsidRPr="0010358F" w:rsidRDefault="00425AE6" w:rsidP="00425AE6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</w:p>
          <w:p w14:paraId="229148B5" w14:textId="29A53EA6" w:rsidR="00425AE6" w:rsidRPr="00FE72B4" w:rsidRDefault="00425AE6" w:rsidP="00425AE6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ELSE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(gagal diupdate)</w:t>
            </w:r>
          </w:p>
          <w:p w14:paraId="3A9EFC94" w14:textId="00443A9C" w:rsidR="00425AE6" w:rsidRPr="00425AE6" w:rsidRDefault="00425AE6" w:rsidP="00425AE6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Ta</w:t>
            </w:r>
            <w:r>
              <w:rPr>
                <w:rFonts w:eastAsia="SimSun"/>
                <w:sz w:val="20"/>
                <w:szCs w:val="20"/>
                <w:lang w:eastAsia="zh-CN"/>
              </w:rPr>
              <w:t>m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pilkan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layar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pesan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LP-</w:t>
            </w:r>
            <w:r>
              <w:rPr>
                <w:rFonts w:eastAsia="SimSun"/>
                <w:sz w:val="20"/>
                <w:szCs w:val="20"/>
                <w:lang w:eastAsia="zh-CN"/>
              </w:rPr>
              <w:t>6 &amp; arahkan user ke halaman dashboard</w:t>
            </w:r>
          </w:p>
          <w:p w14:paraId="6D882774" w14:textId="77777777" w:rsidR="00767C66" w:rsidRPr="0010358F" w:rsidRDefault="00767C66" w:rsidP="00425AE6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</w:p>
        </w:tc>
      </w:tr>
    </w:tbl>
    <w:p w14:paraId="2976E06D" w14:textId="77777777" w:rsidR="00742574" w:rsidRDefault="00742574" w:rsidP="00D455D2">
      <w:pPr>
        <w:pStyle w:val="Header"/>
        <w:ind w:left="720"/>
        <w:rPr>
          <w:rFonts w:eastAsia="SimSun"/>
          <w:b/>
          <w:bCs w:val="0"/>
          <w:sz w:val="20"/>
          <w:szCs w:val="20"/>
          <w:lang w:val="en-US" w:eastAsia="zh-CN"/>
        </w:rPr>
      </w:pPr>
    </w:p>
    <w:p w14:paraId="3979239B" w14:textId="77777777" w:rsidR="00742574" w:rsidRDefault="00742574" w:rsidP="00D455D2">
      <w:pPr>
        <w:pStyle w:val="Header"/>
        <w:ind w:left="720"/>
        <w:rPr>
          <w:rFonts w:eastAsia="SimSun"/>
          <w:b/>
          <w:bCs w:val="0"/>
          <w:sz w:val="20"/>
          <w:szCs w:val="20"/>
          <w:lang w:val="en-US" w:eastAsia="zh-CN"/>
        </w:rPr>
      </w:pPr>
    </w:p>
    <w:p w14:paraId="7B05A5E9" w14:textId="77777777" w:rsidR="00742574" w:rsidRDefault="00742574" w:rsidP="00D455D2">
      <w:pPr>
        <w:pStyle w:val="Header"/>
        <w:ind w:left="720"/>
        <w:rPr>
          <w:rFonts w:eastAsia="SimSun"/>
          <w:b/>
          <w:bCs w:val="0"/>
          <w:sz w:val="20"/>
          <w:szCs w:val="20"/>
          <w:lang w:val="en-US" w:eastAsia="zh-CN"/>
        </w:rPr>
      </w:pPr>
    </w:p>
    <w:p w14:paraId="723E0BDB" w14:textId="77777777" w:rsidR="00742574" w:rsidRDefault="00742574" w:rsidP="00D455D2">
      <w:pPr>
        <w:pStyle w:val="Header"/>
        <w:ind w:left="720"/>
        <w:rPr>
          <w:rFonts w:eastAsia="SimSun"/>
          <w:b/>
          <w:bCs w:val="0"/>
          <w:sz w:val="20"/>
          <w:szCs w:val="20"/>
          <w:lang w:val="en-US" w:eastAsia="zh-CN"/>
        </w:rPr>
      </w:pPr>
    </w:p>
    <w:p w14:paraId="7D79BCDB" w14:textId="77777777" w:rsidR="00742574" w:rsidRDefault="00742574" w:rsidP="00D455D2">
      <w:pPr>
        <w:pStyle w:val="Header"/>
        <w:ind w:left="720"/>
        <w:rPr>
          <w:rFonts w:eastAsia="SimSun"/>
          <w:b/>
          <w:bCs w:val="0"/>
          <w:sz w:val="20"/>
          <w:szCs w:val="20"/>
          <w:lang w:val="en-US" w:eastAsia="zh-CN"/>
        </w:rPr>
      </w:pPr>
    </w:p>
    <w:p w14:paraId="713B27E4" w14:textId="77777777" w:rsidR="00742574" w:rsidRDefault="00742574" w:rsidP="00D455D2">
      <w:pPr>
        <w:pStyle w:val="Header"/>
        <w:ind w:left="720"/>
        <w:rPr>
          <w:rFonts w:eastAsia="SimSun"/>
          <w:b/>
          <w:bCs w:val="0"/>
          <w:sz w:val="20"/>
          <w:szCs w:val="20"/>
          <w:lang w:val="en-US" w:eastAsia="zh-CN"/>
        </w:rPr>
      </w:pPr>
    </w:p>
    <w:p w14:paraId="255F7ECB" w14:textId="77777777" w:rsidR="00742574" w:rsidRDefault="00742574" w:rsidP="00D455D2">
      <w:pPr>
        <w:pStyle w:val="Header"/>
        <w:ind w:left="720"/>
        <w:rPr>
          <w:rFonts w:eastAsia="SimSun"/>
          <w:b/>
          <w:bCs w:val="0"/>
          <w:sz w:val="20"/>
          <w:szCs w:val="20"/>
          <w:lang w:val="en-US" w:eastAsia="zh-CN"/>
        </w:rPr>
      </w:pPr>
    </w:p>
    <w:p w14:paraId="3E28018A" w14:textId="77777777" w:rsidR="00742574" w:rsidRDefault="00742574" w:rsidP="00D455D2">
      <w:pPr>
        <w:pStyle w:val="Header"/>
        <w:ind w:left="720"/>
        <w:rPr>
          <w:rFonts w:eastAsia="SimSun"/>
          <w:b/>
          <w:bCs w:val="0"/>
          <w:sz w:val="20"/>
          <w:szCs w:val="20"/>
          <w:lang w:val="en-US" w:eastAsia="zh-CN"/>
        </w:rPr>
      </w:pPr>
    </w:p>
    <w:p w14:paraId="031A7275" w14:textId="77777777" w:rsidR="00742574" w:rsidRDefault="00742574" w:rsidP="00D455D2">
      <w:pPr>
        <w:pStyle w:val="Header"/>
        <w:ind w:left="720"/>
        <w:rPr>
          <w:rFonts w:eastAsia="SimSun"/>
          <w:b/>
          <w:bCs w:val="0"/>
          <w:sz w:val="20"/>
          <w:szCs w:val="20"/>
          <w:lang w:val="en-US" w:eastAsia="zh-CN"/>
        </w:rPr>
      </w:pPr>
    </w:p>
    <w:p w14:paraId="7311A00F" w14:textId="77777777" w:rsidR="00742574" w:rsidRDefault="00742574" w:rsidP="00D455D2">
      <w:pPr>
        <w:pStyle w:val="Header"/>
        <w:ind w:left="720"/>
        <w:rPr>
          <w:rFonts w:eastAsia="SimSun"/>
          <w:b/>
          <w:bCs w:val="0"/>
          <w:sz w:val="20"/>
          <w:szCs w:val="20"/>
          <w:lang w:val="en-US" w:eastAsia="zh-CN"/>
        </w:rPr>
      </w:pPr>
    </w:p>
    <w:p w14:paraId="027DE305" w14:textId="28A59353" w:rsidR="00D455D2" w:rsidRDefault="009C5AE4" w:rsidP="00D455D2">
      <w:pPr>
        <w:pStyle w:val="Header"/>
        <w:ind w:left="720"/>
        <w:rPr>
          <w:rFonts w:eastAsia="SimSun"/>
          <w:b/>
          <w:bCs w:val="0"/>
          <w:sz w:val="20"/>
          <w:szCs w:val="20"/>
          <w:lang w:val="en-US" w:eastAsia="zh-CN"/>
        </w:rPr>
      </w:pPr>
      <w:r>
        <w:rPr>
          <w:rFonts w:eastAsia="SimSun"/>
          <w:b/>
          <w:bCs w:val="0"/>
          <w:sz w:val="20"/>
          <w:szCs w:val="20"/>
          <w:lang w:val="en-US" w:eastAsia="zh-CN"/>
        </w:rPr>
        <w:tab/>
      </w:r>
    </w:p>
    <w:p w14:paraId="2A32C64A" w14:textId="4872B472" w:rsidR="000952DC" w:rsidRPr="00B30AA1" w:rsidRDefault="000952DC" w:rsidP="000952DC">
      <w:pPr>
        <w:pStyle w:val="Header"/>
        <w:numPr>
          <w:ilvl w:val="0"/>
          <w:numId w:val="46"/>
        </w:numPr>
        <w:rPr>
          <w:rFonts w:eastAsia="SimSun"/>
          <w:b/>
          <w:bCs w:val="0"/>
          <w:sz w:val="20"/>
          <w:szCs w:val="20"/>
          <w:lang w:val="en-US" w:eastAsia="zh-CN"/>
        </w:rPr>
      </w:pPr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 xml:space="preserve">Id </w:t>
      </w:r>
      <w:proofErr w:type="gramStart"/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>Proses  :</w:t>
      </w:r>
      <w:proofErr w:type="gramEnd"/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 xml:space="preserve"> ALGO-</w:t>
      </w:r>
      <w:r w:rsidR="00835D55">
        <w:rPr>
          <w:rFonts w:eastAsia="SimSun"/>
          <w:b/>
          <w:bCs w:val="0"/>
          <w:sz w:val="20"/>
          <w:szCs w:val="20"/>
          <w:lang w:val="en-US" w:eastAsia="zh-CN"/>
        </w:rPr>
        <w:t>7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3"/>
      </w:tblGrid>
      <w:tr w:rsidR="000952DC" w:rsidRPr="00AD01AC" w14:paraId="3DB47DD3" w14:textId="77777777" w:rsidTr="00E90B14">
        <w:trPr>
          <w:trHeight w:val="544"/>
        </w:trPr>
        <w:tc>
          <w:tcPr>
            <w:tcW w:w="7223" w:type="dxa"/>
          </w:tcPr>
          <w:p w14:paraId="78EDBC07" w14:textId="77777777" w:rsidR="000952DC" w:rsidRPr="00AD01AC" w:rsidRDefault="000952DC" w:rsidP="00E90B14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Initial State (IS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53534CC2" w14:textId="1E33B27B" w:rsidR="000952DC" w:rsidRPr="00211D8D" w:rsidRDefault="000952DC" w:rsidP="00E90B14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 xml:space="preserve">Tampilan menu </w:t>
            </w:r>
            <w:r w:rsidR="00094AF2">
              <w:rPr>
                <w:rFonts w:eastAsia="SimSun"/>
                <w:sz w:val="20"/>
                <w:szCs w:val="20"/>
                <w:lang w:eastAsia="zh-CN"/>
              </w:rPr>
              <w:t>input g</w:t>
            </w:r>
            <w:r>
              <w:rPr>
                <w:rFonts w:eastAsia="SimSun"/>
                <w:sz w:val="20"/>
                <w:szCs w:val="20"/>
                <w:lang w:eastAsia="zh-CN"/>
              </w:rPr>
              <w:t>a</w:t>
            </w:r>
            <w:r w:rsidR="00094AF2">
              <w:rPr>
                <w:rFonts w:eastAsia="SimSun"/>
                <w:sz w:val="20"/>
                <w:szCs w:val="20"/>
                <w:lang w:eastAsia="zh-CN"/>
              </w:rPr>
              <w:t>ji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dan Query </w:t>
            </w:r>
            <w:r w:rsidR="00094AF2">
              <w:rPr>
                <w:rFonts w:eastAsia="SimSun"/>
                <w:sz w:val="20"/>
                <w:szCs w:val="20"/>
                <w:lang w:eastAsia="zh-CN"/>
              </w:rPr>
              <w:t>input gaji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data telah dibuat</w:t>
            </w:r>
          </w:p>
        </w:tc>
      </w:tr>
      <w:tr w:rsidR="000952DC" w:rsidRPr="00AD01AC" w14:paraId="6E3A50CB" w14:textId="77777777" w:rsidTr="00E90B14">
        <w:trPr>
          <w:trHeight w:val="759"/>
        </w:trPr>
        <w:tc>
          <w:tcPr>
            <w:tcW w:w="7223" w:type="dxa"/>
          </w:tcPr>
          <w:p w14:paraId="504BEF34" w14:textId="7235A809" w:rsidR="000952DC" w:rsidRPr="00752CD0" w:rsidRDefault="000952DC" w:rsidP="00E90B14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Final State (FS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0C2478C8" w14:textId="3CAA763B" w:rsidR="000952DC" w:rsidRPr="00602E9B" w:rsidRDefault="000952DC" w:rsidP="00E90B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Jika btn</w:t>
            </w:r>
            <w:r w:rsidR="00094AF2">
              <w:rPr>
                <w:rFonts w:eastAsia="SimSun"/>
                <w:sz w:val="20"/>
                <w:szCs w:val="20"/>
                <w:lang w:eastAsia="zh-CN"/>
              </w:rPr>
              <w:t>InputGaji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di klik maka tampilkan layar </w:t>
            </w:r>
            <w:r w:rsidR="0060078D">
              <w:rPr>
                <w:rFonts w:eastAsia="SimSun"/>
                <w:sz w:val="20"/>
                <w:szCs w:val="20"/>
                <w:lang w:eastAsia="zh-CN"/>
              </w:rPr>
              <w:t>input gaji pegawai</w:t>
            </w:r>
          </w:p>
        </w:tc>
      </w:tr>
      <w:tr w:rsidR="000952DC" w:rsidRPr="00AD01AC" w14:paraId="758C8D83" w14:textId="77777777" w:rsidTr="00E90B14">
        <w:tc>
          <w:tcPr>
            <w:tcW w:w="7223" w:type="dxa"/>
          </w:tcPr>
          <w:p w14:paraId="6F094E52" w14:textId="728FCB6E" w:rsidR="00D5302B" w:rsidRPr="00AD01AC" w:rsidRDefault="000952DC" w:rsidP="00E90B14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Spesifikasi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Proses/</w:t>
            </w:r>
            <w:proofErr w:type="spellStart"/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:</w:t>
            </w:r>
            <w:proofErr w:type="gramEnd"/>
            <w:r w:rsidR="00D5302B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br/>
            </w:r>
          </w:p>
          <w:p w14:paraId="31BB0D2B" w14:textId="745157F3" w:rsidR="000952DC" w:rsidRPr="00AD01AC" w:rsidRDefault="000952DC" w:rsidP="00E90B14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r>
              <w:rPr>
                <w:rFonts w:eastAsia="SimSun"/>
                <w:sz w:val="20"/>
                <w:szCs w:val="20"/>
                <w:lang w:eastAsia="zh-CN"/>
              </w:rPr>
              <w:t>btnOnClick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(</w:t>
            </w:r>
            <w:r w:rsidR="00E90B14">
              <w:rPr>
                <w:rFonts w:eastAsia="SimSun"/>
                <w:sz w:val="20"/>
                <w:szCs w:val="20"/>
                <w:lang w:eastAsia="zh-CN"/>
              </w:rPr>
              <w:t>btnInputGaji</w:t>
            </w:r>
            <w:r>
              <w:rPr>
                <w:rFonts w:eastAsia="SimSun"/>
                <w:sz w:val="20"/>
                <w:szCs w:val="20"/>
                <w:lang w:eastAsia="zh-CN"/>
              </w:rPr>
              <w:t>)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6FF4F266" w14:textId="64AC541B" w:rsidR="000952DC" w:rsidRPr="001A00F2" w:rsidRDefault="000952DC" w:rsidP="00E90B14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Jalankan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query </w:t>
            </w:r>
            <w:proofErr w:type="gramStart"/>
            <w:r>
              <w:rPr>
                <w:rFonts w:eastAsia="SimSun"/>
                <w:sz w:val="20"/>
                <w:szCs w:val="20"/>
                <w:lang w:eastAsia="zh-CN"/>
              </w:rPr>
              <w:t xml:space="preserve">( </w:t>
            </w:r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QUE</w:t>
            </w:r>
            <w:proofErr w:type="gramEnd"/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-</w:t>
            </w:r>
            <w:r w:rsidR="007814D8">
              <w:rPr>
                <w:rFonts w:eastAsia="SimSun"/>
                <w:sz w:val="20"/>
                <w:szCs w:val="20"/>
                <w:lang w:eastAsia="zh-CN"/>
              </w:rPr>
              <w:t>18</w:t>
            </w:r>
            <w:r>
              <w:rPr>
                <w:rFonts w:eastAsia="SimSun"/>
                <w:sz w:val="20"/>
                <w:szCs w:val="20"/>
                <w:lang w:eastAsia="zh-CN"/>
              </w:rPr>
              <w:t>)</w:t>
            </w:r>
          </w:p>
          <w:p w14:paraId="230433B5" w14:textId="77777777" w:rsidR="000952DC" w:rsidRDefault="000952DC" w:rsidP="00E90B14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</w:p>
          <w:p w14:paraId="73407BF2" w14:textId="4329C5BA" w:rsidR="000952DC" w:rsidRPr="00AD01AC" w:rsidRDefault="000952DC" w:rsidP="00E90B14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7814D8">
              <w:rPr>
                <w:rFonts w:eastAsia="SimSun"/>
                <w:sz w:val="20"/>
                <w:szCs w:val="20"/>
                <w:lang w:eastAsia="zh-CN"/>
              </w:rPr>
              <w:t>diinput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0BDFE0EA" w14:textId="3FC46F08" w:rsidR="000952DC" w:rsidRDefault="000541E4" w:rsidP="00E90B14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Tampilkan layar pesan LP-7</w:t>
            </w:r>
          </w:p>
          <w:p w14:paraId="26C41700" w14:textId="77777777" w:rsidR="000952DC" w:rsidRPr="0010358F" w:rsidRDefault="000952DC" w:rsidP="00E90B14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</w:p>
          <w:p w14:paraId="4BB311FF" w14:textId="77777777" w:rsidR="000952DC" w:rsidRPr="00FE72B4" w:rsidRDefault="000952DC" w:rsidP="00E90B14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ELSE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(gagal diupdate)</w:t>
            </w:r>
          </w:p>
          <w:p w14:paraId="2FC649EA" w14:textId="6C98FB4C" w:rsidR="000952DC" w:rsidRPr="00425AE6" w:rsidRDefault="000952DC" w:rsidP="00E90B14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Ta</w:t>
            </w:r>
            <w:r>
              <w:rPr>
                <w:rFonts w:eastAsia="SimSun"/>
                <w:sz w:val="20"/>
                <w:szCs w:val="20"/>
                <w:lang w:eastAsia="zh-CN"/>
              </w:rPr>
              <w:t>m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pilkan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layar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pesan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LP-</w:t>
            </w:r>
            <w:r w:rsidR="000541E4">
              <w:rPr>
                <w:rFonts w:eastAsia="SimSun"/>
                <w:sz w:val="20"/>
                <w:szCs w:val="20"/>
                <w:lang w:eastAsia="zh-CN"/>
              </w:rPr>
              <w:t>8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&amp; arahkan user ke halaman dashboard</w:t>
            </w:r>
          </w:p>
          <w:p w14:paraId="650E6D86" w14:textId="77777777" w:rsidR="000952DC" w:rsidRPr="0010358F" w:rsidRDefault="000952DC" w:rsidP="00E90B14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</w:p>
        </w:tc>
      </w:tr>
    </w:tbl>
    <w:p w14:paraId="050E4C7A" w14:textId="77777777" w:rsidR="00B606A0" w:rsidRDefault="00B606A0" w:rsidP="00B606A0">
      <w:pPr>
        <w:pStyle w:val="Header"/>
        <w:ind w:left="720"/>
        <w:rPr>
          <w:rFonts w:eastAsia="SimSun"/>
          <w:b/>
          <w:bCs w:val="0"/>
          <w:sz w:val="20"/>
          <w:szCs w:val="20"/>
          <w:lang w:val="en-US" w:eastAsia="zh-CN"/>
        </w:rPr>
      </w:pPr>
    </w:p>
    <w:p w14:paraId="2E72EA68" w14:textId="6760BBB7" w:rsidR="005A0BFC" w:rsidRPr="00B30AA1" w:rsidRDefault="005A0BFC" w:rsidP="005A0BFC">
      <w:pPr>
        <w:pStyle w:val="Header"/>
        <w:numPr>
          <w:ilvl w:val="0"/>
          <w:numId w:val="46"/>
        </w:numPr>
        <w:rPr>
          <w:rFonts w:eastAsia="SimSun"/>
          <w:b/>
          <w:bCs w:val="0"/>
          <w:sz w:val="20"/>
          <w:szCs w:val="20"/>
          <w:lang w:val="en-US" w:eastAsia="zh-CN"/>
        </w:rPr>
      </w:pPr>
      <w:bookmarkStart w:id="37" w:name="_Hlk58856284"/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 xml:space="preserve">Id </w:t>
      </w:r>
      <w:proofErr w:type="gramStart"/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>Proses  :</w:t>
      </w:r>
      <w:proofErr w:type="gramEnd"/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 xml:space="preserve"> ALGO-</w:t>
      </w:r>
      <w:r>
        <w:rPr>
          <w:rFonts w:eastAsia="SimSun"/>
          <w:b/>
          <w:bCs w:val="0"/>
          <w:sz w:val="20"/>
          <w:szCs w:val="20"/>
          <w:lang w:val="en-US" w:eastAsia="zh-CN"/>
        </w:rPr>
        <w:t>8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3"/>
      </w:tblGrid>
      <w:tr w:rsidR="005A0BFC" w:rsidRPr="00AD01AC" w14:paraId="663D6B94" w14:textId="77777777" w:rsidTr="00E672BD">
        <w:trPr>
          <w:trHeight w:val="544"/>
        </w:trPr>
        <w:tc>
          <w:tcPr>
            <w:tcW w:w="7223" w:type="dxa"/>
          </w:tcPr>
          <w:p w14:paraId="099762A3" w14:textId="77777777" w:rsidR="005A0BFC" w:rsidRPr="00AD01AC" w:rsidRDefault="005A0BFC" w:rsidP="00E672BD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Initial State (IS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0FAFCC4D" w14:textId="77777777" w:rsidR="005A0BFC" w:rsidRPr="00211D8D" w:rsidRDefault="005A0BFC" w:rsidP="00E672BD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Tampilan tamba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h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 xml:space="preserve"> dan Query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tambah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 xml:space="preserve"> telah dibuat</w:t>
            </w:r>
          </w:p>
        </w:tc>
      </w:tr>
      <w:tr w:rsidR="005A0BFC" w:rsidRPr="00AD01AC" w14:paraId="7F2EA3EA" w14:textId="77777777" w:rsidTr="00E672BD">
        <w:trPr>
          <w:trHeight w:val="759"/>
        </w:trPr>
        <w:tc>
          <w:tcPr>
            <w:tcW w:w="7223" w:type="dxa"/>
          </w:tcPr>
          <w:p w14:paraId="5D550327" w14:textId="77777777" w:rsidR="005A0BFC" w:rsidRPr="00752CD0" w:rsidRDefault="005A0BFC" w:rsidP="00E672BD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Final State (FS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2166C8B6" w14:textId="77777777" w:rsidR="005A0BFC" w:rsidRPr="00602E9B" w:rsidRDefault="005A0BFC" w:rsidP="005A0BFC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Jika btnTamba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h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diklik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maka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tampilkan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layar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imput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baru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 w:rsidR="005A0BFC" w:rsidRPr="00AD01AC" w14:paraId="0A2F360F" w14:textId="77777777" w:rsidTr="00E672BD">
        <w:tc>
          <w:tcPr>
            <w:tcW w:w="7223" w:type="dxa"/>
          </w:tcPr>
          <w:p w14:paraId="3B5331E2" w14:textId="77777777" w:rsidR="005A0BFC" w:rsidRPr="00AD01AC" w:rsidRDefault="005A0BFC" w:rsidP="00E672BD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lastRenderedPageBreak/>
              <w:t>Spesifikasi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Proses/</w:t>
            </w:r>
            <w:proofErr w:type="spellStart"/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:</w:t>
            </w:r>
            <w:proofErr w:type="gramEnd"/>
            <w:r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br/>
            </w:r>
          </w:p>
          <w:p w14:paraId="01AD77E8" w14:textId="77777777" w:rsidR="005A0BFC" w:rsidRPr="00AD01AC" w:rsidRDefault="005A0BFC" w:rsidP="00E672BD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r>
              <w:rPr>
                <w:rFonts w:eastAsia="SimSun"/>
                <w:sz w:val="20"/>
                <w:szCs w:val="20"/>
                <w:lang w:eastAsia="zh-CN"/>
              </w:rPr>
              <w:t>btnOnClick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(</w:t>
            </w:r>
            <w:r>
              <w:rPr>
                <w:rFonts w:eastAsia="SimSun"/>
                <w:sz w:val="20"/>
                <w:szCs w:val="20"/>
                <w:lang w:eastAsia="zh-CN"/>
              </w:rPr>
              <w:t>btn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Tambah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>)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76DDB9B9" w14:textId="68F86FAA" w:rsidR="005A0BFC" w:rsidRPr="001A00F2" w:rsidRDefault="005A0BFC" w:rsidP="00E672BD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Jalankan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query </w:t>
            </w:r>
            <w:proofErr w:type="gramStart"/>
            <w:r>
              <w:rPr>
                <w:rFonts w:eastAsia="SimSun"/>
                <w:sz w:val="20"/>
                <w:szCs w:val="20"/>
                <w:lang w:eastAsia="zh-CN"/>
              </w:rPr>
              <w:t xml:space="preserve">( </w:t>
            </w:r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QUE</w:t>
            </w:r>
            <w:proofErr w:type="gramEnd"/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-</w:t>
            </w:r>
            <w:r w:rsidR="00E35C04">
              <w:rPr>
                <w:rFonts w:eastAsia="SimSun"/>
                <w:sz w:val="20"/>
                <w:szCs w:val="20"/>
                <w:lang w:val="en-US" w:eastAsia="zh-CN"/>
              </w:rPr>
              <w:t>2</w:t>
            </w:r>
            <w:r>
              <w:rPr>
                <w:rFonts w:eastAsia="SimSun"/>
                <w:sz w:val="20"/>
                <w:szCs w:val="20"/>
                <w:lang w:eastAsia="zh-CN"/>
              </w:rPr>
              <w:t>)</w:t>
            </w:r>
          </w:p>
          <w:p w14:paraId="332AE220" w14:textId="77777777" w:rsidR="005A0BFC" w:rsidRDefault="005A0BFC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</w:p>
          <w:p w14:paraId="0F31B008" w14:textId="77777777" w:rsidR="005A0BFC" w:rsidRPr="00AD01AC" w:rsidRDefault="005A0BFC" w:rsidP="00E672BD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 xml:space="preserve"> diinput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003AE48C" w14:textId="1CEB7488" w:rsidR="005A0BFC" w:rsidRPr="00E35C04" w:rsidRDefault="005A0BFC" w:rsidP="00E672BD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Tampilkan layar pesan LP-</w:t>
            </w:r>
            <w:r w:rsidR="00E35C04">
              <w:rPr>
                <w:rFonts w:eastAsia="SimSun"/>
                <w:sz w:val="20"/>
                <w:szCs w:val="20"/>
                <w:lang w:val="en-US" w:eastAsia="zh-CN"/>
              </w:rPr>
              <w:t>9</w:t>
            </w:r>
          </w:p>
          <w:p w14:paraId="6E5E86D4" w14:textId="77777777" w:rsidR="005A0BFC" w:rsidRPr="0010358F" w:rsidRDefault="005A0BFC" w:rsidP="00E672BD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</w:p>
          <w:p w14:paraId="3B676728" w14:textId="4092D9BA" w:rsidR="005A0BFC" w:rsidRPr="00FE72B4" w:rsidRDefault="005A0BFC" w:rsidP="00E672BD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ELSE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(gagal di</w:t>
            </w:r>
            <w:r w:rsidR="002F6E77">
              <w:rPr>
                <w:rFonts w:eastAsia="SimSun"/>
                <w:sz w:val="20"/>
                <w:szCs w:val="20"/>
                <w:lang w:val="en-US" w:eastAsia="zh-CN"/>
              </w:rPr>
              <w:t>input</w:t>
            </w:r>
            <w:r>
              <w:rPr>
                <w:rFonts w:eastAsia="SimSun"/>
                <w:sz w:val="20"/>
                <w:szCs w:val="20"/>
                <w:lang w:eastAsia="zh-CN"/>
              </w:rPr>
              <w:t>)</w:t>
            </w:r>
          </w:p>
          <w:p w14:paraId="08ED403A" w14:textId="79E4A23C" w:rsidR="005A0BFC" w:rsidRPr="00E35C04" w:rsidRDefault="005A0BFC" w:rsidP="00E672BD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Ta</w:t>
            </w:r>
            <w:r>
              <w:rPr>
                <w:rFonts w:eastAsia="SimSun"/>
                <w:sz w:val="20"/>
                <w:szCs w:val="20"/>
                <w:lang w:eastAsia="zh-CN"/>
              </w:rPr>
              <w:t>m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pilkan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layar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pesan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LP-</w:t>
            </w:r>
            <w:r w:rsidR="00E35C04">
              <w:rPr>
                <w:rFonts w:eastAsia="SimSun"/>
                <w:sz w:val="20"/>
                <w:szCs w:val="20"/>
                <w:lang w:val="en-US" w:eastAsia="zh-CN"/>
              </w:rPr>
              <w:t>10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&amp; arahkan user ke halaman </w:t>
            </w:r>
            <w:r w:rsidR="00E35C04">
              <w:rPr>
                <w:rFonts w:eastAsia="SimSun"/>
                <w:sz w:val="20"/>
                <w:szCs w:val="20"/>
                <w:lang w:val="en-US" w:eastAsia="zh-CN"/>
              </w:rPr>
              <w:t xml:space="preserve">daftar </w:t>
            </w:r>
            <w:proofErr w:type="spellStart"/>
            <w:r w:rsidR="00E35C04"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</w:p>
          <w:p w14:paraId="10C5AA9E" w14:textId="77777777" w:rsidR="005A0BFC" w:rsidRPr="0010358F" w:rsidRDefault="005A0BFC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</w:p>
        </w:tc>
      </w:tr>
    </w:tbl>
    <w:p w14:paraId="79935D74" w14:textId="77777777" w:rsidR="00E35C04" w:rsidRDefault="00E35C04" w:rsidP="0006680A">
      <w:pPr>
        <w:pStyle w:val="Header"/>
        <w:ind w:left="720"/>
        <w:rPr>
          <w:rFonts w:eastAsia="SimSun"/>
          <w:b/>
          <w:bCs w:val="0"/>
          <w:sz w:val="20"/>
          <w:szCs w:val="20"/>
          <w:lang w:val="en-US" w:eastAsia="zh-CN"/>
        </w:rPr>
      </w:pPr>
    </w:p>
    <w:p w14:paraId="6C1FD9CB" w14:textId="17D965A7" w:rsidR="00E35C04" w:rsidRPr="00B30AA1" w:rsidRDefault="00E35C04" w:rsidP="00E35C04">
      <w:pPr>
        <w:pStyle w:val="Header"/>
        <w:numPr>
          <w:ilvl w:val="0"/>
          <w:numId w:val="46"/>
        </w:numPr>
        <w:rPr>
          <w:rFonts w:eastAsia="SimSun"/>
          <w:b/>
          <w:bCs w:val="0"/>
          <w:sz w:val="20"/>
          <w:szCs w:val="20"/>
          <w:lang w:val="en-US" w:eastAsia="zh-CN"/>
        </w:rPr>
      </w:pPr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 xml:space="preserve">Id </w:t>
      </w:r>
      <w:proofErr w:type="gramStart"/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>Proses  :</w:t>
      </w:r>
      <w:proofErr w:type="gramEnd"/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 xml:space="preserve"> ALGO-</w:t>
      </w:r>
      <w:r>
        <w:rPr>
          <w:rFonts w:eastAsia="SimSun"/>
          <w:b/>
          <w:bCs w:val="0"/>
          <w:sz w:val="20"/>
          <w:szCs w:val="20"/>
          <w:lang w:val="en-US" w:eastAsia="zh-CN"/>
        </w:rPr>
        <w:t>9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3"/>
      </w:tblGrid>
      <w:tr w:rsidR="00E35C04" w:rsidRPr="00AD01AC" w14:paraId="44E8AA52" w14:textId="77777777" w:rsidTr="00E672BD">
        <w:trPr>
          <w:trHeight w:val="544"/>
        </w:trPr>
        <w:tc>
          <w:tcPr>
            <w:tcW w:w="7223" w:type="dxa"/>
          </w:tcPr>
          <w:p w14:paraId="1CF32F31" w14:textId="77777777" w:rsidR="00E35C04" w:rsidRPr="00AD01AC" w:rsidRDefault="00E35C04" w:rsidP="00E672BD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Initial State (IS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38663AC0" w14:textId="67D809A8" w:rsidR="00E35C04" w:rsidRPr="00211D8D" w:rsidRDefault="00E35C04" w:rsidP="00E672BD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 xml:space="preserve">Tampilan 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edit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 xml:space="preserve"> dan Query 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edit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 xml:space="preserve"> telah dibuat</w:t>
            </w:r>
          </w:p>
        </w:tc>
      </w:tr>
      <w:tr w:rsidR="00E35C04" w:rsidRPr="00AD01AC" w14:paraId="2D0147E2" w14:textId="77777777" w:rsidTr="00E672BD">
        <w:trPr>
          <w:trHeight w:val="759"/>
        </w:trPr>
        <w:tc>
          <w:tcPr>
            <w:tcW w:w="7223" w:type="dxa"/>
          </w:tcPr>
          <w:p w14:paraId="2CDAEC13" w14:textId="77777777" w:rsidR="00E35C04" w:rsidRPr="00752CD0" w:rsidRDefault="00E35C04" w:rsidP="00E672BD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Final State (FS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659F5809" w14:textId="14B252AB" w:rsidR="00E35C04" w:rsidRPr="00602E9B" w:rsidRDefault="00E35C04" w:rsidP="00E672BD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Jika btnEdit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diklik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maka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tampilkan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layar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edit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</w:p>
        </w:tc>
      </w:tr>
      <w:tr w:rsidR="00E35C04" w:rsidRPr="00AD01AC" w14:paraId="6D0E1C61" w14:textId="77777777" w:rsidTr="00E672BD">
        <w:tc>
          <w:tcPr>
            <w:tcW w:w="7223" w:type="dxa"/>
          </w:tcPr>
          <w:p w14:paraId="252F712F" w14:textId="77777777" w:rsidR="00E35C04" w:rsidRPr="00AD01AC" w:rsidRDefault="00E35C04" w:rsidP="00E672BD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Spesifikasi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Proses/</w:t>
            </w:r>
            <w:proofErr w:type="spellStart"/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:</w:t>
            </w:r>
            <w:proofErr w:type="gramEnd"/>
            <w:r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br/>
            </w:r>
          </w:p>
          <w:p w14:paraId="2815E7E0" w14:textId="0DCA083D" w:rsidR="00E35C04" w:rsidRPr="00AD01AC" w:rsidRDefault="00E35C04" w:rsidP="00E672BD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r>
              <w:rPr>
                <w:rFonts w:eastAsia="SimSun"/>
                <w:sz w:val="20"/>
                <w:szCs w:val="20"/>
                <w:lang w:eastAsia="zh-CN"/>
              </w:rPr>
              <w:t>btnOnClick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(</w:t>
            </w:r>
            <w:r>
              <w:rPr>
                <w:rFonts w:eastAsia="SimSun"/>
                <w:sz w:val="20"/>
                <w:szCs w:val="20"/>
                <w:lang w:eastAsia="zh-CN"/>
              </w:rPr>
              <w:t>btnEdit)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6B6D4102" w14:textId="36CCBF30" w:rsidR="00E35C04" w:rsidRPr="001A00F2" w:rsidRDefault="00E35C04" w:rsidP="00E672BD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Jalankan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query </w:t>
            </w:r>
            <w:proofErr w:type="gramStart"/>
            <w:r>
              <w:rPr>
                <w:rFonts w:eastAsia="SimSun"/>
                <w:sz w:val="20"/>
                <w:szCs w:val="20"/>
                <w:lang w:eastAsia="zh-CN"/>
              </w:rPr>
              <w:t xml:space="preserve">( </w:t>
            </w:r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QUE</w:t>
            </w:r>
            <w:proofErr w:type="gramEnd"/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-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SimSun"/>
                <w:sz w:val="20"/>
                <w:szCs w:val="20"/>
                <w:lang w:eastAsia="zh-CN"/>
              </w:rPr>
              <w:t>)</w:t>
            </w:r>
          </w:p>
          <w:p w14:paraId="5963D240" w14:textId="77777777" w:rsidR="00E35C04" w:rsidRDefault="00E35C04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</w:p>
          <w:p w14:paraId="6585CA13" w14:textId="1978AEC8" w:rsidR="00E35C04" w:rsidRPr="00AD01AC" w:rsidRDefault="00E35C04" w:rsidP="00E672BD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 xml:space="preserve"> di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edit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58A61929" w14:textId="374A6F33" w:rsidR="00E35C04" w:rsidRPr="00E35C04" w:rsidRDefault="00E35C04" w:rsidP="00E672BD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Tampilkan layar pesan LP-</w:t>
            </w:r>
            <w:r w:rsidR="0006680A">
              <w:rPr>
                <w:rFonts w:eastAsia="SimSun"/>
                <w:sz w:val="20"/>
                <w:szCs w:val="20"/>
                <w:lang w:eastAsia="zh-CN"/>
              </w:rPr>
              <w:t>11</w:t>
            </w:r>
          </w:p>
          <w:p w14:paraId="77202710" w14:textId="77777777" w:rsidR="00E35C04" w:rsidRPr="0010358F" w:rsidRDefault="00E35C04" w:rsidP="00E672BD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</w:p>
          <w:p w14:paraId="2787839B" w14:textId="77777777" w:rsidR="00E35C04" w:rsidRPr="00FE72B4" w:rsidRDefault="00E35C04" w:rsidP="00E672BD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ELSE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(gagal diupdate)</w:t>
            </w:r>
          </w:p>
          <w:p w14:paraId="14D08F47" w14:textId="289F6C1A" w:rsidR="00E35C04" w:rsidRPr="00E35C04" w:rsidRDefault="00E35C04" w:rsidP="00E672BD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Ta</w:t>
            </w:r>
            <w:r>
              <w:rPr>
                <w:rFonts w:eastAsia="SimSun"/>
                <w:sz w:val="20"/>
                <w:szCs w:val="20"/>
                <w:lang w:eastAsia="zh-CN"/>
              </w:rPr>
              <w:t>m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pilkan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layar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pesan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LP-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1</w:t>
            </w:r>
            <w:r w:rsidR="0006680A">
              <w:rPr>
                <w:rFonts w:eastAsia="SimSun"/>
                <w:sz w:val="20"/>
                <w:szCs w:val="20"/>
                <w:lang w:val="en-US" w:eastAsia="zh-CN"/>
              </w:rPr>
              <w:t>2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&amp; arahkan user ke halaman 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daftar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</w:p>
          <w:p w14:paraId="20155297" w14:textId="77777777" w:rsidR="00E35C04" w:rsidRPr="0010358F" w:rsidRDefault="00E35C04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</w:p>
        </w:tc>
      </w:tr>
    </w:tbl>
    <w:p w14:paraId="3FCBAD55" w14:textId="0A2AA7CC" w:rsidR="002F6E77" w:rsidRPr="00B30AA1" w:rsidRDefault="002F6E77" w:rsidP="002F6E77">
      <w:pPr>
        <w:pStyle w:val="Header"/>
        <w:numPr>
          <w:ilvl w:val="0"/>
          <w:numId w:val="46"/>
        </w:numPr>
        <w:rPr>
          <w:rFonts w:eastAsia="SimSun"/>
          <w:b/>
          <w:bCs w:val="0"/>
          <w:sz w:val="20"/>
          <w:szCs w:val="20"/>
          <w:lang w:val="en-US" w:eastAsia="zh-CN"/>
        </w:rPr>
      </w:pPr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 xml:space="preserve">Id </w:t>
      </w:r>
      <w:proofErr w:type="gramStart"/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>Proses  :</w:t>
      </w:r>
      <w:proofErr w:type="gramEnd"/>
      <w:r w:rsidRPr="002C46D3">
        <w:rPr>
          <w:rFonts w:eastAsia="SimSun"/>
          <w:b/>
          <w:bCs w:val="0"/>
          <w:sz w:val="20"/>
          <w:szCs w:val="20"/>
          <w:lang w:val="en-US" w:eastAsia="zh-CN"/>
        </w:rPr>
        <w:t xml:space="preserve"> ALGO-</w:t>
      </w:r>
      <w:r>
        <w:rPr>
          <w:rFonts w:eastAsia="SimSun"/>
          <w:b/>
          <w:bCs w:val="0"/>
          <w:sz w:val="20"/>
          <w:szCs w:val="20"/>
          <w:lang w:val="en-US" w:eastAsia="zh-CN"/>
        </w:rPr>
        <w:t>10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3"/>
      </w:tblGrid>
      <w:tr w:rsidR="002F6E77" w:rsidRPr="00AD01AC" w14:paraId="666011E9" w14:textId="77777777" w:rsidTr="00E672BD">
        <w:trPr>
          <w:trHeight w:val="544"/>
        </w:trPr>
        <w:tc>
          <w:tcPr>
            <w:tcW w:w="7223" w:type="dxa"/>
          </w:tcPr>
          <w:p w14:paraId="03C5624F" w14:textId="77777777" w:rsidR="002F6E77" w:rsidRPr="00AD01AC" w:rsidRDefault="002F6E77" w:rsidP="00E672BD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Initial State (IS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46592EAA" w14:textId="5266BDCB" w:rsidR="002F6E77" w:rsidRPr="002F6E77" w:rsidRDefault="002F6E77" w:rsidP="00E672BD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telah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ditampilkan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dan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ada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pada database</w:t>
            </w:r>
          </w:p>
        </w:tc>
      </w:tr>
      <w:tr w:rsidR="002F6E77" w:rsidRPr="00AD01AC" w14:paraId="60BEBA18" w14:textId="77777777" w:rsidTr="00E672BD">
        <w:trPr>
          <w:trHeight w:val="759"/>
        </w:trPr>
        <w:tc>
          <w:tcPr>
            <w:tcW w:w="7223" w:type="dxa"/>
          </w:tcPr>
          <w:p w14:paraId="0E9C15E7" w14:textId="77777777" w:rsidR="002F6E77" w:rsidRPr="00752CD0" w:rsidRDefault="002F6E77" w:rsidP="00E672BD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Final State (FS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1500F4DF" w14:textId="39A11F3A" w:rsidR="002F6E77" w:rsidRPr="00602E9B" w:rsidRDefault="002F6E77" w:rsidP="00E672BD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Jika btn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Del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diklik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maka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hapus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pada database</w:t>
            </w:r>
          </w:p>
        </w:tc>
      </w:tr>
      <w:tr w:rsidR="002F6E77" w:rsidRPr="00AD01AC" w14:paraId="1DD60B56" w14:textId="77777777" w:rsidTr="00E672BD">
        <w:tc>
          <w:tcPr>
            <w:tcW w:w="7223" w:type="dxa"/>
          </w:tcPr>
          <w:p w14:paraId="0FF61592" w14:textId="77777777" w:rsidR="002F6E77" w:rsidRPr="00AD01AC" w:rsidRDefault="002F6E77" w:rsidP="00E672BD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Spesifikasi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Proses/</w:t>
            </w:r>
            <w:proofErr w:type="spellStart"/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:</w:t>
            </w:r>
            <w:proofErr w:type="gramEnd"/>
            <w:r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br/>
            </w:r>
          </w:p>
          <w:p w14:paraId="6EA63643" w14:textId="65D265AF" w:rsidR="002F6E77" w:rsidRPr="00AD01AC" w:rsidRDefault="002F6E77" w:rsidP="00E672BD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r>
              <w:rPr>
                <w:rFonts w:eastAsia="SimSun"/>
                <w:sz w:val="20"/>
                <w:szCs w:val="20"/>
                <w:lang w:eastAsia="zh-CN"/>
              </w:rPr>
              <w:t>btnOnClick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(</w:t>
            </w:r>
            <w:r>
              <w:rPr>
                <w:rFonts w:eastAsia="SimSun"/>
                <w:sz w:val="20"/>
                <w:szCs w:val="20"/>
                <w:lang w:eastAsia="zh-CN"/>
              </w:rPr>
              <w:t>btn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Del</w:t>
            </w:r>
            <w:r>
              <w:rPr>
                <w:rFonts w:eastAsia="SimSun"/>
                <w:sz w:val="20"/>
                <w:szCs w:val="20"/>
                <w:lang w:eastAsia="zh-CN"/>
              </w:rPr>
              <w:t>)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797C9954" w14:textId="6A38A1C5" w:rsidR="002F6E77" w:rsidRPr="001A00F2" w:rsidRDefault="002F6E77" w:rsidP="00E672BD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Jalankan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query </w:t>
            </w:r>
            <w:proofErr w:type="gramStart"/>
            <w:r>
              <w:rPr>
                <w:rFonts w:eastAsia="SimSun"/>
                <w:sz w:val="20"/>
                <w:szCs w:val="20"/>
                <w:lang w:eastAsia="zh-CN"/>
              </w:rPr>
              <w:t xml:space="preserve">( </w:t>
            </w:r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QUE</w:t>
            </w:r>
            <w:proofErr w:type="gramEnd"/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-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4</w:t>
            </w:r>
            <w:r>
              <w:rPr>
                <w:rFonts w:eastAsia="SimSun"/>
                <w:sz w:val="20"/>
                <w:szCs w:val="20"/>
                <w:lang w:eastAsia="zh-CN"/>
              </w:rPr>
              <w:t>)</w:t>
            </w:r>
          </w:p>
          <w:p w14:paraId="3C13286C" w14:textId="77777777" w:rsidR="002F6E77" w:rsidRDefault="002F6E77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</w:p>
          <w:p w14:paraId="46028948" w14:textId="4731BB23" w:rsidR="002F6E77" w:rsidRPr="00AD01AC" w:rsidRDefault="002F6E77" w:rsidP="00E672BD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 xml:space="preserve"> dihapus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6A596506" w14:textId="18DCA5C8" w:rsidR="002F6E77" w:rsidRPr="002F6E77" w:rsidRDefault="002F6E77" w:rsidP="00E672BD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Tampilkan layar pesan LP-1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3</w:t>
            </w:r>
          </w:p>
          <w:p w14:paraId="0285772B" w14:textId="77777777" w:rsidR="002F6E77" w:rsidRPr="0010358F" w:rsidRDefault="002F6E77" w:rsidP="00E672BD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</w:p>
          <w:p w14:paraId="553953E2" w14:textId="260B59E1" w:rsidR="002F6E77" w:rsidRPr="00FE72B4" w:rsidRDefault="002F6E77" w:rsidP="00E672BD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ELSE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(gagal di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hapus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>)</w:t>
            </w:r>
          </w:p>
          <w:p w14:paraId="1353E5D7" w14:textId="58CC491F" w:rsidR="002F6E77" w:rsidRPr="00E35C04" w:rsidRDefault="002F6E77" w:rsidP="00E672BD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Ta</w:t>
            </w:r>
            <w:r>
              <w:rPr>
                <w:rFonts w:eastAsia="SimSun"/>
                <w:sz w:val="20"/>
                <w:szCs w:val="20"/>
                <w:lang w:eastAsia="zh-CN"/>
              </w:rPr>
              <w:t>m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pilkan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layar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pesan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LP-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14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&amp; arahkan user ke halaman 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daftar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</w:p>
          <w:p w14:paraId="14A52055" w14:textId="77777777" w:rsidR="002F6E77" w:rsidRPr="0010358F" w:rsidRDefault="002F6E77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</w:p>
        </w:tc>
      </w:tr>
      <w:bookmarkEnd w:id="37"/>
    </w:tbl>
    <w:p w14:paraId="6EE892D5" w14:textId="5D46F037" w:rsidR="00AD01AC" w:rsidRDefault="00AD01AC" w:rsidP="008C3F88">
      <w:pPr>
        <w:spacing w:after="0" w:line="240" w:lineRule="auto"/>
        <w:jc w:val="both"/>
        <w:rPr>
          <w:rFonts w:ascii="Arial" w:hAnsi="Arial" w:cs="Arial"/>
        </w:rPr>
      </w:pPr>
    </w:p>
    <w:p w14:paraId="057A4C3F" w14:textId="77777777" w:rsidR="002F6E77" w:rsidRDefault="002F6E77" w:rsidP="008C3F88">
      <w:pPr>
        <w:spacing w:after="0" w:line="240" w:lineRule="auto"/>
        <w:jc w:val="both"/>
        <w:rPr>
          <w:rFonts w:ascii="Arial" w:hAnsi="Arial" w:cs="Arial"/>
        </w:rPr>
      </w:pPr>
    </w:p>
    <w:p w14:paraId="6DC0F5A5" w14:textId="77777777" w:rsidR="005A0BFC" w:rsidRPr="00B307B0" w:rsidRDefault="005A0BFC" w:rsidP="008C3F88">
      <w:pPr>
        <w:spacing w:after="0" w:line="240" w:lineRule="auto"/>
        <w:jc w:val="both"/>
        <w:rPr>
          <w:rFonts w:ascii="Arial" w:hAnsi="Arial" w:cs="Arial"/>
        </w:rPr>
      </w:pPr>
    </w:p>
    <w:p w14:paraId="6D10CE75" w14:textId="77777777" w:rsidR="000411CB" w:rsidRPr="00B307B0" w:rsidRDefault="000411CB" w:rsidP="008C3F88">
      <w:pPr>
        <w:pStyle w:val="Heading2"/>
        <w:spacing w:before="0" w:after="0"/>
        <w:jc w:val="both"/>
        <w:rPr>
          <w:rFonts w:cs="Arial"/>
          <w:i w:val="0"/>
        </w:rPr>
      </w:pPr>
      <w:bookmarkStart w:id="38" w:name="_Toc58177336"/>
      <w:bookmarkStart w:id="39" w:name="_Toc258397620"/>
      <w:bookmarkStart w:id="40" w:name="_Toc473958257"/>
      <w:bookmarkEnd w:id="17"/>
      <w:proofErr w:type="spellStart"/>
      <w:r w:rsidRPr="00B307B0">
        <w:rPr>
          <w:rFonts w:cs="Arial"/>
          <w:i w:val="0"/>
        </w:rPr>
        <w:t>Referensi</w:t>
      </w:r>
      <w:bookmarkEnd w:id="38"/>
      <w:proofErr w:type="spellEnd"/>
    </w:p>
    <w:p w14:paraId="38CD59FD" w14:textId="77777777" w:rsidR="000411CB" w:rsidRPr="00AD01AC" w:rsidRDefault="000411CB" w:rsidP="000C6B6E">
      <w:pPr>
        <w:ind w:firstLine="576"/>
        <w:rPr>
          <w:sz w:val="20"/>
          <w:szCs w:val="20"/>
          <w:lang w:val="en-GB" w:eastAsia="en-US"/>
        </w:rPr>
      </w:pPr>
      <w:proofErr w:type="spellStart"/>
      <w:r w:rsidRPr="00AD01AC">
        <w:rPr>
          <w:sz w:val="20"/>
          <w:szCs w:val="20"/>
          <w:lang w:val="en-US"/>
        </w:rPr>
        <w:t>Diisi</w:t>
      </w:r>
      <w:proofErr w:type="spellEnd"/>
      <w:r w:rsidRPr="00AD01AC">
        <w:rPr>
          <w:sz w:val="20"/>
          <w:szCs w:val="20"/>
          <w:lang w:val="en-US"/>
        </w:rPr>
        <w:t xml:space="preserve"> oleh </w:t>
      </w:r>
      <w:proofErr w:type="spellStart"/>
      <w:r w:rsidRPr="00AD01AC">
        <w:rPr>
          <w:sz w:val="20"/>
          <w:szCs w:val="20"/>
          <w:lang w:val="en-US"/>
        </w:rPr>
        <w:t>masing-masing</w:t>
      </w:r>
      <w:proofErr w:type="spellEnd"/>
      <w:r w:rsidRPr="00AD01AC">
        <w:rPr>
          <w:sz w:val="20"/>
          <w:szCs w:val="20"/>
          <w:lang w:val="en-US"/>
        </w:rPr>
        <w:t xml:space="preserve"> </w:t>
      </w:r>
      <w:proofErr w:type="spellStart"/>
      <w:r w:rsidRPr="00AD01AC">
        <w:rPr>
          <w:sz w:val="20"/>
          <w:szCs w:val="20"/>
          <w:lang w:val="en-US"/>
        </w:rPr>
        <w:t>kelompok</w:t>
      </w:r>
      <w:proofErr w:type="spellEnd"/>
      <w:r w:rsidRPr="00AD01AC">
        <w:rPr>
          <w:sz w:val="20"/>
          <w:szCs w:val="20"/>
          <w:lang w:val="en-US"/>
        </w:rPr>
        <w:t>.</w:t>
      </w:r>
    </w:p>
    <w:p w14:paraId="274D63FD" w14:textId="6178789D" w:rsidR="000C6B6E" w:rsidRDefault="00C44039" w:rsidP="000C6B6E">
      <w:pPr>
        <w:pStyle w:val="Heading2"/>
        <w:spacing w:before="0" w:after="0"/>
        <w:jc w:val="both"/>
        <w:rPr>
          <w:rFonts w:cs="Arial"/>
          <w:i w:val="0"/>
        </w:rPr>
      </w:pPr>
      <w:bookmarkStart w:id="41" w:name="_Toc58177337"/>
      <w:proofErr w:type="spellStart"/>
      <w:r w:rsidRPr="00B307B0">
        <w:rPr>
          <w:rFonts w:cs="Arial"/>
          <w:i w:val="0"/>
        </w:rPr>
        <w:lastRenderedPageBreak/>
        <w:t>Deskripsi</w:t>
      </w:r>
      <w:proofErr w:type="spellEnd"/>
      <w:r w:rsidRPr="00B307B0">
        <w:rPr>
          <w:rFonts w:cs="Arial"/>
          <w:i w:val="0"/>
        </w:rPr>
        <w:t xml:space="preserve"> </w:t>
      </w:r>
      <w:proofErr w:type="spellStart"/>
      <w:r w:rsidRPr="00B307B0">
        <w:rPr>
          <w:rFonts w:cs="Arial"/>
          <w:i w:val="0"/>
        </w:rPr>
        <w:t>Umum</w:t>
      </w:r>
      <w:proofErr w:type="spellEnd"/>
      <w:r w:rsidRPr="00B307B0">
        <w:rPr>
          <w:rFonts w:cs="Arial"/>
          <w:i w:val="0"/>
        </w:rPr>
        <w:t xml:space="preserve"> </w:t>
      </w:r>
      <w:proofErr w:type="spellStart"/>
      <w:r w:rsidRPr="00B307B0">
        <w:rPr>
          <w:rFonts w:cs="Arial"/>
          <w:i w:val="0"/>
        </w:rPr>
        <w:t>Dokumen</w:t>
      </w:r>
      <w:bookmarkEnd w:id="39"/>
      <w:bookmarkEnd w:id="41"/>
      <w:proofErr w:type="spellEnd"/>
      <w:r w:rsidRPr="00B307B0">
        <w:rPr>
          <w:rFonts w:cs="Arial"/>
          <w:i w:val="0"/>
        </w:rPr>
        <w:t xml:space="preserve"> </w:t>
      </w:r>
      <w:bookmarkEnd w:id="40"/>
    </w:p>
    <w:p w14:paraId="5A0E9E30" w14:textId="5E004702" w:rsidR="00AD01AC" w:rsidRPr="000C6B6E" w:rsidRDefault="000C6B6E" w:rsidP="005709DC">
      <w:pPr>
        <w:ind w:left="576"/>
        <w:jc w:val="both"/>
        <w:rPr>
          <w:sz w:val="20"/>
          <w:szCs w:val="20"/>
          <w:lang w:val="en-GB" w:eastAsia="en-US"/>
        </w:rPr>
      </w:pPr>
      <w:proofErr w:type="spellStart"/>
      <w:r w:rsidRPr="000C6B6E">
        <w:rPr>
          <w:sz w:val="20"/>
          <w:szCs w:val="20"/>
          <w:lang w:val="en-GB" w:eastAsia="en-US"/>
        </w:rPr>
        <w:t>Dokumen</w:t>
      </w:r>
      <w:proofErr w:type="spellEnd"/>
      <w:r w:rsidRPr="000C6B6E">
        <w:rPr>
          <w:sz w:val="20"/>
          <w:szCs w:val="20"/>
          <w:lang w:val="en-GB" w:eastAsia="en-US"/>
        </w:rPr>
        <w:t xml:space="preserve"> DPPL </w:t>
      </w:r>
      <w:proofErr w:type="spellStart"/>
      <w:r w:rsidRPr="000C6B6E">
        <w:rPr>
          <w:sz w:val="20"/>
          <w:szCs w:val="20"/>
          <w:lang w:val="en-GB" w:eastAsia="en-US"/>
        </w:rPr>
        <w:t>ini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dibagi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menjadi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tiga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bagian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utama</w:t>
      </w:r>
      <w:proofErr w:type="spellEnd"/>
      <w:r w:rsidRPr="000C6B6E">
        <w:rPr>
          <w:sz w:val="20"/>
          <w:szCs w:val="20"/>
          <w:lang w:val="en-GB" w:eastAsia="en-US"/>
        </w:rPr>
        <w:t xml:space="preserve">. </w:t>
      </w:r>
      <w:proofErr w:type="spellStart"/>
      <w:r w:rsidRPr="000C6B6E">
        <w:rPr>
          <w:sz w:val="20"/>
          <w:szCs w:val="20"/>
          <w:lang w:val="en-GB" w:eastAsia="en-US"/>
        </w:rPr>
        <w:t>Bagian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utama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berisi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penjelasan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tentang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dokumen</w:t>
      </w:r>
      <w:proofErr w:type="spellEnd"/>
      <w:r w:rsidRPr="000C6B6E">
        <w:rPr>
          <w:sz w:val="20"/>
          <w:szCs w:val="20"/>
          <w:lang w:val="en-GB" w:eastAsia="en-US"/>
        </w:rPr>
        <w:t xml:space="preserve"> DPPL yang </w:t>
      </w:r>
      <w:proofErr w:type="spellStart"/>
      <w:r w:rsidRPr="000C6B6E">
        <w:rPr>
          <w:sz w:val="20"/>
          <w:szCs w:val="20"/>
          <w:lang w:val="en-GB" w:eastAsia="en-US"/>
        </w:rPr>
        <w:t>mencakup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tujuan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pembuatan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dokuman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ini</w:t>
      </w:r>
      <w:proofErr w:type="spellEnd"/>
      <w:r w:rsidRPr="000C6B6E">
        <w:rPr>
          <w:sz w:val="20"/>
          <w:szCs w:val="20"/>
          <w:lang w:val="en-GB" w:eastAsia="en-US"/>
        </w:rPr>
        <w:t xml:space="preserve">, </w:t>
      </w:r>
      <w:proofErr w:type="spellStart"/>
      <w:r w:rsidRPr="000C6B6E">
        <w:rPr>
          <w:sz w:val="20"/>
          <w:szCs w:val="20"/>
          <w:lang w:val="en-GB" w:eastAsia="en-US"/>
        </w:rPr>
        <w:t>lingkup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masalah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perangkat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lunak</w:t>
      </w:r>
      <w:proofErr w:type="spellEnd"/>
      <w:r w:rsidRPr="000C6B6E">
        <w:rPr>
          <w:sz w:val="20"/>
          <w:szCs w:val="20"/>
          <w:lang w:val="en-GB" w:eastAsia="en-US"/>
        </w:rPr>
        <w:t xml:space="preserve"> yang </w:t>
      </w:r>
      <w:proofErr w:type="spellStart"/>
      <w:r w:rsidRPr="000C6B6E">
        <w:rPr>
          <w:sz w:val="20"/>
          <w:szCs w:val="20"/>
          <w:lang w:val="en-GB" w:eastAsia="en-US"/>
        </w:rPr>
        <w:t>dikembangkan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definisi</w:t>
      </w:r>
      <w:proofErr w:type="spellEnd"/>
      <w:r w:rsidRPr="000C6B6E">
        <w:rPr>
          <w:sz w:val="20"/>
          <w:szCs w:val="20"/>
          <w:lang w:val="en-GB" w:eastAsia="en-US"/>
        </w:rPr>
        <w:t xml:space="preserve">, </w:t>
      </w:r>
      <w:proofErr w:type="spellStart"/>
      <w:r w:rsidRPr="000C6B6E">
        <w:rPr>
          <w:sz w:val="20"/>
          <w:szCs w:val="20"/>
          <w:lang w:val="en-GB" w:eastAsia="en-US"/>
        </w:rPr>
        <w:t>referensi</w:t>
      </w:r>
      <w:proofErr w:type="spellEnd"/>
      <w:r w:rsidRPr="000C6B6E">
        <w:rPr>
          <w:sz w:val="20"/>
          <w:szCs w:val="20"/>
          <w:lang w:val="en-GB" w:eastAsia="en-US"/>
        </w:rPr>
        <w:t xml:space="preserve">, dan </w:t>
      </w:r>
      <w:proofErr w:type="spellStart"/>
      <w:r w:rsidRPr="000C6B6E">
        <w:rPr>
          <w:sz w:val="20"/>
          <w:szCs w:val="20"/>
          <w:lang w:val="en-GB" w:eastAsia="en-US"/>
        </w:rPr>
        <w:t>deskripsi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umum</w:t>
      </w:r>
      <w:proofErr w:type="spellEnd"/>
      <w:r w:rsidRPr="000C6B6E">
        <w:rPr>
          <w:sz w:val="20"/>
          <w:szCs w:val="20"/>
          <w:lang w:val="en-GB" w:eastAsia="en-US"/>
        </w:rPr>
        <w:t xml:space="preserve">. </w:t>
      </w:r>
      <w:proofErr w:type="spellStart"/>
      <w:r w:rsidRPr="000C6B6E">
        <w:rPr>
          <w:sz w:val="20"/>
          <w:szCs w:val="20"/>
          <w:lang w:val="en-GB" w:eastAsia="en-US"/>
        </w:rPr>
        <w:t>Bagian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kedua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berisi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penjelasan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secara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umum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mengenai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perangkat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lunak</w:t>
      </w:r>
      <w:proofErr w:type="spellEnd"/>
      <w:r w:rsidRPr="000C6B6E">
        <w:rPr>
          <w:sz w:val="20"/>
          <w:szCs w:val="20"/>
          <w:lang w:val="en-GB" w:eastAsia="en-US"/>
        </w:rPr>
        <w:t xml:space="preserve"> yang </w:t>
      </w:r>
      <w:proofErr w:type="spellStart"/>
      <w:r w:rsidRPr="000C6B6E">
        <w:rPr>
          <w:sz w:val="20"/>
          <w:szCs w:val="20"/>
          <w:lang w:val="en-GB" w:eastAsia="en-US"/>
        </w:rPr>
        <w:t>akan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dikembangkan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meliputi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fungsi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dari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perangkat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lunak</w:t>
      </w:r>
      <w:proofErr w:type="spellEnd"/>
      <w:r w:rsidRPr="000C6B6E">
        <w:rPr>
          <w:sz w:val="20"/>
          <w:szCs w:val="20"/>
          <w:lang w:val="en-GB" w:eastAsia="en-US"/>
        </w:rPr>
        <w:t xml:space="preserve">, </w:t>
      </w:r>
      <w:proofErr w:type="spellStart"/>
      <w:r w:rsidRPr="000C6B6E">
        <w:rPr>
          <w:sz w:val="20"/>
          <w:szCs w:val="20"/>
          <w:lang w:val="en-GB" w:eastAsia="en-US"/>
        </w:rPr>
        <w:t>karakteristik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pengguna</w:t>
      </w:r>
      <w:proofErr w:type="spellEnd"/>
      <w:r w:rsidRPr="000C6B6E">
        <w:rPr>
          <w:sz w:val="20"/>
          <w:szCs w:val="20"/>
          <w:lang w:val="en-GB" w:eastAsia="en-US"/>
        </w:rPr>
        <w:t xml:space="preserve">, </w:t>
      </w:r>
      <w:proofErr w:type="spellStart"/>
      <w:r w:rsidRPr="000C6B6E">
        <w:rPr>
          <w:sz w:val="20"/>
          <w:szCs w:val="20"/>
          <w:lang w:val="en-GB" w:eastAsia="en-US"/>
        </w:rPr>
        <w:t>batasan</w:t>
      </w:r>
      <w:proofErr w:type="spellEnd"/>
      <w:r w:rsidRPr="000C6B6E">
        <w:rPr>
          <w:sz w:val="20"/>
          <w:szCs w:val="20"/>
          <w:lang w:val="en-GB" w:eastAsia="en-US"/>
        </w:rPr>
        <w:t xml:space="preserve"> dan </w:t>
      </w:r>
      <w:proofErr w:type="spellStart"/>
      <w:r w:rsidRPr="000C6B6E">
        <w:rPr>
          <w:sz w:val="20"/>
          <w:szCs w:val="20"/>
          <w:lang w:val="en-GB" w:eastAsia="en-US"/>
        </w:rPr>
        <w:t>asumsi</w:t>
      </w:r>
      <w:proofErr w:type="spellEnd"/>
      <w:r w:rsidRPr="000C6B6E">
        <w:rPr>
          <w:sz w:val="20"/>
          <w:szCs w:val="20"/>
          <w:lang w:val="en-GB" w:eastAsia="en-US"/>
        </w:rPr>
        <w:t xml:space="preserve"> yang </w:t>
      </w:r>
      <w:proofErr w:type="spellStart"/>
      <w:r w:rsidRPr="000C6B6E">
        <w:rPr>
          <w:sz w:val="20"/>
          <w:szCs w:val="20"/>
          <w:lang w:val="en-GB" w:eastAsia="en-US"/>
        </w:rPr>
        <w:t>diambil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dalam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pengembangan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perangkat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lunak</w:t>
      </w:r>
      <w:proofErr w:type="spellEnd"/>
      <w:r w:rsidRPr="000C6B6E">
        <w:rPr>
          <w:sz w:val="20"/>
          <w:szCs w:val="20"/>
          <w:lang w:val="en-GB" w:eastAsia="en-US"/>
        </w:rPr>
        <w:t xml:space="preserve">. </w:t>
      </w:r>
      <w:proofErr w:type="spellStart"/>
      <w:r w:rsidRPr="000C6B6E">
        <w:rPr>
          <w:sz w:val="20"/>
          <w:szCs w:val="20"/>
          <w:lang w:val="en-GB" w:eastAsia="en-US"/>
        </w:rPr>
        <w:t>Bagian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ketiga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berisi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uraian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kebutuhan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perangkat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lunak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secara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lebih</w:t>
      </w:r>
      <w:proofErr w:type="spellEnd"/>
      <w:r w:rsidRPr="000C6B6E">
        <w:rPr>
          <w:sz w:val="20"/>
          <w:szCs w:val="20"/>
          <w:lang w:val="en-GB" w:eastAsia="en-US"/>
        </w:rPr>
        <w:t xml:space="preserve"> </w:t>
      </w:r>
      <w:proofErr w:type="spellStart"/>
      <w:r w:rsidRPr="000C6B6E">
        <w:rPr>
          <w:sz w:val="20"/>
          <w:szCs w:val="20"/>
          <w:lang w:val="en-GB" w:eastAsia="en-US"/>
        </w:rPr>
        <w:t>rinci</w:t>
      </w:r>
      <w:proofErr w:type="spellEnd"/>
      <w:r w:rsidRPr="000C6B6E">
        <w:rPr>
          <w:sz w:val="20"/>
          <w:szCs w:val="20"/>
          <w:lang w:val="en-GB" w:eastAsia="en-US"/>
        </w:rPr>
        <w:t>.</w:t>
      </w:r>
    </w:p>
    <w:p w14:paraId="47E51777" w14:textId="77777777" w:rsidR="00C44039" w:rsidRPr="00B307B0" w:rsidRDefault="00C44039" w:rsidP="008C3F88">
      <w:pPr>
        <w:pStyle w:val="Heading1"/>
        <w:jc w:val="both"/>
        <w:rPr>
          <w:rFonts w:cs="Arial"/>
        </w:rPr>
      </w:pPr>
      <w:bookmarkStart w:id="42" w:name="_Toc58177338"/>
      <w:proofErr w:type="spellStart"/>
      <w:r w:rsidRPr="00B307B0">
        <w:rPr>
          <w:rFonts w:cs="Arial"/>
        </w:rPr>
        <w:t>Deskripsi</w:t>
      </w:r>
      <w:proofErr w:type="spellEnd"/>
      <w:r w:rsidRPr="00B307B0">
        <w:rPr>
          <w:rFonts w:cs="Arial"/>
        </w:rPr>
        <w:t xml:space="preserve"> </w:t>
      </w:r>
      <w:proofErr w:type="spellStart"/>
      <w:r w:rsidRPr="00B307B0">
        <w:rPr>
          <w:rFonts w:cs="Arial"/>
        </w:rPr>
        <w:t>Perancangan</w:t>
      </w:r>
      <w:proofErr w:type="spellEnd"/>
      <w:r w:rsidRPr="00B307B0">
        <w:rPr>
          <w:rFonts w:cs="Arial"/>
        </w:rPr>
        <w:t xml:space="preserve"> Global</w:t>
      </w:r>
      <w:bookmarkEnd w:id="0"/>
      <w:bookmarkEnd w:id="1"/>
      <w:bookmarkEnd w:id="42"/>
    </w:p>
    <w:p w14:paraId="3AC20E31" w14:textId="77777777" w:rsidR="00C44039" w:rsidRPr="00A20339" w:rsidRDefault="00C44039" w:rsidP="008C3F88">
      <w:pPr>
        <w:spacing w:after="0" w:line="240" w:lineRule="auto"/>
        <w:jc w:val="both"/>
      </w:pPr>
    </w:p>
    <w:p w14:paraId="41A73F19" w14:textId="2BAD42B6" w:rsidR="00C44039" w:rsidRDefault="00C44039" w:rsidP="00361F49">
      <w:pPr>
        <w:spacing w:after="0" w:line="240" w:lineRule="auto"/>
        <w:ind w:left="432"/>
        <w:jc w:val="both"/>
        <w:rPr>
          <w:sz w:val="20"/>
          <w:szCs w:val="20"/>
        </w:rPr>
      </w:pPr>
      <w:r w:rsidRPr="00AD01AC">
        <w:rPr>
          <w:sz w:val="20"/>
          <w:szCs w:val="20"/>
        </w:rPr>
        <w:t xml:space="preserve">Bagian ini berisi rancangan global dari </w:t>
      </w:r>
      <w:proofErr w:type="spellStart"/>
      <w:r w:rsidR="00563A86">
        <w:rPr>
          <w:sz w:val="20"/>
          <w:szCs w:val="20"/>
          <w:lang w:val="en-US"/>
        </w:rPr>
        <w:t>KantorKu</w:t>
      </w:r>
      <w:proofErr w:type="spellEnd"/>
      <w:r w:rsidRPr="00AD01AC">
        <w:rPr>
          <w:sz w:val="20"/>
          <w:szCs w:val="20"/>
        </w:rPr>
        <w:t>, mencakup perancangan implementasi, deskripsi data, domain/tipe, deskripsi tabel aplikasi dan dekomposisi modul.</w:t>
      </w:r>
    </w:p>
    <w:p w14:paraId="77E6217F" w14:textId="77777777" w:rsidR="00090E94" w:rsidRPr="00AD01AC" w:rsidRDefault="00090E94" w:rsidP="008C3F88">
      <w:pPr>
        <w:spacing w:after="0" w:line="240" w:lineRule="auto"/>
        <w:ind w:firstLine="432"/>
        <w:jc w:val="both"/>
        <w:rPr>
          <w:sz w:val="20"/>
          <w:szCs w:val="20"/>
        </w:rPr>
      </w:pPr>
    </w:p>
    <w:p w14:paraId="482C7EFE" w14:textId="77777777" w:rsidR="00C44039" w:rsidRPr="00B307B0" w:rsidRDefault="00C44039" w:rsidP="008C3F88">
      <w:pPr>
        <w:pStyle w:val="Heading2"/>
        <w:spacing w:before="0" w:after="0"/>
        <w:jc w:val="both"/>
        <w:rPr>
          <w:rFonts w:cs="Arial"/>
        </w:rPr>
      </w:pPr>
      <w:bookmarkStart w:id="43" w:name="_Toc506364383"/>
      <w:bookmarkStart w:id="44" w:name="_Toc58693674"/>
      <w:bookmarkStart w:id="45" w:name="_Toc58177339"/>
      <w:proofErr w:type="spellStart"/>
      <w:r w:rsidRPr="00B307B0">
        <w:rPr>
          <w:rFonts w:cs="Arial"/>
        </w:rPr>
        <w:t>Rancangan</w:t>
      </w:r>
      <w:proofErr w:type="spellEnd"/>
      <w:r w:rsidRPr="00B307B0">
        <w:rPr>
          <w:rFonts w:cs="Arial"/>
        </w:rPr>
        <w:t xml:space="preserve"> </w:t>
      </w:r>
      <w:proofErr w:type="spellStart"/>
      <w:r w:rsidRPr="00B307B0">
        <w:rPr>
          <w:rFonts w:cs="Arial"/>
        </w:rPr>
        <w:t>Lingkungan</w:t>
      </w:r>
      <w:proofErr w:type="spellEnd"/>
      <w:r w:rsidRPr="00B307B0">
        <w:rPr>
          <w:rFonts w:cs="Arial"/>
        </w:rPr>
        <w:t xml:space="preserve"> </w:t>
      </w:r>
      <w:proofErr w:type="spellStart"/>
      <w:r w:rsidRPr="00B307B0">
        <w:rPr>
          <w:rFonts w:cs="Arial"/>
        </w:rPr>
        <w:t>Implementasi</w:t>
      </w:r>
      <w:bookmarkEnd w:id="43"/>
      <w:bookmarkEnd w:id="44"/>
      <w:bookmarkEnd w:id="45"/>
      <w:proofErr w:type="spellEnd"/>
    </w:p>
    <w:p w14:paraId="6E10B91A" w14:textId="77777777" w:rsidR="00C44039" w:rsidRPr="00B307B0" w:rsidRDefault="00C44039" w:rsidP="008C3F88">
      <w:pPr>
        <w:spacing w:after="0" w:line="240" w:lineRule="auto"/>
        <w:jc w:val="both"/>
        <w:rPr>
          <w:rFonts w:ascii="Arial" w:hAnsi="Arial" w:cs="Arial"/>
        </w:rPr>
      </w:pPr>
    </w:p>
    <w:p w14:paraId="129A0AB1" w14:textId="6564BC1D" w:rsidR="00C44039" w:rsidRPr="00090E94" w:rsidRDefault="008C41FF" w:rsidP="000C6B6E">
      <w:pPr>
        <w:spacing w:after="0" w:line="240" w:lineRule="auto"/>
        <w:ind w:left="576"/>
        <w:jc w:val="both"/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KantorKu</w:t>
      </w:r>
      <w:proofErr w:type="spellEnd"/>
      <w:r w:rsidR="00C44039" w:rsidRPr="00090E94">
        <w:rPr>
          <w:sz w:val="20"/>
          <w:szCs w:val="20"/>
        </w:rPr>
        <w:t xml:space="preserve"> dikembangkan dan diimplementasikan dalam lingkungan sebagai </w:t>
      </w:r>
      <w:proofErr w:type="gramStart"/>
      <w:r w:rsidR="00C44039" w:rsidRPr="00090E94">
        <w:rPr>
          <w:sz w:val="20"/>
          <w:szCs w:val="20"/>
        </w:rPr>
        <w:t>berikut :</w:t>
      </w:r>
      <w:proofErr w:type="gramEnd"/>
    </w:p>
    <w:p w14:paraId="3A98DFAC" w14:textId="77777777" w:rsidR="00C44039" w:rsidRPr="00090E94" w:rsidRDefault="00C44039" w:rsidP="000C6B6E">
      <w:pPr>
        <w:spacing w:after="0" w:line="240" w:lineRule="auto"/>
        <w:ind w:left="576"/>
        <w:jc w:val="both"/>
        <w:rPr>
          <w:rFonts w:ascii="Arial" w:hAnsi="Arial" w:cs="Arial"/>
          <w:sz w:val="20"/>
          <w:szCs w:val="20"/>
        </w:rPr>
      </w:pPr>
    </w:p>
    <w:p w14:paraId="15C9AC3E" w14:textId="77777777" w:rsidR="00C44039" w:rsidRPr="00090E94" w:rsidRDefault="00C44039" w:rsidP="000C6B6E">
      <w:pPr>
        <w:spacing w:after="0" w:line="240" w:lineRule="auto"/>
        <w:ind w:left="576"/>
        <w:jc w:val="both"/>
        <w:rPr>
          <w:sz w:val="20"/>
          <w:szCs w:val="20"/>
        </w:rPr>
      </w:pPr>
      <w:r w:rsidRPr="00090E94">
        <w:rPr>
          <w:sz w:val="20"/>
          <w:szCs w:val="20"/>
        </w:rPr>
        <w:t>Perangkat Keras :</w:t>
      </w:r>
    </w:p>
    <w:p w14:paraId="74E1896E" w14:textId="07DC2ED3" w:rsidR="00C44039" w:rsidRPr="00090E94" w:rsidRDefault="00C44039" w:rsidP="000C6B6E">
      <w:pPr>
        <w:spacing w:after="0" w:line="240" w:lineRule="auto"/>
        <w:ind w:left="1285" w:hanging="709"/>
        <w:jc w:val="both"/>
        <w:rPr>
          <w:sz w:val="20"/>
          <w:szCs w:val="20"/>
        </w:rPr>
      </w:pPr>
      <w:r w:rsidRPr="00090E94">
        <w:rPr>
          <w:sz w:val="20"/>
          <w:szCs w:val="20"/>
        </w:rPr>
        <w:tab/>
        <w:t xml:space="preserve">Tidak diperlukan perangkat keras khusus dalam pengembangan dan implementasi </w:t>
      </w:r>
      <w:r w:rsidR="008C41FF">
        <w:rPr>
          <w:sz w:val="20"/>
          <w:szCs w:val="20"/>
          <w:lang w:val="en-US"/>
        </w:rPr>
        <w:t>KANTORKU</w:t>
      </w:r>
      <w:r w:rsidRPr="00090E94">
        <w:rPr>
          <w:sz w:val="20"/>
          <w:szCs w:val="20"/>
        </w:rPr>
        <w:t xml:space="preserve">, yang penting kompatibel terhadap perangkat lunak yang digunakan, dalam hal ini adalah mesin IBM/PC </w:t>
      </w:r>
      <w:r w:rsidRPr="00090E94">
        <w:rPr>
          <w:i/>
          <w:sz w:val="20"/>
          <w:szCs w:val="20"/>
        </w:rPr>
        <w:t>compatible</w:t>
      </w:r>
      <w:r w:rsidRPr="00090E94">
        <w:rPr>
          <w:sz w:val="20"/>
          <w:szCs w:val="20"/>
        </w:rPr>
        <w:t>.</w:t>
      </w:r>
    </w:p>
    <w:p w14:paraId="0B624909" w14:textId="77777777" w:rsidR="00C44039" w:rsidRPr="00090E94" w:rsidRDefault="00C44039" w:rsidP="000C6B6E">
      <w:pPr>
        <w:spacing w:after="0" w:line="240" w:lineRule="auto"/>
        <w:ind w:left="576"/>
        <w:jc w:val="both"/>
        <w:rPr>
          <w:sz w:val="20"/>
          <w:szCs w:val="20"/>
        </w:rPr>
      </w:pPr>
    </w:p>
    <w:p w14:paraId="54988C59" w14:textId="3EBB9947" w:rsidR="00C44039" w:rsidRDefault="00C44039" w:rsidP="000C6B6E">
      <w:pPr>
        <w:spacing w:after="0" w:line="240" w:lineRule="auto"/>
        <w:ind w:left="576"/>
        <w:jc w:val="both"/>
        <w:rPr>
          <w:sz w:val="20"/>
          <w:szCs w:val="20"/>
        </w:rPr>
      </w:pPr>
      <w:r w:rsidRPr="00090E94">
        <w:rPr>
          <w:sz w:val="20"/>
          <w:szCs w:val="20"/>
        </w:rPr>
        <w:t>Perangkat Lunak :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3261"/>
        <w:gridCol w:w="2409"/>
        <w:gridCol w:w="3261"/>
      </w:tblGrid>
      <w:tr w:rsidR="00DF6B86" w14:paraId="20B6B1D7" w14:textId="77777777" w:rsidTr="00065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1FD3B629" w14:textId="3BC6948C" w:rsidR="00DF6B86" w:rsidRPr="00DF6B86" w:rsidRDefault="00DF6B86" w:rsidP="00DF6B86">
            <w:pPr>
              <w:jc w:val="center"/>
              <w:rPr>
                <w:b/>
                <w:bCs w:val="0"/>
                <w:sz w:val="20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Sistem Operasi</w:t>
            </w:r>
          </w:p>
        </w:tc>
        <w:tc>
          <w:tcPr>
            <w:tcW w:w="2409" w:type="dxa"/>
          </w:tcPr>
          <w:p w14:paraId="18000F79" w14:textId="1F813D98" w:rsidR="00DF6B86" w:rsidRPr="00DF6B86" w:rsidRDefault="00DF6B86" w:rsidP="00DF6B86">
            <w:pPr>
              <w:jc w:val="center"/>
              <w:rPr>
                <w:b/>
                <w:bCs w:val="0"/>
                <w:sz w:val="20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DBMS</w:t>
            </w:r>
          </w:p>
        </w:tc>
        <w:tc>
          <w:tcPr>
            <w:tcW w:w="3261" w:type="dxa"/>
          </w:tcPr>
          <w:p w14:paraId="555E60DC" w14:textId="3AFDB928" w:rsidR="00DF6B86" w:rsidRPr="00DF6B86" w:rsidRDefault="00DF6B86" w:rsidP="00DF6B86">
            <w:pPr>
              <w:jc w:val="center"/>
              <w:rPr>
                <w:b/>
                <w:bCs w:val="0"/>
                <w:sz w:val="20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Bahasa Pemrograman</w:t>
            </w:r>
          </w:p>
        </w:tc>
      </w:tr>
      <w:tr w:rsidR="00DF6B86" w14:paraId="2155149A" w14:textId="77777777" w:rsidTr="00065FD4">
        <w:tc>
          <w:tcPr>
            <w:tcW w:w="3261" w:type="dxa"/>
          </w:tcPr>
          <w:p w14:paraId="0262A3C0" w14:textId="31E5D57D" w:rsidR="00DF6B86" w:rsidRDefault="00DF6B86" w:rsidP="00DF6B86">
            <w:pPr>
              <w:jc w:val="center"/>
              <w:rPr>
                <w:b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KANTORKU</w:t>
            </w:r>
            <w:r w:rsidRPr="00090E94">
              <w:rPr>
                <w:sz w:val="20"/>
                <w:szCs w:val="20"/>
              </w:rPr>
              <w:t xml:space="preserve"> merupakan perangkat lunak </w:t>
            </w:r>
            <w:r w:rsidRPr="00090E94">
              <w:rPr>
                <w:i/>
                <w:sz w:val="20"/>
                <w:szCs w:val="20"/>
              </w:rPr>
              <w:t>stand-alone</w:t>
            </w:r>
            <w:r w:rsidRPr="00090E94">
              <w:rPr>
                <w:sz w:val="20"/>
                <w:szCs w:val="20"/>
              </w:rPr>
              <w:t xml:space="preserve"> yang berjalan di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090E94">
              <w:rPr>
                <w:sz w:val="20"/>
                <w:szCs w:val="20"/>
              </w:rPr>
              <w:t>lingkungan Windows</w:t>
            </w:r>
            <w:r>
              <w:rPr>
                <w:sz w:val="20"/>
                <w:szCs w:val="20"/>
                <w:lang w:val="en-US"/>
              </w:rPr>
              <w:t xml:space="preserve"> Server</w:t>
            </w:r>
            <w:r w:rsidRPr="00090E94">
              <w:rPr>
                <w:sz w:val="20"/>
                <w:szCs w:val="20"/>
              </w:rPr>
              <w:t>.</w:t>
            </w:r>
          </w:p>
        </w:tc>
        <w:tc>
          <w:tcPr>
            <w:tcW w:w="2409" w:type="dxa"/>
          </w:tcPr>
          <w:p w14:paraId="3823DAA0" w14:textId="77777777" w:rsidR="00DF6B86" w:rsidRPr="00090E94" w:rsidRDefault="00DF6B86" w:rsidP="00DF6B86">
            <w:pPr>
              <w:jc w:val="center"/>
              <w:rPr>
                <w:sz w:val="20"/>
                <w:szCs w:val="20"/>
              </w:rPr>
            </w:pPr>
            <w:r w:rsidRPr="00090E94">
              <w:rPr>
                <w:sz w:val="20"/>
                <w:szCs w:val="20"/>
              </w:rPr>
              <w:t xml:space="preserve">Basis Data </w:t>
            </w:r>
            <w:r>
              <w:rPr>
                <w:sz w:val="20"/>
                <w:szCs w:val="20"/>
                <w:lang w:val="en-US"/>
              </w:rPr>
              <w:t>KANTORKU</w:t>
            </w:r>
            <w:r w:rsidRPr="00090E94">
              <w:rPr>
                <w:sz w:val="20"/>
                <w:szCs w:val="20"/>
              </w:rPr>
              <w:t xml:space="preserve"> dikelola dengan DBMS MySQL versi xx.xx.</w:t>
            </w:r>
          </w:p>
          <w:p w14:paraId="1D30A9EF" w14:textId="77777777" w:rsidR="00DF6B86" w:rsidRDefault="00DF6B86" w:rsidP="00DF6B86">
            <w:pPr>
              <w:jc w:val="center"/>
              <w:rPr>
                <w:b/>
                <w:bCs w:val="0"/>
                <w:sz w:val="20"/>
                <w:szCs w:val="20"/>
              </w:rPr>
            </w:pPr>
          </w:p>
        </w:tc>
        <w:tc>
          <w:tcPr>
            <w:tcW w:w="3261" w:type="dxa"/>
          </w:tcPr>
          <w:p w14:paraId="6EF3FD9B" w14:textId="7009683F" w:rsidR="00DF6B86" w:rsidRDefault="00DF6B86" w:rsidP="00DF6B86">
            <w:pPr>
              <w:jc w:val="center"/>
              <w:rPr>
                <w:b/>
                <w:bCs w:val="0"/>
                <w:sz w:val="20"/>
                <w:szCs w:val="20"/>
              </w:rPr>
            </w:pPr>
            <w:r w:rsidRPr="00090E94">
              <w:rPr>
                <w:sz w:val="20"/>
                <w:szCs w:val="20"/>
              </w:rPr>
              <w:t xml:space="preserve">Bahasa pemrograman yang digunakan adalah </w:t>
            </w:r>
            <w:r>
              <w:rPr>
                <w:sz w:val="20"/>
                <w:szCs w:val="20"/>
                <w:lang w:val="en-US"/>
              </w:rPr>
              <w:t>Laravel, HTML, CSS, JavaScript</w:t>
            </w:r>
          </w:p>
        </w:tc>
      </w:tr>
    </w:tbl>
    <w:p w14:paraId="3DF40CA3" w14:textId="77777777" w:rsidR="00DF6B86" w:rsidRPr="00090E94" w:rsidRDefault="00DF6B86" w:rsidP="000C6B6E">
      <w:pPr>
        <w:spacing w:after="0" w:line="240" w:lineRule="auto"/>
        <w:ind w:left="576"/>
        <w:jc w:val="both"/>
        <w:rPr>
          <w:sz w:val="20"/>
          <w:szCs w:val="20"/>
        </w:rPr>
      </w:pPr>
    </w:p>
    <w:p w14:paraId="35AD71EF" w14:textId="77777777" w:rsidR="00C44039" w:rsidRPr="00B307B0" w:rsidRDefault="00C44039" w:rsidP="008C3F88">
      <w:pPr>
        <w:spacing w:after="0" w:line="240" w:lineRule="auto"/>
        <w:jc w:val="both"/>
        <w:rPr>
          <w:rFonts w:ascii="Arial" w:hAnsi="Arial" w:cs="Arial"/>
        </w:rPr>
      </w:pPr>
    </w:p>
    <w:p w14:paraId="402647FB" w14:textId="374B728F" w:rsidR="00C44039" w:rsidRPr="00B9168E" w:rsidRDefault="00C44039" w:rsidP="00B110F1">
      <w:pPr>
        <w:pStyle w:val="Heading2"/>
        <w:spacing w:before="0" w:after="0"/>
        <w:jc w:val="both"/>
        <w:rPr>
          <w:rFonts w:cs="Arial"/>
        </w:rPr>
      </w:pPr>
      <w:bookmarkStart w:id="46" w:name="_Toc506364384"/>
      <w:bookmarkStart w:id="47" w:name="_Toc58693675"/>
      <w:bookmarkStart w:id="48" w:name="_Toc58177340"/>
      <w:proofErr w:type="spellStart"/>
      <w:r w:rsidRPr="00B307B0">
        <w:rPr>
          <w:rFonts w:cs="Arial"/>
        </w:rPr>
        <w:t>Deskripsi</w:t>
      </w:r>
      <w:proofErr w:type="spellEnd"/>
      <w:r w:rsidRPr="00B307B0">
        <w:rPr>
          <w:rFonts w:cs="Arial"/>
        </w:rPr>
        <w:t xml:space="preserve"> Data</w:t>
      </w:r>
      <w:bookmarkEnd w:id="46"/>
      <w:bookmarkEnd w:id="47"/>
      <w:bookmarkEnd w:id="48"/>
    </w:p>
    <w:p w14:paraId="6FD0638F" w14:textId="7F6D15C1" w:rsidR="00AB49E1" w:rsidRPr="00AB49E1" w:rsidRDefault="00AB49E1" w:rsidP="00AB49E1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49" w:name="_Toc58177367"/>
      <w:proofErr w:type="spellStart"/>
      <w:r w:rsidRPr="00AB49E1">
        <w:rPr>
          <w:b w:val="0"/>
          <w:bCs/>
          <w:i/>
          <w:iCs/>
        </w:rPr>
        <w:t>Tabel</w:t>
      </w:r>
      <w:proofErr w:type="spellEnd"/>
      <w:r w:rsidRPr="00AB49E1">
        <w:rPr>
          <w:b w:val="0"/>
          <w:bCs/>
          <w:i/>
          <w:iCs/>
        </w:rPr>
        <w:t xml:space="preserve"> </w:t>
      </w:r>
      <w:r w:rsidRPr="00AB49E1">
        <w:rPr>
          <w:b w:val="0"/>
          <w:bCs/>
          <w:i/>
          <w:iCs/>
        </w:rPr>
        <w:fldChar w:fldCharType="begin"/>
      </w:r>
      <w:r w:rsidRPr="00AB49E1">
        <w:rPr>
          <w:b w:val="0"/>
          <w:bCs/>
          <w:i/>
          <w:iCs/>
        </w:rPr>
        <w:instrText xml:space="preserve"> SEQ Tabel \* ARABIC </w:instrText>
      </w:r>
      <w:r w:rsidRPr="00AB49E1">
        <w:rPr>
          <w:b w:val="0"/>
          <w:bCs/>
          <w:i/>
          <w:iCs/>
        </w:rPr>
        <w:fldChar w:fldCharType="separate"/>
      </w:r>
      <w:r w:rsidR="00F307A6">
        <w:rPr>
          <w:b w:val="0"/>
          <w:bCs/>
          <w:i/>
          <w:iCs/>
          <w:noProof/>
        </w:rPr>
        <w:t>6</w:t>
      </w:r>
      <w:r w:rsidRPr="00AB49E1">
        <w:rPr>
          <w:b w:val="0"/>
          <w:bCs/>
          <w:i/>
          <w:iCs/>
        </w:rPr>
        <w:fldChar w:fldCharType="end"/>
      </w:r>
      <w:r w:rsidRPr="00AB49E1">
        <w:rPr>
          <w:b w:val="0"/>
          <w:bCs/>
          <w:i/>
          <w:iCs/>
          <w:lang w:val="id-ID"/>
        </w:rPr>
        <w:t xml:space="preserve"> Deskripsi Data</w:t>
      </w:r>
      <w:bookmarkEnd w:id="49"/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1960"/>
        <w:gridCol w:w="1134"/>
        <w:gridCol w:w="993"/>
        <w:gridCol w:w="1166"/>
        <w:gridCol w:w="1497"/>
        <w:gridCol w:w="1530"/>
      </w:tblGrid>
      <w:tr w:rsidR="00C44039" w:rsidRPr="005F5CDC" w14:paraId="59C92633" w14:textId="77777777" w:rsidTr="001042D2">
        <w:tc>
          <w:tcPr>
            <w:tcW w:w="558" w:type="dxa"/>
            <w:shd w:val="clear" w:color="auto" w:fill="C0C0C0"/>
            <w:vAlign w:val="center"/>
          </w:tcPr>
          <w:p w14:paraId="17A43703" w14:textId="77777777" w:rsidR="00C44039" w:rsidRPr="00C90FC9" w:rsidRDefault="000739BA" w:rsidP="008C3F88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C90FC9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1960" w:type="dxa"/>
            <w:shd w:val="clear" w:color="auto" w:fill="C0C0C0"/>
            <w:vAlign w:val="center"/>
          </w:tcPr>
          <w:p w14:paraId="11DF24DE" w14:textId="77777777" w:rsidR="00C44039" w:rsidRPr="00C90FC9" w:rsidRDefault="00C44039" w:rsidP="008C3F88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C90FC9">
              <w:rPr>
                <w:b/>
                <w:sz w:val="20"/>
                <w:szCs w:val="20"/>
              </w:rPr>
              <w:t>Nama Tabel / Data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389603A8" w14:textId="77777777" w:rsidR="00C44039" w:rsidRPr="00C90FC9" w:rsidRDefault="00C44039" w:rsidP="008C3F88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C90FC9">
              <w:rPr>
                <w:b/>
                <w:sz w:val="20"/>
                <w:szCs w:val="20"/>
              </w:rPr>
              <w:t>Jenis</w:t>
            </w:r>
          </w:p>
        </w:tc>
        <w:tc>
          <w:tcPr>
            <w:tcW w:w="993" w:type="dxa"/>
            <w:shd w:val="clear" w:color="auto" w:fill="C0C0C0"/>
            <w:vAlign w:val="center"/>
          </w:tcPr>
          <w:p w14:paraId="6E1727E8" w14:textId="77777777" w:rsidR="00C44039" w:rsidRPr="00C90FC9" w:rsidRDefault="00C44039" w:rsidP="008C3F88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C90FC9">
              <w:rPr>
                <w:b/>
                <w:sz w:val="20"/>
                <w:szCs w:val="20"/>
              </w:rPr>
              <w:t>Volume</w:t>
            </w:r>
          </w:p>
        </w:tc>
        <w:tc>
          <w:tcPr>
            <w:tcW w:w="1166" w:type="dxa"/>
            <w:shd w:val="clear" w:color="auto" w:fill="C0C0C0"/>
            <w:vAlign w:val="center"/>
          </w:tcPr>
          <w:p w14:paraId="0962F45C" w14:textId="77777777" w:rsidR="00C44039" w:rsidRPr="00C90FC9" w:rsidRDefault="00C44039" w:rsidP="008C3F88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C90FC9">
              <w:rPr>
                <w:b/>
                <w:sz w:val="20"/>
                <w:szCs w:val="20"/>
              </w:rPr>
              <w:t>Laju</w:t>
            </w:r>
          </w:p>
        </w:tc>
        <w:tc>
          <w:tcPr>
            <w:tcW w:w="1497" w:type="dxa"/>
            <w:shd w:val="clear" w:color="auto" w:fill="C0C0C0"/>
            <w:vAlign w:val="center"/>
          </w:tcPr>
          <w:p w14:paraId="34451150" w14:textId="77777777" w:rsidR="00C44039" w:rsidRPr="00C90FC9" w:rsidRDefault="00C44039" w:rsidP="008C3F88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C90FC9">
              <w:rPr>
                <w:b/>
                <w:i/>
                <w:sz w:val="20"/>
                <w:szCs w:val="20"/>
              </w:rPr>
              <w:t>Primary Key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58B60420" w14:textId="77777777" w:rsidR="00C44039" w:rsidRPr="00C90FC9" w:rsidRDefault="00C44039" w:rsidP="008C3F88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C90FC9">
              <w:rPr>
                <w:b/>
                <w:i/>
                <w:sz w:val="20"/>
                <w:szCs w:val="20"/>
              </w:rPr>
              <w:t>Integrity Constraint</w:t>
            </w:r>
          </w:p>
        </w:tc>
      </w:tr>
      <w:tr w:rsidR="00C44039" w:rsidRPr="005F5CDC" w14:paraId="075C1A1A" w14:textId="77777777" w:rsidTr="00E41654">
        <w:tc>
          <w:tcPr>
            <w:tcW w:w="558" w:type="dxa"/>
            <w:shd w:val="clear" w:color="auto" w:fill="auto"/>
          </w:tcPr>
          <w:p w14:paraId="14CB65EB" w14:textId="77777777" w:rsidR="00C44039" w:rsidRPr="00C90FC9" w:rsidRDefault="00C44039" w:rsidP="008C3F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C90FC9">
              <w:rPr>
                <w:sz w:val="20"/>
                <w:szCs w:val="20"/>
              </w:rPr>
              <w:t>1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5A11B7B8" w14:textId="58E4AB5A" w:rsidR="00C44039" w:rsidRPr="008C41FF" w:rsidRDefault="004070FA" w:rsidP="00E41654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TUser</w:t>
            </w:r>
          </w:p>
        </w:tc>
        <w:tc>
          <w:tcPr>
            <w:tcW w:w="1134" w:type="dxa"/>
            <w:shd w:val="clear" w:color="auto" w:fill="auto"/>
          </w:tcPr>
          <w:p w14:paraId="74C1F564" w14:textId="77777777" w:rsidR="00C44039" w:rsidRPr="00C90FC9" w:rsidRDefault="00C44039" w:rsidP="008C3F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C90FC9">
              <w:rPr>
                <w:sz w:val="20"/>
                <w:szCs w:val="20"/>
              </w:rPr>
              <w:t>Tabel Induk</w:t>
            </w:r>
          </w:p>
        </w:tc>
        <w:tc>
          <w:tcPr>
            <w:tcW w:w="993" w:type="dxa"/>
            <w:shd w:val="clear" w:color="auto" w:fill="auto"/>
          </w:tcPr>
          <w:p w14:paraId="4FEFFE94" w14:textId="2F1D5AFB" w:rsidR="00C44039" w:rsidRPr="00C90FC9" w:rsidRDefault="004070FA" w:rsidP="008C3F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C44039" w:rsidRPr="00C90FC9">
              <w:rPr>
                <w:sz w:val="20"/>
                <w:szCs w:val="20"/>
              </w:rPr>
              <w:t xml:space="preserve"> </w:t>
            </w:r>
            <w:r w:rsidR="00C44039" w:rsidRPr="00C90FC9">
              <w:rPr>
                <w:i/>
                <w:sz w:val="20"/>
                <w:szCs w:val="20"/>
              </w:rPr>
              <w:t>record</w:t>
            </w:r>
          </w:p>
        </w:tc>
        <w:tc>
          <w:tcPr>
            <w:tcW w:w="1166" w:type="dxa"/>
            <w:shd w:val="clear" w:color="auto" w:fill="auto"/>
          </w:tcPr>
          <w:p w14:paraId="45065A58" w14:textId="4A183295" w:rsidR="00C44039" w:rsidRPr="00C90FC9" w:rsidRDefault="004070FA" w:rsidP="008C3F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 </w:t>
            </w:r>
            <w:r w:rsidRPr="004070FA">
              <w:rPr>
                <w:i/>
                <w:iCs/>
                <w:sz w:val="20"/>
                <w:szCs w:val="20"/>
              </w:rPr>
              <w:t>record</w:t>
            </w:r>
            <w:r>
              <w:rPr>
                <w:sz w:val="20"/>
                <w:szCs w:val="20"/>
              </w:rPr>
              <w:t xml:space="preserve"> per tahun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1FC4AEFF" w14:textId="542DBC70" w:rsidR="00C44039" w:rsidRPr="004070FA" w:rsidRDefault="004070FA" w:rsidP="00E416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id_user</w:t>
            </w:r>
          </w:p>
        </w:tc>
        <w:tc>
          <w:tcPr>
            <w:tcW w:w="1530" w:type="dxa"/>
            <w:shd w:val="clear" w:color="auto" w:fill="auto"/>
          </w:tcPr>
          <w:p w14:paraId="577A3BFC" w14:textId="57BD3C33" w:rsidR="00C44039" w:rsidRPr="00C90FC9" w:rsidRDefault="001A2561" w:rsidP="008C3F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 Increment</w:t>
            </w:r>
          </w:p>
        </w:tc>
      </w:tr>
      <w:tr w:rsidR="00C44039" w:rsidRPr="005F5CDC" w14:paraId="4806A940" w14:textId="77777777" w:rsidTr="00E41654">
        <w:tc>
          <w:tcPr>
            <w:tcW w:w="558" w:type="dxa"/>
            <w:shd w:val="clear" w:color="auto" w:fill="auto"/>
          </w:tcPr>
          <w:p w14:paraId="12F2A811" w14:textId="74B3E480" w:rsidR="00C44039" w:rsidRPr="00C90FC9" w:rsidRDefault="001A2561" w:rsidP="008C3F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02264974" w14:textId="59EA8F92" w:rsidR="00C44039" w:rsidRPr="004070FA" w:rsidRDefault="004070FA" w:rsidP="00E416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C30671">
              <w:rPr>
                <w:sz w:val="20"/>
                <w:szCs w:val="20"/>
              </w:rPr>
              <w:t>Absensi</w:t>
            </w:r>
          </w:p>
        </w:tc>
        <w:tc>
          <w:tcPr>
            <w:tcW w:w="1134" w:type="dxa"/>
            <w:shd w:val="clear" w:color="auto" w:fill="auto"/>
          </w:tcPr>
          <w:p w14:paraId="11DCA03D" w14:textId="31D66B70" w:rsidR="00C44039" w:rsidRPr="002F5682" w:rsidRDefault="00C44039" w:rsidP="008C3F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C90FC9">
              <w:rPr>
                <w:sz w:val="20"/>
                <w:szCs w:val="20"/>
              </w:rPr>
              <w:t xml:space="preserve">Tabel </w:t>
            </w:r>
            <w:r w:rsidR="002F5682">
              <w:rPr>
                <w:sz w:val="20"/>
                <w:szCs w:val="20"/>
              </w:rPr>
              <w:t>Induk</w:t>
            </w:r>
          </w:p>
        </w:tc>
        <w:tc>
          <w:tcPr>
            <w:tcW w:w="993" w:type="dxa"/>
            <w:shd w:val="clear" w:color="auto" w:fill="auto"/>
          </w:tcPr>
          <w:p w14:paraId="57FC075F" w14:textId="3C2B01BB" w:rsidR="00C44039" w:rsidRPr="002F5682" w:rsidRDefault="002F5682" w:rsidP="008C3F88">
            <w:pPr>
              <w:spacing w:after="0" w:line="240" w:lineRule="auto"/>
              <w:jc w:val="both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500 </w:t>
            </w:r>
            <w:r>
              <w:rPr>
                <w:i/>
                <w:iCs/>
                <w:sz w:val="20"/>
                <w:szCs w:val="20"/>
              </w:rPr>
              <w:t>record</w:t>
            </w:r>
          </w:p>
        </w:tc>
        <w:tc>
          <w:tcPr>
            <w:tcW w:w="1166" w:type="dxa"/>
            <w:shd w:val="clear" w:color="auto" w:fill="auto"/>
          </w:tcPr>
          <w:p w14:paraId="7AB3B5BA" w14:textId="1A7EC3F6" w:rsidR="00C44039" w:rsidRPr="00C90FC9" w:rsidRDefault="002F5682" w:rsidP="008C3F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</w:t>
            </w:r>
            <w:r w:rsidR="00C44039" w:rsidRPr="00C90FC9">
              <w:rPr>
                <w:sz w:val="20"/>
                <w:szCs w:val="20"/>
              </w:rPr>
              <w:t xml:space="preserve"> </w:t>
            </w:r>
            <w:r w:rsidR="00C44039" w:rsidRPr="00C90FC9">
              <w:rPr>
                <w:i/>
                <w:sz w:val="20"/>
                <w:szCs w:val="20"/>
              </w:rPr>
              <w:t>record</w:t>
            </w:r>
            <w:r w:rsidR="00C44039" w:rsidRPr="00C90FC9">
              <w:rPr>
                <w:sz w:val="20"/>
                <w:szCs w:val="20"/>
              </w:rPr>
              <w:t xml:space="preserve"> per tahun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5B4FA830" w14:textId="0A1E7845" w:rsidR="00C44039" w:rsidRPr="001042D2" w:rsidRDefault="002F5682" w:rsidP="00E41654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id_</w:t>
            </w:r>
            <w:r w:rsidR="001A2561">
              <w:rPr>
                <w:sz w:val="20"/>
                <w:szCs w:val="20"/>
              </w:rPr>
              <w:t>absensi</w:t>
            </w:r>
          </w:p>
        </w:tc>
        <w:tc>
          <w:tcPr>
            <w:tcW w:w="1530" w:type="dxa"/>
            <w:shd w:val="clear" w:color="auto" w:fill="auto"/>
          </w:tcPr>
          <w:p w14:paraId="19F430F3" w14:textId="51C17FEF" w:rsidR="00C44039" w:rsidRPr="00C90FC9" w:rsidRDefault="001A2561" w:rsidP="008C3F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 Increment</w:t>
            </w:r>
          </w:p>
        </w:tc>
      </w:tr>
      <w:tr w:rsidR="004070FA" w:rsidRPr="005F5CDC" w14:paraId="22D699F2" w14:textId="77777777" w:rsidTr="00E41654">
        <w:tc>
          <w:tcPr>
            <w:tcW w:w="558" w:type="dxa"/>
            <w:shd w:val="clear" w:color="auto" w:fill="auto"/>
          </w:tcPr>
          <w:p w14:paraId="0D815E37" w14:textId="49838209" w:rsidR="004070FA" w:rsidRPr="00C90FC9" w:rsidRDefault="001A2561" w:rsidP="008C3F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37081330" w14:textId="17FC762F" w:rsidR="004070FA" w:rsidRDefault="004070FA" w:rsidP="00E416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C30671">
              <w:rPr>
                <w:sz w:val="20"/>
                <w:szCs w:val="20"/>
              </w:rPr>
              <w:t>Cuti</w:t>
            </w:r>
          </w:p>
        </w:tc>
        <w:tc>
          <w:tcPr>
            <w:tcW w:w="1134" w:type="dxa"/>
            <w:shd w:val="clear" w:color="auto" w:fill="auto"/>
          </w:tcPr>
          <w:p w14:paraId="4BD4DC8C" w14:textId="57658B2A" w:rsidR="004070FA" w:rsidRPr="00C90FC9" w:rsidRDefault="002F5682" w:rsidP="008C3F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Tabel </w:t>
            </w:r>
            <w:r w:rsidR="00C30671">
              <w:rPr>
                <w:sz w:val="20"/>
                <w:szCs w:val="20"/>
              </w:rPr>
              <w:t>Induk</w:t>
            </w:r>
          </w:p>
        </w:tc>
        <w:tc>
          <w:tcPr>
            <w:tcW w:w="993" w:type="dxa"/>
            <w:shd w:val="clear" w:color="auto" w:fill="auto"/>
          </w:tcPr>
          <w:p w14:paraId="401DC4F8" w14:textId="188EE56F" w:rsidR="004070FA" w:rsidRPr="002F5682" w:rsidRDefault="002F5682" w:rsidP="008C3F88">
            <w:pPr>
              <w:spacing w:after="0" w:line="240" w:lineRule="auto"/>
              <w:jc w:val="both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 </w:t>
            </w:r>
            <w:r>
              <w:rPr>
                <w:i/>
                <w:iCs/>
                <w:sz w:val="20"/>
                <w:szCs w:val="20"/>
              </w:rPr>
              <w:t>record</w:t>
            </w:r>
          </w:p>
        </w:tc>
        <w:tc>
          <w:tcPr>
            <w:tcW w:w="1166" w:type="dxa"/>
            <w:shd w:val="clear" w:color="auto" w:fill="auto"/>
          </w:tcPr>
          <w:p w14:paraId="511A3D54" w14:textId="0D07E44A" w:rsidR="004070FA" w:rsidRPr="002F5682" w:rsidRDefault="002F5682" w:rsidP="008C3F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  <w:r>
              <w:rPr>
                <w:i/>
                <w:iCs/>
                <w:sz w:val="20"/>
                <w:szCs w:val="20"/>
              </w:rPr>
              <w:t xml:space="preserve">record </w:t>
            </w:r>
            <w:r>
              <w:rPr>
                <w:sz w:val="20"/>
                <w:szCs w:val="20"/>
              </w:rPr>
              <w:t>per tahun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6AF942E" w14:textId="3A250BD4" w:rsidR="004070FA" w:rsidRPr="00C90FC9" w:rsidRDefault="002F5682" w:rsidP="00E416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</w:t>
            </w:r>
            <w:r w:rsidR="001A2561">
              <w:rPr>
                <w:sz w:val="20"/>
                <w:szCs w:val="20"/>
              </w:rPr>
              <w:t>cuti</w:t>
            </w:r>
          </w:p>
        </w:tc>
        <w:tc>
          <w:tcPr>
            <w:tcW w:w="1530" w:type="dxa"/>
            <w:shd w:val="clear" w:color="auto" w:fill="auto"/>
          </w:tcPr>
          <w:p w14:paraId="48D4B2A7" w14:textId="02D697E4" w:rsidR="004070FA" w:rsidRPr="00C90FC9" w:rsidRDefault="001A2561" w:rsidP="008C3F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 Increment</w:t>
            </w:r>
          </w:p>
        </w:tc>
      </w:tr>
      <w:tr w:rsidR="00C30671" w:rsidRPr="005F5CDC" w14:paraId="2CBC9A6B" w14:textId="77777777" w:rsidTr="00E41654">
        <w:trPr>
          <w:trHeight w:val="406"/>
        </w:trPr>
        <w:tc>
          <w:tcPr>
            <w:tcW w:w="558" w:type="dxa"/>
            <w:shd w:val="clear" w:color="auto" w:fill="auto"/>
          </w:tcPr>
          <w:p w14:paraId="78ACCAAF" w14:textId="55ADD7DF" w:rsidR="00C30671" w:rsidRDefault="001A2561" w:rsidP="008C3F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17E8908A" w14:textId="23488E58" w:rsidR="00C30671" w:rsidRDefault="00C30671" w:rsidP="00E416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TGaji</w:t>
            </w:r>
          </w:p>
        </w:tc>
        <w:tc>
          <w:tcPr>
            <w:tcW w:w="1134" w:type="dxa"/>
            <w:shd w:val="clear" w:color="auto" w:fill="auto"/>
          </w:tcPr>
          <w:p w14:paraId="4FFDC670" w14:textId="21F5DDC3" w:rsidR="00C30671" w:rsidRDefault="001A60C0" w:rsidP="008C3F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Tabel Referensi</w:t>
            </w:r>
          </w:p>
        </w:tc>
        <w:tc>
          <w:tcPr>
            <w:tcW w:w="993" w:type="dxa"/>
            <w:shd w:val="clear" w:color="auto" w:fill="auto"/>
          </w:tcPr>
          <w:p w14:paraId="55B29B64" w14:textId="60C47B2A" w:rsidR="00C30671" w:rsidRPr="00EC2E13" w:rsidRDefault="00EC2E13" w:rsidP="008C3F88">
            <w:pPr>
              <w:spacing w:after="0" w:line="240" w:lineRule="auto"/>
              <w:jc w:val="both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 </w:t>
            </w:r>
            <w:r>
              <w:rPr>
                <w:i/>
                <w:iCs/>
                <w:sz w:val="20"/>
                <w:szCs w:val="20"/>
              </w:rPr>
              <w:t>record</w:t>
            </w:r>
          </w:p>
        </w:tc>
        <w:tc>
          <w:tcPr>
            <w:tcW w:w="1166" w:type="dxa"/>
            <w:shd w:val="clear" w:color="auto" w:fill="auto"/>
          </w:tcPr>
          <w:p w14:paraId="400029F6" w14:textId="17E3BD7E" w:rsidR="00C30671" w:rsidRPr="00EC2E13" w:rsidRDefault="00EC2E13" w:rsidP="008C3F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 </w:t>
            </w:r>
            <w:r>
              <w:rPr>
                <w:i/>
                <w:iCs/>
                <w:sz w:val="20"/>
                <w:szCs w:val="20"/>
              </w:rPr>
              <w:t xml:space="preserve">record </w:t>
            </w:r>
            <w:r>
              <w:rPr>
                <w:sz w:val="20"/>
                <w:szCs w:val="20"/>
              </w:rPr>
              <w:t>per tahun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6156AC04" w14:textId="1729BA61" w:rsidR="00C30671" w:rsidRDefault="00EC2E13" w:rsidP="00E416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</w:t>
            </w:r>
            <w:r w:rsidR="001A2561">
              <w:rPr>
                <w:sz w:val="20"/>
                <w:szCs w:val="20"/>
              </w:rPr>
              <w:t>gaji</w:t>
            </w:r>
          </w:p>
        </w:tc>
        <w:tc>
          <w:tcPr>
            <w:tcW w:w="1530" w:type="dxa"/>
            <w:shd w:val="clear" w:color="auto" w:fill="auto"/>
          </w:tcPr>
          <w:p w14:paraId="5511F3A3" w14:textId="3E8F7397" w:rsidR="00C30671" w:rsidRPr="00C90FC9" w:rsidRDefault="001A2561" w:rsidP="008C3F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 Increment</w:t>
            </w:r>
          </w:p>
        </w:tc>
      </w:tr>
      <w:tr w:rsidR="006035B4" w:rsidRPr="005F5CDC" w14:paraId="56D315DB" w14:textId="77777777" w:rsidTr="00E41654">
        <w:trPr>
          <w:trHeight w:val="406"/>
        </w:trPr>
        <w:tc>
          <w:tcPr>
            <w:tcW w:w="558" w:type="dxa"/>
            <w:shd w:val="clear" w:color="auto" w:fill="auto"/>
          </w:tcPr>
          <w:p w14:paraId="7324BEE5" w14:textId="7AFA4C8B" w:rsidR="006035B4" w:rsidRDefault="006035B4" w:rsidP="008C3F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63BC50A6" w14:textId="186E4695" w:rsidR="006035B4" w:rsidRDefault="006035B4" w:rsidP="00E416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TLog</w:t>
            </w:r>
          </w:p>
        </w:tc>
        <w:tc>
          <w:tcPr>
            <w:tcW w:w="1134" w:type="dxa"/>
            <w:shd w:val="clear" w:color="auto" w:fill="auto"/>
          </w:tcPr>
          <w:p w14:paraId="4A6EDB14" w14:textId="20156B84" w:rsidR="006035B4" w:rsidRDefault="006035B4" w:rsidP="008C3F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Tabel Induk</w:t>
            </w:r>
          </w:p>
        </w:tc>
        <w:tc>
          <w:tcPr>
            <w:tcW w:w="993" w:type="dxa"/>
            <w:shd w:val="clear" w:color="auto" w:fill="auto"/>
          </w:tcPr>
          <w:p w14:paraId="19D761E3" w14:textId="6A040E2E" w:rsidR="006035B4" w:rsidRPr="006035B4" w:rsidRDefault="006035B4" w:rsidP="008C3F88">
            <w:pPr>
              <w:spacing w:after="0" w:line="240" w:lineRule="auto"/>
              <w:jc w:val="both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  <w:r>
              <w:rPr>
                <w:i/>
                <w:iCs/>
                <w:sz w:val="20"/>
                <w:szCs w:val="20"/>
              </w:rPr>
              <w:t xml:space="preserve"> record</w:t>
            </w:r>
          </w:p>
        </w:tc>
        <w:tc>
          <w:tcPr>
            <w:tcW w:w="1166" w:type="dxa"/>
            <w:shd w:val="clear" w:color="auto" w:fill="auto"/>
          </w:tcPr>
          <w:p w14:paraId="76D31036" w14:textId="204D4F43" w:rsidR="006035B4" w:rsidRPr="006035B4" w:rsidRDefault="006035B4" w:rsidP="008C3F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120 </w:t>
            </w:r>
            <w:r>
              <w:rPr>
                <w:i/>
                <w:iCs/>
                <w:sz w:val="20"/>
                <w:szCs w:val="20"/>
              </w:rPr>
              <w:t xml:space="preserve">record </w:t>
            </w:r>
            <w:r>
              <w:rPr>
                <w:sz w:val="20"/>
                <w:szCs w:val="20"/>
              </w:rPr>
              <w:t>per tahun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1A21E427" w14:textId="68355F63" w:rsidR="006035B4" w:rsidRDefault="006035B4" w:rsidP="00E416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id_log</w:t>
            </w:r>
          </w:p>
        </w:tc>
        <w:tc>
          <w:tcPr>
            <w:tcW w:w="1530" w:type="dxa"/>
            <w:shd w:val="clear" w:color="auto" w:fill="auto"/>
          </w:tcPr>
          <w:p w14:paraId="213A5B73" w14:textId="2B8A756E" w:rsidR="006035B4" w:rsidRDefault="006035B4" w:rsidP="008C3F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 Increment</w:t>
            </w:r>
          </w:p>
        </w:tc>
      </w:tr>
      <w:tr w:rsidR="00207891" w:rsidRPr="005F5CDC" w14:paraId="5F3D3EEE" w14:textId="77777777" w:rsidTr="00E41654">
        <w:trPr>
          <w:trHeight w:val="406"/>
        </w:trPr>
        <w:tc>
          <w:tcPr>
            <w:tcW w:w="558" w:type="dxa"/>
            <w:shd w:val="clear" w:color="auto" w:fill="auto"/>
          </w:tcPr>
          <w:p w14:paraId="6CDA758E" w14:textId="4BA40B59" w:rsidR="00207891" w:rsidRDefault="00207891" w:rsidP="008C3F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13DCA74C" w14:textId="4CDB7756" w:rsidR="00207891" w:rsidRDefault="00207891" w:rsidP="00E416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TPengumuman</w:t>
            </w:r>
          </w:p>
        </w:tc>
        <w:tc>
          <w:tcPr>
            <w:tcW w:w="1134" w:type="dxa"/>
            <w:shd w:val="clear" w:color="auto" w:fill="auto"/>
          </w:tcPr>
          <w:p w14:paraId="130AD8DE" w14:textId="7C1D9155" w:rsidR="00207891" w:rsidRDefault="00207891" w:rsidP="008C3F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Tabel Induk</w:t>
            </w:r>
          </w:p>
        </w:tc>
        <w:tc>
          <w:tcPr>
            <w:tcW w:w="993" w:type="dxa"/>
            <w:shd w:val="clear" w:color="auto" w:fill="auto"/>
          </w:tcPr>
          <w:p w14:paraId="222E705A" w14:textId="4AA17DD7" w:rsidR="00207891" w:rsidRDefault="00207891" w:rsidP="008C3F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 record</w:t>
            </w:r>
          </w:p>
        </w:tc>
        <w:tc>
          <w:tcPr>
            <w:tcW w:w="1166" w:type="dxa"/>
            <w:shd w:val="clear" w:color="auto" w:fill="auto"/>
          </w:tcPr>
          <w:p w14:paraId="6A98ECE8" w14:textId="1FBA1249" w:rsidR="00207891" w:rsidRDefault="00207891" w:rsidP="008C3F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record per tahun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07C573AD" w14:textId="16E84572" w:rsidR="00207891" w:rsidRDefault="00207891" w:rsidP="00E416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id_pengumuman</w:t>
            </w:r>
          </w:p>
        </w:tc>
        <w:tc>
          <w:tcPr>
            <w:tcW w:w="1530" w:type="dxa"/>
            <w:shd w:val="clear" w:color="auto" w:fill="auto"/>
          </w:tcPr>
          <w:p w14:paraId="3CF35CD5" w14:textId="2FA3280C" w:rsidR="00207891" w:rsidRDefault="00207891" w:rsidP="008C3F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 Increment</w:t>
            </w:r>
          </w:p>
        </w:tc>
      </w:tr>
    </w:tbl>
    <w:p w14:paraId="75FDDA0E" w14:textId="77777777" w:rsidR="00FB1A40" w:rsidRPr="00B307B0" w:rsidRDefault="00FB1A40" w:rsidP="008C3F88">
      <w:pPr>
        <w:spacing w:after="0" w:line="240" w:lineRule="auto"/>
        <w:jc w:val="both"/>
        <w:rPr>
          <w:rFonts w:ascii="Arial" w:hAnsi="Arial" w:cs="Arial"/>
        </w:rPr>
      </w:pPr>
    </w:p>
    <w:p w14:paraId="121F36DC" w14:textId="5EE2E009" w:rsidR="00C44039" w:rsidRPr="001A60C0" w:rsidRDefault="00C44039" w:rsidP="00AB49E1">
      <w:pPr>
        <w:pStyle w:val="Heading3"/>
        <w:spacing w:before="0" w:after="0"/>
        <w:jc w:val="both"/>
        <w:rPr>
          <w:rFonts w:cs="Arial"/>
        </w:rPr>
      </w:pPr>
      <w:bookmarkStart w:id="50" w:name="_Toc506364385"/>
      <w:bookmarkStart w:id="51" w:name="_Toc58693676"/>
      <w:bookmarkStart w:id="52" w:name="_Toc58177341"/>
      <w:bookmarkStart w:id="53" w:name="_Toc505317342"/>
      <w:proofErr w:type="spellStart"/>
      <w:r w:rsidRPr="00B307B0">
        <w:rPr>
          <w:rFonts w:cs="Arial"/>
        </w:rPr>
        <w:t>Definisi</w:t>
      </w:r>
      <w:proofErr w:type="spellEnd"/>
      <w:r w:rsidRPr="00B307B0">
        <w:rPr>
          <w:rFonts w:cs="Arial"/>
        </w:rPr>
        <w:t xml:space="preserve"> Domain/Type</w:t>
      </w:r>
      <w:bookmarkEnd w:id="50"/>
      <w:bookmarkEnd w:id="51"/>
      <w:bookmarkEnd w:id="52"/>
      <w:r w:rsidRPr="00B307B0">
        <w:rPr>
          <w:rFonts w:cs="Arial"/>
        </w:rPr>
        <w:t xml:space="preserve"> </w:t>
      </w:r>
      <w:bookmarkEnd w:id="53"/>
    </w:p>
    <w:p w14:paraId="2ED6ABB2" w14:textId="2AFD7769" w:rsidR="00AB49E1" w:rsidRPr="00AB49E1" w:rsidRDefault="00AB49E1" w:rsidP="00AB49E1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54" w:name="_Toc58177368"/>
      <w:proofErr w:type="spellStart"/>
      <w:r w:rsidRPr="00AB49E1">
        <w:rPr>
          <w:b w:val="0"/>
          <w:bCs/>
          <w:i/>
          <w:iCs/>
        </w:rPr>
        <w:t>Tabel</w:t>
      </w:r>
      <w:proofErr w:type="spellEnd"/>
      <w:r w:rsidRPr="00AB49E1">
        <w:rPr>
          <w:b w:val="0"/>
          <w:bCs/>
          <w:i/>
          <w:iCs/>
        </w:rPr>
        <w:t xml:space="preserve"> </w:t>
      </w:r>
      <w:r w:rsidRPr="00AB49E1">
        <w:rPr>
          <w:b w:val="0"/>
          <w:bCs/>
          <w:i/>
          <w:iCs/>
        </w:rPr>
        <w:fldChar w:fldCharType="begin"/>
      </w:r>
      <w:r w:rsidRPr="00AB49E1">
        <w:rPr>
          <w:b w:val="0"/>
          <w:bCs/>
          <w:i/>
          <w:iCs/>
        </w:rPr>
        <w:instrText xml:space="preserve"> SEQ Tabel \* ARABIC </w:instrText>
      </w:r>
      <w:r w:rsidRPr="00AB49E1">
        <w:rPr>
          <w:b w:val="0"/>
          <w:bCs/>
          <w:i/>
          <w:iCs/>
        </w:rPr>
        <w:fldChar w:fldCharType="separate"/>
      </w:r>
      <w:r w:rsidR="00F307A6">
        <w:rPr>
          <w:b w:val="0"/>
          <w:bCs/>
          <w:i/>
          <w:iCs/>
          <w:noProof/>
        </w:rPr>
        <w:t>7</w:t>
      </w:r>
      <w:r w:rsidRPr="00AB49E1">
        <w:rPr>
          <w:b w:val="0"/>
          <w:bCs/>
          <w:i/>
          <w:iCs/>
        </w:rPr>
        <w:fldChar w:fldCharType="end"/>
      </w:r>
      <w:r w:rsidRPr="00AB49E1">
        <w:rPr>
          <w:b w:val="0"/>
          <w:bCs/>
          <w:i/>
          <w:iCs/>
          <w:lang w:val="id-ID"/>
        </w:rPr>
        <w:t xml:space="preserve"> Definisi Domain Type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87"/>
        <w:gridCol w:w="3840"/>
      </w:tblGrid>
      <w:tr w:rsidR="00C44039" w:rsidRPr="005F5CDC" w14:paraId="58BA6956" w14:textId="77777777" w:rsidTr="00BF5BED">
        <w:tc>
          <w:tcPr>
            <w:tcW w:w="4087" w:type="dxa"/>
            <w:shd w:val="clear" w:color="auto" w:fill="C0C0C0"/>
            <w:vAlign w:val="center"/>
          </w:tcPr>
          <w:p w14:paraId="52884B32" w14:textId="77777777" w:rsidR="00C44039" w:rsidRPr="00DB2627" w:rsidRDefault="00C44039" w:rsidP="00BF5BE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B2627">
              <w:rPr>
                <w:b/>
                <w:sz w:val="20"/>
                <w:szCs w:val="20"/>
              </w:rPr>
              <w:t>Domain Name</w:t>
            </w:r>
          </w:p>
        </w:tc>
        <w:tc>
          <w:tcPr>
            <w:tcW w:w="3840" w:type="dxa"/>
            <w:shd w:val="clear" w:color="auto" w:fill="C0C0C0"/>
          </w:tcPr>
          <w:p w14:paraId="51B99C9F" w14:textId="77777777" w:rsidR="00C44039" w:rsidRPr="00DB2627" w:rsidRDefault="00C44039" w:rsidP="008C3F88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DB2627">
              <w:rPr>
                <w:b/>
                <w:sz w:val="20"/>
                <w:szCs w:val="20"/>
              </w:rPr>
              <w:t>Type</w:t>
            </w:r>
          </w:p>
        </w:tc>
      </w:tr>
      <w:tr w:rsidR="00C44039" w:rsidRPr="00DB2627" w14:paraId="6E591630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0267DF76" w14:textId="6C91EABF" w:rsidR="00C44039" w:rsidRPr="002F5682" w:rsidRDefault="002F5682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id_user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65F475D3" w14:textId="28672939" w:rsidR="00C44039" w:rsidRPr="0075727B" w:rsidRDefault="0075727B" w:rsidP="0020789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</w:tr>
      <w:tr w:rsidR="002F5682" w:rsidRPr="00DB2627" w14:paraId="6906E622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220EEF2D" w14:textId="0E6B9CCC" w:rsidR="002F5682" w:rsidRDefault="002F5682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NIP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31FA43C7" w14:textId="445AD827" w:rsidR="002F5682" w:rsidRPr="00966C49" w:rsidRDefault="00966C49" w:rsidP="002078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2F5682" w:rsidRPr="00DB2627" w14:paraId="467B090C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48597ACA" w14:textId="4B6296EF" w:rsidR="002F5682" w:rsidRDefault="002F5682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nama_user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2BC883F5" w14:textId="64009BC6" w:rsidR="001A60C0" w:rsidRPr="00D94636" w:rsidRDefault="001A60C0" w:rsidP="002078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</w:p>
        </w:tc>
      </w:tr>
      <w:tr w:rsidR="001A60C0" w:rsidRPr="00DB2627" w14:paraId="142B2F18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4613524F" w14:textId="4A468CF7" w:rsidR="001A60C0" w:rsidRDefault="001A60C0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6E497C1C" w14:textId="61D4C8CC" w:rsidR="001A60C0" w:rsidRDefault="001A60C0" w:rsidP="002078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</w:tr>
      <w:tr w:rsidR="002F5682" w:rsidRPr="00DB2627" w14:paraId="675CEEF8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3EE12648" w14:textId="7B20CC63" w:rsidR="002F5682" w:rsidRDefault="002F5682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5E8675AA" w14:textId="60F85DCE" w:rsidR="002F5682" w:rsidRPr="00D94636" w:rsidRDefault="00D94636" w:rsidP="002078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varchar(16)</w:t>
            </w:r>
          </w:p>
        </w:tc>
      </w:tr>
      <w:tr w:rsidR="00C27A23" w:rsidRPr="00DB2627" w14:paraId="16D5B460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6F77B245" w14:textId="772CB869" w:rsidR="00C27A23" w:rsidRDefault="00C27A23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5DFEE64B" w14:textId="5A7868BE" w:rsidR="00C27A23" w:rsidRDefault="00C27A23" w:rsidP="002078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varchar(30)</w:t>
            </w:r>
          </w:p>
        </w:tc>
      </w:tr>
      <w:tr w:rsidR="002F5682" w:rsidRPr="00DB2627" w14:paraId="4E6701BB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17CCEDD0" w14:textId="1D2B423B" w:rsidR="002F5682" w:rsidRDefault="002F5682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jenis_kelamin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2BCC0EF8" w14:textId="33338D24" w:rsidR="002F5682" w:rsidRPr="00D94636" w:rsidRDefault="00D94636" w:rsidP="002078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char(1)</w:t>
            </w:r>
          </w:p>
        </w:tc>
      </w:tr>
      <w:tr w:rsidR="002F5682" w:rsidRPr="00DB2627" w14:paraId="37A75852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2E0A02D8" w14:textId="3F1C3738" w:rsidR="002F5682" w:rsidRDefault="002F5682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TTL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511BEEDC" w14:textId="2E896109" w:rsidR="002F5682" w:rsidRPr="00D94636" w:rsidRDefault="00D94636" w:rsidP="002078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</w:tr>
      <w:tr w:rsidR="002F5682" w:rsidRPr="00DB2627" w14:paraId="2AC8CF75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72B05C6C" w14:textId="3D7F5242" w:rsidR="002F5682" w:rsidRDefault="002F5682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pendidikan_terakhir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72D68568" w14:textId="4954EB6B" w:rsidR="002F5682" w:rsidRPr="00D94636" w:rsidRDefault="00D94636" w:rsidP="002078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varchar(30)</w:t>
            </w:r>
          </w:p>
        </w:tc>
      </w:tr>
      <w:tr w:rsidR="002F5682" w:rsidRPr="00DB2627" w14:paraId="35A7F5D2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138741A5" w14:textId="5F79694E" w:rsidR="002F5682" w:rsidRDefault="002F5682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jabatan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46EE0E50" w14:textId="6E97455B" w:rsidR="002F5682" w:rsidRPr="00D94636" w:rsidRDefault="00D94636" w:rsidP="002078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</w:tr>
      <w:tr w:rsidR="002F5682" w:rsidRPr="00DB2627" w14:paraId="67D310B3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25F8D5FB" w14:textId="5714B198" w:rsidR="002F5682" w:rsidRDefault="002F5682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level_user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5635C4FD" w14:textId="4856C908" w:rsidR="002F5682" w:rsidRPr="00D94636" w:rsidRDefault="00D94636" w:rsidP="002078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2F5682" w:rsidRPr="00DB2627" w14:paraId="5CC36E3C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74F35410" w14:textId="159216E8" w:rsidR="002F5682" w:rsidRDefault="002F5682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id_cuti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35ECE96B" w14:textId="0490D474" w:rsidR="002F5682" w:rsidRPr="00D94636" w:rsidRDefault="00D94636" w:rsidP="002078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2F5682" w:rsidRPr="00DB2627" w14:paraId="5621F67A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375AF8AB" w14:textId="0B869AB7" w:rsidR="002F5682" w:rsidRDefault="002F5682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keterangan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3802952F" w14:textId="33B85189" w:rsidR="002F5682" w:rsidRPr="00D94636" w:rsidRDefault="00D94636" w:rsidP="002078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varchar(100)</w:t>
            </w:r>
          </w:p>
        </w:tc>
      </w:tr>
      <w:tr w:rsidR="002F5682" w:rsidRPr="00DB2627" w14:paraId="3169F02C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134F76F5" w14:textId="0B71F9AA" w:rsidR="002F5682" w:rsidRDefault="002F5682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hari_tanggal_mulai_cuti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6A93567D" w14:textId="3B96C281" w:rsidR="002F5682" w:rsidRPr="00D94636" w:rsidRDefault="00D94636" w:rsidP="002078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</w:tr>
      <w:tr w:rsidR="002F5682" w:rsidRPr="00DB2627" w14:paraId="6928F38B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60BC8C14" w14:textId="56E07063" w:rsidR="002F5682" w:rsidRDefault="002F5682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hari_tanggal_selesai_cuti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3C56CDFB" w14:textId="4F556CCC" w:rsidR="002F5682" w:rsidRPr="00D94636" w:rsidRDefault="00D94636" w:rsidP="002078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</w:tr>
      <w:tr w:rsidR="002F5682" w:rsidRPr="00DB2627" w14:paraId="488DB160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4E99666A" w14:textId="63EC194D" w:rsidR="002F5682" w:rsidRDefault="002F5682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status_cuti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6DFAC613" w14:textId="67D5E37F" w:rsidR="002F5682" w:rsidRPr="00D94636" w:rsidRDefault="00D94636" w:rsidP="002078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varchar(30)</w:t>
            </w:r>
          </w:p>
        </w:tc>
      </w:tr>
      <w:tr w:rsidR="002F5682" w:rsidRPr="00DB2627" w14:paraId="4C48A640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2858D8CA" w14:textId="547800BE" w:rsidR="002F5682" w:rsidRDefault="002F5682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id_absensi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73818E9A" w14:textId="0F3161C2" w:rsidR="002F5682" w:rsidRPr="00D94636" w:rsidRDefault="00D94636" w:rsidP="002078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2F5682" w:rsidRPr="00DB2627" w14:paraId="7A2FC398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5EE82827" w14:textId="0D258160" w:rsidR="002F5682" w:rsidRDefault="002F5682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waktu_masuk_absensi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0B59416E" w14:textId="61A9549A" w:rsidR="002F5682" w:rsidRPr="00D94636" w:rsidRDefault="00D94636" w:rsidP="002078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</w:tr>
      <w:tr w:rsidR="002F5682" w:rsidRPr="00DB2627" w14:paraId="5162A9C8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2CD25D74" w14:textId="58C3EC28" w:rsidR="002F5682" w:rsidRDefault="002F5682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waktu_keluar_absensi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1D57EE6E" w14:textId="68BE7D96" w:rsidR="002F5682" w:rsidRPr="00D94636" w:rsidRDefault="00D94636" w:rsidP="002078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</w:tr>
      <w:tr w:rsidR="002F5682" w:rsidRPr="00DB2627" w14:paraId="74C3B0FB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7E1C850D" w14:textId="4F08E40B" w:rsidR="002F5682" w:rsidRDefault="002F5682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hari_tanggal_masuk_absensi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27294187" w14:textId="015321BD" w:rsidR="002F5682" w:rsidRPr="00D94636" w:rsidRDefault="00D94636" w:rsidP="002078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</w:tr>
      <w:tr w:rsidR="002F5682" w:rsidRPr="00DB2627" w14:paraId="3E780049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78423CD6" w14:textId="02F448F0" w:rsidR="002F5682" w:rsidRDefault="002F5682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hari_tanggal_keluar_absensi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2024CA77" w14:textId="10EDA6F2" w:rsidR="002F5682" w:rsidRPr="00D94636" w:rsidRDefault="00D94636" w:rsidP="002078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</w:tr>
      <w:tr w:rsidR="002F5682" w:rsidRPr="00DB2627" w14:paraId="3138C8BE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3EF2B909" w14:textId="72C9FBF8" w:rsidR="002F5682" w:rsidRDefault="002F5682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status_absensi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00B169E9" w14:textId="1FF5ED01" w:rsidR="002F5682" w:rsidRPr="00D94636" w:rsidRDefault="00D94636" w:rsidP="002078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varchar(100)</w:t>
            </w:r>
          </w:p>
        </w:tc>
      </w:tr>
      <w:tr w:rsidR="002F5682" w:rsidRPr="00DB2627" w14:paraId="672CE899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11F099D2" w14:textId="5D250555" w:rsidR="002F5682" w:rsidRDefault="002F5682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nominal_denda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5649C58F" w14:textId="761B6711" w:rsidR="002F5682" w:rsidRPr="00D94636" w:rsidRDefault="00002E81" w:rsidP="002078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varchar(12)</w:t>
            </w:r>
          </w:p>
        </w:tc>
      </w:tr>
      <w:tr w:rsidR="001234C0" w:rsidRPr="00DB2627" w14:paraId="4A958D3E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039A92CD" w14:textId="6D59DFB8" w:rsidR="001234C0" w:rsidRDefault="001234C0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id_gaji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5BFE6C82" w14:textId="039C3D31" w:rsidR="001234C0" w:rsidRDefault="001234C0" w:rsidP="002078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2F5682" w:rsidRPr="00DB2627" w14:paraId="46EC1E0E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4325329A" w14:textId="40C22CAC" w:rsidR="002F5682" w:rsidRDefault="002F5682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nominal_gaji_pokok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05130D26" w14:textId="3F5E42A7" w:rsidR="002F5682" w:rsidRPr="00D94636" w:rsidRDefault="00002E81" w:rsidP="002078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varchar(12)</w:t>
            </w:r>
          </w:p>
        </w:tc>
      </w:tr>
      <w:tr w:rsidR="002F5682" w:rsidRPr="00DB2627" w14:paraId="4CE1A4A1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61E8595F" w14:textId="075BB4C7" w:rsidR="002F5682" w:rsidRDefault="002F5682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nominal_gaji_bonus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29B982F4" w14:textId="2BAAECBD" w:rsidR="002F5682" w:rsidRPr="00D94636" w:rsidRDefault="00002E81" w:rsidP="002078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varchar(12)</w:t>
            </w:r>
          </w:p>
        </w:tc>
      </w:tr>
      <w:tr w:rsidR="002F5682" w:rsidRPr="00DB2627" w14:paraId="3C1D640C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007B5F9F" w14:textId="71ACDBE3" w:rsidR="002F5682" w:rsidRDefault="002F5682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keterangan_gaji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181015B4" w14:textId="39373626" w:rsidR="002F5682" w:rsidRPr="00D94636" w:rsidRDefault="00D94636" w:rsidP="002078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varchar(100)</w:t>
            </w:r>
          </w:p>
        </w:tc>
      </w:tr>
      <w:tr w:rsidR="002F5682" w:rsidRPr="00DB2627" w14:paraId="485174A5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53C26E72" w14:textId="2712CD1D" w:rsidR="002F5682" w:rsidRDefault="002F5682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hari_tanggal_input_gaji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6513EBFF" w14:textId="30D5A236" w:rsidR="002F5682" w:rsidRPr="003A6F3A" w:rsidRDefault="003A6F3A" w:rsidP="0020789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</w:tr>
      <w:tr w:rsidR="00FB063A" w:rsidRPr="00DB2627" w14:paraId="03EA9ECF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19A1E856" w14:textId="1F421FEA" w:rsidR="00FB063A" w:rsidRDefault="00FB063A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id_log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735AF80A" w14:textId="7754F554" w:rsidR="00FB063A" w:rsidRDefault="00FB063A" w:rsidP="002078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FB063A" w:rsidRPr="00DB2627" w14:paraId="1BA5FC6C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107C85A4" w14:textId="00CA4F14" w:rsidR="00FB063A" w:rsidRDefault="00FB063A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tanggal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141F9BBA" w14:textId="01C8FB91" w:rsidR="00FB063A" w:rsidRPr="003A6F3A" w:rsidRDefault="003A6F3A" w:rsidP="0020789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</w:tr>
      <w:tr w:rsidR="00207891" w:rsidRPr="00DB2627" w14:paraId="067B11ED" w14:textId="77777777" w:rsidTr="00207891">
        <w:trPr>
          <w:trHeight w:val="391"/>
        </w:trPr>
        <w:tc>
          <w:tcPr>
            <w:tcW w:w="4087" w:type="dxa"/>
            <w:shd w:val="clear" w:color="auto" w:fill="auto"/>
            <w:vAlign w:val="center"/>
          </w:tcPr>
          <w:p w14:paraId="48687CFD" w14:textId="0FFF82FF" w:rsidR="00207891" w:rsidRDefault="00207891" w:rsidP="00BF5B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isi_pengumuman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6B8FCB67" w14:textId="5907E7BF" w:rsidR="00207891" w:rsidRDefault="00207891" w:rsidP="002078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varchar(500)</w:t>
            </w:r>
          </w:p>
        </w:tc>
      </w:tr>
    </w:tbl>
    <w:p w14:paraId="5E3186B0" w14:textId="77777777" w:rsidR="00C44039" w:rsidRPr="00DB2627" w:rsidRDefault="00C44039" w:rsidP="008C3F8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D08FE7B" w14:textId="2B8FACBF" w:rsidR="00C44039" w:rsidRPr="00B307B0" w:rsidRDefault="00C44039" w:rsidP="008C3F88">
      <w:pPr>
        <w:pStyle w:val="Heading3"/>
        <w:spacing w:before="0" w:after="0"/>
        <w:jc w:val="both"/>
        <w:rPr>
          <w:rFonts w:cs="Arial"/>
        </w:rPr>
      </w:pPr>
      <w:bookmarkStart w:id="55" w:name="_Toc505087254"/>
      <w:bookmarkStart w:id="56" w:name="_Toc505317343"/>
      <w:bookmarkStart w:id="57" w:name="_Toc506364386"/>
      <w:bookmarkStart w:id="58" w:name="_Toc58693677"/>
      <w:bookmarkStart w:id="59" w:name="_Toc58177342"/>
      <w:r w:rsidRPr="00B307B0">
        <w:rPr>
          <w:rFonts w:cs="Arial"/>
        </w:rPr>
        <w:lastRenderedPageBreak/>
        <w:t>Conceptual Data Model</w:t>
      </w:r>
      <w:bookmarkEnd w:id="55"/>
      <w:bookmarkEnd w:id="56"/>
      <w:bookmarkEnd w:id="57"/>
      <w:bookmarkEnd w:id="58"/>
      <w:bookmarkEnd w:id="59"/>
    </w:p>
    <w:p w14:paraId="6F3B4259" w14:textId="0C1C16E9" w:rsidR="00AB49E1" w:rsidRDefault="00856E13" w:rsidP="00AB49E1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2CA7AD0E" wp14:editId="1D08A2F2">
            <wp:extent cx="5900468" cy="4742974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eptual Data Mod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350" cy="475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27EC" w14:textId="78905EB8" w:rsidR="00C44039" w:rsidRPr="00396F45" w:rsidRDefault="00AB49E1" w:rsidP="00396F45">
      <w:pPr>
        <w:pStyle w:val="Caption"/>
        <w:jc w:val="center"/>
        <w:rPr>
          <w:rFonts w:ascii="Arial" w:hAnsi="Arial" w:cs="Arial"/>
          <w:b w:val="0"/>
          <w:bCs/>
          <w:i/>
          <w:iCs/>
          <w:lang w:val="id-ID"/>
        </w:rPr>
      </w:pPr>
      <w:bookmarkStart w:id="60" w:name="_Toc58177358"/>
      <w:r w:rsidRPr="00AB49E1">
        <w:rPr>
          <w:b w:val="0"/>
          <w:bCs/>
          <w:i/>
          <w:iCs/>
        </w:rPr>
        <w:t xml:space="preserve">Gambar </w:t>
      </w:r>
      <w:r w:rsidRPr="00AB49E1">
        <w:rPr>
          <w:b w:val="0"/>
          <w:bCs/>
          <w:i/>
          <w:iCs/>
        </w:rPr>
        <w:fldChar w:fldCharType="begin"/>
      </w:r>
      <w:r w:rsidRPr="00AB49E1">
        <w:rPr>
          <w:b w:val="0"/>
          <w:bCs/>
          <w:i/>
          <w:iCs/>
        </w:rPr>
        <w:instrText xml:space="preserve"> SEQ Gambar \* ARABIC </w:instrText>
      </w:r>
      <w:r w:rsidRPr="00AB49E1">
        <w:rPr>
          <w:b w:val="0"/>
          <w:bCs/>
          <w:i/>
          <w:iCs/>
        </w:rPr>
        <w:fldChar w:fldCharType="separate"/>
      </w:r>
      <w:r w:rsidR="0043243A">
        <w:rPr>
          <w:b w:val="0"/>
          <w:bCs/>
          <w:i/>
          <w:iCs/>
          <w:noProof/>
        </w:rPr>
        <w:t>1</w:t>
      </w:r>
      <w:r w:rsidRPr="00AB49E1">
        <w:rPr>
          <w:b w:val="0"/>
          <w:bCs/>
          <w:i/>
          <w:iCs/>
        </w:rPr>
        <w:fldChar w:fldCharType="end"/>
      </w:r>
      <w:r w:rsidRPr="00AB49E1">
        <w:rPr>
          <w:b w:val="0"/>
          <w:bCs/>
          <w:i/>
          <w:iCs/>
          <w:lang w:val="id-ID"/>
        </w:rPr>
        <w:t xml:space="preserve"> Conceptual Data Model (CDM)</w:t>
      </w:r>
      <w:bookmarkEnd w:id="60"/>
    </w:p>
    <w:p w14:paraId="569981F8" w14:textId="77777777" w:rsidR="00C44039" w:rsidRPr="00B307B0" w:rsidRDefault="00C44039" w:rsidP="008C3F88">
      <w:pPr>
        <w:pStyle w:val="Heading3"/>
        <w:spacing w:before="0" w:after="0"/>
        <w:jc w:val="both"/>
        <w:rPr>
          <w:rFonts w:cs="Arial"/>
        </w:rPr>
      </w:pPr>
      <w:bookmarkStart w:id="61" w:name="_Toc505087255"/>
      <w:bookmarkStart w:id="62" w:name="_Toc505317344"/>
      <w:bookmarkStart w:id="63" w:name="_Toc506364387"/>
      <w:bookmarkStart w:id="64" w:name="_Toc58693678"/>
      <w:bookmarkStart w:id="65" w:name="_Toc58177343"/>
      <w:r w:rsidRPr="00B307B0">
        <w:rPr>
          <w:rFonts w:cs="Arial"/>
        </w:rPr>
        <w:lastRenderedPageBreak/>
        <w:t>Physical Data Model</w:t>
      </w:r>
      <w:bookmarkEnd w:id="61"/>
      <w:bookmarkEnd w:id="62"/>
      <w:bookmarkEnd w:id="63"/>
      <w:bookmarkEnd w:id="64"/>
      <w:bookmarkEnd w:id="65"/>
    </w:p>
    <w:p w14:paraId="6795BCE3" w14:textId="2AEC897F" w:rsidR="008E7171" w:rsidRDefault="00856E13" w:rsidP="008E7171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4F63846F" wp14:editId="2AFACB7F">
            <wp:extent cx="5934974" cy="490082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ysical Data Mode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448" cy="491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F768" w14:textId="3686B324" w:rsidR="00B9168E" w:rsidRDefault="008E7171" w:rsidP="00396F45">
      <w:pPr>
        <w:pStyle w:val="Caption"/>
        <w:jc w:val="center"/>
        <w:rPr>
          <w:b w:val="0"/>
          <w:bCs/>
          <w:i/>
          <w:iCs/>
          <w:lang w:val="id-ID"/>
        </w:rPr>
      </w:pPr>
      <w:bookmarkStart w:id="66" w:name="_Toc58177359"/>
      <w:r w:rsidRPr="008E7171">
        <w:rPr>
          <w:b w:val="0"/>
          <w:bCs/>
          <w:i/>
          <w:iCs/>
        </w:rPr>
        <w:t xml:space="preserve">Gambar </w:t>
      </w:r>
      <w:r w:rsidRPr="008E7171">
        <w:rPr>
          <w:b w:val="0"/>
          <w:bCs/>
          <w:i/>
          <w:iCs/>
        </w:rPr>
        <w:fldChar w:fldCharType="begin"/>
      </w:r>
      <w:r w:rsidRPr="008E7171">
        <w:rPr>
          <w:b w:val="0"/>
          <w:bCs/>
          <w:i/>
          <w:iCs/>
        </w:rPr>
        <w:instrText xml:space="preserve"> SEQ Gambar \* ARABIC </w:instrText>
      </w:r>
      <w:r w:rsidRPr="008E7171">
        <w:rPr>
          <w:b w:val="0"/>
          <w:bCs/>
          <w:i/>
          <w:iCs/>
        </w:rPr>
        <w:fldChar w:fldCharType="separate"/>
      </w:r>
      <w:r w:rsidR="0043243A">
        <w:rPr>
          <w:b w:val="0"/>
          <w:bCs/>
          <w:i/>
          <w:iCs/>
          <w:noProof/>
        </w:rPr>
        <w:t>2</w:t>
      </w:r>
      <w:r w:rsidRPr="008E7171">
        <w:rPr>
          <w:b w:val="0"/>
          <w:bCs/>
          <w:i/>
          <w:iCs/>
        </w:rPr>
        <w:fldChar w:fldCharType="end"/>
      </w:r>
      <w:r w:rsidRPr="008E7171">
        <w:rPr>
          <w:b w:val="0"/>
          <w:bCs/>
          <w:i/>
          <w:iCs/>
          <w:lang w:val="id-ID"/>
        </w:rPr>
        <w:t xml:space="preserve"> Physical Data Model (PDM)</w:t>
      </w:r>
      <w:bookmarkEnd w:id="66"/>
    </w:p>
    <w:p w14:paraId="470E2226" w14:textId="77777777" w:rsidR="00396F45" w:rsidRPr="00396F45" w:rsidRDefault="00396F45" w:rsidP="00396F45">
      <w:pPr>
        <w:rPr>
          <w:lang w:eastAsia="en-US"/>
        </w:rPr>
      </w:pPr>
    </w:p>
    <w:p w14:paraId="4DF00DCC" w14:textId="3E6023D8" w:rsidR="00C44039" w:rsidRPr="001234C0" w:rsidRDefault="00C44039" w:rsidP="001234C0">
      <w:pPr>
        <w:pStyle w:val="Heading3"/>
        <w:spacing w:before="0" w:after="0"/>
        <w:jc w:val="both"/>
        <w:rPr>
          <w:rFonts w:cs="Arial"/>
        </w:rPr>
      </w:pPr>
      <w:bookmarkStart w:id="67" w:name="_Toc506364388"/>
      <w:bookmarkStart w:id="68" w:name="_Toc58693679"/>
      <w:bookmarkStart w:id="69" w:name="_Toc58177344"/>
      <w:r w:rsidRPr="00B307B0">
        <w:rPr>
          <w:rFonts w:cs="Arial"/>
        </w:rPr>
        <w:t xml:space="preserve">Daftar </w:t>
      </w:r>
      <w:proofErr w:type="spellStart"/>
      <w:r w:rsidRPr="00B307B0">
        <w:rPr>
          <w:rFonts w:cs="Arial"/>
        </w:rPr>
        <w:t>Tabel</w:t>
      </w:r>
      <w:proofErr w:type="spellEnd"/>
      <w:r w:rsidRPr="00B307B0">
        <w:rPr>
          <w:rFonts w:cs="Arial"/>
        </w:rPr>
        <w:t xml:space="preserve"> </w:t>
      </w:r>
      <w:proofErr w:type="spellStart"/>
      <w:r w:rsidRPr="00B307B0">
        <w:rPr>
          <w:rFonts w:cs="Arial"/>
        </w:rPr>
        <w:t>Aplikasi</w:t>
      </w:r>
      <w:bookmarkEnd w:id="67"/>
      <w:bookmarkEnd w:id="68"/>
      <w:bookmarkEnd w:id="69"/>
      <w:proofErr w:type="spellEnd"/>
    </w:p>
    <w:p w14:paraId="15304FC5" w14:textId="7D158F49" w:rsidR="001234C0" w:rsidRPr="001234C0" w:rsidRDefault="001234C0" w:rsidP="001234C0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70" w:name="_Toc58177369"/>
      <w:proofErr w:type="spellStart"/>
      <w:r w:rsidRPr="001234C0">
        <w:rPr>
          <w:b w:val="0"/>
          <w:bCs/>
          <w:i/>
          <w:iCs/>
        </w:rPr>
        <w:t>Tabel</w:t>
      </w:r>
      <w:proofErr w:type="spellEnd"/>
      <w:r w:rsidRPr="001234C0">
        <w:rPr>
          <w:b w:val="0"/>
          <w:bCs/>
          <w:i/>
          <w:iCs/>
        </w:rPr>
        <w:t xml:space="preserve"> </w:t>
      </w:r>
      <w:r w:rsidRPr="001234C0">
        <w:rPr>
          <w:b w:val="0"/>
          <w:bCs/>
          <w:i/>
          <w:iCs/>
        </w:rPr>
        <w:fldChar w:fldCharType="begin"/>
      </w:r>
      <w:r w:rsidRPr="001234C0">
        <w:rPr>
          <w:b w:val="0"/>
          <w:bCs/>
          <w:i/>
          <w:iCs/>
        </w:rPr>
        <w:instrText xml:space="preserve"> SEQ Tabel \* ARABIC </w:instrText>
      </w:r>
      <w:r w:rsidRPr="001234C0">
        <w:rPr>
          <w:b w:val="0"/>
          <w:bCs/>
          <w:i/>
          <w:iCs/>
        </w:rPr>
        <w:fldChar w:fldCharType="separate"/>
      </w:r>
      <w:r w:rsidR="00F307A6">
        <w:rPr>
          <w:b w:val="0"/>
          <w:bCs/>
          <w:i/>
          <w:iCs/>
          <w:noProof/>
        </w:rPr>
        <w:t>8</w:t>
      </w:r>
      <w:r w:rsidRPr="001234C0">
        <w:rPr>
          <w:b w:val="0"/>
          <w:bCs/>
          <w:i/>
          <w:iCs/>
        </w:rPr>
        <w:fldChar w:fldCharType="end"/>
      </w:r>
      <w:r w:rsidRPr="001234C0">
        <w:rPr>
          <w:b w:val="0"/>
          <w:bCs/>
          <w:i/>
          <w:iCs/>
          <w:lang w:val="id-ID"/>
        </w:rPr>
        <w:t xml:space="preserve"> Daftar Tabel Aplikasi</w:t>
      </w:r>
      <w:bookmarkEnd w:id="70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531"/>
        <w:gridCol w:w="1701"/>
        <w:gridCol w:w="1021"/>
        <w:gridCol w:w="2381"/>
      </w:tblGrid>
      <w:tr w:rsidR="00C44039" w:rsidRPr="00B92390" w14:paraId="024028AF" w14:textId="77777777" w:rsidTr="008F2D7B">
        <w:tc>
          <w:tcPr>
            <w:tcW w:w="1696" w:type="dxa"/>
            <w:shd w:val="clear" w:color="auto" w:fill="CCCCCC"/>
            <w:vAlign w:val="center"/>
          </w:tcPr>
          <w:p w14:paraId="0D4E3B81" w14:textId="77777777" w:rsidR="00C44039" w:rsidRPr="00B92390" w:rsidRDefault="00C44039" w:rsidP="008F2D7B">
            <w:pPr>
              <w:spacing w:after="0" w:line="240" w:lineRule="auto"/>
              <w:rPr>
                <w:b/>
              </w:rPr>
            </w:pPr>
            <w:r w:rsidRPr="00B92390">
              <w:rPr>
                <w:b/>
              </w:rPr>
              <w:t>Nama Tabel</w:t>
            </w:r>
          </w:p>
        </w:tc>
        <w:tc>
          <w:tcPr>
            <w:tcW w:w="1531" w:type="dxa"/>
            <w:shd w:val="clear" w:color="auto" w:fill="CCCCCC"/>
            <w:vAlign w:val="center"/>
          </w:tcPr>
          <w:p w14:paraId="0D4D8907" w14:textId="77777777" w:rsidR="00C44039" w:rsidRPr="00B92390" w:rsidRDefault="00C44039" w:rsidP="008F2D7B">
            <w:pPr>
              <w:spacing w:after="0" w:line="240" w:lineRule="auto"/>
              <w:rPr>
                <w:b/>
              </w:rPr>
            </w:pPr>
            <w:r w:rsidRPr="00B92390">
              <w:rPr>
                <w:b/>
              </w:rPr>
              <w:t>Primary Key</w:t>
            </w:r>
          </w:p>
        </w:tc>
        <w:tc>
          <w:tcPr>
            <w:tcW w:w="1701" w:type="dxa"/>
            <w:shd w:val="clear" w:color="auto" w:fill="CCCCCC"/>
            <w:vAlign w:val="center"/>
          </w:tcPr>
          <w:p w14:paraId="728E77C1" w14:textId="77777777" w:rsidR="00C44039" w:rsidRPr="00B92390" w:rsidRDefault="00C44039" w:rsidP="008F2D7B">
            <w:pPr>
              <w:spacing w:after="0" w:line="240" w:lineRule="auto"/>
              <w:rPr>
                <w:b/>
              </w:rPr>
            </w:pPr>
            <w:r w:rsidRPr="00B92390">
              <w:rPr>
                <w:b/>
              </w:rPr>
              <w:t>Data Store</w:t>
            </w:r>
          </w:p>
        </w:tc>
        <w:tc>
          <w:tcPr>
            <w:tcW w:w="1021" w:type="dxa"/>
            <w:shd w:val="clear" w:color="auto" w:fill="CCCCCC"/>
            <w:vAlign w:val="center"/>
          </w:tcPr>
          <w:p w14:paraId="5E951961" w14:textId="77777777" w:rsidR="00C44039" w:rsidRPr="00B92390" w:rsidRDefault="00C44039" w:rsidP="008F2D7B">
            <w:pPr>
              <w:spacing w:after="0" w:line="240" w:lineRule="auto"/>
              <w:rPr>
                <w:b/>
              </w:rPr>
            </w:pPr>
            <w:r w:rsidRPr="00B92390">
              <w:rPr>
                <w:b/>
              </w:rPr>
              <w:t>E/R</w:t>
            </w:r>
          </w:p>
        </w:tc>
        <w:tc>
          <w:tcPr>
            <w:tcW w:w="2381" w:type="dxa"/>
            <w:shd w:val="clear" w:color="auto" w:fill="CCCCCC"/>
            <w:vAlign w:val="center"/>
          </w:tcPr>
          <w:p w14:paraId="18FB783B" w14:textId="77777777" w:rsidR="00C44039" w:rsidRPr="00B92390" w:rsidRDefault="00C44039" w:rsidP="008F2D7B">
            <w:pPr>
              <w:spacing w:after="0" w:line="240" w:lineRule="auto"/>
              <w:rPr>
                <w:b/>
              </w:rPr>
            </w:pPr>
            <w:r w:rsidRPr="00B92390">
              <w:rPr>
                <w:b/>
              </w:rPr>
              <w:t>Deskripsi Isi</w:t>
            </w:r>
          </w:p>
        </w:tc>
      </w:tr>
      <w:tr w:rsidR="00C44039" w:rsidRPr="00B92390" w14:paraId="4C8F0B6B" w14:textId="77777777" w:rsidTr="008F2D7B">
        <w:tc>
          <w:tcPr>
            <w:tcW w:w="1696" w:type="dxa"/>
            <w:shd w:val="clear" w:color="auto" w:fill="auto"/>
            <w:vAlign w:val="center"/>
          </w:tcPr>
          <w:p w14:paraId="72656C5B" w14:textId="26F7F6AF" w:rsidR="00C44039" w:rsidRPr="00B92390" w:rsidRDefault="00C44039" w:rsidP="008F2D7B">
            <w:pPr>
              <w:spacing w:after="0" w:line="240" w:lineRule="auto"/>
            </w:pPr>
            <w:r w:rsidRPr="00B92390">
              <w:t>T</w:t>
            </w:r>
            <w:r w:rsidR="000F5C75">
              <w:t>User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37FAD466" w14:textId="3DA9E941" w:rsidR="00C44039" w:rsidRPr="00B92390" w:rsidRDefault="000F5C75" w:rsidP="008F2D7B">
            <w:pPr>
              <w:spacing w:after="0" w:line="240" w:lineRule="auto"/>
            </w:pPr>
            <w:r>
              <w:t>id_user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B328D8" w14:textId="7851EDFF" w:rsidR="00C44039" w:rsidRPr="00B92390" w:rsidRDefault="000F5C75" w:rsidP="008F2D7B">
            <w:pPr>
              <w:spacing w:after="0" w:line="240" w:lineRule="auto"/>
            </w:pPr>
            <w:r>
              <w:t>Tabel User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7032AD80" w14:textId="7EBEB8A2" w:rsidR="00C44039" w:rsidRPr="00B92390" w:rsidRDefault="000F5C75" w:rsidP="008F2D7B">
            <w:pPr>
              <w:spacing w:after="0" w:line="240" w:lineRule="auto"/>
            </w:pPr>
            <w:r>
              <w:t>User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6336E8D4" w14:textId="76AFFF97" w:rsidR="00C44039" w:rsidRPr="00B92390" w:rsidRDefault="000F5C75" w:rsidP="008F2D7B">
            <w:pPr>
              <w:spacing w:after="0" w:line="240" w:lineRule="auto"/>
            </w:pPr>
            <w:r>
              <w:t>Data User Admin dan Pegawai yang bekerja pada perusahaan tersebut</w:t>
            </w:r>
          </w:p>
        </w:tc>
      </w:tr>
      <w:tr w:rsidR="00C44039" w:rsidRPr="00B92390" w14:paraId="54AECF02" w14:textId="77777777" w:rsidTr="008F2D7B">
        <w:tc>
          <w:tcPr>
            <w:tcW w:w="1696" w:type="dxa"/>
            <w:shd w:val="clear" w:color="auto" w:fill="auto"/>
            <w:vAlign w:val="center"/>
          </w:tcPr>
          <w:p w14:paraId="26B5F21F" w14:textId="743A3AA5" w:rsidR="00C44039" w:rsidRPr="00B92390" w:rsidRDefault="002834FE" w:rsidP="008F2D7B">
            <w:pPr>
              <w:spacing w:after="0" w:line="240" w:lineRule="auto"/>
            </w:pPr>
            <w:r>
              <w:t>TCuti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2D165878" w14:textId="02BF9395" w:rsidR="00C44039" w:rsidRPr="00B92390" w:rsidRDefault="002834FE" w:rsidP="008F2D7B">
            <w:pPr>
              <w:spacing w:after="0" w:line="240" w:lineRule="auto"/>
            </w:pPr>
            <w:r>
              <w:t>id_cuti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4CB8D4" w14:textId="4E44278D" w:rsidR="00C44039" w:rsidRPr="00B92390" w:rsidRDefault="00E51C32" w:rsidP="008F2D7B">
            <w:pPr>
              <w:spacing w:after="0" w:line="240" w:lineRule="auto"/>
            </w:pPr>
            <w:r>
              <w:t>Tabel Cuti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135B7090" w14:textId="5973589B" w:rsidR="00C44039" w:rsidRPr="00B92390" w:rsidRDefault="00E51C32" w:rsidP="008F2D7B">
            <w:pPr>
              <w:spacing w:after="0" w:line="240" w:lineRule="auto"/>
            </w:pPr>
            <w:r>
              <w:t>Cuti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35FA0C18" w14:textId="52F4E612" w:rsidR="00C44039" w:rsidRPr="00B92390" w:rsidRDefault="00E51C32" w:rsidP="008F2D7B">
            <w:pPr>
              <w:spacing w:after="0" w:line="240" w:lineRule="auto"/>
            </w:pPr>
            <w:r>
              <w:t>Data dari pegawai yang mengajukan cuti pada sistem</w:t>
            </w:r>
          </w:p>
        </w:tc>
      </w:tr>
      <w:tr w:rsidR="00C44039" w:rsidRPr="00B92390" w14:paraId="1F80E524" w14:textId="77777777" w:rsidTr="008F2D7B">
        <w:tc>
          <w:tcPr>
            <w:tcW w:w="1696" w:type="dxa"/>
            <w:shd w:val="clear" w:color="auto" w:fill="auto"/>
            <w:vAlign w:val="center"/>
          </w:tcPr>
          <w:p w14:paraId="514854D8" w14:textId="15D0DE45" w:rsidR="00C44039" w:rsidRPr="00E51C32" w:rsidRDefault="00E51C32" w:rsidP="008F2D7B">
            <w:pPr>
              <w:spacing w:after="0" w:line="240" w:lineRule="auto"/>
            </w:pPr>
            <w:r>
              <w:t>TGaji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5EEBC97E" w14:textId="259F7122" w:rsidR="00C44039" w:rsidRPr="00E51C32" w:rsidRDefault="00E51C32" w:rsidP="008F2D7B">
            <w:pPr>
              <w:spacing w:after="0" w:line="240" w:lineRule="auto"/>
            </w:pPr>
            <w:r>
              <w:t>id_gaji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9DDD9D" w14:textId="382E04B6" w:rsidR="00C44039" w:rsidRPr="00E51C32" w:rsidRDefault="00E51C32" w:rsidP="008F2D7B">
            <w:pPr>
              <w:spacing w:after="0" w:line="240" w:lineRule="auto"/>
            </w:pPr>
            <w:r>
              <w:t>Tabel Gaji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414B86A8" w14:textId="54E9FF46" w:rsidR="00C44039" w:rsidRPr="00E51C32" w:rsidRDefault="00E51C32" w:rsidP="008F2D7B">
            <w:pPr>
              <w:spacing w:after="0" w:line="240" w:lineRule="auto"/>
            </w:pPr>
            <w:r>
              <w:t>Gaji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0979C4D5" w14:textId="583CEF73" w:rsidR="00C44039" w:rsidRPr="00E51C32" w:rsidRDefault="00E51C32" w:rsidP="008F2D7B">
            <w:pPr>
              <w:spacing w:after="0" w:line="240" w:lineRule="auto"/>
            </w:pPr>
            <w:r>
              <w:t>Tabel yang menyimpan data data gaji pegawai yang telah diinputkan</w:t>
            </w:r>
          </w:p>
        </w:tc>
      </w:tr>
      <w:tr w:rsidR="00E51C32" w:rsidRPr="00B92390" w14:paraId="1FD4F12E" w14:textId="77777777" w:rsidTr="008F2D7B">
        <w:tc>
          <w:tcPr>
            <w:tcW w:w="1696" w:type="dxa"/>
            <w:shd w:val="clear" w:color="auto" w:fill="auto"/>
            <w:vAlign w:val="center"/>
          </w:tcPr>
          <w:p w14:paraId="0CDC1686" w14:textId="4F54F552" w:rsidR="00E51C32" w:rsidRDefault="00E51C32" w:rsidP="008F2D7B">
            <w:pPr>
              <w:spacing w:after="0" w:line="240" w:lineRule="auto"/>
            </w:pPr>
            <w:r>
              <w:t>TAbsensi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7258CBD9" w14:textId="1B350CB7" w:rsidR="00E51C32" w:rsidRDefault="00E51C32" w:rsidP="008F2D7B">
            <w:pPr>
              <w:spacing w:after="0" w:line="240" w:lineRule="auto"/>
            </w:pPr>
            <w:r>
              <w:t>id_absensi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913460" w14:textId="1CC3C4F4" w:rsidR="00E51C32" w:rsidRDefault="00E51C32" w:rsidP="008F2D7B">
            <w:pPr>
              <w:spacing w:after="0" w:line="240" w:lineRule="auto"/>
            </w:pPr>
            <w:r>
              <w:t>Tabel Absensi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04931A20" w14:textId="3C06B187" w:rsidR="00E51C32" w:rsidRDefault="00E51C32" w:rsidP="008F2D7B">
            <w:pPr>
              <w:spacing w:after="0" w:line="240" w:lineRule="auto"/>
            </w:pPr>
            <w:r>
              <w:t>Absensi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1A5DE989" w14:textId="10D37E9D" w:rsidR="00E51C32" w:rsidRDefault="00E51C32" w:rsidP="008F2D7B">
            <w:pPr>
              <w:spacing w:after="0" w:line="240" w:lineRule="auto"/>
            </w:pPr>
            <w:r>
              <w:t>Tabel yang menyimpan data data absensi keluar masuk dari pegawai</w:t>
            </w:r>
          </w:p>
        </w:tc>
      </w:tr>
      <w:tr w:rsidR="00CA569A" w:rsidRPr="00B92390" w14:paraId="1977276A" w14:textId="77777777" w:rsidTr="008F2D7B">
        <w:tc>
          <w:tcPr>
            <w:tcW w:w="1696" w:type="dxa"/>
            <w:shd w:val="clear" w:color="auto" w:fill="auto"/>
            <w:vAlign w:val="center"/>
          </w:tcPr>
          <w:p w14:paraId="45345B42" w14:textId="7365C427" w:rsidR="00CA569A" w:rsidRDefault="00CA569A" w:rsidP="008F2D7B">
            <w:pPr>
              <w:spacing w:after="0" w:line="240" w:lineRule="auto"/>
            </w:pPr>
            <w:r>
              <w:lastRenderedPageBreak/>
              <w:t>TLog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049DDE81" w14:textId="143B058D" w:rsidR="00CA569A" w:rsidRDefault="00CA569A" w:rsidP="008F2D7B">
            <w:pPr>
              <w:spacing w:after="0" w:line="240" w:lineRule="auto"/>
            </w:pPr>
            <w:r>
              <w:t>id_log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6DA114" w14:textId="27B15F17" w:rsidR="00CA569A" w:rsidRDefault="00CA569A" w:rsidP="008F2D7B">
            <w:pPr>
              <w:spacing w:after="0" w:line="240" w:lineRule="auto"/>
            </w:pPr>
            <w:r>
              <w:t>Tabel Log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03C9482C" w14:textId="584E0B97" w:rsidR="00CA569A" w:rsidRDefault="00CA569A" w:rsidP="008F2D7B">
            <w:pPr>
              <w:spacing w:after="0" w:line="240" w:lineRule="auto"/>
            </w:pPr>
            <w:r>
              <w:t>Log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5BE27389" w14:textId="3E2C5782" w:rsidR="00CA569A" w:rsidRDefault="00CA569A" w:rsidP="008F2D7B">
            <w:pPr>
              <w:spacing w:after="0" w:line="240" w:lineRule="auto"/>
            </w:pPr>
            <w:r>
              <w:t>Tabel yang menyimpan data</w:t>
            </w:r>
            <w:r w:rsidR="00FB063A">
              <w:t xml:space="preserve"> </w:t>
            </w:r>
            <w:r>
              <w:t>aktivitas</w:t>
            </w:r>
            <w:r w:rsidR="00FB063A">
              <w:t xml:space="preserve"> user di dalam sistem</w:t>
            </w:r>
            <w:r>
              <w:t xml:space="preserve"> </w:t>
            </w:r>
          </w:p>
        </w:tc>
      </w:tr>
      <w:tr w:rsidR="00C0743D" w:rsidRPr="00B92390" w14:paraId="3236B792" w14:textId="77777777" w:rsidTr="008F2D7B">
        <w:tc>
          <w:tcPr>
            <w:tcW w:w="1696" w:type="dxa"/>
            <w:shd w:val="clear" w:color="auto" w:fill="auto"/>
            <w:vAlign w:val="center"/>
          </w:tcPr>
          <w:p w14:paraId="7445B9A8" w14:textId="20F5569B" w:rsidR="00C0743D" w:rsidRDefault="00C0743D" w:rsidP="008F2D7B">
            <w:pPr>
              <w:spacing w:after="0" w:line="240" w:lineRule="auto"/>
            </w:pPr>
            <w:r>
              <w:t>TPengumuman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31F04E14" w14:textId="5986D87B" w:rsidR="00C0743D" w:rsidRDefault="00C0743D" w:rsidP="008F2D7B">
            <w:pPr>
              <w:spacing w:after="0" w:line="240" w:lineRule="auto"/>
            </w:pPr>
            <w:r>
              <w:t>id_pengumuman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F02C68" w14:textId="647009D6" w:rsidR="00C0743D" w:rsidRDefault="00C0743D" w:rsidP="008F2D7B">
            <w:pPr>
              <w:spacing w:after="0" w:line="240" w:lineRule="auto"/>
            </w:pPr>
            <w:r>
              <w:t>Tabel Pengumuman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1AE47524" w14:textId="1BCDFE9A" w:rsidR="00C0743D" w:rsidRDefault="00C0743D" w:rsidP="008F2D7B">
            <w:pPr>
              <w:spacing w:after="0" w:line="240" w:lineRule="auto"/>
            </w:pPr>
            <w:r>
              <w:t>Pengumuman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496E9429" w14:textId="09B20B76" w:rsidR="00C0743D" w:rsidRDefault="00C0743D" w:rsidP="008F2D7B">
            <w:pPr>
              <w:spacing w:after="0" w:line="240" w:lineRule="auto"/>
            </w:pPr>
            <w:r>
              <w:t>Tabel yang menyimpan data data pengumuman yang dibuat sebelumnya oleh user admin</w:t>
            </w:r>
          </w:p>
        </w:tc>
      </w:tr>
    </w:tbl>
    <w:p w14:paraId="6E3A77A9" w14:textId="519CD58F" w:rsidR="00EE17C9" w:rsidRDefault="00EE17C9" w:rsidP="008C3F88">
      <w:pPr>
        <w:spacing w:after="0" w:line="240" w:lineRule="auto"/>
        <w:jc w:val="both"/>
        <w:rPr>
          <w:rFonts w:ascii="Arial" w:hAnsi="Arial" w:cs="Arial"/>
        </w:rPr>
      </w:pPr>
    </w:p>
    <w:p w14:paraId="08B9ABF0" w14:textId="77777777" w:rsidR="00EE17C9" w:rsidRPr="00B307B0" w:rsidRDefault="00EE17C9" w:rsidP="008C3F88">
      <w:pPr>
        <w:spacing w:after="0" w:line="240" w:lineRule="auto"/>
        <w:jc w:val="both"/>
        <w:rPr>
          <w:rFonts w:ascii="Arial" w:hAnsi="Arial" w:cs="Arial"/>
        </w:rPr>
      </w:pPr>
    </w:p>
    <w:p w14:paraId="4BA9E35A" w14:textId="66493673" w:rsidR="00C44039" w:rsidRPr="009A6EFB" w:rsidRDefault="00C44039" w:rsidP="00B9168E">
      <w:pPr>
        <w:pStyle w:val="Heading2"/>
        <w:spacing w:before="0" w:after="0"/>
        <w:rPr>
          <w:rFonts w:cs="Arial"/>
        </w:rPr>
      </w:pPr>
      <w:bookmarkStart w:id="71" w:name="_Toc506364389"/>
      <w:bookmarkStart w:id="72" w:name="_Toc58693680"/>
      <w:bookmarkStart w:id="73" w:name="_Toc58177345"/>
      <w:proofErr w:type="spellStart"/>
      <w:r w:rsidRPr="00B307B0">
        <w:rPr>
          <w:rFonts w:cs="Arial"/>
        </w:rPr>
        <w:t>Dekomposisi</w:t>
      </w:r>
      <w:proofErr w:type="spellEnd"/>
      <w:r w:rsidRPr="00B307B0">
        <w:rPr>
          <w:rFonts w:cs="Arial"/>
        </w:rPr>
        <w:t xml:space="preserve"> </w:t>
      </w:r>
      <w:proofErr w:type="spellStart"/>
      <w:r w:rsidRPr="00B307B0">
        <w:rPr>
          <w:rFonts w:cs="Arial"/>
        </w:rPr>
        <w:t>Fungsional</w:t>
      </w:r>
      <w:proofErr w:type="spellEnd"/>
      <w:r w:rsidRPr="00B307B0">
        <w:rPr>
          <w:rFonts w:cs="Arial"/>
        </w:rPr>
        <w:t xml:space="preserve"> Modul</w:t>
      </w:r>
      <w:bookmarkEnd w:id="71"/>
      <w:bookmarkEnd w:id="72"/>
      <w:bookmarkEnd w:id="73"/>
    </w:p>
    <w:p w14:paraId="3BB81DE6" w14:textId="74B97F64" w:rsidR="00B9168E" w:rsidRPr="00B9168E" w:rsidRDefault="00B9168E" w:rsidP="00B9168E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74" w:name="_Toc58177370"/>
      <w:proofErr w:type="spellStart"/>
      <w:r w:rsidRPr="00B9168E">
        <w:rPr>
          <w:b w:val="0"/>
          <w:bCs/>
          <w:i/>
          <w:iCs/>
        </w:rPr>
        <w:t>Tabel</w:t>
      </w:r>
      <w:proofErr w:type="spellEnd"/>
      <w:r w:rsidRPr="00B9168E">
        <w:rPr>
          <w:b w:val="0"/>
          <w:bCs/>
          <w:i/>
          <w:iCs/>
        </w:rPr>
        <w:t xml:space="preserve"> </w:t>
      </w:r>
      <w:r w:rsidRPr="00B9168E">
        <w:rPr>
          <w:b w:val="0"/>
          <w:bCs/>
          <w:i/>
          <w:iCs/>
        </w:rPr>
        <w:fldChar w:fldCharType="begin"/>
      </w:r>
      <w:r w:rsidRPr="00B9168E">
        <w:rPr>
          <w:b w:val="0"/>
          <w:bCs/>
          <w:i/>
          <w:iCs/>
        </w:rPr>
        <w:instrText xml:space="preserve"> SEQ Tabel \* ARABIC </w:instrText>
      </w:r>
      <w:r w:rsidRPr="00B9168E">
        <w:rPr>
          <w:b w:val="0"/>
          <w:bCs/>
          <w:i/>
          <w:iCs/>
        </w:rPr>
        <w:fldChar w:fldCharType="separate"/>
      </w:r>
      <w:r w:rsidR="00F307A6">
        <w:rPr>
          <w:b w:val="0"/>
          <w:bCs/>
          <w:i/>
          <w:iCs/>
          <w:noProof/>
        </w:rPr>
        <w:t>9</w:t>
      </w:r>
      <w:r w:rsidRPr="00B9168E">
        <w:rPr>
          <w:b w:val="0"/>
          <w:bCs/>
          <w:i/>
          <w:iCs/>
        </w:rPr>
        <w:fldChar w:fldCharType="end"/>
      </w:r>
      <w:r w:rsidRPr="00B9168E">
        <w:rPr>
          <w:b w:val="0"/>
          <w:bCs/>
          <w:i/>
          <w:iCs/>
          <w:lang w:val="id-ID"/>
        </w:rPr>
        <w:t xml:space="preserve"> Dekomposisi Fungsional Modul</w:t>
      </w:r>
      <w:bookmarkEnd w:id="74"/>
    </w:p>
    <w:tbl>
      <w:tblPr>
        <w:tblW w:w="836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2098"/>
        <w:gridCol w:w="1559"/>
        <w:gridCol w:w="1730"/>
        <w:gridCol w:w="1417"/>
      </w:tblGrid>
      <w:tr w:rsidR="00C44039" w:rsidRPr="00B92390" w14:paraId="315F359C" w14:textId="77777777" w:rsidTr="00D635F7">
        <w:tc>
          <w:tcPr>
            <w:tcW w:w="1560" w:type="dxa"/>
            <w:shd w:val="clear" w:color="auto" w:fill="CCCCCC"/>
            <w:vAlign w:val="center"/>
          </w:tcPr>
          <w:p w14:paraId="4F83D686" w14:textId="77777777" w:rsidR="00C44039" w:rsidRPr="00B92390" w:rsidRDefault="00C44039" w:rsidP="00E721DB">
            <w:pPr>
              <w:spacing w:after="0" w:line="240" w:lineRule="auto"/>
              <w:rPr>
                <w:b/>
              </w:rPr>
            </w:pPr>
            <w:r w:rsidRPr="00B92390">
              <w:rPr>
                <w:b/>
              </w:rPr>
              <w:t>No. Fungsi</w:t>
            </w:r>
          </w:p>
        </w:tc>
        <w:tc>
          <w:tcPr>
            <w:tcW w:w="2098" w:type="dxa"/>
            <w:shd w:val="clear" w:color="auto" w:fill="CCCCCC"/>
            <w:vAlign w:val="center"/>
          </w:tcPr>
          <w:p w14:paraId="0FC9C2ED" w14:textId="77777777" w:rsidR="00C44039" w:rsidRPr="00B92390" w:rsidRDefault="00C44039" w:rsidP="00E721DB">
            <w:pPr>
              <w:spacing w:after="0" w:line="240" w:lineRule="auto"/>
              <w:rPr>
                <w:b/>
              </w:rPr>
            </w:pPr>
            <w:r w:rsidRPr="00B92390">
              <w:rPr>
                <w:b/>
              </w:rPr>
              <w:t>Fungsi / Proses</w:t>
            </w:r>
          </w:p>
        </w:tc>
        <w:tc>
          <w:tcPr>
            <w:tcW w:w="1559" w:type="dxa"/>
            <w:shd w:val="clear" w:color="auto" w:fill="CCCCCC"/>
            <w:vAlign w:val="center"/>
          </w:tcPr>
          <w:p w14:paraId="4A47B552" w14:textId="77777777" w:rsidR="00C44039" w:rsidRPr="00B92390" w:rsidRDefault="00C44039" w:rsidP="00E721DB">
            <w:pPr>
              <w:spacing w:after="0" w:line="240" w:lineRule="auto"/>
              <w:rPr>
                <w:b/>
              </w:rPr>
            </w:pPr>
            <w:r w:rsidRPr="00B92390">
              <w:rPr>
                <w:b/>
              </w:rPr>
              <w:t>Tabel / Data Input</w:t>
            </w:r>
          </w:p>
        </w:tc>
        <w:tc>
          <w:tcPr>
            <w:tcW w:w="1730" w:type="dxa"/>
            <w:shd w:val="clear" w:color="auto" w:fill="CCCCCC"/>
            <w:vAlign w:val="center"/>
          </w:tcPr>
          <w:p w14:paraId="3C03DF9C" w14:textId="77777777" w:rsidR="00C44039" w:rsidRPr="00B92390" w:rsidRDefault="00C44039" w:rsidP="00E721DB">
            <w:pPr>
              <w:spacing w:after="0" w:line="240" w:lineRule="auto"/>
              <w:rPr>
                <w:b/>
              </w:rPr>
            </w:pPr>
            <w:r w:rsidRPr="00B92390">
              <w:rPr>
                <w:b/>
              </w:rPr>
              <w:t>Tabel / Data Output</w:t>
            </w:r>
          </w:p>
        </w:tc>
        <w:tc>
          <w:tcPr>
            <w:tcW w:w="1417" w:type="dxa"/>
            <w:shd w:val="clear" w:color="auto" w:fill="CCCCCC"/>
            <w:vAlign w:val="center"/>
          </w:tcPr>
          <w:p w14:paraId="7BA62ED2" w14:textId="77777777" w:rsidR="00C44039" w:rsidRPr="00B92390" w:rsidRDefault="00C44039" w:rsidP="00E721DB">
            <w:pPr>
              <w:spacing w:after="0" w:line="240" w:lineRule="auto"/>
              <w:rPr>
                <w:b/>
              </w:rPr>
            </w:pPr>
            <w:r w:rsidRPr="00B92390">
              <w:rPr>
                <w:b/>
              </w:rPr>
              <w:t>Keterangan</w:t>
            </w:r>
          </w:p>
        </w:tc>
      </w:tr>
      <w:tr w:rsidR="00C44039" w:rsidRPr="00B92390" w14:paraId="0F2410CD" w14:textId="77777777" w:rsidTr="00D635F7"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987D50" w14:textId="4A272145" w:rsidR="00C44039" w:rsidRPr="00B92390" w:rsidRDefault="00C44039" w:rsidP="00E721DB">
            <w:pPr>
              <w:spacing w:after="0" w:line="240" w:lineRule="auto"/>
            </w:pPr>
            <w:r w:rsidRPr="00B92390">
              <w:t xml:space="preserve">(SKPL-F-01.0) </w:t>
            </w:r>
            <w:r w:rsidR="00A2001B">
              <w:t>KANTORKU</w:t>
            </w:r>
          </w:p>
        </w:tc>
        <w:tc>
          <w:tcPr>
            <w:tcW w:w="20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0C1F28" w14:textId="46E0D5AD" w:rsidR="00C44039" w:rsidRPr="005740CB" w:rsidRDefault="00A2001B" w:rsidP="00E721DB">
            <w:pPr>
              <w:spacing w:after="0" w:line="240" w:lineRule="auto"/>
            </w:pPr>
            <w:r w:rsidRPr="005740CB">
              <w:t>Mampu membedakan tiap level user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142B1A" w14:textId="08E43B3B" w:rsidR="00C44039" w:rsidRPr="00A2001B" w:rsidRDefault="00A2001B" w:rsidP="00E721DB">
            <w:pPr>
              <w:spacing w:after="0" w:line="240" w:lineRule="auto"/>
            </w:pPr>
            <w:r>
              <w:t>TUser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C6821A" w14:textId="5BFCB5FF" w:rsidR="00C44039" w:rsidRPr="00B92390" w:rsidRDefault="00A2001B" w:rsidP="00E721DB">
            <w:pPr>
              <w:spacing w:after="0" w:line="240" w:lineRule="auto"/>
            </w:pPr>
            <w:r>
              <w:t>TUser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79EA72" w14:textId="21BAC441" w:rsidR="00C44039" w:rsidRPr="00B92390" w:rsidRDefault="009A6EFB" w:rsidP="00E721DB">
            <w:pPr>
              <w:spacing w:after="0" w:line="240" w:lineRule="auto"/>
            </w:pPr>
            <w:r>
              <w:t>-</w:t>
            </w:r>
          </w:p>
        </w:tc>
      </w:tr>
      <w:tr w:rsidR="00C44039" w:rsidRPr="00B92390" w14:paraId="6CD80906" w14:textId="77777777" w:rsidTr="00D635F7"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A545D6" w14:textId="123461BA" w:rsidR="00C44039" w:rsidRPr="00B92390" w:rsidRDefault="00A2001B" w:rsidP="00E721DB">
            <w:pPr>
              <w:spacing w:after="0" w:line="240" w:lineRule="auto"/>
            </w:pPr>
            <w:r w:rsidRPr="00B92390">
              <w:t>(SKPL-F-01.</w:t>
            </w:r>
            <w:r>
              <w:t>1</w:t>
            </w:r>
            <w:r w:rsidRPr="00B92390">
              <w:t xml:space="preserve">) </w:t>
            </w:r>
            <w:r>
              <w:t>KANTORKU</w:t>
            </w:r>
          </w:p>
        </w:tc>
        <w:tc>
          <w:tcPr>
            <w:tcW w:w="20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7519E0" w14:textId="4F64C1FF" w:rsidR="00C44039" w:rsidRPr="00B92390" w:rsidRDefault="00FE39F7" w:rsidP="00E721DB">
            <w:pPr>
              <w:spacing w:after="0" w:line="240" w:lineRule="auto"/>
            </w:pPr>
            <w:r>
              <w:t>System dapat melakukan login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6E9F63" w14:textId="5CEC0826" w:rsidR="00C44039" w:rsidRPr="00B92390" w:rsidRDefault="009A6EFB" w:rsidP="00E721DB">
            <w:pPr>
              <w:spacing w:after="0" w:line="240" w:lineRule="auto"/>
            </w:pPr>
            <w:r>
              <w:t>TUser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E559DA" w14:textId="4A4139FE" w:rsidR="00C44039" w:rsidRPr="00B92390" w:rsidRDefault="009A6EFB" w:rsidP="00E721DB">
            <w:pPr>
              <w:spacing w:after="0" w:line="240" w:lineRule="auto"/>
            </w:pPr>
            <w:r>
              <w:t>TUser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B4E593" w14:textId="1507A95D" w:rsidR="00C44039" w:rsidRPr="00B92390" w:rsidRDefault="009A6EFB" w:rsidP="00E721DB">
            <w:pPr>
              <w:spacing w:after="0" w:line="240" w:lineRule="auto"/>
            </w:pPr>
            <w:r>
              <w:t>-</w:t>
            </w:r>
          </w:p>
        </w:tc>
      </w:tr>
      <w:tr w:rsidR="00C44039" w:rsidRPr="00B92390" w14:paraId="219DB4AC" w14:textId="77777777" w:rsidTr="00D635F7">
        <w:tc>
          <w:tcPr>
            <w:tcW w:w="1560" w:type="dxa"/>
            <w:shd w:val="clear" w:color="auto" w:fill="auto"/>
            <w:vAlign w:val="center"/>
          </w:tcPr>
          <w:p w14:paraId="36DF161A" w14:textId="2BBA2196" w:rsidR="00C44039" w:rsidRPr="00B92390" w:rsidRDefault="00A2001B" w:rsidP="00E721DB">
            <w:pPr>
              <w:spacing w:after="0" w:line="240" w:lineRule="auto"/>
              <w:rPr>
                <w:lang w:val="en-US"/>
              </w:rPr>
            </w:pPr>
            <w:r w:rsidRPr="00B92390">
              <w:t>(SKPL-F-01.</w:t>
            </w:r>
            <w:r>
              <w:t>2</w:t>
            </w:r>
            <w:r w:rsidRPr="00B92390">
              <w:t xml:space="preserve">) </w:t>
            </w:r>
            <w:r>
              <w:t>KANTORKU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75FC514" w14:textId="28B679F0" w:rsidR="00C44039" w:rsidRPr="00FE39F7" w:rsidRDefault="00FE39F7" w:rsidP="00E721DB">
            <w:pPr>
              <w:spacing w:after="0" w:line="240" w:lineRule="auto"/>
            </w:pPr>
            <w:r>
              <w:t>Dapat mendaftarkan user untuk login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0185DBE" w14:textId="2D42A31E" w:rsidR="00C44039" w:rsidRPr="009A6EFB" w:rsidRDefault="009A6EFB" w:rsidP="00E721DB">
            <w:pPr>
              <w:spacing w:after="0" w:line="240" w:lineRule="auto"/>
            </w:pPr>
            <w:r>
              <w:t>TUser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1D114D1" w14:textId="4037C59F" w:rsidR="00C44039" w:rsidRPr="009A6EFB" w:rsidRDefault="009A6EFB" w:rsidP="00E721DB">
            <w:pPr>
              <w:spacing w:after="0" w:line="240" w:lineRule="auto"/>
            </w:pPr>
            <w:r>
              <w:t>TUser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188B1D" w14:textId="61F90DA7" w:rsidR="00C44039" w:rsidRPr="009A6EFB" w:rsidRDefault="009A6EFB" w:rsidP="00E721DB">
            <w:pPr>
              <w:spacing w:after="0" w:line="240" w:lineRule="auto"/>
            </w:pPr>
            <w:r>
              <w:t>-</w:t>
            </w:r>
          </w:p>
        </w:tc>
      </w:tr>
      <w:tr w:rsidR="00C44039" w:rsidRPr="00B92390" w14:paraId="62CB4149" w14:textId="77777777" w:rsidTr="00D635F7">
        <w:tc>
          <w:tcPr>
            <w:tcW w:w="1560" w:type="dxa"/>
            <w:shd w:val="clear" w:color="auto" w:fill="auto"/>
            <w:vAlign w:val="center"/>
          </w:tcPr>
          <w:p w14:paraId="3A28FBDB" w14:textId="0F4BB013" w:rsidR="00C44039" w:rsidRPr="00B92390" w:rsidRDefault="00A2001B" w:rsidP="00E721DB">
            <w:pPr>
              <w:spacing w:after="0" w:line="240" w:lineRule="auto"/>
            </w:pPr>
            <w:r w:rsidRPr="00B92390">
              <w:t>(SKPL-F-0</w:t>
            </w:r>
            <w:r>
              <w:t>2.0</w:t>
            </w:r>
            <w:r w:rsidRPr="00B92390">
              <w:t xml:space="preserve">) </w:t>
            </w:r>
            <w:r>
              <w:t>KANTORKU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5152E470" w14:textId="2E134CE1" w:rsidR="00C44039" w:rsidRPr="00B92390" w:rsidRDefault="00FE39F7" w:rsidP="00E721DB">
            <w:pPr>
              <w:spacing w:after="0" w:line="240" w:lineRule="auto"/>
            </w:pPr>
            <w:r w:rsidRPr="00FE39F7">
              <w:t>System dapat mencari data user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4127B65" w14:textId="7675EB4A" w:rsidR="00C44039" w:rsidRPr="00B92390" w:rsidRDefault="009A6EFB" w:rsidP="00E721DB">
            <w:pPr>
              <w:spacing w:after="0" w:line="240" w:lineRule="auto"/>
            </w:pPr>
            <w:r>
              <w:t>TUser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414C250" w14:textId="6A836311" w:rsidR="00C44039" w:rsidRPr="00B92390" w:rsidRDefault="009A6EFB" w:rsidP="00E721DB">
            <w:pPr>
              <w:spacing w:after="0" w:line="240" w:lineRule="auto"/>
            </w:pPr>
            <w:r>
              <w:t>TUser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B6F2AD7" w14:textId="2A8DBAB4" w:rsidR="00C44039" w:rsidRPr="00B92390" w:rsidRDefault="009A6EFB" w:rsidP="00E721DB">
            <w:pPr>
              <w:spacing w:after="0" w:line="240" w:lineRule="auto"/>
            </w:pPr>
            <w:r>
              <w:t>-</w:t>
            </w:r>
          </w:p>
        </w:tc>
      </w:tr>
      <w:tr w:rsidR="00A2001B" w:rsidRPr="00B92390" w14:paraId="7C253ABC" w14:textId="77777777" w:rsidTr="00D635F7">
        <w:tc>
          <w:tcPr>
            <w:tcW w:w="1560" w:type="dxa"/>
            <w:shd w:val="clear" w:color="auto" w:fill="auto"/>
            <w:vAlign w:val="center"/>
          </w:tcPr>
          <w:p w14:paraId="33D5855E" w14:textId="023BBE9B" w:rsidR="00A2001B" w:rsidRPr="00B92390" w:rsidRDefault="00A2001B" w:rsidP="00E721DB">
            <w:pPr>
              <w:spacing w:after="0" w:line="240" w:lineRule="auto"/>
            </w:pPr>
            <w:r w:rsidRPr="00B92390">
              <w:t>(SKPL-F-0</w:t>
            </w:r>
            <w:r>
              <w:t>2</w:t>
            </w:r>
            <w:r w:rsidRPr="00B92390">
              <w:t>.</w:t>
            </w:r>
            <w:r>
              <w:t>1</w:t>
            </w:r>
            <w:r w:rsidRPr="00B92390">
              <w:t xml:space="preserve">) </w:t>
            </w:r>
            <w:r>
              <w:t>KANTORKU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16A2B43" w14:textId="2E49D44B" w:rsidR="00A2001B" w:rsidRPr="00B92390" w:rsidRDefault="00FE39F7" w:rsidP="00E721DB">
            <w:pPr>
              <w:spacing w:after="0" w:line="240" w:lineRule="auto"/>
            </w:pPr>
            <w:r w:rsidRPr="00FE39F7">
              <w:t>System dapat menghapus data user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10A6117" w14:textId="35BAA571" w:rsidR="00A2001B" w:rsidRPr="00B92390" w:rsidRDefault="009A6EFB" w:rsidP="00E721DB">
            <w:pPr>
              <w:spacing w:after="0" w:line="240" w:lineRule="auto"/>
            </w:pPr>
            <w:r>
              <w:t>TUser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63B683B" w14:textId="3444929D" w:rsidR="00A2001B" w:rsidRPr="00B92390" w:rsidRDefault="009A6EFB" w:rsidP="00E721DB">
            <w:pPr>
              <w:spacing w:after="0" w:line="240" w:lineRule="auto"/>
            </w:pPr>
            <w:r>
              <w:t>TUser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1A4DBE" w14:textId="1A40489C" w:rsidR="00A2001B" w:rsidRPr="00B92390" w:rsidRDefault="009A6EFB" w:rsidP="00E721DB">
            <w:pPr>
              <w:spacing w:after="0" w:line="240" w:lineRule="auto"/>
            </w:pPr>
            <w:r>
              <w:t>-</w:t>
            </w:r>
          </w:p>
        </w:tc>
      </w:tr>
      <w:tr w:rsidR="00A2001B" w:rsidRPr="00B92390" w14:paraId="4A50DF0B" w14:textId="77777777" w:rsidTr="00D635F7">
        <w:tc>
          <w:tcPr>
            <w:tcW w:w="1560" w:type="dxa"/>
            <w:shd w:val="clear" w:color="auto" w:fill="auto"/>
            <w:vAlign w:val="center"/>
          </w:tcPr>
          <w:p w14:paraId="20F270AB" w14:textId="6728C581" w:rsidR="00A2001B" w:rsidRPr="00B92390" w:rsidRDefault="00A2001B" w:rsidP="00E721DB">
            <w:pPr>
              <w:spacing w:after="0" w:line="240" w:lineRule="auto"/>
            </w:pPr>
            <w:r w:rsidRPr="00B92390">
              <w:t>(SKPL-F-0</w:t>
            </w:r>
            <w:r>
              <w:t>2</w:t>
            </w:r>
            <w:r w:rsidRPr="00B92390">
              <w:t>.</w:t>
            </w:r>
            <w:r>
              <w:t>2</w:t>
            </w:r>
            <w:r w:rsidRPr="00B92390">
              <w:t xml:space="preserve">) </w:t>
            </w:r>
            <w:r>
              <w:t>KANTORKU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0FD91A3A" w14:textId="26ADDD2F" w:rsidR="00A2001B" w:rsidRPr="00B92390" w:rsidRDefault="00FE39F7" w:rsidP="00E721DB">
            <w:pPr>
              <w:spacing w:after="0" w:line="240" w:lineRule="auto"/>
            </w:pPr>
            <w:r w:rsidRPr="00FE39F7">
              <w:t>System dapat menampilkan data user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CFEF33" w14:textId="341E6268" w:rsidR="00A2001B" w:rsidRPr="00B92390" w:rsidRDefault="009A6EFB" w:rsidP="00E721DB">
            <w:pPr>
              <w:spacing w:after="0" w:line="240" w:lineRule="auto"/>
            </w:pPr>
            <w:r>
              <w:t>TUser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2183FFC" w14:textId="38E53BF1" w:rsidR="00A2001B" w:rsidRPr="00B92390" w:rsidRDefault="009A6EFB" w:rsidP="00E721DB">
            <w:pPr>
              <w:spacing w:after="0" w:line="240" w:lineRule="auto"/>
            </w:pPr>
            <w:r>
              <w:t>TUser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75B72D3" w14:textId="35D32A71" w:rsidR="00A2001B" w:rsidRPr="00B92390" w:rsidRDefault="009A6EFB" w:rsidP="00E721DB">
            <w:pPr>
              <w:spacing w:after="0" w:line="240" w:lineRule="auto"/>
            </w:pPr>
            <w:r>
              <w:t>-</w:t>
            </w:r>
          </w:p>
        </w:tc>
      </w:tr>
      <w:tr w:rsidR="009A6EFB" w:rsidRPr="00B92390" w14:paraId="2AB3AD20" w14:textId="77777777" w:rsidTr="00D635F7">
        <w:tc>
          <w:tcPr>
            <w:tcW w:w="1560" w:type="dxa"/>
            <w:shd w:val="clear" w:color="auto" w:fill="auto"/>
            <w:vAlign w:val="center"/>
          </w:tcPr>
          <w:p w14:paraId="1B7DDF52" w14:textId="5383631C" w:rsidR="009A6EFB" w:rsidRPr="00B92390" w:rsidRDefault="009A6EFB" w:rsidP="00E721DB">
            <w:pPr>
              <w:spacing w:after="0" w:line="240" w:lineRule="auto"/>
            </w:pPr>
            <w:r w:rsidRPr="00B92390">
              <w:t>(SKPL-F-0</w:t>
            </w:r>
            <w:r>
              <w:t>2</w:t>
            </w:r>
            <w:r w:rsidRPr="00B92390">
              <w:t>.</w:t>
            </w:r>
            <w:r>
              <w:t>3</w:t>
            </w:r>
            <w:r w:rsidRPr="00B92390">
              <w:t xml:space="preserve">) </w:t>
            </w:r>
            <w:r>
              <w:t>KANTORKU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46ECFB2B" w14:textId="32FC9CF0" w:rsidR="009A6EFB" w:rsidRPr="00B92390" w:rsidRDefault="009A6EFB" w:rsidP="00E721DB">
            <w:pPr>
              <w:spacing w:after="0" w:line="240" w:lineRule="auto"/>
            </w:pPr>
            <w:r w:rsidRPr="00FE39F7">
              <w:t>System dapat mengubah data user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C6C8B2C" w14:textId="69DEA1B9" w:rsidR="009A6EFB" w:rsidRPr="00B92390" w:rsidRDefault="009A6EFB" w:rsidP="00E721DB">
            <w:pPr>
              <w:spacing w:after="0" w:line="240" w:lineRule="auto"/>
            </w:pPr>
            <w:r>
              <w:t>TUser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B23D5B3" w14:textId="6DA5B843" w:rsidR="009A6EFB" w:rsidRPr="00B92390" w:rsidRDefault="009A6EFB" w:rsidP="00E721DB">
            <w:pPr>
              <w:spacing w:after="0" w:line="240" w:lineRule="auto"/>
            </w:pPr>
            <w:r>
              <w:t>TUser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8CA0F23" w14:textId="7046A04B" w:rsidR="009A6EFB" w:rsidRPr="00B92390" w:rsidRDefault="009A6EFB" w:rsidP="00E721DB">
            <w:pPr>
              <w:spacing w:after="0" w:line="240" w:lineRule="auto"/>
            </w:pPr>
            <w:r>
              <w:t>-</w:t>
            </w:r>
          </w:p>
        </w:tc>
      </w:tr>
      <w:tr w:rsidR="009A6EFB" w:rsidRPr="00B92390" w14:paraId="668AF702" w14:textId="77777777" w:rsidTr="00D635F7">
        <w:tc>
          <w:tcPr>
            <w:tcW w:w="1560" w:type="dxa"/>
            <w:shd w:val="clear" w:color="auto" w:fill="auto"/>
            <w:vAlign w:val="center"/>
          </w:tcPr>
          <w:p w14:paraId="45D54E4F" w14:textId="01EA5F3C" w:rsidR="009A6EFB" w:rsidRPr="00B92390" w:rsidRDefault="009A6EFB" w:rsidP="00E721DB">
            <w:pPr>
              <w:spacing w:after="0" w:line="240" w:lineRule="auto"/>
            </w:pPr>
            <w:r w:rsidRPr="00B92390">
              <w:t>(SKPL-F-0</w:t>
            </w:r>
            <w:r>
              <w:t>2</w:t>
            </w:r>
            <w:r w:rsidRPr="00B92390">
              <w:t>.</w:t>
            </w:r>
            <w:r>
              <w:t>4</w:t>
            </w:r>
            <w:r w:rsidRPr="00B92390">
              <w:t xml:space="preserve">) </w:t>
            </w:r>
            <w:r>
              <w:t>KANTORKU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32A0F9B" w14:textId="2FF67333" w:rsidR="009A6EFB" w:rsidRPr="00B92390" w:rsidRDefault="009A6EFB" w:rsidP="00E721DB">
            <w:pPr>
              <w:spacing w:after="0" w:line="240" w:lineRule="auto"/>
            </w:pPr>
            <w:r w:rsidRPr="00FE39F7">
              <w:t>System dapat menginput data user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A57E29" w14:textId="175948FC" w:rsidR="009A6EFB" w:rsidRPr="00B92390" w:rsidRDefault="009A6EFB" w:rsidP="00E721DB">
            <w:pPr>
              <w:spacing w:after="0" w:line="240" w:lineRule="auto"/>
            </w:pPr>
            <w:r>
              <w:t>TUser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AE59DFF" w14:textId="0B751CB0" w:rsidR="009A6EFB" w:rsidRPr="00B92390" w:rsidRDefault="009A6EFB" w:rsidP="00E721DB">
            <w:pPr>
              <w:spacing w:after="0" w:line="240" w:lineRule="auto"/>
            </w:pPr>
            <w:r>
              <w:t>TUser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EB14D5" w14:textId="608051E8" w:rsidR="009A6EFB" w:rsidRPr="00B92390" w:rsidRDefault="009A6EFB" w:rsidP="00E721DB">
            <w:pPr>
              <w:spacing w:after="0" w:line="240" w:lineRule="auto"/>
            </w:pPr>
            <w:r>
              <w:t>-</w:t>
            </w:r>
          </w:p>
        </w:tc>
      </w:tr>
      <w:tr w:rsidR="009A6EFB" w:rsidRPr="00B92390" w14:paraId="08169AB1" w14:textId="77777777" w:rsidTr="00D635F7">
        <w:tc>
          <w:tcPr>
            <w:tcW w:w="1560" w:type="dxa"/>
            <w:shd w:val="clear" w:color="auto" w:fill="auto"/>
            <w:vAlign w:val="center"/>
          </w:tcPr>
          <w:p w14:paraId="42E2A997" w14:textId="2851FCB2" w:rsidR="009A6EFB" w:rsidRPr="00B92390" w:rsidRDefault="009A6EFB" w:rsidP="00E721DB">
            <w:pPr>
              <w:spacing w:after="0" w:line="240" w:lineRule="auto"/>
            </w:pPr>
            <w:r w:rsidRPr="00B92390">
              <w:t>(SKPL-F-0</w:t>
            </w:r>
            <w:r>
              <w:t>2</w:t>
            </w:r>
            <w:r w:rsidRPr="00B92390">
              <w:t>.</w:t>
            </w:r>
            <w:r>
              <w:t>5</w:t>
            </w:r>
            <w:r w:rsidRPr="00B92390">
              <w:t xml:space="preserve">) </w:t>
            </w:r>
            <w:r>
              <w:t>KANTORKU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0C90CCEC" w14:textId="71BA7429" w:rsidR="009A6EFB" w:rsidRPr="00B92390" w:rsidRDefault="009A6EFB" w:rsidP="00E721DB">
            <w:pPr>
              <w:spacing w:after="0" w:line="240" w:lineRule="auto"/>
            </w:pPr>
            <w:r w:rsidRPr="00FE39F7">
              <w:t>Sytem dapat mengelompokkan data user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A1243C4" w14:textId="6C7ECF6A" w:rsidR="009A6EFB" w:rsidRPr="00B92390" w:rsidRDefault="009A6EFB" w:rsidP="00E721DB">
            <w:pPr>
              <w:spacing w:after="0" w:line="240" w:lineRule="auto"/>
            </w:pPr>
            <w:r>
              <w:t>TUser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9BE7B5D" w14:textId="76E6542B" w:rsidR="009A6EFB" w:rsidRPr="00B92390" w:rsidRDefault="009A6EFB" w:rsidP="00E721DB">
            <w:pPr>
              <w:spacing w:after="0" w:line="240" w:lineRule="auto"/>
            </w:pPr>
            <w:r>
              <w:t>TUser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B8F6B5D" w14:textId="010FFFE1" w:rsidR="009A6EFB" w:rsidRPr="00B92390" w:rsidRDefault="009A6EFB" w:rsidP="00E721DB">
            <w:pPr>
              <w:spacing w:after="0" w:line="240" w:lineRule="auto"/>
            </w:pPr>
            <w:r>
              <w:t>-</w:t>
            </w:r>
          </w:p>
        </w:tc>
      </w:tr>
      <w:tr w:rsidR="009A6EFB" w:rsidRPr="00B92390" w14:paraId="74FF7D76" w14:textId="77777777" w:rsidTr="00D635F7">
        <w:tc>
          <w:tcPr>
            <w:tcW w:w="1560" w:type="dxa"/>
            <w:shd w:val="clear" w:color="auto" w:fill="auto"/>
            <w:vAlign w:val="center"/>
          </w:tcPr>
          <w:p w14:paraId="0D17E325" w14:textId="060A9BBC" w:rsidR="009A6EFB" w:rsidRPr="00B92390" w:rsidRDefault="009A6EFB" w:rsidP="00E721DB">
            <w:pPr>
              <w:spacing w:after="0" w:line="240" w:lineRule="auto"/>
            </w:pPr>
            <w:r w:rsidRPr="00B92390">
              <w:t>(SKPL-F-0</w:t>
            </w:r>
            <w:r>
              <w:t>3</w:t>
            </w:r>
            <w:r w:rsidRPr="00B92390">
              <w:t xml:space="preserve">.0) </w:t>
            </w:r>
            <w:r>
              <w:t>KANTORKU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6871BED5" w14:textId="51295DBC" w:rsidR="009A6EFB" w:rsidRPr="00B92390" w:rsidRDefault="009A6EFB" w:rsidP="00E721DB">
            <w:pPr>
              <w:spacing w:after="0" w:line="240" w:lineRule="auto"/>
            </w:pPr>
            <w:r w:rsidRPr="00FE39F7">
              <w:t>Sytem dapat menampilkan data gaji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EB2DAA7" w14:textId="22400AFC" w:rsidR="009A6EFB" w:rsidRPr="00B92390" w:rsidRDefault="009A6EFB" w:rsidP="00E721DB">
            <w:pPr>
              <w:spacing w:after="0" w:line="240" w:lineRule="auto"/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5E7B1A5F" w14:textId="637F35CE" w:rsidR="009A6EFB" w:rsidRPr="00B92390" w:rsidRDefault="009A6EFB" w:rsidP="00E721DB">
            <w:pPr>
              <w:spacing w:after="0" w:line="240" w:lineRule="auto"/>
            </w:pPr>
            <w:r>
              <w:t>TGaji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AFA952" w14:textId="5DD81182" w:rsidR="009A6EFB" w:rsidRPr="00B92390" w:rsidRDefault="009A6EFB" w:rsidP="00E721DB">
            <w:pPr>
              <w:spacing w:after="0" w:line="240" w:lineRule="auto"/>
            </w:pPr>
            <w:r>
              <w:t>-</w:t>
            </w:r>
          </w:p>
        </w:tc>
      </w:tr>
      <w:tr w:rsidR="009A6EFB" w:rsidRPr="00B92390" w14:paraId="6DD74E2C" w14:textId="77777777" w:rsidTr="00D635F7">
        <w:tc>
          <w:tcPr>
            <w:tcW w:w="1560" w:type="dxa"/>
            <w:shd w:val="clear" w:color="auto" w:fill="auto"/>
            <w:vAlign w:val="center"/>
          </w:tcPr>
          <w:p w14:paraId="4D05E58D" w14:textId="28104D3B" w:rsidR="009A6EFB" w:rsidRPr="00B92390" w:rsidRDefault="009A6EFB" w:rsidP="00E721DB">
            <w:pPr>
              <w:spacing w:after="0" w:line="240" w:lineRule="auto"/>
            </w:pPr>
            <w:r w:rsidRPr="00B92390">
              <w:t>(SKPL-F-0</w:t>
            </w:r>
            <w:r>
              <w:t>3</w:t>
            </w:r>
            <w:r w:rsidRPr="00B92390">
              <w:t xml:space="preserve">.0) </w:t>
            </w:r>
            <w:r>
              <w:t>KANTORKU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764425D7" w14:textId="2199BE34" w:rsidR="009A6EFB" w:rsidRPr="00B92390" w:rsidRDefault="009A6EFB" w:rsidP="00E721DB">
            <w:pPr>
              <w:spacing w:after="0" w:line="240" w:lineRule="auto"/>
            </w:pPr>
            <w:r w:rsidRPr="00FE39F7">
              <w:t>System dapat meng-input data gaji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6C9E38" w14:textId="02CD858F" w:rsidR="009A6EFB" w:rsidRPr="00B92390" w:rsidRDefault="009A6EFB" w:rsidP="00E721DB">
            <w:pPr>
              <w:spacing w:after="0" w:line="240" w:lineRule="auto"/>
            </w:pPr>
            <w:r>
              <w:t>TUser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4FEA095" w14:textId="2A5E36A6" w:rsidR="009A6EFB" w:rsidRPr="009A6EFB" w:rsidRDefault="009A6EFB" w:rsidP="00E721DB">
            <w:pPr>
              <w:spacing w:after="0" w:line="240" w:lineRule="auto"/>
              <w:rPr>
                <w:b/>
                <w:bCs w:val="0"/>
              </w:rPr>
            </w:pPr>
            <w:r>
              <w:t>TUser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76376F4" w14:textId="45249FF7" w:rsidR="009A6EFB" w:rsidRPr="00B92390" w:rsidRDefault="009A6EFB" w:rsidP="00E721DB">
            <w:pPr>
              <w:spacing w:after="0" w:line="240" w:lineRule="auto"/>
            </w:pPr>
            <w:r>
              <w:t>-</w:t>
            </w:r>
          </w:p>
        </w:tc>
      </w:tr>
      <w:tr w:rsidR="009A6EFB" w:rsidRPr="00B92390" w14:paraId="08C1D05F" w14:textId="77777777" w:rsidTr="00D635F7">
        <w:tc>
          <w:tcPr>
            <w:tcW w:w="1560" w:type="dxa"/>
            <w:shd w:val="clear" w:color="auto" w:fill="auto"/>
            <w:vAlign w:val="center"/>
          </w:tcPr>
          <w:p w14:paraId="62FF1031" w14:textId="411CBC65" w:rsidR="009A6EFB" w:rsidRPr="00B92390" w:rsidRDefault="009A6EFB" w:rsidP="00E721DB">
            <w:pPr>
              <w:spacing w:after="0" w:line="240" w:lineRule="auto"/>
            </w:pPr>
            <w:r w:rsidRPr="00B92390">
              <w:t>(SKPL-F-0</w:t>
            </w:r>
            <w:r>
              <w:t>4</w:t>
            </w:r>
            <w:r w:rsidRPr="00B92390">
              <w:t xml:space="preserve">.0) </w:t>
            </w:r>
            <w:r>
              <w:t>KANTORKU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6E1D1904" w14:textId="4A6A5ADA" w:rsidR="009A6EFB" w:rsidRPr="00B92390" w:rsidRDefault="009A6EFB" w:rsidP="00E721DB">
            <w:pPr>
              <w:spacing w:after="0" w:line="240" w:lineRule="auto"/>
            </w:pPr>
            <w:r w:rsidRPr="00FE39F7">
              <w:t>System dapat melakukan report/rekap data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D5599E6" w14:textId="77777777" w:rsidR="009A6EFB" w:rsidRPr="00B92390" w:rsidRDefault="009A6EFB" w:rsidP="00E721DB">
            <w:pPr>
              <w:spacing w:after="0" w:line="240" w:lineRule="auto"/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628BA9FA" w14:textId="77777777" w:rsidR="009A6EFB" w:rsidRDefault="009A6EFB" w:rsidP="00E721DB">
            <w:pPr>
              <w:spacing w:after="0" w:line="240" w:lineRule="auto"/>
            </w:pPr>
            <w:r>
              <w:t>TUser</w:t>
            </w:r>
          </w:p>
          <w:p w14:paraId="07FDF8AE" w14:textId="52CC2FCA" w:rsidR="009A6EFB" w:rsidRPr="00B92390" w:rsidRDefault="009A6EFB" w:rsidP="00E721DB">
            <w:pPr>
              <w:spacing w:after="0" w:line="240" w:lineRule="auto"/>
            </w:pPr>
            <w:r>
              <w:t>TAbsensi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39E2E2" w14:textId="29198FB6" w:rsidR="009A6EFB" w:rsidRPr="00B92390" w:rsidRDefault="009A6EFB" w:rsidP="00E721DB">
            <w:pPr>
              <w:spacing w:after="0" w:line="240" w:lineRule="auto"/>
            </w:pPr>
            <w:r>
              <w:t>-</w:t>
            </w:r>
          </w:p>
        </w:tc>
      </w:tr>
      <w:tr w:rsidR="009A6EFB" w:rsidRPr="00B92390" w14:paraId="608292D4" w14:textId="77777777" w:rsidTr="00D635F7">
        <w:tc>
          <w:tcPr>
            <w:tcW w:w="1560" w:type="dxa"/>
            <w:shd w:val="clear" w:color="auto" w:fill="auto"/>
            <w:vAlign w:val="center"/>
          </w:tcPr>
          <w:p w14:paraId="06DB5548" w14:textId="65EBE4AB" w:rsidR="009A6EFB" w:rsidRPr="00B92390" w:rsidRDefault="009A6EFB" w:rsidP="00E721DB">
            <w:pPr>
              <w:spacing w:after="0" w:line="240" w:lineRule="auto"/>
            </w:pPr>
            <w:r w:rsidRPr="00B92390">
              <w:t>(SKPL-F-0</w:t>
            </w:r>
            <w:r>
              <w:t>4</w:t>
            </w:r>
            <w:r w:rsidRPr="00B92390">
              <w:t>.</w:t>
            </w:r>
            <w:r>
              <w:t>1</w:t>
            </w:r>
            <w:r w:rsidRPr="00B92390">
              <w:t xml:space="preserve">) </w:t>
            </w:r>
            <w:r>
              <w:t>KANTORKU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7636993" w14:textId="0C64ADE8" w:rsidR="009A6EFB" w:rsidRPr="00B92390" w:rsidRDefault="009A6EFB" w:rsidP="00E721DB">
            <w:pPr>
              <w:spacing w:after="0" w:line="240" w:lineRule="auto"/>
            </w:pPr>
            <w:r w:rsidRPr="00FE39F7">
              <w:t>System dapat mencetak report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D5EBA5" w14:textId="77777777" w:rsidR="009A6EFB" w:rsidRPr="00B92390" w:rsidRDefault="009A6EFB" w:rsidP="00E721DB">
            <w:pPr>
              <w:spacing w:after="0" w:line="240" w:lineRule="auto"/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1FC29AB2" w14:textId="77777777" w:rsidR="009A6EFB" w:rsidRDefault="009A6EFB" w:rsidP="00E721DB">
            <w:pPr>
              <w:spacing w:after="0" w:line="240" w:lineRule="auto"/>
            </w:pPr>
            <w:r>
              <w:t>TUser</w:t>
            </w:r>
          </w:p>
          <w:p w14:paraId="48BDD81B" w14:textId="07B57296" w:rsidR="009A6EFB" w:rsidRPr="00B92390" w:rsidRDefault="009A6EFB" w:rsidP="00E721DB">
            <w:pPr>
              <w:spacing w:after="0" w:line="240" w:lineRule="auto"/>
            </w:pPr>
            <w:r>
              <w:t>TAbsensi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18625E" w14:textId="54AB0FCF" w:rsidR="009A6EFB" w:rsidRPr="00B92390" w:rsidRDefault="009A6EFB" w:rsidP="00E721DB">
            <w:pPr>
              <w:spacing w:after="0" w:line="240" w:lineRule="auto"/>
            </w:pPr>
            <w:r>
              <w:t>-</w:t>
            </w:r>
          </w:p>
        </w:tc>
      </w:tr>
      <w:tr w:rsidR="009A6EFB" w:rsidRPr="00B92390" w14:paraId="0EA28EBA" w14:textId="77777777" w:rsidTr="00D635F7">
        <w:tc>
          <w:tcPr>
            <w:tcW w:w="1560" w:type="dxa"/>
            <w:shd w:val="clear" w:color="auto" w:fill="auto"/>
            <w:vAlign w:val="center"/>
          </w:tcPr>
          <w:p w14:paraId="30B1A42E" w14:textId="1CE19828" w:rsidR="009A6EFB" w:rsidRPr="00B92390" w:rsidRDefault="009A6EFB" w:rsidP="00E721DB">
            <w:pPr>
              <w:spacing w:after="0" w:line="240" w:lineRule="auto"/>
            </w:pPr>
            <w:r w:rsidRPr="00B92390">
              <w:t>(SKPL-F-0</w:t>
            </w:r>
            <w:r>
              <w:t>4</w:t>
            </w:r>
            <w:r w:rsidRPr="00B92390">
              <w:t>.</w:t>
            </w:r>
            <w:r>
              <w:t>2</w:t>
            </w:r>
            <w:r w:rsidRPr="00B92390">
              <w:t xml:space="preserve">) </w:t>
            </w:r>
            <w:r>
              <w:t>KANTORKU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9F4472A" w14:textId="47695EDF" w:rsidR="009A6EFB" w:rsidRPr="00B92390" w:rsidRDefault="009A6EFB" w:rsidP="00E721DB">
            <w:pPr>
              <w:spacing w:after="0" w:line="240" w:lineRule="auto"/>
            </w:pPr>
            <w:r w:rsidRPr="00FE39F7">
              <w:t>System dapat mendownload report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B5AD08E" w14:textId="77777777" w:rsidR="009A6EFB" w:rsidRPr="00B92390" w:rsidRDefault="009A6EFB" w:rsidP="00E721DB">
            <w:pPr>
              <w:spacing w:after="0" w:line="240" w:lineRule="auto"/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15FA9AD3" w14:textId="77777777" w:rsidR="009A6EFB" w:rsidRDefault="009A6EFB" w:rsidP="00E721DB">
            <w:pPr>
              <w:spacing w:after="0" w:line="240" w:lineRule="auto"/>
            </w:pPr>
            <w:r>
              <w:t>TUser</w:t>
            </w:r>
          </w:p>
          <w:p w14:paraId="05FF9734" w14:textId="4A1250A4" w:rsidR="009A6EFB" w:rsidRPr="00B92390" w:rsidRDefault="009A6EFB" w:rsidP="00E721DB">
            <w:pPr>
              <w:spacing w:after="0" w:line="240" w:lineRule="auto"/>
            </w:pPr>
            <w:r>
              <w:t>TAbsensi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9586189" w14:textId="418A581C" w:rsidR="009A6EFB" w:rsidRPr="00B92390" w:rsidRDefault="009A6EFB" w:rsidP="00E721DB">
            <w:pPr>
              <w:spacing w:after="0" w:line="240" w:lineRule="auto"/>
            </w:pPr>
            <w:r>
              <w:t>-</w:t>
            </w:r>
          </w:p>
        </w:tc>
      </w:tr>
      <w:tr w:rsidR="009A6EFB" w:rsidRPr="00B92390" w14:paraId="08E7FCCB" w14:textId="77777777" w:rsidTr="00D635F7">
        <w:tc>
          <w:tcPr>
            <w:tcW w:w="1560" w:type="dxa"/>
            <w:shd w:val="clear" w:color="auto" w:fill="auto"/>
            <w:vAlign w:val="center"/>
          </w:tcPr>
          <w:p w14:paraId="0473049C" w14:textId="06720733" w:rsidR="009A6EFB" w:rsidRPr="00B92390" w:rsidRDefault="009A6EFB" w:rsidP="00E721DB">
            <w:pPr>
              <w:spacing w:after="0" w:line="240" w:lineRule="auto"/>
            </w:pPr>
            <w:r w:rsidRPr="00B92390">
              <w:t>(SKPL-F-0</w:t>
            </w:r>
            <w:r>
              <w:t>5</w:t>
            </w:r>
            <w:r w:rsidRPr="00B92390">
              <w:t xml:space="preserve">.0) </w:t>
            </w:r>
            <w:r>
              <w:t>KANTORKU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4B848A65" w14:textId="7BD56D59" w:rsidR="009A6EFB" w:rsidRPr="00B92390" w:rsidRDefault="009A6EFB" w:rsidP="00E721DB">
            <w:pPr>
              <w:spacing w:after="0" w:line="240" w:lineRule="auto"/>
            </w:pPr>
            <w:r w:rsidRPr="00FE39F7">
              <w:t>Sytem dapat menghitung denda keterlambatan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6BE2799" w14:textId="77777777" w:rsidR="009A6EFB" w:rsidRPr="00B92390" w:rsidRDefault="009A6EFB" w:rsidP="00E721DB">
            <w:pPr>
              <w:spacing w:after="0" w:line="240" w:lineRule="auto"/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3801E96E" w14:textId="6E5CC74E" w:rsidR="009A6EFB" w:rsidRPr="00B92390" w:rsidRDefault="009A6EFB" w:rsidP="00E721DB">
            <w:pPr>
              <w:spacing w:after="0" w:line="240" w:lineRule="auto"/>
            </w:pPr>
            <w:r>
              <w:t>TAbsensi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64FA6D" w14:textId="7362F0D4" w:rsidR="009A6EFB" w:rsidRPr="00B92390" w:rsidRDefault="009A6EFB" w:rsidP="00E721DB">
            <w:pPr>
              <w:spacing w:after="0" w:line="240" w:lineRule="auto"/>
            </w:pPr>
            <w:r>
              <w:t>-</w:t>
            </w:r>
          </w:p>
        </w:tc>
      </w:tr>
      <w:tr w:rsidR="009A6EFB" w:rsidRPr="00B92390" w14:paraId="233E26DF" w14:textId="77777777" w:rsidTr="00D635F7">
        <w:tc>
          <w:tcPr>
            <w:tcW w:w="1560" w:type="dxa"/>
            <w:shd w:val="clear" w:color="auto" w:fill="auto"/>
            <w:vAlign w:val="center"/>
          </w:tcPr>
          <w:p w14:paraId="3BCFA29B" w14:textId="3627C88F" w:rsidR="009A6EFB" w:rsidRPr="00B92390" w:rsidRDefault="009A6EFB" w:rsidP="00E721DB">
            <w:pPr>
              <w:spacing w:after="0" w:line="240" w:lineRule="auto"/>
            </w:pPr>
            <w:r w:rsidRPr="00B92390">
              <w:lastRenderedPageBreak/>
              <w:t>(SKPL-F-0</w:t>
            </w:r>
            <w:r>
              <w:t>5</w:t>
            </w:r>
            <w:r w:rsidRPr="00B92390">
              <w:t>.</w:t>
            </w:r>
            <w:r>
              <w:t>1</w:t>
            </w:r>
            <w:r w:rsidRPr="00B92390">
              <w:t xml:space="preserve">) </w:t>
            </w:r>
            <w:r>
              <w:t>KANTORKU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79DFA5D" w14:textId="2ECCD5F3" w:rsidR="009A6EFB" w:rsidRPr="00B92390" w:rsidRDefault="009A6EFB" w:rsidP="00E721DB">
            <w:pPr>
              <w:spacing w:after="0" w:line="240" w:lineRule="auto"/>
            </w:pPr>
            <w:r w:rsidRPr="00FE39F7">
              <w:t>Sytem dapat menampilkan denda keterlambatan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29A8465" w14:textId="77777777" w:rsidR="009A6EFB" w:rsidRPr="00B92390" w:rsidRDefault="009A6EFB" w:rsidP="00E721DB">
            <w:pPr>
              <w:spacing w:after="0" w:line="240" w:lineRule="auto"/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2CD602E4" w14:textId="79DAC0AC" w:rsidR="009A6EFB" w:rsidRPr="00B92390" w:rsidRDefault="009A6EFB" w:rsidP="00E721DB">
            <w:pPr>
              <w:spacing w:after="0" w:line="240" w:lineRule="auto"/>
            </w:pPr>
            <w:r>
              <w:t>TAbsensi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939A365" w14:textId="35BDD9DF" w:rsidR="009A6EFB" w:rsidRPr="00B92390" w:rsidRDefault="009A6EFB" w:rsidP="00E721DB">
            <w:pPr>
              <w:spacing w:after="0" w:line="240" w:lineRule="auto"/>
            </w:pPr>
            <w:r>
              <w:t>-</w:t>
            </w:r>
          </w:p>
        </w:tc>
      </w:tr>
      <w:tr w:rsidR="009A6EFB" w:rsidRPr="00B92390" w14:paraId="22F1D837" w14:textId="77777777" w:rsidTr="00D635F7">
        <w:tc>
          <w:tcPr>
            <w:tcW w:w="1560" w:type="dxa"/>
            <w:shd w:val="clear" w:color="auto" w:fill="auto"/>
            <w:vAlign w:val="center"/>
          </w:tcPr>
          <w:p w14:paraId="336E62ED" w14:textId="065642C3" w:rsidR="009A6EFB" w:rsidRPr="00B92390" w:rsidRDefault="009A6EFB" w:rsidP="00E721DB">
            <w:pPr>
              <w:spacing w:after="0" w:line="240" w:lineRule="auto"/>
            </w:pPr>
            <w:r w:rsidRPr="00B92390">
              <w:t>(SKPL-F-0</w:t>
            </w:r>
            <w:r>
              <w:t>6</w:t>
            </w:r>
            <w:r w:rsidRPr="00B92390">
              <w:t xml:space="preserve">.0) </w:t>
            </w:r>
            <w:r>
              <w:t>KANTORKU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CD5FEC2" w14:textId="5766854C" w:rsidR="009A6EFB" w:rsidRPr="00B92390" w:rsidRDefault="009A6EFB" w:rsidP="00E721DB">
            <w:pPr>
              <w:spacing w:after="0" w:line="240" w:lineRule="auto"/>
            </w:pPr>
            <w:r w:rsidRPr="00FE39F7">
              <w:t>System dapat mencatat log aktvitas user ketika di dalam system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89B1818" w14:textId="77777777" w:rsidR="009A6EFB" w:rsidRPr="00B92390" w:rsidRDefault="009A6EFB" w:rsidP="00E721DB">
            <w:pPr>
              <w:spacing w:after="0" w:line="240" w:lineRule="auto"/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60F80C5C" w14:textId="2FCBC071" w:rsidR="009A6EFB" w:rsidRPr="00B92390" w:rsidRDefault="009A6EFB" w:rsidP="00E721DB">
            <w:pPr>
              <w:spacing w:after="0" w:line="240" w:lineRule="auto"/>
            </w:pPr>
            <w:r>
              <w:t>TLog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6FF15BE" w14:textId="4F5C065E" w:rsidR="009A6EFB" w:rsidRPr="00B92390" w:rsidRDefault="009A6EFB" w:rsidP="00E721DB">
            <w:pPr>
              <w:spacing w:after="0" w:line="240" w:lineRule="auto"/>
            </w:pPr>
            <w:r>
              <w:t>-</w:t>
            </w:r>
          </w:p>
        </w:tc>
      </w:tr>
      <w:tr w:rsidR="00C0743D" w:rsidRPr="00B92390" w14:paraId="15A7C6CE" w14:textId="77777777" w:rsidTr="00D635F7">
        <w:tc>
          <w:tcPr>
            <w:tcW w:w="1560" w:type="dxa"/>
            <w:shd w:val="clear" w:color="auto" w:fill="auto"/>
            <w:vAlign w:val="center"/>
          </w:tcPr>
          <w:p w14:paraId="41589CB0" w14:textId="378CBDF5" w:rsidR="00C0743D" w:rsidRPr="00B92390" w:rsidRDefault="00C0743D" w:rsidP="00E721DB">
            <w:pPr>
              <w:spacing w:after="0" w:line="240" w:lineRule="auto"/>
            </w:pPr>
            <w:r w:rsidRPr="00B92390">
              <w:t>(SKPL-F-0</w:t>
            </w:r>
            <w:r>
              <w:t>7</w:t>
            </w:r>
            <w:r w:rsidRPr="00B92390">
              <w:t xml:space="preserve">.0) </w:t>
            </w:r>
            <w:r>
              <w:t>KANTORKU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7F7FED6A" w14:textId="3AF76F92" w:rsidR="00C0743D" w:rsidRPr="00FE39F7" w:rsidRDefault="00C0743D" w:rsidP="00E721DB">
            <w:pPr>
              <w:spacing w:after="0" w:line="240" w:lineRule="auto"/>
            </w:pPr>
            <w:r>
              <w:t>Sytem dapat membuat &amp; menampilkan pengumuman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C407C5" w14:textId="04A6B0BA" w:rsidR="00C0743D" w:rsidRPr="00B92390" w:rsidRDefault="00C0743D" w:rsidP="00E721DB">
            <w:pPr>
              <w:spacing w:after="0" w:line="240" w:lineRule="auto"/>
            </w:pPr>
            <w:r>
              <w:t>TPengumuman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06B11F8" w14:textId="5DACB9DB" w:rsidR="00C0743D" w:rsidRDefault="00C0743D" w:rsidP="00E721DB">
            <w:pPr>
              <w:spacing w:after="0" w:line="240" w:lineRule="auto"/>
            </w:pPr>
            <w:r>
              <w:t>TPengumuman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69D252B" w14:textId="77777777" w:rsidR="00C0743D" w:rsidRDefault="00C0743D" w:rsidP="00E721DB">
            <w:pPr>
              <w:spacing w:after="0" w:line="240" w:lineRule="auto"/>
            </w:pPr>
          </w:p>
        </w:tc>
      </w:tr>
    </w:tbl>
    <w:p w14:paraId="2A947CCA" w14:textId="77777777" w:rsidR="00346387" w:rsidRPr="00B307B0" w:rsidRDefault="00346387" w:rsidP="008C3F88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7B514215" w14:textId="4DD67735" w:rsidR="000F5C75" w:rsidRDefault="000739BA" w:rsidP="000F5C75">
      <w:pPr>
        <w:pStyle w:val="Heading1"/>
        <w:rPr>
          <w:rFonts w:cs="Arial"/>
        </w:rPr>
      </w:pPr>
      <w:bookmarkStart w:id="75" w:name="_Toc506364390"/>
      <w:bookmarkStart w:id="76" w:name="_Toc58693681"/>
      <w:bookmarkStart w:id="77" w:name="_Toc58177346"/>
      <w:proofErr w:type="spellStart"/>
      <w:r w:rsidRPr="00B307B0">
        <w:rPr>
          <w:rFonts w:cs="Arial"/>
        </w:rPr>
        <w:t>Deskripsi</w:t>
      </w:r>
      <w:proofErr w:type="spellEnd"/>
      <w:r w:rsidRPr="00B307B0">
        <w:rPr>
          <w:rFonts w:cs="Arial"/>
        </w:rPr>
        <w:t xml:space="preserve"> </w:t>
      </w:r>
      <w:proofErr w:type="spellStart"/>
      <w:r w:rsidRPr="00B307B0">
        <w:rPr>
          <w:rFonts w:cs="Arial"/>
        </w:rPr>
        <w:t>Perancangan</w:t>
      </w:r>
      <w:proofErr w:type="spellEnd"/>
      <w:r w:rsidRPr="00B307B0">
        <w:rPr>
          <w:rFonts w:cs="Arial"/>
        </w:rPr>
        <w:t xml:space="preserve"> </w:t>
      </w:r>
      <w:proofErr w:type="spellStart"/>
      <w:r w:rsidRPr="00B307B0">
        <w:rPr>
          <w:rFonts w:cs="Arial"/>
        </w:rPr>
        <w:t>Rinci</w:t>
      </w:r>
      <w:bookmarkEnd w:id="75"/>
      <w:bookmarkEnd w:id="76"/>
      <w:bookmarkEnd w:id="77"/>
      <w:proofErr w:type="spellEnd"/>
    </w:p>
    <w:p w14:paraId="37A8177A" w14:textId="77777777" w:rsidR="00B9168E" w:rsidRPr="00B9168E" w:rsidRDefault="00B9168E" w:rsidP="00B9168E">
      <w:pPr>
        <w:rPr>
          <w:lang w:val="en-GB" w:eastAsia="en-US"/>
        </w:rPr>
      </w:pPr>
    </w:p>
    <w:p w14:paraId="70F6ECD6" w14:textId="18EB1651" w:rsidR="000739BA" w:rsidRDefault="000739BA" w:rsidP="000739BA">
      <w:pPr>
        <w:pStyle w:val="Heading2"/>
        <w:spacing w:before="0" w:after="0"/>
        <w:rPr>
          <w:rFonts w:cs="Arial"/>
        </w:rPr>
      </w:pPr>
      <w:bookmarkStart w:id="78" w:name="_Toc506364391"/>
      <w:bookmarkStart w:id="79" w:name="_Toc58693682"/>
      <w:bookmarkStart w:id="80" w:name="_Toc58177347"/>
      <w:proofErr w:type="spellStart"/>
      <w:r w:rsidRPr="00B307B0">
        <w:rPr>
          <w:rFonts w:cs="Arial"/>
        </w:rPr>
        <w:t>Deskripsi</w:t>
      </w:r>
      <w:proofErr w:type="spellEnd"/>
      <w:r w:rsidRPr="00B307B0">
        <w:rPr>
          <w:rFonts w:cs="Arial"/>
        </w:rPr>
        <w:t xml:space="preserve"> </w:t>
      </w:r>
      <w:proofErr w:type="spellStart"/>
      <w:r w:rsidRPr="00B307B0">
        <w:rPr>
          <w:rFonts w:cs="Arial"/>
        </w:rPr>
        <w:t>Rinci</w:t>
      </w:r>
      <w:proofErr w:type="spellEnd"/>
      <w:r w:rsidRPr="00B307B0">
        <w:rPr>
          <w:rFonts w:cs="Arial"/>
        </w:rPr>
        <w:t xml:space="preserve"> </w:t>
      </w:r>
      <w:proofErr w:type="spellStart"/>
      <w:r w:rsidRPr="00B307B0">
        <w:rPr>
          <w:rFonts w:cs="Arial"/>
        </w:rPr>
        <w:t>Tabel</w:t>
      </w:r>
      <w:bookmarkEnd w:id="78"/>
      <w:bookmarkEnd w:id="79"/>
      <w:bookmarkEnd w:id="80"/>
      <w:proofErr w:type="spellEnd"/>
    </w:p>
    <w:p w14:paraId="0DC3EA7C" w14:textId="77777777" w:rsidR="00B9168E" w:rsidRPr="00B9168E" w:rsidRDefault="00B9168E" w:rsidP="00B9168E">
      <w:pPr>
        <w:rPr>
          <w:lang w:val="en-GB" w:eastAsia="en-US"/>
        </w:rPr>
      </w:pPr>
    </w:p>
    <w:p w14:paraId="4BE8BA63" w14:textId="63D62E20" w:rsidR="000739BA" w:rsidRPr="00B307B0" w:rsidRDefault="000739BA" w:rsidP="000739BA">
      <w:pPr>
        <w:pStyle w:val="Heading3"/>
        <w:spacing w:before="0" w:after="0"/>
        <w:rPr>
          <w:rFonts w:cs="Arial"/>
        </w:rPr>
      </w:pPr>
      <w:bookmarkStart w:id="81" w:name="_Toc506364392"/>
      <w:bookmarkStart w:id="82" w:name="_Toc58693683"/>
      <w:bookmarkStart w:id="83" w:name="_Toc58177348"/>
      <w:proofErr w:type="spellStart"/>
      <w:r w:rsidRPr="00B307B0">
        <w:rPr>
          <w:rFonts w:cs="Arial"/>
        </w:rPr>
        <w:t>Tabel</w:t>
      </w:r>
      <w:proofErr w:type="spellEnd"/>
      <w:r w:rsidRPr="00B307B0">
        <w:rPr>
          <w:rFonts w:cs="Arial"/>
        </w:rPr>
        <w:t xml:space="preserve"> </w:t>
      </w:r>
      <w:bookmarkEnd w:id="81"/>
      <w:bookmarkEnd w:id="82"/>
      <w:r w:rsidR="009A6EFB">
        <w:rPr>
          <w:rFonts w:cs="Arial"/>
          <w:lang w:val="id-ID"/>
        </w:rPr>
        <w:t>TUser</w:t>
      </w:r>
      <w:r w:rsidR="00712EBD" w:rsidRPr="00B307B0">
        <w:rPr>
          <w:rFonts w:cs="Arial"/>
        </w:rPr>
        <w:t xml:space="preserve"> (TAB</w:t>
      </w:r>
      <w:r w:rsidR="00BF40D9">
        <w:rPr>
          <w:rFonts w:cs="Arial"/>
          <w:lang w:val="id-ID"/>
        </w:rPr>
        <w:t xml:space="preserve"> – 1)</w:t>
      </w:r>
      <w:bookmarkEnd w:id="83"/>
      <w:r w:rsidR="00BF40D9">
        <w:rPr>
          <w:rFonts w:cs="Arial"/>
          <w:lang w:val="id-ID"/>
        </w:rPr>
        <w:t xml:space="preserve"> </w:t>
      </w:r>
    </w:p>
    <w:p w14:paraId="7AAFCCEF" w14:textId="3F5E3C44" w:rsidR="00F97B2C" w:rsidRPr="00F97B2C" w:rsidRDefault="00F97B2C" w:rsidP="00F97B2C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84" w:name="_Toc58177371"/>
      <w:proofErr w:type="spellStart"/>
      <w:r w:rsidRPr="00F97B2C">
        <w:rPr>
          <w:b w:val="0"/>
          <w:bCs/>
          <w:i/>
          <w:iCs/>
        </w:rPr>
        <w:t>Tabel</w:t>
      </w:r>
      <w:proofErr w:type="spellEnd"/>
      <w:r w:rsidRPr="00F97B2C">
        <w:rPr>
          <w:b w:val="0"/>
          <w:bCs/>
          <w:i/>
          <w:iCs/>
        </w:rPr>
        <w:t xml:space="preserve"> </w:t>
      </w:r>
      <w:r w:rsidRPr="00F97B2C">
        <w:rPr>
          <w:b w:val="0"/>
          <w:bCs/>
          <w:i/>
          <w:iCs/>
        </w:rPr>
        <w:fldChar w:fldCharType="begin"/>
      </w:r>
      <w:r w:rsidRPr="00F97B2C">
        <w:rPr>
          <w:b w:val="0"/>
          <w:bCs/>
          <w:i/>
          <w:iCs/>
        </w:rPr>
        <w:instrText xml:space="preserve"> SEQ Tabel \* ARABIC </w:instrText>
      </w:r>
      <w:r w:rsidRPr="00F97B2C">
        <w:rPr>
          <w:b w:val="0"/>
          <w:bCs/>
          <w:i/>
          <w:iCs/>
        </w:rPr>
        <w:fldChar w:fldCharType="separate"/>
      </w:r>
      <w:r w:rsidR="00F307A6">
        <w:rPr>
          <w:b w:val="0"/>
          <w:bCs/>
          <w:i/>
          <w:iCs/>
          <w:noProof/>
        </w:rPr>
        <w:t>10</w:t>
      </w:r>
      <w:r w:rsidRPr="00F97B2C">
        <w:rPr>
          <w:b w:val="0"/>
          <w:bCs/>
          <w:i/>
          <w:iCs/>
        </w:rPr>
        <w:fldChar w:fldCharType="end"/>
      </w:r>
      <w:r w:rsidRPr="00F97B2C">
        <w:rPr>
          <w:b w:val="0"/>
          <w:bCs/>
          <w:i/>
          <w:iCs/>
          <w:lang w:val="id-ID"/>
        </w:rPr>
        <w:t xml:space="preserve"> Deskripsi Perancangan Rinci Tabel TUser</w:t>
      </w:r>
      <w:bookmarkEnd w:id="84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924"/>
        <w:gridCol w:w="1305"/>
        <w:gridCol w:w="850"/>
        <w:gridCol w:w="992"/>
        <w:gridCol w:w="1985"/>
      </w:tblGrid>
      <w:tr w:rsidR="009A6EFB" w:rsidRPr="00B307B0" w14:paraId="15C7D383" w14:textId="77777777" w:rsidTr="00E721DB">
        <w:tc>
          <w:tcPr>
            <w:tcW w:w="1728" w:type="dxa"/>
            <w:shd w:val="clear" w:color="auto" w:fill="CCCCCC"/>
            <w:vAlign w:val="center"/>
          </w:tcPr>
          <w:p w14:paraId="3A43507E" w14:textId="77777777" w:rsidR="009A6EFB" w:rsidRPr="00B92390" w:rsidRDefault="009A6EFB" w:rsidP="00E721DB">
            <w:pPr>
              <w:spacing w:after="0" w:line="240" w:lineRule="auto"/>
              <w:rPr>
                <w:b/>
              </w:rPr>
            </w:pPr>
            <w:bookmarkStart w:id="85" w:name="_Hlk56980552"/>
            <w:r w:rsidRPr="00B92390">
              <w:rPr>
                <w:b/>
              </w:rPr>
              <w:t>IdField</w:t>
            </w:r>
          </w:p>
        </w:tc>
        <w:tc>
          <w:tcPr>
            <w:tcW w:w="1924" w:type="dxa"/>
            <w:shd w:val="clear" w:color="auto" w:fill="CCCCCC"/>
            <w:vAlign w:val="center"/>
          </w:tcPr>
          <w:p w14:paraId="4373B429" w14:textId="77777777" w:rsidR="009A6EFB" w:rsidRPr="00B92390" w:rsidRDefault="009A6EFB" w:rsidP="00E721DB">
            <w:pPr>
              <w:spacing w:after="0" w:line="240" w:lineRule="auto"/>
              <w:rPr>
                <w:b/>
              </w:rPr>
            </w:pPr>
            <w:r w:rsidRPr="00B92390">
              <w:rPr>
                <w:b/>
              </w:rPr>
              <w:t>Deskripsi</w:t>
            </w:r>
          </w:p>
        </w:tc>
        <w:tc>
          <w:tcPr>
            <w:tcW w:w="1305" w:type="dxa"/>
            <w:shd w:val="clear" w:color="auto" w:fill="CCCCCC"/>
            <w:vAlign w:val="center"/>
          </w:tcPr>
          <w:p w14:paraId="48D36030" w14:textId="77777777" w:rsidR="009A6EFB" w:rsidRPr="00B92390" w:rsidRDefault="009A6EFB" w:rsidP="00E721DB">
            <w:pPr>
              <w:spacing w:after="0" w:line="240" w:lineRule="auto"/>
              <w:rPr>
                <w:b/>
              </w:rPr>
            </w:pPr>
            <w:r w:rsidRPr="00B92390">
              <w:rPr>
                <w:b/>
              </w:rPr>
              <w:t>Type &amp; Length</w:t>
            </w:r>
          </w:p>
        </w:tc>
        <w:tc>
          <w:tcPr>
            <w:tcW w:w="850" w:type="dxa"/>
            <w:shd w:val="clear" w:color="auto" w:fill="CCCCCC"/>
            <w:vAlign w:val="center"/>
          </w:tcPr>
          <w:p w14:paraId="701DDC5D" w14:textId="6F34FA72" w:rsidR="009A6EFB" w:rsidRPr="00B92390" w:rsidRDefault="009A6EFB" w:rsidP="00E721DB">
            <w:pPr>
              <w:spacing w:after="0" w:line="240" w:lineRule="auto"/>
              <w:rPr>
                <w:b/>
              </w:rPr>
            </w:pPr>
            <w:r w:rsidRPr="00B92390">
              <w:rPr>
                <w:b/>
              </w:rPr>
              <w:t>Boleh NULL</w:t>
            </w:r>
          </w:p>
        </w:tc>
        <w:tc>
          <w:tcPr>
            <w:tcW w:w="992" w:type="dxa"/>
            <w:shd w:val="clear" w:color="auto" w:fill="CCCCCC"/>
            <w:vAlign w:val="center"/>
          </w:tcPr>
          <w:p w14:paraId="449BCE33" w14:textId="77777777" w:rsidR="009A6EFB" w:rsidRPr="00B92390" w:rsidRDefault="009A6EFB" w:rsidP="00E721DB">
            <w:pPr>
              <w:spacing w:after="0" w:line="240" w:lineRule="auto"/>
              <w:rPr>
                <w:b/>
              </w:rPr>
            </w:pPr>
            <w:r w:rsidRPr="00B92390">
              <w:rPr>
                <w:b/>
              </w:rPr>
              <w:t>Default</w:t>
            </w:r>
          </w:p>
        </w:tc>
        <w:tc>
          <w:tcPr>
            <w:tcW w:w="1985" w:type="dxa"/>
            <w:shd w:val="clear" w:color="auto" w:fill="CCCCCC"/>
            <w:vAlign w:val="center"/>
          </w:tcPr>
          <w:p w14:paraId="28426274" w14:textId="77777777" w:rsidR="009A6EFB" w:rsidRPr="00B92390" w:rsidRDefault="009A6EFB" w:rsidP="00E721DB">
            <w:pPr>
              <w:spacing w:after="0" w:line="240" w:lineRule="auto"/>
              <w:rPr>
                <w:b/>
              </w:rPr>
            </w:pPr>
            <w:r w:rsidRPr="00B92390">
              <w:rPr>
                <w:b/>
              </w:rPr>
              <w:t>Keterangan</w:t>
            </w:r>
          </w:p>
        </w:tc>
      </w:tr>
      <w:tr w:rsidR="009A6EFB" w:rsidRPr="00B307B0" w14:paraId="51D7E588" w14:textId="77777777" w:rsidTr="00E721DB">
        <w:tc>
          <w:tcPr>
            <w:tcW w:w="1728" w:type="dxa"/>
            <w:shd w:val="clear" w:color="auto" w:fill="auto"/>
            <w:vAlign w:val="center"/>
          </w:tcPr>
          <w:p w14:paraId="2E09F420" w14:textId="1748D3A9" w:rsidR="009A6EFB" w:rsidRPr="00B92390" w:rsidRDefault="009A6EFB" w:rsidP="00E721DB">
            <w:pPr>
              <w:spacing w:after="0" w:line="240" w:lineRule="auto"/>
            </w:pPr>
            <w:r>
              <w:t>id_user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4EE7378E" w14:textId="149A3499" w:rsidR="009A6EFB" w:rsidRPr="00B92390" w:rsidRDefault="009A6EFB" w:rsidP="00E721DB">
            <w:pPr>
              <w:spacing w:after="0" w:line="240" w:lineRule="auto"/>
            </w:pPr>
            <w:r>
              <w:t>id pengguna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174B2AD0" w14:textId="303D99F1" w:rsidR="009A6EFB" w:rsidRPr="00B92390" w:rsidRDefault="008920A2" w:rsidP="00E721DB">
            <w:pPr>
              <w:spacing w:after="0" w:line="240" w:lineRule="auto"/>
            </w:pPr>
            <w:r>
              <w:t>integer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B63A71" w14:textId="5BB43440" w:rsidR="009A6EFB" w:rsidRPr="00B92390" w:rsidRDefault="009A6EFB" w:rsidP="00E721DB">
            <w:pPr>
              <w:spacing w:after="0" w:line="240" w:lineRule="auto"/>
            </w:pPr>
            <w:r w:rsidRPr="00B92390">
              <w:t>Tidak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ECC277" w14:textId="77777777" w:rsidR="009A6EFB" w:rsidRPr="00B92390" w:rsidRDefault="009A6EFB" w:rsidP="00E721DB">
            <w:pPr>
              <w:spacing w:after="0" w:line="240" w:lineRule="auto"/>
            </w:pPr>
            <w:r w:rsidRPr="00B92390">
              <w:t>-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BED18A8" w14:textId="7B49FEB6" w:rsidR="009A6EFB" w:rsidRPr="0051759F" w:rsidRDefault="0051759F" w:rsidP="00E721DB">
            <w:pPr>
              <w:spacing w:after="0" w:line="240" w:lineRule="auto"/>
            </w:pPr>
            <w:r>
              <w:t>id user akan secara otomatis terisi</w:t>
            </w:r>
          </w:p>
        </w:tc>
      </w:tr>
      <w:tr w:rsidR="009A6EFB" w:rsidRPr="00B307B0" w14:paraId="11B6F32D" w14:textId="77777777" w:rsidTr="00E721DB">
        <w:tc>
          <w:tcPr>
            <w:tcW w:w="1728" w:type="dxa"/>
            <w:shd w:val="clear" w:color="auto" w:fill="auto"/>
            <w:vAlign w:val="center"/>
          </w:tcPr>
          <w:p w14:paraId="628D8006" w14:textId="58405768" w:rsidR="009A6EFB" w:rsidRPr="00B92390" w:rsidRDefault="009A6EFB" w:rsidP="00E721DB">
            <w:pPr>
              <w:spacing w:after="0" w:line="240" w:lineRule="auto"/>
            </w:pPr>
            <w:r>
              <w:t>NIP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69755C6A" w14:textId="1C360D15" w:rsidR="009A6EFB" w:rsidRPr="00B92390" w:rsidRDefault="00E61D9B" w:rsidP="00E721DB">
            <w:pPr>
              <w:spacing w:after="0" w:line="240" w:lineRule="auto"/>
            </w:pPr>
            <w:r>
              <w:t>Nomor Induk dari Pegawai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56674079" w14:textId="7C3A29B8" w:rsidR="009A6EFB" w:rsidRPr="00B92390" w:rsidRDefault="0051759F" w:rsidP="00E721DB">
            <w:pPr>
              <w:spacing w:after="0" w:line="240" w:lineRule="auto"/>
            </w:pPr>
            <w:r>
              <w:t>Integer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21465C" w14:textId="1F623392" w:rsidR="009A6EFB" w:rsidRPr="00B92390" w:rsidRDefault="009A6EFB" w:rsidP="00E721DB">
            <w:pPr>
              <w:spacing w:after="0" w:line="240" w:lineRule="auto"/>
            </w:pPr>
            <w:r w:rsidRPr="00B92390">
              <w:t>Tidak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95208B" w14:textId="122F9540" w:rsidR="009A6EFB" w:rsidRPr="00B92390" w:rsidRDefault="0051759F" w:rsidP="00E721DB">
            <w:pPr>
              <w:spacing w:after="0" w:line="240" w:lineRule="auto"/>
            </w:pPr>
            <w: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10E6EA1" w14:textId="66A2B681" w:rsidR="009A6EFB" w:rsidRPr="0051759F" w:rsidRDefault="0051759F" w:rsidP="00E721DB">
            <w:pPr>
              <w:spacing w:after="0" w:line="240" w:lineRule="auto"/>
            </w:pPr>
            <w:r>
              <w:t>NIP akan secara otomatis terisi</w:t>
            </w:r>
          </w:p>
        </w:tc>
      </w:tr>
      <w:tr w:rsidR="009A6EFB" w:rsidRPr="00B307B0" w14:paraId="046F7B61" w14:textId="77777777" w:rsidTr="00E721DB">
        <w:tc>
          <w:tcPr>
            <w:tcW w:w="1728" w:type="dxa"/>
            <w:shd w:val="clear" w:color="auto" w:fill="auto"/>
            <w:vAlign w:val="center"/>
          </w:tcPr>
          <w:p w14:paraId="329BD346" w14:textId="6A4FE3C9" w:rsidR="009A6EFB" w:rsidRPr="00B92390" w:rsidRDefault="009A6EFB" w:rsidP="00E721DB">
            <w:pPr>
              <w:spacing w:after="0" w:line="240" w:lineRule="auto"/>
            </w:pPr>
            <w:r>
              <w:t>nama_user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1F04FAAD" w14:textId="797D48CB" w:rsidR="009A6EFB" w:rsidRPr="00B92390" w:rsidRDefault="0051759F" w:rsidP="00E721DB">
            <w:pPr>
              <w:spacing w:after="0" w:line="240" w:lineRule="auto"/>
            </w:pPr>
            <w:r>
              <w:t>Nama dari pengguna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1D1174F3" w14:textId="381BE82E" w:rsidR="009A6EFB" w:rsidRPr="00B92390" w:rsidRDefault="00F97B2C" w:rsidP="00E721DB">
            <w:pPr>
              <w:spacing w:after="0" w:line="240" w:lineRule="auto"/>
            </w:pPr>
            <w:r>
              <w:t>varchar(50)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C0474C" w14:textId="4C35286C" w:rsidR="009A6EFB" w:rsidRPr="00B92390" w:rsidRDefault="009A6EFB" w:rsidP="00E721DB">
            <w:pPr>
              <w:spacing w:after="0" w:line="240" w:lineRule="auto"/>
            </w:pPr>
            <w:r w:rsidRPr="00B92390">
              <w:t>Tidak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7C1138" w14:textId="77777777" w:rsidR="009A6EFB" w:rsidRPr="00B92390" w:rsidRDefault="009A6EFB" w:rsidP="00E721DB">
            <w:pPr>
              <w:spacing w:after="0" w:line="240" w:lineRule="auto"/>
            </w:pPr>
            <w:r w:rsidRPr="00B92390">
              <w:t>-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AAD4652" w14:textId="35C907CC" w:rsidR="009A6EFB" w:rsidRPr="00B92390" w:rsidRDefault="00A8427B" w:rsidP="00E721DB">
            <w:pPr>
              <w:spacing w:after="0" w:line="240" w:lineRule="auto"/>
            </w:pPr>
            <w:r>
              <w:t>nama_user dapat diedit / ditambah data baru oleh user admin</w:t>
            </w:r>
          </w:p>
        </w:tc>
      </w:tr>
      <w:tr w:rsidR="009A6EFB" w:rsidRPr="00B307B0" w14:paraId="29583074" w14:textId="77777777" w:rsidTr="00E721DB">
        <w:tc>
          <w:tcPr>
            <w:tcW w:w="1728" w:type="dxa"/>
            <w:shd w:val="clear" w:color="auto" w:fill="auto"/>
            <w:vAlign w:val="center"/>
          </w:tcPr>
          <w:p w14:paraId="43DCE592" w14:textId="407C0D83" w:rsidR="009A6EFB" w:rsidRPr="00B92390" w:rsidRDefault="009A6EFB" w:rsidP="00E721DB">
            <w:pPr>
              <w:spacing w:after="0" w:line="240" w:lineRule="auto"/>
            </w:pPr>
            <w:r>
              <w:t>username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0C5FE7C3" w14:textId="7D7CC356" w:rsidR="009A6EFB" w:rsidRPr="00B92390" w:rsidRDefault="0051759F" w:rsidP="00E721DB">
            <w:pPr>
              <w:spacing w:after="0" w:line="240" w:lineRule="auto"/>
            </w:pPr>
            <w:r>
              <w:t>Username pengguna yang digunakan untuk login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564ACF86" w14:textId="529C7BA4" w:rsidR="009A6EFB" w:rsidRPr="00B92390" w:rsidRDefault="00F97B2C" w:rsidP="00E721DB">
            <w:pPr>
              <w:spacing w:after="0" w:line="240" w:lineRule="auto"/>
            </w:pPr>
            <w:r>
              <w:t>varchar(20)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081D8D" w14:textId="3197E7AB" w:rsidR="009A6EFB" w:rsidRPr="00B92390" w:rsidRDefault="009A6EFB" w:rsidP="00E721DB">
            <w:pPr>
              <w:spacing w:after="0" w:line="240" w:lineRule="auto"/>
            </w:pPr>
            <w:r w:rsidRPr="00B92390">
              <w:t>Tidak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6263D8" w14:textId="73395D2D" w:rsidR="009A6EFB" w:rsidRPr="0051759F" w:rsidRDefault="0051759F" w:rsidP="00E721DB">
            <w:pPr>
              <w:spacing w:after="0" w:line="240" w:lineRule="auto"/>
            </w:pPr>
            <w:r>
              <w:t>-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A9D2318" w14:textId="30E2BFD9" w:rsidR="009A6EFB" w:rsidRPr="00B92390" w:rsidRDefault="00A8427B" w:rsidP="00E721DB">
            <w:pPr>
              <w:spacing w:after="0" w:line="240" w:lineRule="auto"/>
            </w:pPr>
            <w:r>
              <w:t>-</w:t>
            </w:r>
          </w:p>
        </w:tc>
      </w:tr>
      <w:tr w:rsidR="009A6EFB" w:rsidRPr="00B307B0" w14:paraId="1B20DC24" w14:textId="77777777" w:rsidTr="00E721DB">
        <w:tc>
          <w:tcPr>
            <w:tcW w:w="1728" w:type="dxa"/>
            <w:shd w:val="clear" w:color="auto" w:fill="auto"/>
            <w:vAlign w:val="center"/>
          </w:tcPr>
          <w:p w14:paraId="374798B9" w14:textId="68377C77" w:rsidR="009A6EFB" w:rsidRPr="00B92390" w:rsidRDefault="009A6EFB" w:rsidP="00E721DB">
            <w:pPr>
              <w:spacing w:after="0" w:line="240" w:lineRule="auto"/>
            </w:pPr>
            <w:r>
              <w:t>password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50BACF17" w14:textId="38368167" w:rsidR="009A6EFB" w:rsidRPr="00B92390" w:rsidRDefault="0051759F" w:rsidP="00E721DB">
            <w:pPr>
              <w:spacing w:after="0" w:line="240" w:lineRule="auto"/>
            </w:pPr>
            <w:r>
              <w:t>Password pengguna yang digunakan untuk login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29A7960D" w14:textId="03C7E4B8" w:rsidR="009A6EFB" w:rsidRPr="00B92390" w:rsidRDefault="00F97B2C" w:rsidP="00E721DB">
            <w:pPr>
              <w:spacing w:after="0" w:line="240" w:lineRule="auto"/>
            </w:pPr>
            <w:r>
              <w:t>varchar(16)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342B65" w14:textId="1BA671EA" w:rsidR="009A6EFB" w:rsidRPr="00B92390" w:rsidRDefault="009A6EFB" w:rsidP="00E721DB">
            <w:pPr>
              <w:spacing w:after="0" w:line="240" w:lineRule="auto"/>
            </w:pPr>
            <w:r w:rsidRPr="00B92390">
              <w:t>Tidak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717DC8" w14:textId="77777777" w:rsidR="009A6EFB" w:rsidRPr="00B92390" w:rsidRDefault="009A6EFB" w:rsidP="00E721DB">
            <w:pPr>
              <w:spacing w:after="0" w:line="240" w:lineRule="auto"/>
            </w:pPr>
            <w:r w:rsidRPr="00B92390">
              <w:t>-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DF3556C" w14:textId="4A73B8DB" w:rsidR="009A6EFB" w:rsidRPr="00B92390" w:rsidRDefault="00A8427B" w:rsidP="00E721DB">
            <w:pPr>
              <w:spacing w:after="0" w:line="240" w:lineRule="auto"/>
            </w:pPr>
            <w:r>
              <w:t>-</w:t>
            </w:r>
          </w:p>
        </w:tc>
      </w:tr>
      <w:tr w:rsidR="009A6EFB" w:rsidRPr="00B307B0" w14:paraId="48B3667B" w14:textId="77777777" w:rsidTr="00E721DB">
        <w:tc>
          <w:tcPr>
            <w:tcW w:w="1728" w:type="dxa"/>
            <w:shd w:val="clear" w:color="auto" w:fill="auto"/>
            <w:vAlign w:val="center"/>
          </w:tcPr>
          <w:p w14:paraId="56AA04A1" w14:textId="4416EE09" w:rsidR="009A6EFB" w:rsidRPr="00B92390" w:rsidRDefault="009A6EFB" w:rsidP="00E721DB">
            <w:pPr>
              <w:spacing w:after="0" w:line="240" w:lineRule="auto"/>
            </w:pPr>
            <w:r>
              <w:t>jenis_kelamin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53806D21" w14:textId="414E40A4" w:rsidR="009A6EFB" w:rsidRPr="00B92390" w:rsidRDefault="0051759F" w:rsidP="00E721DB">
            <w:pPr>
              <w:spacing w:after="0" w:line="240" w:lineRule="auto"/>
            </w:pPr>
            <w:r>
              <w:t>Keterangan gender dari pengguna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00E76043" w14:textId="0BE85CD1" w:rsidR="009A6EFB" w:rsidRPr="00B92390" w:rsidRDefault="00F97B2C" w:rsidP="00E721DB">
            <w:pPr>
              <w:spacing w:after="0" w:line="240" w:lineRule="auto"/>
            </w:pPr>
            <w:r>
              <w:t>char(1)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649294" w14:textId="7AA45D15" w:rsidR="009A6EFB" w:rsidRPr="00B92390" w:rsidRDefault="009A6EFB" w:rsidP="00E721DB">
            <w:pPr>
              <w:spacing w:after="0" w:line="240" w:lineRule="auto"/>
            </w:pPr>
            <w:r w:rsidRPr="00B92390">
              <w:t>Tidak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57FFFF" w14:textId="77777777" w:rsidR="009A6EFB" w:rsidRPr="00B92390" w:rsidRDefault="009A6EFB" w:rsidP="00E721DB">
            <w:pPr>
              <w:spacing w:after="0" w:line="240" w:lineRule="auto"/>
            </w:pPr>
            <w:r w:rsidRPr="00B92390">
              <w:t>-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304C2D6" w14:textId="548779A8" w:rsidR="009A6EFB" w:rsidRPr="00B92390" w:rsidRDefault="00A8427B" w:rsidP="00E721DB">
            <w:pPr>
              <w:spacing w:after="0" w:line="240" w:lineRule="auto"/>
            </w:pPr>
            <w:r>
              <w:t>-</w:t>
            </w:r>
          </w:p>
        </w:tc>
      </w:tr>
      <w:tr w:rsidR="009A6EFB" w:rsidRPr="00B307B0" w14:paraId="59425872" w14:textId="77777777" w:rsidTr="00E721DB">
        <w:tc>
          <w:tcPr>
            <w:tcW w:w="1728" w:type="dxa"/>
            <w:shd w:val="clear" w:color="auto" w:fill="auto"/>
            <w:vAlign w:val="center"/>
          </w:tcPr>
          <w:p w14:paraId="256F5540" w14:textId="51D42F94" w:rsidR="009A6EFB" w:rsidRPr="00B92390" w:rsidRDefault="009A6EFB" w:rsidP="00E721DB">
            <w:pPr>
              <w:spacing w:after="0" w:line="240" w:lineRule="auto"/>
            </w:pPr>
            <w:r>
              <w:t>TTL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3B26468D" w14:textId="61CE9772" w:rsidR="009A6EFB" w:rsidRPr="00B92390" w:rsidRDefault="0051759F" w:rsidP="00E721DB">
            <w:pPr>
              <w:spacing w:after="0" w:line="240" w:lineRule="auto"/>
            </w:pPr>
            <w:r>
              <w:t>Keterangan tempat &amp; tanggal lahir dari pengguna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466D61F2" w14:textId="54636DB0" w:rsidR="009A6EFB" w:rsidRPr="00B92390" w:rsidRDefault="00F97B2C" w:rsidP="00E721DB">
            <w:pPr>
              <w:spacing w:after="0" w:line="240" w:lineRule="auto"/>
            </w:pPr>
            <w:r>
              <w:t>varchar(20)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5348C5" w14:textId="5D550681" w:rsidR="009A6EFB" w:rsidRPr="00B92390" w:rsidRDefault="009A6EFB" w:rsidP="00E721DB">
            <w:pPr>
              <w:spacing w:after="0" w:line="240" w:lineRule="auto"/>
            </w:pPr>
            <w:r w:rsidRPr="00B92390">
              <w:t>Tidak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1B8ED3" w14:textId="77777777" w:rsidR="009A6EFB" w:rsidRPr="00B92390" w:rsidRDefault="009A6EFB" w:rsidP="00E721DB">
            <w:pPr>
              <w:spacing w:after="0" w:line="240" w:lineRule="auto"/>
            </w:pPr>
            <w:r w:rsidRPr="00B92390">
              <w:t>-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F4305CD" w14:textId="6C530289" w:rsidR="009A6EFB" w:rsidRPr="00B92390" w:rsidRDefault="00A8427B" w:rsidP="00E721DB">
            <w:pPr>
              <w:spacing w:after="0" w:line="240" w:lineRule="auto"/>
            </w:pPr>
            <w:r>
              <w:t>-</w:t>
            </w:r>
          </w:p>
        </w:tc>
      </w:tr>
      <w:tr w:rsidR="009A6EFB" w:rsidRPr="00B307B0" w14:paraId="1D27111F" w14:textId="77777777" w:rsidTr="00E721DB">
        <w:tc>
          <w:tcPr>
            <w:tcW w:w="1728" w:type="dxa"/>
            <w:shd w:val="clear" w:color="auto" w:fill="auto"/>
            <w:vAlign w:val="center"/>
          </w:tcPr>
          <w:p w14:paraId="6147F87C" w14:textId="5A5DE239" w:rsidR="009A6EFB" w:rsidRPr="00B92390" w:rsidRDefault="009A6EFB" w:rsidP="00E721DB">
            <w:pPr>
              <w:spacing w:after="0" w:line="240" w:lineRule="auto"/>
            </w:pPr>
            <w:r>
              <w:t>pendidikan_terakhir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21149C8B" w14:textId="1A9F2F88" w:rsidR="009A6EFB" w:rsidRPr="00B92390" w:rsidRDefault="0051759F" w:rsidP="00E721DB">
            <w:pPr>
              <w:spacing w:after="0" w:line="240" w:lineRule="auto"/>
            </w:pPr>
            <w:r>
              <w:t>Keterangan pendidikan terakhir yang ditempuh oleh pengguna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2EC63EC3" w14:textId="32DFF610" w:rsidR="009A6EFB" w:rsidRPr="00B92390" w:rsidRDefault="00F97B2C" w:rsidP="00E721DB">
            <w:pPr>
              <w:spacing w:after="0" w:line="240" w:lineRule="auto"/>
            </w:pPr>
            <w:r>
              <w:t>varchar(20)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629683" w14:textId="4720B16E" w:rsidR="009A6EFB" w:rsidRPr="00B92390" w:rsidRDefault="009A6EFB" w:rsidP="00E721DB">
            <w:pPr>
              <w:spacing w:after="0" w:line="240" w:lineRule="auto"/>
            </w:pPr>
            <w:r w:rsidRPr="00B92390">
              <w:t>Tidak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34C0A3" w14:textId="77777777" w:rsidR="009A6EFB" w:rsidRPr="00B92390" w:rsidRDefault="009A6EFB" w:rsidP="00E721DB">
            <w:pPr>
              <w:spacing w:after="0" w:line="240" w:lineRule="auto"/>
            </w:pPr>
            <w:r w:rsidRPr="00B92390">
              <w:t>-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5CEE4A9" w14:textId="4795402C" w:rsidR="009A6EFB" w:rsidRPr="00B92390" w:rsidRDefault="00A8427B" w:rsidP="00E721DB">
            <w:pPr>
              <w:spacing w:after="0" w:line="240" w:lineRule="auto"/>
            </w:pPr>
            <w:r>
              <w:t>-</w:t>
            </w:r>
          </w:p>
        </w:tc>
      </w:tr>
      <w:tr w:rsidR="009A6EFB" w:rsidRPr="00B307B0" w14:paraId="3622BE1F" w14:textId="77777777" w:rsidTr="00E721DB">
        <w:tc>
          <w:tcPr>
            <w:tcW w:w="1728" w:type="dxa"/>
            <w:shd w:val="clear" w:color="auto" w:fill="auto"/>
            <w:vAlign w:val="center"/>
          </w:tcPr>
          <w:p w14:paraId="7EC89120" w14:textId="157D5381" w:rsidR="009A6EFB" w:rsidRPr="00B92390" w:rsidRDefault="009A6EFB" w:rsidP="00E721DB">
            <w:pPr>
              <w:spacing w:after="0" w:line="240" w:lineRule="auto"/>
            </w:pPr>
            <w:r>
              <w:t>jabatan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6F7461AC" w14:textId="44BBF7D3" w:rsidR="009A6EFB" w:rsidRPr="00B92390" w:rsidRDefault="0051759F" w:rsidP="00E721DB">
            <w:pPr>
              <w:spacing w:after="0" w:line="240" w:lineRule="auto"/>
            </w:pPr>
            <w:r>
              <w:t>Keterangan jabatan dari pengguna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5ED3F6CC" w14:textId="5019FE5C" w:rsidR="009A6EFB" w:rsidRPr="00B92390" w:rsidRDefault="00F97B2C" w:rsidP="00E721DB">
            <w:pPr>
              <w:spacing w:after="0" w:line="240" w:lineRule="auto"/>
            </w:pPr>
            <w:r>
              <w:t>varchar(20)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AFDEEF" w14:textId="5839D61F" w:rsidR="009A6EFB" w:rsidRPr="00B92390" w:rsidRDefault="009A6EFB" w:rsidP="00E721DB">
            <w:pPr>
              <w:spacing w:after="0" w:line="240" w:lineRule="auto"/>
            </w:pPr>
            <w:r w:rsidRPr="00B92390">
              <w:t>Tidak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081CBC" w14:textId="77777777" w:rsidR="009A6EFB" w:rsidRPr="00B92390" w:rsidRDefault="009A6EFB" w:rsidP="00E721DB">
            <w:pPr>
              <w:spacing w:after="0" w:line="240" w:lineRule="auto"/>
            </w:pPr>
            <w:r w:rsidRPr="00B92390">
              <w:t>-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443550D" w14:textId="43CBC24F" w:rsidR="009A6EFB" w:rsidRPr="00B92390" w:rsidRDefault="00A8427B" w:rsidP="00E721DB">
            <w:pPr>
              <w:spacing w:after="0" w:line="240" w:lineRule="auto"/>
            </w:pPr>
            <w:r>
              <w:t>-</w:t>
            </w:r>
          </w:p>
        </w:tc>
      </w:tr>
      <w:tr w:rsidR="009A6EFB" w:rsidRPr="00B307B0" w14:paraId="7C60277B" w14:textId="77777777" w:rsidTr="00E721DB">
        <w:tc>
          <w:tcPr>
            <w:tcW w:w="1728" w:type="dxa"/>
            <w:shd w:val="clear" w:color="auto" w:fill="auto"/>
            <w:vAlign w:val="center"/>
          </w:tcPr>
          <w:p w14:paraId="7BBB8300" w14:textId="2ECCF3B8" w:rsidR="009A6EFB" w:rsidRDefault="009A6EFB" w:rsidP="00E721DB">
            <w:pPr>
              <w:spacing w:after="0" w:line="240" w:lineRule="auto"/>
            </w:pPr>
            <w:r>
              <w:lastRenderedPageBreak/>
              <w:t>level_user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639D8D3C" w14:textId="2442FE93" w:rsidR="009A6EFB" w:rsidRPr="00B92390" w:rsidRDefault="0051759F" w:rsidP="00E721DB">
            <w:pPr>
              <w:spacing w:after="0" w:line="240" w:lineRule="auto"/>
            </w:pPr>
            <w:r>
              <w:t>Level yang membedakan antara user admin &amp; pegawai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2E4028EA" w14:textId="5E97AD9E" w:rsidR="009A6EFB" w:rsidRPr="00B92390" w:rsidRDefault="00A8427B" w:rsidP="00E721DB">
            <w:pPr>
              <w:spacing w:after="0" w:line="240" w:lineRule="auto"/>
            </w:pPr>
            <w:r>
              <w:t>integer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4F86F" w14:textId="770699A5" w:rsidR="009A6EFB" w:rsidRPr="00B92390" w:rsidRDefault="00F97B2C" w:rsidP="00E721DB">
            <w:pPr>
              <w:spacing w:after="0" w:line="240" w:lineRule="auto"/>
            </w:pPr>
            <w:r>
              <w:t>Tidak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5B688E" w14:textId="467D7F35" w:rsidR="009A6EFB" w:rsidRPr="00B92390" w:rsidRDefault="0051759F" w:rsidP="00E721DB">
            <w:pPr>
              <w:spacing w:after="0" w:line="240" w:lineRule="auto"/>
            </w:pPr>
            <w: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AC6EC33" w14:textId="7AEA20DF" w:rsidR="009A6EFB" w:rsidRPr="00B92390" w:rsidRDefault="00A8427B" w:rsidP="00E721DB">
            <w:pPr>
              <w:spacing w:after="0" w:line="240" w:lineRule="auto"/>
            </w:pPr>
            <w:r>
              <w:t>-</w:t>
            </w:r>
          </w:p>
        </w:tc>
      </w:tr>
      <w:bookmarkEnd w:id="85"/>
    </w:tbl>
    <w:p w14:paraId="6DE48267" w14:textId="703E9385" w:rsidR="000739BA" w:rsidRDefault="000739BA" w:rsidP="000739BA">
      <w:pPr>
        <w:spacing w:after="0" w:line="240" w:lineRule="auto"/>
        <w:jc w:val="center"/>
        <w:rPr>
          <w:rFonts w:ascii="Arial" w:hAnsi="Arial" w:cs="Arial"/>
        </w:rPr>
      </w:pPr>
    </w:p>
    <w:p w14:paraId="2BAE4111" w14:textId="5702E471" w:rsidR="008920A2" w:rsidRDefault="008920A2" w:rsidP="000739BA">
      <w:pPr>
        <w:spacing w:after="0" w:line="240" w:lineRule="auto"/>
        <w:jc w:val="center"/>
        <w:rPr>
          <w:rFonts w:ascii="Arial" w:hAnsi="Arial" w:cs="Arial"/>
        </w:rPr>
      </w:pPr>
    </w:p>
    <w:p w14:paraId="2502B6E4" w14:textId="1229226B" w:rsidR="008920A2" w:rsidRDefault="008920A2" w:rsidP="000739BA">
      <w:pPr>
        <w:spacing w:after="0" w:line="240" w:lineRule="auto"/>
        <w:jc w:val="center"/>
        <w:rPr>
          <w:rFonts w:ascii="Arial" w:hAnsi="Arial" w:cs="Arial"/>
        </w:rPr>
      </w:pPr>
    </w:p>
    <w:p w14:paraId="4F1A0DE1" w14:textId="77777777" w:rsidR="008920A2" w:rsidRPr="00B307B0" w:rsidRDefault="008920A2" w:rsidP="000739BA">
      <w:pPr>
        <w:spacing w:after="0" w:line="240" w:lineRule="auto"/>
        <w:jc w:val="center"/>
        <w:rPr>
          <w:rFonts w:ascii="Arial" w:hAnsi="Arial" w:cs="Arial"/>
        </w:rPr>
      </w:pPr>
    </w:p>
    <w:p w14:paraId="143C2341" w14:textId="7BD6D9F4" w:rsidR="008920A2" w:rsidRPr="008920A2" w:rsidRDefault="000739BA" w:rsidP="008920A2">
      <w:pPr>
        <w:pStyle w:val="Heading3"/>
        <w:spacing w:before="0" w:after="0"/>
        <w:rPr>
          <w:rFonts w:cs="Arial"/>
          <w:lang w:val="id-ID"/>
        </w:rPr>
      </w:pPr>
      <w:bookmarkStart w:id="86" w:name="_Toc58693685"/>
      <w:bookmarkStart w:id="87" w:name="_Toc58177349"/>
      <w:proofErr w:type="spellStart"/>
      <w:r w:rsidRPr="00B307B0">
        <w:rPr>
          <w:rFonts w:cs="Arial"/>
        </w:rPr>
        <w:t>Tabel</w:t>
      </w:r>
      <w:proofErr w:type="spellEnd"/>
      <w:r w:rsidRPr="00B307B0">
        <w:rPr>
          <w:rFonts w:cs="Arial"/>
        </w:rPr>
        <w:t xml:space="preserve"> </w:t>
      </w:r>
      <w:bookmarkEnd w:id="86"/>
      <w:r w:rsidR="00A8427B">
        <w:rPr>
          <w:rFonts w:cs="Arial"/>
          <w:lang w:val="id-ID"/>
        </w:rPr>
        <w:t>T</w:t>
      </w:r>
      <w:r w:rsidR="003A6F3A">
        <w:rPr>
          <w:rFonts w:cs="Arial"/>
          <w:lang w:val="id-ID"/>
        </w:rPr>
        <w:tab/>
      </w:r>
      <w:r w:rsidR="00A8427B">
        <w:rPr>
          <w:rFonts w:cs="Arial"/>
          <w:lang w:val="id-ID"/>
        </w:rPr>
        <w:t>Gaji</w:t>
      </w:r>
      <w:r w:rsidR="008920A2">
        <w:rPr>
          <w:rFonts w:cs="Arial"/>
          <w:lang w:val="id-ID"/>
        </w:rPr>
        <w:t xml:space="preserve"> (TAB</w:t>
      </w:r>
      <w:r w:rsidR="00BF40D9">
        <w:rPr>
          <w:rFonts w:cs="Arial"/>
          <w:lang w:val="id-ID"/>
        </w:rPr>
        <w:t xml:space="preserve"> – 2)</w:t>
      </w:r>
      <w:bookmarkEnd w:id="87"/>
      <w:r w:rsidR="008920A2">
        <w:rPr>
          <w:rFonts w:cs="Arial"/>
          <w:lang w:val="id-ID"/>
        </w:rPr>
        <w:br/>
      </w:r>
    </w:p>
    <w:p w14:paraId="5652B39D" w14:textId="26EE3C27" w:rsidR="0051764F" w:rsidRPr="0051764F" w:rsidRDefault="0051764F" w:rsidP="0051764F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88" w:name="_Toc58177372"/>
      <w:proofErr w:type="spellStart"/>
      <w:r w:rsidRPr="0051764F">
        <w:rPr>
          <w:b w:val="0"/>
          <w:bCs/>
          <w:i/>
          <w:iCs/>
        </w:rPr>
        <w:t>Tabel</w:t>
      </w:r>
      <w:proofErr w:type="spellEnd"/>
      <w:r w:rsidRPr="0051764F">
        <w:rPr>
          <w:b w:val="0"/>
          <w:bCs/>
          <w:i/>
          <w:iCs/>
        </w:rPr>
        <w:t xml:space="preserve"> </w:t>
      </w:r>
      <w:r w:rsidRPr="0051764F">
        <w:rPr>
          <w:b w:val="0"/>
          <w:bCs/>
          <w:i/>
          <w:iCs/>
        </w:rPr>
        <w:fldChar w:fldCharType="begin"/>
      </w:r>
      <w:r w:rsidRPr="0051764F">
        <w:rPr>
          <w:b w:val="0"/>
          <w:bCs/>
          <w:i/>
          <w:iCs/>
        </w:rPr>
        <w:instrText xml:space="preserve"> SEQ Tabel \* ARABIC </w:instrText>
      </w:r>
      <w:r w:rsidRPr="0051764F">
        <w:rPr>
          <w:b w:val="0"/>
          <w:bCs/>
          <w:i/>
          <w:iCs/>
        </w:rPr>
        <w:fldChar w:fldCharType="separate"/>
      </w:r>
      <w:r w:rsidR="00F307A6">
        <w:rPr>
          <w:b w:val="0"/>
          <w:bCs/>
          <w:i/>
          <w:iCs/>
          <w:noProof/>
        </w:rPr>
        <w:t>11</w:t>
      </w:r>
      <w:r w:rsidRPr="0051764F">
        <w:rPr>
          <w:b w:val="0"/>
          <w:bCs/>
          <w:i/>
          <w:iCs/>
        </w:rPr>
        <w:fldChar w:fldCharType="end"/>
      </w:r>
      <w:r w:rsidRPr="0051764F">
        <w:rPr>
          <w:b w:val="0"/>
          <w:bCs/>
          <w:i/>
          <w:iCs/>
          <w:lang w:val="id-ID"/>
        </w:rPr>
        <w:t xml:space="preserve"> Deskripsi Perancangan Rinci Tabel TGaji</w:t>
      </w:r>
      <w:bookmarkEnd w:id="88"/>
    </w:p>
    <w:tbl>
      <w:tblPr>
        <w:tblW w:w="8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924"/>
        <w:gridCol w:w="1305"/>
        <w:gridCol w:w="850"/>
        <w:gridCol w:w="992"/>
        <w:gridCol w:w="1533"/>
      </w:tblGrid>
      <w:tr w:rsidR="000739BA" w:rsidRPr="00B307B0" w14:paraId="1F327CAD" w14:textId="77777777" w:rsidTr="003D40F8">
        <w:tc>
          <w:tcPr>
            <w:tcW w:w="1728" w:type="dxa"/>
            <w:shd w:val="clear" w:color="auto" w:fill="CCCCCC"/>
            <w:vAlign w:val="center"/>
          </w:tcPr>
          <w:p w14:paraId="23045C60" w14:textId="77777777" w:rsidR="000739BA" w:rsidRPr="00B92390" w:rsidRDefault="000739BA" w:rsidP="003D40F8">
            <w:pPr>
              <w:spacing w:after="0" w:line="240" w:lineRule="auto"/>
              <w:rPr>
                <w:b/>
              </w:rPr>
            </w:pPr>
            <w:r w:rsidRPr="00B92390">
              <w:rPr>
                <w:b/>
              </w:rPr>
              <w:t>IdField</w:t>
            </w:r>
          </w:p>
        </w:tc>
        <w:tc>
          <w:tcPr>
            <w:tcW w:w="1924" w:type="dxa"/>
            <w:shd w:val="clear" w:color="auto" w:fill="CCCCCC"/>
            <w:vAlign w:val="center"/>
          </w:tcPr>
          <w:p w14:paraId="79589D9F" w14:textId="77777777" w:rsidR="000739BA" w:rsidRPr="00B92390" w:rsidRDefault="000739BA" w:rsidP="003D40F8">
            <w:pPr>
              <w:spacing w:after="0" w:line="240" w:lineRule="auto"/>
              <w:rPr>
                <w:b/>
              </w:rPr>
            </w:pPr>
            <w:r w:rsidRPr="00B92390">
              <w:rPr>
                <w:b/>
              </w:rPr>
              <w:t>Deskripsi</w:t>
            </w:r>
          </w:p>
        </w:tc>
        <w:tc>
          <w:tcPr>
            <w:tcW w:w="1305" w:type="dxa"/>
            <w:shd w:val="clear" w:color="auto" w:fill="CCCCCC"/>
            <w:vAlign w:val="center"/>
          </w:tcPr>
          <w:p w14:paraId="57A3D94B" w14:textId="77777777" w:rsidR="000739BA" w:rsidRPr="00B92390" w:rsidRDefault="000739BA" w:rsidP="003D40F8">
            <w:pPr>
              <w:spacing w:after="0" w:line="240" w:lineRule="auto"/>
              <w:rPr>
                <w:b/>
              </w:rPr>
            </w:pPr>
            <w:r w:rsidRPr="00B92390">
              <w:rPr>
                <w:b/>
              </w:rPr>
              <w:t>Type &amp; Length</w:t>
            </w:r>
          </w:p>
        </w:tc>
        <w:tc>
          <w:tcPr>
            <w:tcW w:w="850" w:type="dxa"/>
            <w:shd w:val="clear" w:color="auto" w:fill="CCCCCC"/>
            <w:vAlign w:val="center"/>
          </w:tcPr>
          <w:p w14:paraId="43D3E7E4" w14:textId="77777777" w:rsidR="000739BA" w:rsidRPr="00B92390" w:rsidRDefault="000739BA" w:rsidP="003D40F8">
            <w:pPr>
              <w:spacing w:after="0" w:line="240" w:lineRule="auto"/>
              <w:rPr>
                <w:b/>
              </w:rPr>
            </w:pPr>
            <w:r w:rsidRPr="00B92390">
              <w:rPr>
                <w:b/>
              </w:rPr>
              <w:t>Boleh NULL</w:t>
            </w:r>
          </w:p>
        </w:tc>
        <w:tc>
          <w:tcPr>
            <w:tcW w:w="992" w:type="dxa"/>
            <w:shd w:val="clear" w:color="auto" w:fill="CCCCCC"/>
            <w:vAlign w:val="center"/>
          </w:tcPr>
          <w:p w14:paraId="3373E0E8" w14:textId="77777777" w:rsidR="000739BA" w:rsidRPr="00B92390" w:rsidRDefault="000739BA" w:rsidP="003D40F8">
            <w:pPr>
              <w:spacing w:after="0" w:line="240" w:lineRule="auto"/>
              <w:rPr>
                <w:b/>
              </w:rPr>
            </w:pPr>
            <w:r w:rsidRPr="00B92390">
              <w:rPr>
                <w:b/>
              </w:rPr>
              <w:t>Default</w:t>
            </w:r>
          </w:p>
        </w:tc>
        <w:tc>
          <w:tcPr>
            <w:tcW w:w="1533" w:type="dxa"/>
            <w:shd w:val="clear" w:color="auto" w:fill="CCCCCC"/>
            <w:vAlign w:val="center"/>
          </w:tcPr>
          <w:p w14:paraId="7F87FE44" w14:textId="77777777" w:rsidR="000739BA" w:rsidRPr="00B92390" w:rsidRDefault="000739BA" w:rsidP="003D40F8">
            <w:pPr>
              <w:spacing w:after="0" w:line="240" w:lineRule="auto"/>
              <w:rPr>
                <w:b/>
              </w:rPr>
            </w:pPr>
            <w:r w:rsidRPr="00B92390">
              <w:rPr>
                <w:b/>
              </w:rPr>
              <w:t>Keterangan</w:t>
            </w:r>
          </w:p>
        </w:tc>
      </w:tr>
      <w:tr w:rsidR="000739BA" w:rsidRPr="00B307B0" w14:paraId="20D94145" w14:textId="77777777" w:rsidTr="003D40F8">
        <w:tc>
          <w:tcPr>
            <w:tcW w:w="1728" w:type="dxa"/>
            <w:shd w:val="clear" w:color="auto" w:fill="auto"/>
            <w:vAlign w:val="center"/>
          </w:tcPr>
          <w:p w14:paraId="6EE5C9FE" w14:textId="5C369EB8" w:rsidR="000739BA" w:rsidRPr="00B92390" w:rsidRDefault="00A8427B" w:rsidP="003D40F8">
            <w:pPr>
              <w:spacing w:after="0" w:line="240" w:lineRule="auto"/>
            </w:pPr>
            <w:r>
              <w:t>id_gaji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00830A9E" w14:textId="08382B85" w:rsidR="000739BA" w:rsidRPr="00B92390" w:rsidRDefault="00A8427B" w:rsidP="003D40F8">
            <w:pPr>
              <w:spacing w:after="0" w:line="240" w:lineRule="auto"/>
            </w:pPr>
            <w:r>
              <w:t>id dari data gaji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3E3AEDE5" w14:textId="77777777" w:rsidR="000739BA" w:rsidRPr="00B92390" w:rsidRDefault="000739BA" w:rsidP="003D40F8">
            <w:pPr>
              <w:spacing w:after="0" w:line="240" w:lineRule="auto"/>
            </w:pPr>
            <w:r w:rsidRPr="00B92390">
              <w:t>Integer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C54142" w14:textId="77777777" w:rsidR="000739BA" w:rsidRPr="00B92390" w:rsidRDefault="000739BA" w:rsidP="003D40F8">
            <w:pPr>
              <w:spacing w:after="0" w:line="240" w:lineRule="auto"/>
            </w:pPr>
            <w:r w:rsidRPr="00B92390">
              <w:t>Tidak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6568D4" w14:textId="77777777" w:rsidR="000739BA" w:rsidRPr="00B92390" w:rsidRDefault="000739BA" w:rsidP="003D40F8">
            <w:pPr>
              <w:spacing w:after="0" w:line="240" w:lineRule="auto"/>
            </w:pPr>
            <w:r w:rsidRPr="00B92390">
              <w:t>-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6C735D90" w14:textId="77777777" w:rsidR="000739BA" w:rsidRPr="00B92390" w:rsidRDefault="000739BA" w:rsidP="003D40F8">
            <w:pPr>
              <w:spacing w:after="0" w:line="240" w:lineRule="auto"/>
            </w:pPr>
            <w:r w:rsidRPr="00B92390">
              <w:t>-</w:t>
            </w:r>
          </w:p>
        </w:tc>
      </w:tr>
      <w:tr w:rsidR="00660E31" w:rsidRPr="00B307B0" w14:paraId="71B74D67" w14:textId="77777777" w:rsidTr="003D40F8">
        <w:tc>
          <w:tcPr>
            <w:tcW w:w="1728" w:type="dxa"/>
            <w:shd w:val="clear" w:color="auto" w:fill="auto"/>
            <w:vAlign w:val="center"/>
          </w:tcPr>
          <w:p w14:paraId="49A9B388" w14:textId="4E57F409" w:rsidR="00660E31" w:rsidRPr="00B92390" w:rsidRDefault="00660E31" w:rsidP="003D40F8">
            <w:pPr>
              <w:spacing w:after="0" w:line="240" w:lineRule="auto"/>
            </w:pPr>
            <w:r>
              <w:t>nama_user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0E593C7B" w14:textId="0512FC28" w:rsidR="00660E31" w:rsidRPr="00B92390" w:rsidRDefault="00660E31" w:rsidP="003D40F8">
            <w:pPr>
              <w:spacing w:after="0" w:line="240" w:lineRule="auto"/>
            </w:pPr>
            <w:r>
              <w:t>Nama dari pengguna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1071E685" w14:textId="7B72B362" w:rsidR="00660E31" w:rsidRPr="00B92390" w:rsidRDefault="0034445E" w:rsidP="003D40F8">
            <w:pPr>
              <w:spacing w:after="0" w:line="240" w:lineRule="auto"/>
            </w:pPr>
            <w:r>
              <w:t>varchar(50)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A539C1" w14:textId="77777777" w:rsidR="00660E31" w:rsidRPr="00B92390" w:rsidRDefault="00660E31" w:rsidP="003D40F8">
            <w:pPr>
              <w:spacing w:after="0" w:line="240" w:lineRule="auto"/>
            </w:pPr>
            <w:r w:rsidRPr="00B92390">
              <w:t>Tidak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A59F37" w14:textId="03098F14" w:rsidR="00660E31" w:rsidRPr="00B92390" w:rsidRDefault="0034445E" w:rsidP="003D40F8">
            <w:pPr>
              <w:spacing w:after="0" w:line="240" w:lineRule="auto"/>
            </w:pPr>
            <w:r>
              <w:t>-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11D9F5CC" w14:textId="77777777" w:rsidR="00660E31" w:rsidRPr="00B92390" w:rsidRDefault="00660E31" w:rsidP="003D40F8">
            <w:pPr>
              <w:spacing w:after="0" w:line="240" w:lineRule="auto"/>
            </w:pPr>
            <w:r w:rsidRPr="00B92390">
              <w:t>-</w:t>
            </w:r>
          </w:p>
        </w:tc>
      </w:tr>
      <w:tr w:rsidR="00660E31" w:rsidRPr="00B307B0" w14:paraId="04B9FCA0" w14:textId="77777777" w:rsidTr="003D40F8">
        <w:tc>
          <w:tcPr>
            <w:tcW w:w="1728" w:type="dxa"/>
            <w:shd w:val="clear" w:color="auto" w:fill="auto"/>
            <w:vAlign w:val="center"/>
          </w:tcPr>
          <w:p w14:paraId="20214E66" w14:textId="25EE7540" w:rsidR="00660E31" w:rsidRPr="00B92390" w:rsidRDefault="00660E31" w:rsidP="003D40F8">
            <w:pPr>
              <w:spacing w:after="0" w:line="240" w:lineRule="auto"/>
            </w:pPr>
            <w:r>
              <w:t>NIP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38C95AC6" w14:textId="1A15D108" w:rsidR="00660E31" w:rsidRPr="00B92390" w:rsidRDefault="00660E31" w:rsidP="003D40F8">
            <w:pPr>
              <w:spacing w:after="0" w:line="240" w:lineRule="auto"/>
            </w:pPr>
            <w:r>
              <w:t>Nomor Induk dari Pegawai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1FAC2EDB" w14:textId="4E48F706" w:rsidR="00660E31" w:rsidRPr="00B92390" w:rsidRDefault="0034445E" w:rsidP="003D40F8">
            <w:pPr>
              <w:spacing w:after="0" w:line="240" w:lineRule="auto"/>
            </w:pPr>
            <w:r>
              <w:t>integer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8E41A1" w14:textId="77777777" w:rsidR="00660E31" w:rsidRPr="00B92390" w:rsidRDefault="00660E31" w:rsidP="003D40F8">
            <w:pPr>
              <w:spacing w:after="0" w:line="240" w:lineRule="auto"/>
            </w:pPr>
            <w:r w:rsidRPr="00B92390">
              <w:t>Tidak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788E90" w14:textId="7FAB7573" w:rsidR="00660E31" w:rsidRPr="00B92390" w:rsidRDefault="0034445E" w:rsidP="003D40F8">
            <w:pPr>
              <w:spacing w:after="0" w:line="240" w:lineRule="auto"/>
            </w:pPr>
            <w:r>
              <w:t>0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2B01F252" w14:textId="77777777" w:rsidR="00660E31" w:rsidRPr="00B92390" w:rsidRDefault="00660E31" w:rsidP="003D40F8">
            <w:pPr>
              <w:spacing w:after="0" w:line="240" w:lineRule="auto"/>
            </w:pPr>
            <w:r w:rsidRPr="00B92390">
              <w:t>-</w:t>
            </w:r>
          </w:p>
        </w:tc>
      </w:tr>
      <w:tr w:rsidR="00660E31" w:rsidRPr="00B307B0" w14:paraId="428FA402" w14:textId="77777777" w:rsidTr="003D40F8">
        <w:tc>
          <w:tcPr>
            <w:tcW w:w="1728" w:type="dxa"/>
            <w:shd w:val="clear" w:color="auto" w:fill="auto"/>
            <w:vAlign w:val="center"/>
          </w:tcPr>
          <w:p w14:paraId="6E1D2884" w14:textId="462EC3A8" w:rsidR="00660E31" w:rsidRPr="00B92390" w:rsidRDefault="00660E31" w:rsidP="003D40F8">
            <w:pPr>
              <w:spacing w:after="0" w:line="240" w:lineRule="auto"/>
            </w:pPr>
            <w:r>
              <w:t>nominal_gaji_pokok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6FA8381A" w14:textId="03E213B9" w:rsidR="00660E31" w:rsidRPr="00B92390" w:rsidRDefault="00660E31" w:rsidP="003D40F8">
            <w:pPr>
              <w:spacing w:after="0" w:line="240" w:lineRule="auto"/>
            </w:pPr>
            <w:r>
              <w:t>Data yang berisi gaji pokok pegawai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237D29DE" w14:textId="6BC1A243" w:rsidR="00660E31" w:rsidRPr="00B92390" w:rsidRDefault="0034445E" w:rsidP="003D40F8">
            <w:pPr>
              <w:spacing w:after="0" w:line="240" w:lineRule="auto"/>
            </w:pPr>
            <w:r>
              <w:t>varchar(12)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BBFD32" w14:textId="77777777" w:rsidR="00660E31" w:rsidRPr="00B92390" w:rsidRDefault="00660E31" w:rsidP="003D40F8">
            <w:pPr>
              <w:spacing w:after="0" w:line="240" w:lineRule="auto"/>
            </w:pPr>
            <w:r w:rsidRPr="00B92390">
              <w:t>Tidak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ED2EF2" w14:textId="298867B7" w:rsidR="00660E31" w:rsidRPr="00B92390" w:rsidRDefault="0034445E" w:rsidP="003D40F8">
            <w:pPr>
              <w:spacing w:after="0" w:line="240" w:lineRule="auto"/>
            </w:pPr>
            <w:r>
              <w:t>0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7F2ED433" w14:textId="77777777" w:rsidR="00660E31" w:rsidRPr="00B92390" w:rsidRDefault="00660E31" w:rsidP="003D40F8">
            <w:pPr>
              <w:spacing w:after="0" w:line="240" w:lineRule="auto"/>
            </w:pPr>
            <w:r w:rsidRPr="00B92390">
              <w:t>-</w:t>
            </w:r>
          </w:p>
        </w:tc>
      </w:tr>
      <w:tr w:rsidR="00A8427B" w:rsidRPr="00B307B0" w14:paraId="27B38710" w14:textId="77777777" w:rsidTr="003D40F8">
        <w:tc>
          <w:tcPr>
            <w:tcW w:w="1728" w:type="dxa"/>
            <w:shd w:val="clear" w:color="auto" w:fill="auto"/>
            <w:vAlign w:val="center"/>
          </w:tcPr>
          <w:p w14:paraId="7C955C88" w14:textId="4A3902C9" w:rsidR="00A8427B" w:rsidRDefault="00A8427B" w:rsidP="003D40F8">
            <w:pPr>
              <w:spacing w:after="0" w:line="240" w:lineRule="auto"/>
            </w:pPr>
            <w:r>
              <w:t>nominal_gaji_bonus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090BD302" w14:textId="1127C7E6" w:rsidR="00A8427B" w:rsidRPr="00B92390" w:rsidRDefault="00660E31" w:rsidP="003D40F8">
            <w:pPr>
              <w:spacing w:after="0" w:line="240" w:lineRule="auto"/>
            </w:pPr>
            <w:r>
              <w:t>Data yang berisi gaji bonus. (Seperti bonus lembur, hari raya, dll)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25AAA21C" w14:textId="1BE7C598" w:rsidR="00A8427B" w:rsidRPr="00B92390" w:rsidRDefault="0034445E" w:rsidP="003D40F8">
            <w:pPr>
              <w:spacing w:after="0" w:line="240" w:lineRule="auto"/>
            </w:pPr>
            <w:r>
              <w:t>varchar(12)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19D05C" w14:textId="7143218E" w:rsidR="00A8427B" w:rsidRPr="00B92390" w:rsidRDefault="0034445E" w:rsidP="003D40F8">
            <w:pPr>
              <w:spacing w:after="0" w:line="240" w:lineRule="auto"/>
            </w:pPr>
            <w:r>
              <w:t>Tidak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5B1823" w14:textId="70FF9C43" w:rsidR="00A8427B" w:rsidRPr="00B92390" w:rsidRDefault="0034445E" w:rsidP="003D40F8">
            <w:pPr>
              <w:spacing w:after="0" w:line="240" w:lineRule="auto"/>
            </w:pPr>
            <w:r>
              <w:t>0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44B9D1D4" w14:textId="20C2AC30" w:rsidR="00A8427B" w:rsidRPr="00B92390" w:rsidRDefault="0034445E" w:rsidP="003D40F8">
            <w:pPr>
              <w:spacing w:after="0" w:line="240" w:lineRule="auto"/>
            </w:pPr>
            <w:r>
              <w:t>-</w:t>
            </w:r>
          </w:p>
        </w:tc>
      </w:tr>
      <w:tr w:rsidR="00A8427B" w:rsidRPr="00B307B0" w14:paraId="55BA564F" w14:textId="77777777" w:rsidTr="003D40F8">
        <w:tc>
          <w:tcPr>
            <w:tcW w:w="1728" w:type="dxa"/>
            <w:shd w:val="clear" w:color="auto" w:fill="auto"/>
            <w:vAlign w:val="center"/>
          </w:tcPr>
          <w:p w14:paraId="72ABD46D" w14:textId="1B3B1CFF" w:rsidR="00A8427B" w:rsidRDefault="00A8427B" w:rsidP="003D40F8">
            <w:pPr>
              <w:spacing w:after="0" w:line="240" w:lineRule="auto"/>
            </w:pPr>
            <w:r>
              <w:t>keterangan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45014126" w14:textId="766C950C" w:rsidR="00A8427B" w:rsidRPr="00B92390" w:rsidRDefault="00B11A8B" w:rsidP="003D40F8">
            <w:pPr>
              <w:spacing w:after="0" w:line="240" w:lineRule="auto"/>
            </w:pPr>
            <w:r>
              <w:t>Data keterangan dari gaji yang diinputkan / diberikan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5C2D29D7" w14:textId="49B2B15F" w:rsidR="00A8427B" w:rsidRPr="00B92390" w:rsidRDefault="0034445E" w:rsidP="003D40F8">
            <w:pPr>
              <w:spacing w:after="0" w:line="240" w:lineRule="auto"/>
            </w:pPr>
            <w:r>
              <w:t>varchar(100)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AB118B" w14:textId="28847075" w:rsidR="00A8427B" w:rsidRPr="00B92390" w:rsidRDefault="0034445E" w:rsidP="003D40F8">
            <w:pPr>
              <w:spacing w:after="0" w:line="240" w:lineRule="auto"/>
            </w:pPr>
            <w:r>
              <w:t>Boleh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CCE5AC" w14:textId="5951E55E" w:rsidR="00A8427B" w:rsidRPr="00B92390" w:rsidRDefault="0034445E" w:rsidP="003D40F8">
            <w:pPr>
              <w:spacing w:after="0" w:line="240" w:lineRule="auto"/>
            </w:pPr>
            <w:r>
              <w:t>-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5B93F211" w14:textId="67547093" w:rsidR="00A8427B" w:rsidRPr="00B92390" w:rsidRDefault="0034445E" w:rsidP="003D40F8">
            <w:pPr>
              <w:spacing w:after="0" w:line="240" w:lineRule="auto"/>
            </w:pPr>
            <w:r>
              <w:t>-</w:t>
            </w:r>
          </w:p>
        </w:tc>
      </w:tr>
      <w:tr w:rsidR="00A8427B" w:rsidRPr="00B307B0" w14:paraId="631EFD3F" w14:textId="77777777" w:rsidTr="003D40F8">
        <w:tc>
          <w:tcPr>
            <w:tcW w:w="1728" w:type="dxa"/>
            <w:shd w:val="clear" w:color="auto" w:fill="auto"/>
            <w:vAlign w:val="center"/>
          </w:tcPr>
          <w:p w14:paraId="319C7CC6" w14:textId="61FC42C2" w:rsidR="00A8427B" w:rsidRDefault="00A8427B" w:rsidP="003D40F8">
            <w:pPr>
              <w:spacing w:after="0" w:line="240" w:lineRule="auto"/>
            </w:pPr>
            <w:r>
              <w:t>hari_tanggal_input_gaji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5B6B8DDF" w14:textId="7FCB123B" w:rsidR="00A8427B" w:rsidRPr="00B92390" w:rsidRDefault="00B11A8B" w:rsidP="003D40F8">
            <w:pPr>
              <w:spacing w:after="0" w:line="240" w:lineRule="auto"/>
            </w:pPr>
            <w:r>
              <w:t>Data tanggal dari kapan gaji terebut diinput / diberikan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482E8AF7" w14:textId="5BA88D8D" w:rsidR="00A8427B" w:rsidRPr="00B92390" w:rsidRDefault="0034445E" w:rsidP="003D40F8">
            <w:pPr>
              <w:spacing w:after="0" w:line="240" w:lineRule="auto"/>
            </w:pPr>
            <w:r>
              <w:t>datetime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95EF3C" w14:textId="2314356A" w:rsidR="00A8427B" w:rsidRPr="00B92390" w:rsidRDefault="0034445E" w:rsidP="003D40F8">
            <w:pPr>
              <w:spacing w:after="0" w:line="240" w:lineRule="auto"/>
            </w:pPr>
            <w:r>
              <w:t>Tidak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07B1E7" w14:textId="35D93A64" w:rsidR="00A8427B" w:rsidRPr="00B92390" w:rsidRDefault="0034445E" w:rsidP="003D40F8">
            <w:pPr>
              <w:spacing w:after="0" w:line="240" w:lineRule="auto"/>
            </w:pPr>
            <w:r>
              <w:t>0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4540D458" w14:textId="2D6F9EA8" w:rsidR="00A8427B" w:rsidRPr="00B92390" w:rsidRDefault="0034445E" w:rsidP="003D40F8">
            <w:pPr>
              <w:spacing w:after="0" w:line="240" w:lineRule="auto"/>
            </w:pPr>
            <w:r>
              <w:t>-</w:t>
            </w:r>
          </w:p>
        </w:tc>
      </w:tr>
    </w:tbl>
    <w:p w14:paraId="1B93C7C1" w14:textId="77777777" w:rsidR="000739BA" w:rsidRPr="00B307B0" w:rsidRDefault="000739BA" w:rsidP="000739BA">
      <w:pPr>
        <w:spacing w:after="0" w:line="240" w:lineRule="auto"/>
        <w:jc w:val="center"/>
        <w:rPr>
          <w:rFonts w:ascii="Arial" w:hAnsi="Arial" w:cs="Arial"/>
        </w:rPr>
      </w:pPr>
    </w:p>
    <w:p w14:paraId="0F630797" w14:textId="2B1251E7" w:rsidR="000739BA" w:rsidRPr="00B307B0" w:rsidRDefault="000739BA" w:rsidP="00C373AF">
      <w:pPr>
        <w:pStyle w:val="Heading4"/>
      </w:pPr>
      <w:bookmarkStart w:id="89" w:name="_Toc505317347"/>
      <w:bookmarkStart w:id="90" w:name="_Toc506364393"/>
      <w:bookmarkStart w:id="91" w:name="_Toc58693684"/>
      <w:bookmarkStart w:id="92" w:name="_Toc58177350"/>
      <w:proofErr w:type="spellStart"/>
      <w:r w:rsidRPr="00B307B0">
        <w:t>Tabel</w:t>
      </w:r>
      <w:proofErr w:type="spellEnd"/>
      <w:r w:rsidRPr="00B307B0">
        <w:t xml:space="preserve"> </w:t>
      </w:r>
      <w:bookmarkEnd w:id="89"/>
      <w:bookmarkEnd w:id="90"/>
      <w:bookmarkEnd w:id="91"/>
      <w:proofErr w:type="spellStart"/>
      <w:r w:rsidR="00A8427B">
        <w:t>TCuti</w:t>
      </w:r>
      <w:proofErr w:type="spellEnd"/>
      <w:r w:rsidR="008920A2">
        <w:t xml:space="preserve"> (TAB</w:t>
      </w:r>
      <w:r w:rsidR="00BF40D9">
        <w:t xml:space="preserve"> – 3)</w:t>
      </w:r>
      <w:bookmarkEnd w:id="92"/>
      <w:r w:rsidR="00BF40D9">
        <w:t xml:space="preserve"> </w:t>
      </w:r>
    </w:p>
    <w:p w14:paraId="073D1410" w14:textId="167DF8D3" w:rsidR="004713CA" w:rsidRPr="004713CA" w:rsidRDefault="004713CA" w:rsidP="004713CA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93" w:name="_Toc58177373"/>
      <w:proofErr w:type="spellStart"/>
      <w:r w:rsidRPr="004713CA">
        <w:rPr>
          <w:b w:val="0"/>
          <w:bCs/>
          <w:i/>
          <w:iCs/>
        </w:rPr>
        <w:t>Tabel</w:t>
      </w:r>
      <w:proofErr w:type="spellEnd"/>
      <w:r w:rsidRPr="004713CA">
        <w:rPr>
          <w:b w:val="0"/>
          <w:bCs/>
          <w:i/>
          <w:iCs/>
        </w:rPr>
        <w:t xml:space="preserve"> </w:t>
      </w:r>
      <w:r w:rsidRPr="004713CA">
        <w:rPr>
          <w:b w:val="0"/>
          <w:bCs/>
          <w:i/>
          <w:iCs/>
        </w:rPr>
        <w:fldChar w:fldCharType="begin"/>
      </w:r>
      <w:r w:rsidRPr="004713CA">
        <w:rPr>
          <w:b w:val="0"/>
          <w:bCs/>
          <w:i/>
          <w:iCs/>
        </w:rPr>
        <w:instrText xml:space="preserve"> SEQ Tabel \* ARABIC </w:instrText>
      </w:r>
      <w:r w:rsidRPr="004713CA">
        <w:rPr>
          <w:b w:val="0"/>
          <w:bCs/>
          <w:i/>
          <w:iCs/>
        </w:rPr>
        <w:fldChar w:fldCharType="separate"/>
      </w:r>
      <w:r w:rsidR="00F307A6">
        <w:rPr>
          <w:b w:val="0"/>
          <w:bCs/>
          <w:i/>
          <w:iCs/>
          <w:noProof/>
        </w:rPr>
        <w:t>12</w:t>
      </w:r>
      <w:r w:rsidRPr="004713CA">
        <w:rPr>
          <w:b w:val="0"/>
          <w:bCs/>
          <w:i/>
          <w:iCs/>
        </w:rPr>
        <w:fldChar w:fldCharType="end"/>
      </w:r>
      <w:r w:rsidRPr="004713CA">
        <w:rPr>
          <w:b w:val="0"/>
          <w:bCs/>
          <w:i/>
          <w:iCs/>
          <w:lang w:val="id-ID"/>
        </w:rPr>
        <w:t xml:space="preserve"> Deskripsi Perancangan Rinci Tabel TCuti</w:t>
      </w:r>
      <w:bookmarkEnd w:id="93"/>
      <w:r w:rsidRPr="004713CA">
        <w:rPr>
          <w:b w:val="0"/>
          <w:bCs/>
          <w:i/>
          <w:iCs/>
          <w:lang w:val="id-ID"/>
        </w:rPr>
        <w:t xml:space="preserve"> 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811"/>
        <w:gridCol w:w="1276"/>
        <w:gridCol w:w="850"/>
        <w:gridCol w:w="993"/>
        <w:gridCol w:w="1701"/>
      </w:tblGrid>
      <w:tr w:rsidR="000739BA" w:rsidRPr="00B92390" w14:paraId="16A46E09" w14:textId="77777777" w:rsidTr="0057228C">
        <w:tc>
          <w:tcPr>
            <w:tcW w:w="1728" w:type="dxa"/>
            <w:shd w:val="clear" w:color="auto" w:fill="CCCCCC"/>
            <w:vAlign w:val="center"/>
          </w:tcPr>
          <w:p w14:paraId="6526E27A" w14:textId="77777777" w:rsidR="000739BA" w:rsidRPr="00B92390" w:rsidRDefault="000739BA" w:rsidP="0057228C">
            <w:pPr>
              <w:spacing w:after="0" w:line="240" w:lineRule="auto"/>
              <w:rPr>
                <w:b/>
              </w:rPr>
            </w:pPr>
            <w:r w:rsidRPr="00B92390">
              <w:rPr>
                <w:b/>
              </w:rPr>
              <w:t>IdField</w:t>
            </w:r>
          </w:p>
        </w:tc>
        <w:tc>
          <w:tcPr>
            <w:tcW w:w="1811" w:type="dxa"/>
            <w:shd w:val="clear" w:color="auto" w:fill="CCCCCC"/>
            <w:vAlign w:val="center"/>
          </w:tcPr>
          <w:p w14:paraId="1FCB4C1F" w14:textId="77777777" w:rsidR="000739BA" w:rsidRPr="00B92390" w:rsidRDefault="000739BA" w:rsidP="0057228C">
            <w:pPr>
              <w:spacing w:after="0" w:line="240" w:lineRule="auto"/>
              <w:rPr>
                <w:b/>
              </w:rPr>
            </w:pPr>
            <w:r w:rsidRPr="00B92390">
              <w:rPr>
                <w:b/>
              </w:rPr>
              <w:t>Deskripsi</w:t>
            </w:r>
          </w:p>
        </w:tc>
        <w:tc>
          <w:tcPr>
            <w:tcW w:w="1276" w:type="dxa"/>
            <w:shd w:val="clear" w:color="auto" w:fill="CCCCCC"/>
            <w:vAlign w:val="center"/>
          </w:tcPr>
          <w:p w14:paraId="55340705" w14:textId="77777777" w:rsidR="000739BA" w:rsidRPr="00B92390" w:rsidRDefault="000739BA" w:rsidP="0057228C">
            <w:pPr>
              <w:spacing w:after="0" w:line="240" w:lineRule="auto"/>
              <w:rPr>
                <w:b/>
              </w:rPr>
            </w:pPr>
            <w:r w:rsidRPr="00B92390">
              <w:rPr>
                <w:b/>
              </w:rPr>
              <w:t>Type &amp; Length</w:t>
            </w:r>
          </w:p>
        </w:tc>
        <w:tc>
          <w:tcPr>
            <w:tcW w:w="850" w:type="dxa"/>
            <w:shd w:val="clear" w:color="auto" w:fill="CCCCCC"/>
            <w:vAlign w:val="center"/>
          </w:tcPr>
          <w:p w14:paraId="47FE28C7" w14:textId="77777777" w:rsidR="000739BA" w:rsidRPr="00B92390" w:rsidRDefault="000739BA" w:rsidP="0057228C">
            <w:pPr>
              <w:spacing w:after="0" w:line="240" w:lineRule="auto"/>
              <w:rPr>
                <w:b/>
              </w:rPr>
            </w:pPr>
            <w:r w:rsidRPr="00B92390">
              <w:rPr>
                <w:b/>
              </w:rPr>
              <w:t>Boleh NULL</w:t>
            </w:r>
          </w:p>
        </w:tc>
        <w:tc>
          <w:tcPr>
            <w:tcW w:w="993" w:type="dxa"/>
            <w:shd w:val="clear" w:color="auto" w:fill="CCCCCC"/>
            <w:vAlign w:val="center"/>
          </w:tcPr>
          <w:p w14:paraId="7C6F2B96" w14:textId="77777777" w:rsidR="000739BA" w:rsidRPr="00B92390" w:rsidRDefault="000739BA" w:rsidP="0057228C">
            <w:pPr>
              <w:spacing w:after="0" w:line="240" w:lineRule="auto"/>
              <w:rPr>
                <w:b/>
              </w:rPr>
            </w:pPr>
            <w:r w:rsidRPr="00B92390">
              <w:rPr>
                <w:b/>
              </w:rPr>
              <w:t>Default</w:t>
            </w:r>
          </w:p>
        </w:tc>
        <w:tc>
          <w:tcPr>
            <w:tcW w:w="1701" w:type="dxa"/>
            <w:shd w:val="clear" w:color="auto" w:fill="CCCCCC"/>
            <w:vAlign w:val="center"/>
          </w:tcPr>
          <w:p w14:paraId="4FE81CC4" w14:textId="77777777" w:rsidR="000739BA" w:rsidRPr="00B92390" w:rsidRDefault="000739BA" w:rsidP="0057228C">
            <w:pPr>
              <w:spacing w:after="0" w:line="240" w:lineRule="auto"/>
              <w:rPr>
                <w:b/>
              </w:rPr>
            </w:pPr>
            <w:r w:rsidRPr="00B92390">
              <w:rPr>
                <w:b/>
              </w:rPr>
              <w:t>Keterangan</w:t>
            </w:r>
          </w:p>
        </w:tc>
      </w:tr>
      <w:tr w:rsidR="000739BA" w:rsidRPr="00B92390" w14:paraId="6873EB27" w14:textId="77777777" w:rsidTr="0057228C">
        <w:tc>
          <w:tcPr>
            <w:tcW w:w="1728" w:type="dxa"/>
            <w:shd w:val="clear" w:color="auto" w:fill="auto"/>
            <w:vAlign w:val="center"/>
          </w:tcPr>
          <w:p w14:paraId="3D1E1926" w14:textId="2D441A3B" w:rsidR="000739BA" w:rsidRPr="00B92390" w:rsidRDefault="0034445E" w:rsidP="0057228C">
            <w:pPr>
              <w:spacing w:after="0" w:line="240" w:lineRule="auto"/>
            </w:pPr>
            <w:r>
              <w:t>id_cuti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46B7A464" w14:textId="77777777" w:rsidR="000739BA" w:rsidRPr="00B92390" w:rsidRDefault="000739BA" w:rsidP="0057228C">
            <w:pPr>
              <w:spacing w:after="0" w:line="240" w:lineRule="auto"/>
            </w:pPr>
            <w:r w:rsidRPr="00B92390">
              <w:t>Identitas kredit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2A6526" w14:textId="77777777" w:rsidR="000739BA" w:rsidRPr="00B92390" w:rsidRDefault="000739BA" w:rsidP="0057228C">
            <w:pPr>
              <w:spacing w:after="0" w:line="240" w:lineRule="auto"/>
            </w:pPr>
            <w:r w:rsidRPr="00B92390">
              <w:t>Integer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772DF6" w14:textId="77777777" w:rsidR="000739BA" w:rsidRPr="00B92390" w:rsidRDefault="000739BA" w:rsidP="0057228C">
            <w:pPr>
              <w:spacing w:after="0" w:line="240" w:lineRule="auto"/>
            </w:pPr>
            <w:r w:rsidRPr="00B92390">
              <w:t>Tidak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62AF0F5" w14:textId="77777777" w:rsidR="000739BA" w:rsidRPr="00B92390" w:rsidRDefault="000739BA" w:rsidP="0057228C">
            <w:pPr>
              <w:spacing w:after="0" w:line="240" w:lineRule="auto"/>
            </w:pPr>
            <w:r w:rsidRPr="00B92390">
              <w:t>-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6AE8DA" w14:textId="77777777" w:rsidR="000739BA" w:rsidRPr="00B92390" w:rsidRDefault="000739BA" w:rsidP="0057228C">
            <w:pPr>
              <w:spacing w:after="0" w:line="240" w:lineRule="auto"/>
            </w:pPr>
            <w:r w:rsidRPr="00B92390">
              <w:t>-</w:t>
            </w:r>
          </w:p>
        </w:tc>
      </w:tr>
      <w:tr w:rsidR="000739BA" w:rsidRPr="00B92390" w14:paraId="6A19BB1F" w14:textId="77777777" w:rsidTr="0057228C">
        <w:tc>
          <w:tcPr>
            <w:tcW w:w="1728" w:type="dxa"/>
            <w:shd w:val="clear" w:color="auto" w:fill="auto"/>
            <w:vAlign w:val="center"/>
          </w:tcPr>
          <w:p w14:paraId="42112FF4" w14:textId="7C5AE177" w:rsidR="000739BA" w:rsidRPr="00B92390" w:rsidRDefault="0034445E" w:rsidP="0057228C">
            <w:pPr>
              <w:spacing w:after="0" w:line="240" w:lineRule="auto"/>
            </w:pPr>
            <w:r>
              <w:t>id_user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286975FD" w14:textId="77777777" w:rsidR="000739BA" w:rsidRPr="00B92390" w:rsidRDefault="000739BA" w:rsidP="0057228C">
            <w:pPr>
              <w:spacing w:after="0" w:line="240" w:lineRule="auto"/>
            </w:pPr>
            <w:r w:rsidRPr="00B92390">
              <w:t>Besarnya kredit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E03649" w14:textId="71A79F6B" w:rsidR="000739BA" w:rsidRPr="00B92390" w:rsidRDefault="0034445E" w:rsidP="0057228C">
            <w:pPr>
              <w:spacing w:after="0" w:line="240" w:lineRule="auto"/>
            </w:pPr>
            <w:r>
              <w:t>Integer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8F8461" w14:textId="77777777" w:rsidR="000739BA" w:rsidRPr="00B92390" w:rsidRDefault="000739BA" w:rsidP="0057228C">
            <w:pPr>
              <w:spacing w:after="0" w:line="240" w:lineRule="auto"/>
            </w:pPr>
            <w:r w:rsidRPr="00B92390">
              <w:t>Tidak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0D672CC" w14:textId="77777777" w:rsidR="000739BA" w:rsidRPr="00B92390" w:rsidRDefault="000739BA" w:rsidP="0057228C">
            <w:pPr>
              <w:spacing w:after="0" w:line="240" w:lineRule="auto"/>
            </w:pPr>
            <w:r w:rsidRPr="00B92390">
              <w:t>-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FEFC16" w14:textId="78113CDD" w:rsidR="000739BA" w:rsidRPr="00B92390" w:rsidRDefault="0034445E" w:rsidP="0057228C">
            <w:pPr>
              <w:spacing w:after="0" w:line="240" w:lineRule="auto"/>
            </w:pPr>
            <w:r>
              <w:t>Foreign Key dari id_user yang berada di dalam tabel user</w:t>
            </w:r>
          </w:p>
        </w:tc>
      </w:tr>
      <w:tr w:rsidR="000739BA" w:rsidRPr="00B92390" w14:paraId="675D901B" w14:textId="77777777" w:rsidTr="0057228C">
        <w:tc>
          <w:tcPr>
            <w:tcW w:w="1728" w:type="dxa"/>
            <w:shd w:val="clear" w:color="auto" w:fill="auto"/>
            <w:vAlign w:val="center"/>
          </w:tcPr>
          <w:p w14:paraId="782C7A16" w14:textId="0C867672" w:rsidR="000739BA" w:rsidRPr="00B92390" w:rsidRDefault="0034445E" w:rsidP="0057228C">
            <w:pPr>
              <w:spacing w:after="0" w:line="240" w:lineRule="auto"/>
            </w:pPr>
            <w:r>
              <w:t>nama_user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5D54986C" w14:textId="77777777" w:rsidR="000739BA" w:rsidRPr="00B92390" w:rsidRDefault="000739BA" w:rsidP="0057228C">
            <w:pPr>
              <w:spacing w:after="0" w:line="240" w:lineRule="auto"/>
            </w:pPr>
            <w:r w:rsidRPr="00B92390">
              <w:t>Deskripsi dari kredit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1685FF2" w14:textId="518CB571" w:rsidR="000739BA" w:rsidRPr="00B92390" w:rsidRDefault="00BE2884" w:rsidP="0057228C">
            <w:pPr>
              <w:spacing w:after="0" w:line="240" w:lineRule="auto"/>
            </w:pPr>
            <w:r>
              <w:t>varchar(50)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35924A" w14:textId="77777777" w:rsidR="000739BA" w:rsidRPr="00B92390" w:rsidRDefault="000739BA" w:rsidP="0057228C">
            <w:pPr>
              <w:spacing w:after="0" w:line="240" w:lineRule="auto"/>
            </w:pPr>
            <w:r w:rsidRPr="00B92390">
              <w:t>Tidak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E3A16BE" w14:textId="77777777" w:rsidR="000739BA" w:rsidRPr="00B92390" w:rsidRDefault="000739BA" w:rsidP="0057228C">
            <w:pPr>
              <w:spacing w:after="0" w:line="240" w:lineRule="auto"/>
            </w:pPr>
            <w:r w:rsidRPr="00B92390">
              <w:t>-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5876C95" w14:textId="77777777" w:rsidR="000739BA" w:rsidRPr="00B92390" w:rsidRDefault="000739BA" w:rsidP="0057228C">
            <w:pPr>
              <w:spacing w:after="0" w:line="240" w:lineRule="auto"/>
            </w:pPr>
            <w:r w:rsidRPr="00B92390">
              <w:t>-</w:t>
            </w:r>
          </w:p>
        </w:tc>
      </w:tr>
      <w:tr w:rsidR="0034445E" w:rsidRPr="00B92390" w14:paraId="5113EE4A" w14:textId="77777777" w:rsidTr="0057228C">
        <w:tc>
          <w:tcPr>
            <w:tcW w:w="1728" w:type="dxa"/>
            <w:shd w:val="clear" w:color="auto" w:fill="auto"/>
            <w:vAlign w:val="center"/>
          </w:tcPr>
          <w:p w14:paraId="451FD332" w14:textId="4083BFC3" w:rsidR="0034445E" w:rsidRDefault="0034445E" w:rsidP="0057228C">
            <w:pPr>
              <w:spacing w:after="0" w:line="240" w:lineRule="auto"/>
            </w:pPr>
            <w:r>
              <w:t>NIP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70F605AC" w14:textId="5D4866D0" w:rsidR="0034445E" w:rsidRPr="00B92390" w:rsidRDefault="0034445E" w:rsidP="0057228C">
            <w:pPr>
              <w:spacing w:after="0" w:line="240" w:lineRule="auto"/>
            </w:pPr>
            <w:r>
              <w:t>Nomor Induk dari Pegawai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448688" w14:textId="2B573799" w:rsidR="0034445E" w:rsidRPr="00B92390" w:rsidRDefault="00BE2884" w:rsidP="0057228C">
            <w:pPr>
              <w:spacing w:after="0" w:line="240" w:lineRule="auto"/>
            </w:pPr>
            <w:r>
              <w:t>integer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E9CA60" w14:textId="373CDD98" w:rsidR="0034445E" w:rsidRPr="00B92390" w:rsidRDefault="00BE2884" w:rsidP="0057228C">
            <w:pPr>
              <w:spacing w:after="0" w:line="240" w:lineRule="auto"/>
            </w:pPr>
            <w:r>
              <w:t>Tidak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8059CD7" w14:textId="350DF227" w:rsidR="0034445E" w:rsidRPr="00B92390" w:rsidRDefault="00BE2884" w:rsidP="0057228C">
            <w:pPr>
              <w:spacing w:after="0" w:line="240" w:lineRule="auto"/>
            </w:pPr>
            <w:r>
              <w:t>-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5EC762" w14:textId="730F8527" w:rsidR="0034445E" w:rsidRPr="00B92390" w:rsidRDefault="00BE2884" w:rsidP="0057228C">
            <w:pPr>
              <w:spacing w:after="0" w:line="240" w:lineRule="auto"/>
            </w:pPr>
            <w:r>
              <w:t>-</w:t>
            </w:r>
          </w:p>
        </w:tc>
      </w:tr>
      <w:tr w:rsidR="0034445E" w:rsidRPr="00B92390" w14:paraId="0ED26E0C" w14:textId="77777777" w:rsidTr="0057228C">
        <w:tc>
          <w:tcPr>
            <w:tcW w:w="1728" w:type="dxa"/>
            <w:shd w:val="clear" w:color="auto" w:fill="auto"/>
            <w:vAlign w:val="center"/>
          </w:tcPr>
          <w:p w14:paraId="0659373E" w14:textId="1E55F7E3" w:rsidR="0034445E" w:rsidRDefault="0034445E" w:rsidP="0057228C">
            <w:pPr>
              <w:spacing w:after="0" w:line="240" w:lineRule="auto"/>
            </w:pPr>
            <w:r>
              <w:t>keterangan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27A8FE79" w14:textId="4DEBB475" w:rsidR="0034445E" w:rsidRPr="00B92390" w:rsidRDefault="0034445E" w:rsidP="0057228C">
            <w:pPr>
              <w:spacing w:after="0" w:line="240" w:lineRule="auto"/>
            </w:pPr>
            <w:r>
              <w:t xml:space="preserve">Data keterangan / alasan dari cuti </w:t>
            </w:r>
            <w:r>
              <w:lastRenderedPageBreak/>
              <w:t>yang diajukan oleh pegawai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371D3C" w14:textId="733E0676" w:rsidR="0034445E" w:rsidRPr="00B92390" w:rsidRDefault="00BE2884" w:rsidP="0057228C">
            <w:pPr>
              <w:spacing w:after="0" w:line="240" w:lineRule="auto"/>
            </w:pPr>
            <w:r>
              <w:lastRenderedPageBreak/>
              <w:t>varchar(100)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693FE4" w14:textId="1B3C1E52" w:rsidR="0034445E" w:rsidRPr="00B92390" w:rsidRDefault="00BE2884" w:rsidP="0057228C">
            <w:pPr>
              <w:spacing w:after="0" w:line="240" w:lineRule="auto"/>
            </w:pPr>
            <w:r>
              <w:t>Tidak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AC4F767" w14:textId="101EE76D" w:rsidR="0034445E" w:rsidRPr="00B92390" w:rsidRDefault="00BE2884" w:rsidP="0057228C">
            <w:pPr>
              <w:spacing w:after="0" w:line="240" w:lineRule="auto"/>
            </w:pPr>
            <w:r>
              <w:t>-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5401B7" w14:textId="0CA0FBF2" w:rsidR="0034445E" w:rsidRPr="00B92390" w:rsidRDefault="00BE2884" w:rsidP="0057228C">
            <w:pPr>
              <w:spacing w:after="0" w:line="240" w:lineRule="auto"/>
            </w:pPr>
            <w:r>
              <w:t>-</w:t>
            </w:r>
          </w:p>
        </w:tc>
      </w:tr>
      <w:tr w:rsidR="0034445E" w:rsidRPr="00B92390" w14:paraId="7AE44E8B" w14:textId="77777777" w:rsidTr="0057228C">
        <w:tc>
          <w:tcPr>
            <w:tcW w:w="1728" w:type="dxa"/>
            <w:shd w:val="clear" w:color="auto" w:fill="auto"/>
            <w:vAlign w:val="center"/>
          </w:tcPr>
          <w:p w14:paraId="5CBAC38C" w14:textId="73E773CB" w:rsidR="0034445E" w:rsidRDefault="0034445E" w:rsidP="0057228C">
            <w:pPr>
              <w:spacing w:after="0" w:line="240" w:lineRule="auto"/>
            </w:pPr>
            <w:r>
              <w:t>hari_tanggal_mulai_cuti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03ECBD76" w14:textId="1AC4AD76" w:rsidR="0034445E" w:rsidRPr="00B92390" w:rsidRDefault="0034445E" w:rsidP="0057228C">
            <w:pPr>
              <w:spacing w:after="0" w:line="240" w:lineRule="auto"/>
            </w:pPr>
            <w:r>
              <w:t>Data tanggal pegawai mulai mengajukan cuti pada system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C2D050D" w14:textId="5E34D1AF" w:rsidR="0034445E" w:rsidRPr="00B92390" w:rsidRDefault="00BE2884" w:rsidP="0057228C">
            <w:pPr>
              <w:spacing w:after="0" w:line="240" w:lineRule="auto"/>
            </w:pPr>
            <w:r>
              <w:t>datetime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278B81" w14:textId="64270F27" w:rsidR="0034445E" w:rsidRPr="00B92390" w:rsidRDefault="00BE2884" w:rsidP="0057228C">
            <w:pPr>
              <w:spacing w:after="0" w:line="240" w:lineRule="auto"/>
            </w:pPr>
            <w:r>
              <w:t>tidak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61FAE27" w14:textId="497D345F" w:rsidR="0034445E" w:rsidRPr="00B92390" w:rsidRDefault="00BE2884" w:rsidP="0057228C">
            <w:pPr>
              <w:spacing w:after="0" w:line="240" w:lineRule="auto"/>
            </w:pPr>
            <w: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68E349" w14:textId="634EEBE3" w:rsidR="0034445E" w:rsidRPr="00B92390" w:rsidRDefault="00BE2884" w:rsidP="0057228C">
            <w:pPr>
              <w:spacing w:after="0" w:line="240" w:lineRule="auto"/>
            </w:pPr>
            <w:r>
              <w:t>-</w:t>
            </w:r>
          </w:p>
        </w:tc>
      </w:tr>
      <w:tr w:rsidR="0034445E" w:rsidRPr="00B92390" w14:paraId="2B3BCA64" w14:textId="77777777" w:rsidTr="0057228C">
        <w:tc>
          <w:tcPr>
            <w:tcW w:w="1728" w:type="dxa"/>
            <w:shd w:val="clear" w:color="auto" w:fill="auto"/>
            <w:vAlign w:val="center"/>
          </w:tcPr>
          <w:p w14:paraId="6B3E1EEB" w14:textId="407E1120" w:rsidR="0034445E" w:rsidRDefault="0034445E" w:rsidP="0057228C">
            <w:pPr>
              <w:spacing w:after="0" w:line="240" w:lineRule="auto"/>
            </w:pPr>
            <w:r>
              <w:t>hari_tanggal_selesai_cuti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49351807" w14:textId="24F26793" w:rsidR="0034445E" w:rsidRPr="00B92390" w:rsidRDefault="0034445E" w:rsidP="0057228C">
            <w:pPr>
              <w:spacing w:after="0" w:line="240" w:lineRule="auto"/>
            </w:pPr>
            <w:r>
              <w:t>Data tanggal pegawai selesai cuti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4E7ABB9" w14:textId="7D654D90" w:rsidR="0034445E" w:rsidRPr="00B92390" w:rsidRDefault="00BE2884" w:rsidP="0057228C">
            <w:pPr>
              <w:spacing w:after="0" w:line="240" w:lineRule="auto"/>
            </w:pPr>
            <w:r>
              <w:t>datetime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B39042" w14:textId="48F16394" w:rsidR="0034445E" w:rsidRPr="00B92390" w:rsidRDefault="00BE2884" w:rsidP="0057228C">
            <w:pPr>
              <w:spacing w:after="0" w:line="240" w:lineRule="auto"/>
            </w:pPr>
            <w:r>
              <w:t>tidak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1B1E25C" w14:textId="2A0E993A" w:rsidR="0034445E" w:rsidRPr="00B92390" w:rsidRDefault="00BE2884" w:rsidP="0057228C">
            <w:pPr>
              <w:spacing w:after="0" w:line="240" w:lineRule="auto"/>
            </w:pPr>
            <w: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45A79C" w14:textId="0D191FD6" w:rsidR="0034445E" w:rsidRPr="00B92390" w:rsidRDefault="00BE2884" w:rsidP="0057228C">
            <w:pPr>
              <w:spacing w:after="0" w:line="240" w:lineRule="auto"/>
            </w:pPr>
            <w:r>
              <w:t>-</w:t>
            </w:r>
          </w:p>
        </w:tc>
      </w:tr>
      <w:tr w:rsidR="0034445E" w:rsidRPr="00B92390" w14:paraId="5915DEAF" w14:textId="77777777" w:rsidTr="0057228C">
        <w:tc>
          <w:tcPr>
            <w:tcW w:w="1728" w:type="dxa"/>
            <w:shd w:val="clear" w:color="auto" w:fill="auto"/>
            <w:vAlign w:val="center"/>
          </w:tcPr>
          <w:p w14:paraId="57598072" w14:textId="6B667F16" w:rsidR="0034445E" w:rsidRDefault="0034445E" w:rsidP="0057228C">
            <w:pPr>
              <w:spacing w:after="0" w:line="240" w:lineRule="auto"/>
            </w:pPr>
            <w:r>
              <w:t>status_cuti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1FA17074" w14:textId="7402A8A4" w:rsidR="0034445E" w:rsidRPr="00B92390" w:rsidRDefault="0034445E" w:rsidP="0057228C">
            <w:pPr>
              <w:spacing w:after="0" w:line="240" w:lineRule="auto"/>
            </w:pPr>
            <w:r>
              <w:t>Status pegawai tersebut masih dalam masa cuti atau tidak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63E038" w14:textId="434E4844" w:rsidR="0034445E" w:rsidRPr="00B92390" w:rsidRDefault="00BE2884" w:rsidP="0057228C">
            <w:pPr>
              <w:spacing w:after="0" w:line="240" w:lineRule="auto"/>
            </w:pPr>
            <w:r>
              <w:t>varchar(30)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9D822A" w14:textId="605DACC9" w:rsidR="0034445E" w:rsidRPr="00B92390" w:rsidRDefault="00BE2884" w:rsidP="0057228C">
            <w:pPr>
              <w:spacing w:after="0" w:line="240" w:lineRule="auto"/>
            </w:pPr>
            <w:r>
              <w:t>tidak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697331E" w14:textId="04BA75FD" w:rsidR="0034445E" w:rsidRPr="00B92390" w:rsidRDefault="00BE2884" w:rsidP="0057228C">
            <w:pPr>
              <w:spacing w:after="0" w:line="240" w:lineRule="auto"/>
            </w:pPr>
            <w:r>
              <w:t>-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90BFAA" w14:textId="004D171F" w:rsidR="0034445E" w:rsidRPr="00B92390" w:rsidRDefault="00BE2884" w:rsidP="0057228C">
            <w:pPr>
              <w:spacing w:after="0" w:line="240" w:lineRule="auto"/>
            </w:pPr>
            <w:r>
              <w:t>-</w:t>
            </w:r>
          </w:p>
        </w:tc>
      </w:tr>
    </w:tbl>
    <w:p w14:paraId="0B6E3EF1" w14:textId="77777777" w:rsidR="000739BA" w:rsidRPr="00B307B0" w:rsidRDefault="000739BA" w:rsidP="000739BA">
      <w:pPr>
        <w:spacing w:after="0" w:line="240" w:lineRule="auto"/>
        <w:jc w:val="center"/>
        <w:rPr>
          <w:rFonts w:ascii="Arial" w:hAnsi="Arial" w:cs="Arial"/>
        </w:rPr>
      </w:pPr>
    </w:p>
    <w:p w14:paraId="1F7162F1" w14:textId="77777777" w:rsidR="001C6353" w:rsidRPr="00B307B0" w:rsidRDefault="001C6353" w:rsidP="000739BA">
      <w:pPr>
        <w:spacing w:after="0" w:line="240" w:lineRule="auto"/>
        <w:jc w:val="center"/>
        <w:rPr>
          <w:rFonts w:ascii="Arial" w:hAnsi="Arial" w:cs="Arial"/>
        </w:rPr>
      </w:pPr>
    </w:p>
    <w:p w14:paraId="5BED84A7" w14:textId="2A66824A" w:rsidR="000739BA" w:rsidRPr="00B307B0" w:rsidRDefault="000739BA" w:rsidP="000739BA">
      <w:pPr>
        <w:pStyle w:val="Heading3"/>
        <w:spacing w:before="0" w:after="0"/>
        <w:rPr>
          <w:rFonts w:cs="Arial"/>
        </w:rPr>
      </w:pPr>
      <w:bookmarkStart w:id="94" w:name="_Toc58693687"/>
      <w:bookmarkStart w:id="95" w:name="_Toc58177351"/>
      <w:proofErr w:type="spellStart"/>
      <w:r w:rsidRPr="00B307B0">
        <w:rPr>
          <w:rFonts w:cs="Arial"/>
        </w:rPr>
        <w:t>Tabel</w:t>
      </w:r>
      <w:proofErr w:type="spellEnd"/>
      <w:r w:rsidRPr="00B307B0">
        <w:rPr>
          <w:rFonts w:cs="Arial"/>
        </w:rPr>
        <w:t xml:space="preserve"> </w:t>
      </w:r>
      <w:bookmarkEnd w:id="94"/>
      <w:r w:rsidR="00A8427B">
        <w:rPr>
          <w:rFonts w:cs="Arial"/>
          <w:lang w:val="id-ID"/>
        </w:rPr>
        <w:t>TAbsensi</w:t>
      </w:r>
      <w:r w:rsidR="00BF40D9">
        <w:rPr>
          <w:rFonts w:cs="Arial"/>
          <w:lang w:val="id-ID"/>
        </w:rPr>
        <w:t xml:space="preserve"> (TAB – 4)</w:t>
      </w:r>
      <w:bookmarkEnd w:id="95"/>
    </w:p>
    <w:p w14:paraId="08691A6E" w14:textId="7C67398E" w:rsidR="000C3A59" w:rsidRPr="000C3A59" w:rsidRDefault="000C3A59" w:rsidP="000C3A59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96" w:name="_Toc58177374"/>
      <w:proofErr w:type="spellStart"/>
      <w:r w:rsidRPr="000C3A59">
        <w:rPr>
          <w:b w:val="0"/>
          <w:bCs/>
          <w:i/>
          <w:iCs/>
        </w:rPr>
        <w:t>Tabel</w:t>
      </w:r>
      <w:proofErr w:type="spellEnd"/>
      <w:r w:rsidRPr="000C3A59">
        <w:rPr>
          <w:b w:val="0"/>
          <w:bCs/>
          <w:i/>
          <w:iCs/>
        </w:rPr>
        <w:t xml:space="preserve"> </w:t>
      </w:r>
      <w:r w:rsidRPr="000C3A59">
        <w:rPr>
          <w:b w:val="0"/>
          <w:bCs/>
          <w:i/>
          <w:iCs/>
        </w:rPr>
        <w:fldChar w:fldCharType="begin"/>
      </w:r>
      <w:r w:rsidRPr="000C3A59">
        <w:rPr>
          <w:b w:val="0"/>
          <w:bCs/>
          <w:i/>
          <w:iCs/>
        </w:rPr>
        <w:instrText xml:space="preserve"> SEQ Tabel \* ARABIC </w:instrText>
      </w:r>
      <w:r w:rsidRPr="000C3A59">
        <w:rPr>
          <w:b w:val="0"/>
          <w:bCs/>
          <w:i/>
          <w:iCs/>
        </w:rPr>
        <w:fldChar w:fldCharType="separate"/>
      </w:r>
      <w:r w:rsidR="00F307A6">
        <w:rPr>
          <w:b w:val="0"/>
          <w:bCs/>
          <w:i/>
          <w:iCs/>
          <w:noProof/>
        </w:rPr>
        <w:t>13</w:t>
      </w:r>
      <w:r w:rsidRPr="000C3A59">
        <w:rPr>
          <w:b w:val="0"/>
          <w:bCs/>
          <w:i/>
          <w:iCs/>
        </w:rPr>
        <w:fldChar w:fldCharType="end"/>
      </w:r>
      <w:r w:rsidRPr="000C3A59">
        <w:rPr>
          <w:b w:val="0"/>
          <w:bCs/>
          <w:i/>
          <w:iCs/>
          <w:lang w:val="id-ID"/>
        </w:rPr>
        <w:t xml:space="preserve"> Deskripsi Perancangan Rinci Tabel TAbsensi</w:t>
      </w:r>
      <w:bookmarkEnd w:id="96"/>
    </w:p>
    <w:tbl>
      <w:tblPr>
        <w:tblW w:w="8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956"/>
        <w:gridCol w:w="1440"/>
        <w:gridCol w:w="1080"/>
        <w:gridCol w:w="1080"/>
        <w:gridCol w:w="1008"/>
      </w:tblGrid>
      <w:tr w:rsidR="000739BA" w:rsidRPr="00B307B0" w14:paraId="11E221AF" w14:textId="77777777" w:rsidTr="003C674F">
        <w:tc>
          <w:tcPr>
            <w:tcW w:w="1696" w:type="dxa"/>
            <w:shd w:val="clear" w:color="auto" w:fill="CCCCCC"/>
            <w:vAlign w:val="center"/>
          </w:tcPr>
          <w:p w14:paraId="4206D0FC" w14:textId="77777777" w:rsidR="000739BA" w:rsidRPr="007D243F" w:rsidRDefault="000739BA" w:rsidP="003C674F">
            <w:pPr>
              <w:spacing w:after="0" w:line="240" w:lineRule="auto"/>
              <w:rPr>
                <w:b/>
              </w:rPr>
            </w:pPr>
            <w:r w:rsidRPr="007D243F">
              <w:rPr>
                <w:b/>
              </w:rPr>
              <w:t>IdField</w:t>
            </w:r>
          </w:p>
        </w:tc>
        <w:tc>
          <w:tcPr>
            <w:tcW w:w="1956" w:type="dxa"/>
            <w:shd w:val="clear" w:color="auto" w:fill="CCCCCC"/>
            <w:vAlign w:val="center"/>
          </w:tcPr>
          <w:p w14:paraId="1A8C36FB" w14:textId="77777777" w:rsidR="000739BA" w:rsidRPr="007D243F" w:rsidRDefault="000739BA" w:rsidP="003C674F">
            <w:pPr>
              <w:spacing w:after="0" w:line="240" w:lineRule="auto"/>
              <w:rPr>
                <w:b/>
              </w:rPr>
            </w:pPr>
            <w:r w:rsidRPr="007D243F">
              <w:rPr>
                <w:b/>
              </w:rPr>
              <w:t>Deskripsi</w:t>
            </w:r>
          </w:p>
        </w:tc>
        <w:tc>
          <w:tcPr>
            <w:tcW w:w="1440" w:type="dxa"/>
            <w:shd w:val="clear" w:color="auto" w:fill="CCCCCC"/>
            <w:vAlign w:val="center"/>
          </w:tcPr>
          <w:p w14:paraId="1025F016" w14:textId="77777777" w:rsidR="000739BA" w:rsidRPr="007D243F" w:rsidRDefault="000739BA" w:rsidP="003C674F">
            <w:pPr>
              <w:spacing w:after="0" w:line="240" w:lineRule="auto"/>
              <w:rPr>
                <w:b/>
              </w:rPr>
            </w:pPr>
            <w:r w:rsidRPr="007D243F">
              <w:rPr>
                <w:b/>
              </w:rPr>
              <w:t>Type &amp; Length</w:t>
            </w:r>
          </w:p>
        </w:tc>
        <w:tc>
          <w:tcPr>
            <w:tcW w:w="1080" w:type="dxa"/>
            <w:shd w:val="clear" w:color="auto" w:fill="CCCCCC"/>
            <w:vAlign w:val="center"/>
          </w:tcPr>
          <w:p w14:paraId="1A78389D" w14:textId="77777777" w:rsidR="000739BA" w:rsidRPr="007D243F" w:rsidRDefault="000739BA" w:rsidP="003C674F">
            <w:pPr>
              <w:spacing w:after="0" w:line="240" w:lineRule="auto"/>
              <w:rPr>
                <w:b/>
              </w:rPr>
            </w:pPr>
            <w:r w:rsidRPr="007D243F">
              <w:rPr>
                <w:b/>
              </w:rPr>
              <w:t>Boleh NULL</w:t>
            </w:r>
          </w:p>
        </w:tc>
        <w:tc>
          <w:tcPr>
            <w:tcW w:w="1080" w:type="dxa"/>
            <w:shd w:val="clear" w:color="auto" w:fill="CCCCCC"/>
            <w:vAlign w:val="center"/>
          </w:tcPr>
          <w:p w14:paraId="1120907E" w14:textId="77777777" w:rsidR="000739BA" w:rsidRPr="007D243F" w:rsidRDefault="000739BA" w:rsidP="003C674F">
            <w:pPr>
              <w:spacing w:after="0" w:line="240" w:lineRule="auto"/>
              <w:rPr>
                <w:b/>
              </w:rPr>
            </w:pPr>
            <w:r w:rsidRPr="007D243F">
              <w:rPr>
                <w:b/>
              </w:rPr>
              <w:t>Default</w:t>
            </w:r>
          </w:p>
        </w:tc>
        <w:tc>
          <w:tcPr>
            <w:tcW w:w="1008" w:type="dxa"/>
            <w:shd w:val="clear" w:color="auto" w:fill="CCCCCC"/>
            <w:vAlign w:val="center"/>
          </w:tcPr>
          <w:p w14:paraId="2953E0C1" w14:textId="77777777" w:rsidR="000739BA" w:rsidRPr="007D243F" w:rsidRDefault="000739BA" w:rsidP="003C674F">
            <w:pPr>
              <w:spacing w:after="0" w:line="240" w:lineRule="auto"/>
              <w:rPr>
                <w:b/>
              </w:rPr>
            </w:pPr>
            <w:r w:rsidRPr="007D243F">
              <w:rPr>
                <w:b/>
              </w:rPr>
              <w:t>Keterangan</w:t>
            </w:r>
          </w:p>
        </w:tc>
      </w:tr>
      <w:tr w:rsidR="000739BA" w:rsidRPr="00B307B0" w14:paraId="72B615CD" w14:textId="77777777" w:rsidTr="003C674F">
        <w:tc>
          <w:tcPr>
            <w:tcW w:w="1696" w:type="dxa"/>
            <w:shd w:val="clear" w:color="auto" w:fill="auto"/>
            <w:vAlign w:val="center"/>
          </w:tcPr>
          <w:p w14:paraId="2B32FAB0" w14:textId="6A0ED9C7" w:rsidR="000739BA" w:rsidRPr="007D243F" w:rsidRDefault="00BE2884" w:rsidP="003C674F">
            <w:pPr>
              <w:spacing w:after="0" w:line="240" w:lineRule="auto"/>
            </w:pPr>
            <w:r>
              <w:t>id_absensi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5DC7E9AF" w14:textId="199020B2" w:rsidR="000739BA" w:rsidRPr="007D243F" w:rsidRDefault="007B5808" w:rsidP="003C674F">
            <w:pPr>
              <w:spacing w:after="0" w:line="240" w:lineRule="auto"/>
            </w:pPr>
            <w:r>
              <w:t>id data absensi pada tabel absensi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95CBDCF" w14:textId="4E027B22" w:rsidR="000739BA" w:rsidRPr="007D243F" w:rsidRDefault="007B5808" w:rsidP="003C674F">
            <w:pPr>
              <w:spacing w:after="0" w:line="240" w:lineRule="auto"/>
            </w:pPr>
            <w:r>
              <w:t>integer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5EA82DE" w14:textId="77777777" w:rsidR="000739BA" w:rsidRPr="007D243F" w:rsidRDefault="000739BA" w:rsidP="003C674F">
            <w:pPr>
              <w:spacing w:after="0" w:line="240" w:lineRule="auto"/>
            </w:pPr>
            <w:r w:rsidRPr="007D243F">
              <w:t>Tidak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0AB623B" w14:textId="77777777" w:rsidR="000739BA" w:rsidRPr="007D243F" w:rsidRDefault="000739BA" w:rsidP="003C674F">
            <w:pPr>
              <w:spacing w:after="0" w:line="240" w:lineRule="auto"/>
            </w:pPr>
            <w:r w:rsidRPr="007D243F">
              <w:t>-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69E43444" w14:textId="77777777" w:rsidR="000739BA" w:rsidRPr="007D243F" w:rsidRDefault="000739BA" w:rsidP="003C674F">
            <w:pPr>
              <w:spacing w:after="0" w:line="240" w:lineRule="auto"/>
            </w:pPr>
            <w:r w:rsidRPr="007D243F">
              <w:t>-</w:t>
            </w:r>
          </w:p>
        </w:tc>
      </w:tr>
      <w:tr w:rsidR="000739BA" w:rsidRPr="00B307B0" w14:paraId="24DC1D54" w14:textId="77777777" w:rsidTr="003C674F">
        <w:trPr>
          <w:trHeight w:val="353"/>
        </w:trPr>
        <w:tc>
          <w:tcPr>
            <w:tcW w:w="1696" w:type="dxa"/>
            <w:shd w:val="clear" w:color="auto" w:fill="auto"/>
            <w:vAlign w:val="center"/>
          </w:tcPr>
          <w:p w14:paraId="4E6F5867" w14:textId="78870451" w:rsidR="000739BA" w:rsidRPr="007D243F" w:rsidRDefault="007B5808" w:rsidP="003C674F">
            <w:pPr>
              <w:spacing w:after="0" w:line="240" w:lineRule="auto"/>
            </w:pPr>
            <w:r>
              <w:t>id_user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209F35DF" w14:textId="1C706BDC" w:rsidR="000739BA" w:rsidRPr="007D243F" w:rsidRDefault="007B5808" w:rsidP="003C674F">
            <w:pPr>
              <w:spacing w:after="0" w:line="240" w:lineRule="auto"/>
            </w:pPr>
            <w:r>
              <w:t>id pengguna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6E2664F" w14:textId="22FD8618" w:rsidR="000739BA" w:rsidRPr="007D243F" w:rsidRDefault="007B5808" w:rsidP="003C674F">
            <w:pPr>
              <w:spacing w:after="0" w:line="240" w:lineRule="auto"/>
            </w:pPr>
            <w:r>
              <w:t>integer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67BA451" w14:textId="77777777" w:rsidR="000739BA" w:rsidRPr="007D243F" w:rsidRDefault="000739BA" w:rsidP="003C674F">
            <w:pPr>
              <w:spacing w:after="0" w:line="240" w:lineRule="auto"/>
            </w:pPr>
            <w:r w:rsidRPr="007D243F">
              <w:t>Tidak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05B7311" w14:textId="77777777" w:rsidR="000739BA" w:rsidRPr="007D243F" w:rsidRDefault="000739BA" w:rsidP="003C674F">
            <w:pPr>
              <w:spacing w:after="0" w:line="240" w:lineRule="auto"/>
            </w:pPr>
            <w:r w:rsidRPr="007D243F">
              <w:t>-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5F5A437E" w14:textId="77777777" w:rsidR="000739BA" w:rsidRPr="007D243F" w:rsidRDefault="000739BA" w:rsidP="003C674F">
            <w:pPr>
              <w:spacing w:after="0" w:line="240" w:lineRule="auto"/>
            </w:pPr>
            <w:r w:rsidRPr="007D243F">
              <w:t>-</w:t>
            </w:r>
          </w:p>
        </w:tc>
      </w:tr>
      <w:tr w:rsidR="007B5808" w:rsidRPr="00B307B0" w14:paraId="0BF0B086" w14:textId="77777777" w:rsidTr="003C674F">
        <w:tc>
          <w:tcPr>
            <w:tcW w:w="1696" w:type="dxa"/>
            <w:shd w:val="clear" w:color="auto" w:fill="auto"/>
            <w:vAlign w:val="center"/>
          </w:tcPr>
          <w:p w14:paraId="58A3C9C6" w14:textId="5DF0DE4A" w:rsidR="007B5808" w:rsidRDefault="007B5808" w:rsidP="003C674F">
            <w:pPr>
              <w:spacing w:after="0" w:line="240" w:lineRule="auto"/>
            </w:pPr>
            <w:r>
              <w:t>nama_user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1E808EAB" w14:textId="3A949EA4" w:rsidR="007B5808" w:rsidRPr="007D243F" w:rsidRDefault="007B5808" w:rsidP="003C674F">
            <w:pPr>
              <w:spacing w:after="0" w:line="240" w:lineRule="auto"/>
            </w:pPr>
            <w:r>
              <w:t>Nama dari pengguna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4EDF283" w14:textId="5D7321F4" w:rsidR="007B5808" w:rsidRPr="007D243F" w:rsidRDefault="00CA1914" w:rsidP="003C674F">
            <w:pPr>
              <w:spacing w:after="0" w:line="240" w:lineRule="auto"/>
            </w:pPr>
            <w:r>
              <w:t>varchar(50)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77D74DC" w14:textId="1733EE0B" w:rsidR="007B5808" w:rsidRPr="007D243F" w:rsidRDefault="00C37F41" w:rsidP="003C674F">
            <w:pPr>
              <w:spacing w:after="0" w:line="240" w:lineRule="auto"/>
            </w:pPr>
            <w:r>
              <w:t>T</w:t>
            </w:r>
            <w:r w:rsidR="00CA1914">
              <w:t>idak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2F923FE" w14:textId="601F8B78" w:rsidR="007B5808" w:rsidRPr="007D243F" w:rsidRDefault="00CA1914" w:rsidP="003C674F">
            <w:pPr>
              <w:spacing w:after="0" w:line="240" w:lineRule="auto"/>
            </w:pPr>
            <w:r>
              <w:t>-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AE69BB8" w14:textId="35365243" w:rsidR="007B5808" w:rsidRPr="007D243F" w:rsidRDefault="00CA1914" w:rsidP="003C674F">
            <w:pPr>
              <w:spacing w:after="0" w:line="240" w:lineRule="auto"/>
            </w:pPr>
            <w:r>
              <w:t>-</w:t>
            </w:r>
          </w:p>
        </w:tc>
      </w:tr>
      <w:tr w:rsidR="007B5808" w:rsidRPr="00B307B0" w14:paraId="04940769" w14:textId="77777777" w:rsidTr="003C674F">
        <w:tc>
          <w:tcPr>
            <w:tcW w:w="1696" w:type="dxa"/>
            <w:shd w:val="clear" w:color="auto" w:fill="auto"/>
            <w:vAlign w:val="center"/>
          </w:tcPr>
          <w:p w14:paraId="5591A382" w14:textId="57DAB119" w:rsidR="007B5808" w:rsidRDefault="007B5808" w:rsidP="003C674F">
            <w:pPr>
              <w:spacing w:after="0" w:line="240" w:lineRule="auto"/>
            </w:pPr>
            <w:r>
              <w:t>NIP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4F3AA790" w14:textId="5265BE8E" w:rsidR="007B5808" w:rsidRPr="007D243F" w:rsidRDefault="00CA1914" w:rsidP="003C674F">
            <w:pPr>
              <w:spacing w:after="0" w:line="240" w:lineRule="auto"/>
            </w:pPr>
            <w:r>
              <w:t>Nomor induk dari pegawai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83B2A63" w14:textId="20797792" w:rsidR="007B5808" w:rsidRPr="007D243F" w:rsidRDefault="00CA1914" w:rsidP="003C674F">
            <w:pPr>
              <w:spacing w:after="0" w:line="240" w:lineRule="auto"/>
            </w:pPr>
            <w:r>
              <w:t>integer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0D5E119" w14:textId="3C040E08" w:rsidR="007B5808" w:rsidRPr="007D243F" w:rsidRDefault="00C37F41" w:rsidP="003C674F">
            <w:pPr>
              <w:spacing w:after="0" w:line="240" w:lineRule="auto"/>
            </w:pPr>
            <w:r>
              <w:t>T</w:t>
            </w:r>
            <w:r w:rsidR="00CA1914">
              <w:t>idak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8293A5A" w14:textId="4C753AAA" w:rsidR="007B5808" w:rsidRPr="007D243F" w:rsidRDefault="00CA1914" w:rsidP="003C674F">
            <w:pPr>
              <w:spacing w:after="0" w:line="240" w:lineRule="auto"/>
            </w:pPr>
            <w:r>
              <w:t>0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00B04001" w14:textId="485873FC" w:rsidR="007B5808" w:rsidRPr="007D243F" w:rsidRDefault="00CA1914" w:rsidP="003C674F">
            <w:pPr>
              <w:spacing w:after="0" w:line="240" w:lineRule="auto"/>
            </w:pPr>
            <w:r>
              <w:t>-</w:t>
            </w:r>
          </w:p>
        </w:tc>
      </w:tr>
      <w:tr w:rsidR="007B5808" w:rsidRPr="00B307B0" w14:paraId="301FE025" w14:textId="77777777" w:rsidTr="003C674F">
        <w:tc>
          <w:tcPr>
            <w:tcW w:w="1696" w:type="dxa"/>
            <w:shd w:val="clear" w:color="auto" w:fill="auto"/>
            <w:vAlign w:val="center"/>
          </w:tcPr>
          <w:p w14:paraId="361E01E4" w14:textId="0C19C2FD" w:rsidR="007B5808" w:rsidRDefault="007B5808" w:rsidP="003C674F">
            <w:pPr>
              <w:spacing w:after="0" w:line="240" w:lineRule="auto"/>
            </w:pPr>
            <w:r>
              <w:t>waktu_masuk_absensi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383B5C33" w14:textId="084B7F9E" w:rsidR="007B5808" w:rsidRPr="007D243F" w:rsidRDefault="00CA1914" w:rsidP="003C674F">
            <w:pPr>
              <w:spacing w:after="0" w:line="240" w:lineRule="auto"/>
            </w:pPr>
            <w:r>
              <w:t>data waktu dari user pegawai ketika melakukan absensi masuk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84CD83C" w14:textId="3C539B69" w:rsidR="007B5808" w:rsidRPr="007D243F" w:rsidRDefault="00CA1914" w:rsidP="003C674F">
            <w:pPr>
              <w:spacing w:after="0" w:line="240" w:lineRule="auto"/>
            </w:pPr>
            <w:r>
              <w:t>datetime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710491F" w14:textId="1201688C" w:rsidR="007B5808" w:rsidRPr="007D243F" w:rsidRDefault="00C37F41" w:rsidP="003C674F">
            <w:pPr>
              <w:spacing w:after="0" w:line="240" w:lineRule="auto"/>
            </w:pPr>
            <w:r>
              <w:t>T</w:t>
            </w:r>
            <w:r w:rsidR="00CA1914">
              <w:t>idak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6D1DD23" w14:textId="4E122889" w:rsidR="007B5808" w:rsidRPr="007D243F" w:rsidRDefault="00CA1914" w:rsidP="003C674F">
            <w:pPr>
              <w:spacing w:after="0" w:line="240" w:lineRule="auto"/>
            </w:pPr>
            <w:r>
              <w:t>-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1C1D6E5E" w14:textId="29A9F081" w:rsidR="007B5808" w:rsidRPr="007D243F" w:rsidRDefault="00CA1914" w:rsidP="003C674F">
            <w:pPr>
              <w:spacing w:after="0" w:line="240" w:lineRule="auto"/>
            </w:pPr>
            <w:r>
              <w:t>-</w:t>
            </w:r>
          </w:p>
        </w:tc>
      </w:tr>
      <w:tr w:rsidR="007B5808" w:rsidRPr="00B307B0" w14:paraId="3D3CA514" w14:textId="77777777" w:rsidTr="003C674F">
        <w:tc>
          <w:tcPr>
            <w:tcW w:w="1696" w:type="dxa"/>
            <w:shd w:val="clear" w:color="auto" w:fill="auto"/>
            <w:vAlign w:val="center"/>
          </w:tcPr>
          <w:p w14:paraId="34854DEC" w14:textId="155D2737" w:rsidR="007B5808" w:rsidRDefault="007B5808" w:rsidP="003C674F">
            <w:pPr>
              <w:spacing w:after="0" w:line="240" w:lineRule="auto"/>
            </w:pPr>
            <w:r>
              <w:t>waktu_keluar_absensi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90B1DB0" w14:textId="07D163F0" w:rsidR="007B5808" w:rsidRPr="007D243F" w:rsidRDefault="00CA1914" w:rsidP="003C674F">
            <w:pPr>
              <w:spacing w:after="0" w:line="240" w:lineRule="auto"/>
            </w:pPr>
            <w:r>
              <w:t>data waktu dari user pegawai ketika melakukan absensi keluar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A7EE9AA" w14:textId="3EF75FF8" w:rsidR="007B5808" w:rsidRPr="007D243F" w:rsidRDefault="00CA1914" w:rsidP="003C674F">
            <w:pPr>
              <w:spacing w:after="0" w:line="240" w:lineRule="auto"/>
            </w:pPr>
            <w:r>
              <w:t>datetime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D6FAFF" w14:textId="3DCFCA1A" w:rsidR="007B5808" w:rsidRPr="007D243F" w:rsidRDefault="00C37F41" w:rsidP="003C674F">
            <w:pPr>
              <w:spacing w:after="0" w:line="240" w:lineRule="auto"/>
            </w:pPr>
            <w:r>
              <w:t>T</w:t>
            </w:r>
            <w:r w:rsidR="00CA1914">
              <w:t>idak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F67D31E" w14:textId="3CECC4F7" w:rsidR="007B5808" w:rsidRPr="007D243F" w:rsidRDefault="00CA1914" w:rsidP="003C674F">
            <w:pPr>
              <w:spacing w:after="0" w:line="240" w:lineRule="auto"/>
            </w:pPr>
            <w:r>
              <w:t>-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6D1AEE80" w14:textId="624D129E" w:rsidR="007B5808" w:rsidRPr="007D243F" w:rsidRDefault="00CA1914" w:rsidP="003C674F">
            <w:pPr>
              <w:spacing w:after="0" w:line="240" w:lineRule="auto"/>
            </w:pPr>
            <w:r>
              <w:t>-</w:t>
            </w:r>
          </w:p>
        </w:tc>
      </w:tr>
      <w:tr w:rsidR="007B5808" w:rsidRPr="00B307B0" w14:paraId="4D4C9004" w14:textId="77777777" w:rsidTr="003C674F">
        <w:tc>
          <w:tcPr>
            <w:tcW w:w="1696" w:type="dxa"/>
            <w:shd w:val="clear" w:color="auto" w:fill="auto"/>
            <w:vAlign w:val="center"/>
          </w:tcPr>
          <w:p w14:paraId="3CC7F540" w14:textId="57717513" w:rsidR="007B5808" w:rsidRDefault="007B5808" w:rsidP="003C674F">
            <w:pPr>
              <w:spacing w:after="0" w:line="240" w:lineRule="auto"/>
            </w:pPr>
            <w:r>
              <w:t>hari_tanggal_masuk_absensi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5E186580" w14:textId="6B19A7BA" w:rsidR="007B5808" w:rsidRPr="007D243F" w:rsidRDefault="00CA1914" w:rsidP="003C674F">
            <w:pPr>
              <w:spacing w:after="0" w:line="240" w:lineRule="auto"/>
            </w:pPr>
            <w:r>
              <w:t>data tanggal pegawai ketika melakukann absensi masuk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8FAC3C0" w14:textId="776CAA5E" w:rsidR="007B5808" w:rsidRPr="007D243F" w:rsidRDefault="00CA1914" w:rsidP="003C674F">
            <w:pPr>
              <w:spacing w:after="0" w:line="240" w:lineRule="auto"/>
            </w:pPr>
            <w:r>
              <w:t>datetime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7349E4C" w14:textId="14AEC999" w:rsidR="007B5808" w:rsidRPr="007D243F" w:rsidRDefault="00C37F41" w:rsidP="003C674F">
            <w:pPr>
              <w:spacing w:after="0" w:line="240" w:lineRule="auto"/>
            </w:pPr>
            <w:r>
              <w:t>T</w:t>
            </w:r>
            <w:r w:rsidR="00CA1914">
              <w:t>idak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8A9CBFC" w14:textId="6317F801" w:rsidR="007B5808" w:rsidRPr="007D243F" w:rsidRDefault="00CA1914" w:rsidP="003C674F">
            <w:pPr>
              <w:spacing w:after="0" w:line="240" w:lineRule="auto"/>
            </w:pPr>
            <w:r>
              <w:t>-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65035E7B" w14:textId="29921BBA" w:rsidR="007B5808" w:rsidRPr="007D243F" w:rsidRDefault="00CA1914" w:rsidP="003C674F">
            <w:pPr>
              <w:spacing w:after="0" w:line="240" w:lineRule="auto"/>
            </w:pPr>
            <w:r>
              <w:t>-</w:t>
            </w:r>
          </w:p>
        </w:tc>
      </w:tr>
      <w:tr w:rsidR="007B5808" w:rsidRPr="00B307B0" w14:paraId="3BF12D34" w14:textId="77777777" w:rsidTr="003C674F">
        <w:tc>
          <w:tcPr>
            <w:tcW w:w="1696" w:type="dxa"/>
            <w:shd w:val="clear" w:color="auto" w:fill="auto"/>
            <w:vAlign w:val="center"/>
          </w:tcPr>
          <w:p w14:paraId="6D1B032A" w14:textId="7B332A13" w:rsidR="007B5808" w:rsidRDefault="007B5808" w:rsidP="003C674F">
            <w:pPr>
              <w:spacing w:after="0" w:line="240" w:lineRule="auto"/>
            </w:pPr>
            <w:r>
              <w:t>hari_tanggal_keluar_absensi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405562E9" w14:textId="2C49F555" w:rsidR="007B5808" w:rsidRPr="007D243F" w:rsidRDefault="00CA1914" w:rsidP="003C674F">
            <w:pPr>
              <w:spacing w:after="0" w:line="240" w:lineRule="auto"/>
            </w:pPr>
            <w:r>
              <w:t>data tanggal pegawai ketika melakukan absensi keluar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6C059D7" w14:textId="0C88CAF5" w:rsidR="007B5808" w:rsidRPr="007D243F" w:rsidRDefault="00CA1914" w:rsidP="003C674F">
            <w:pPr>
              <w:spacing w:after="0" w:line="240" w:lineRule="auto"/>
            </w:pPr>
            <w:r>
              <w:t>datetime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C4354BD" w14:textId="7FCF3BE2" w:rsidR="007B5808" w:rsidRPr="007D243F" w:rsidRDefault="00C37F41" w:rsidP="003C674F">
            <w:pPr>
              <w:spacing w:after="0" w:line="240" w:lineRule="auto"/>
            </w:pPr>
            <w:r>
              <w:t>T</w:t>
            </w:r>
            <w:r w:rsidR="00CA1914">
              <w:t>idak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E16A302" w14:textId="2D26FAC9" w:rsidR="007B5808" w:rsidRPr="007D243F" w:rsidRDefault="00CA1914" w:rsidP="003C674F">
            <w:pPr>
              <w:spacing w:after="0" w:line="240" w:lineRule="auto"/>
            </w:pPr>
            <w:r>
              <w:t>-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5788773" w14:textId="4B6FAE16" w:rsidR="007B5808" w:rsidRPr="007D243F" w:rsidRDefault="00CA1914" w:rsidP="003C674F">
            <w:pPr>
              <w:spacing w:after="0" w:line="240" w:lineRule="auto"/>
            </w:pPr>
            <w:r>
              <w:t>-</w:t>
            </w:r>
          </w:p>
        </w:tc>
      </w:tr>
      <w:tr w:rsidR="007B5808" w:rsidRPr="00B307B0" w14:paraId="6DB90BFC" w14:textId="77777777" w:rsidTr="003C674F">
        <w:tc>
          <w:tcPr>
            <w:tcW w:w="1696" w:type="dxa"/>
            <w:shd w:val="clear" w:color="auto" w:fill="auto"/>
            <w:vAlign w:val="center"/>
          </w:tcPr>
          <w:p w14:paraId="6E29760C" w14:textId="79A9F7AE" w:rsidR="007B5808" w:rsidRDefault="007B5808" w:rsidP="003C674F">
            <w:pPr>
              <w:spacing w:after="0" w:line="240" w:lineRule="auto"/>
            </w:pPr>
            <w:r>
              <w:t>status_absensi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47A28D7D" w14:textId="5B0FFD26" w:rsidR="007B5808" w:rsidRPr="007D243F" w:rsidRDefault="00CA1914" w:rsidP="003C674F">
            <w:pPr>
              <w:spacing w:after="0" w:line="240" w:lineRule="auto"/>
            </w:pPr>
            <w:r>
              <w:t>Status dari pegawai tersebut apakah kerja, cuti, libur, alfa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21ADA3D" w14:textId="46398ACE" w:rsidR="007B5808" w:rsidRPr="007D243F" w:rsidRDefault="00CA1914" w:rsidP="003C674F">
            <w:pPr>
              <w:spacing w:after="0" w:line="240" w:lineRule="auto"/>
            </w:pPr>
            <w:r>
              <w:t>datetime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B332A3B" w14:textId="4F15071D" w:rsidR="007B5808" w:rsidRPr="007D243F" w:rsidRDefault="00C37F41" w:rsidP="003C674F">
            <w:pPr>
              <w:spacing w:after="0" w:line="240" w:lineRule="auto"/>
            </w:pPr>
            <w:r>
              <w:t>T</w:t>
            </w:r>
            <w:r w:rsidR="00CA1914">
              <w:t>idak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4E7EBA2" w14:textId="79E60CE9" w:rsidR="007B5808" w:rsidRPr="007D243F" w:rsidRDefault="00CA1914" w:rsidP="003C674F">
            <w:pPr>
              <w:spacing w:after="0" w:line="240" w:lineRule="auto"/>
            </w:pPr>
            <w:r>
              <w:t>-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2047634C" w14:textId="098A4C52" w:rsidR="007B5808" w:rsidRPr="007D243F" w:rsidRDefault="00CA1914" w:rsidP="003C674F">
            <w:pPr>
              <w:spacing w:after="0" w:line="240" w:lineRule="auto"/>
            </w:pPr>
            <w:r>
              <w:t>-</w:t>
            </w:r>
          </w:p>
        </w:tc>
      </w:tr>
      <w:tr w:rsidR="007B5808" w:rsidRPr="00B307B0" w14:paraId="3884CFED" w14:textId="77777777" w:rsidTr="003C674F">
        <w:tc>
          <w:tcPr>
            <w:tcW w:w="1696" w:type="dxa"/>
            <w:shd w:val="clear" w:color="auto" w:fill="auto"/>
            <w:vAlign w:val="center"/>
          </w:tcPr>
          <w:p w14:paraId="1D043A5C" w14:textId="703E15C5" w:rsidR="007B5808" w:rsidRDefault="007B5808" w:rsidP="003C674F">
            <w:pPr>
              <w:spacing w:after="0" w:line="240" w:lineRule="auto"/>
            </w:pPr>
            <w:r>
              <w:t>nominal_denda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463FA3BA" w14:textId="02301BDC" w:rsidR="007B5808" w:rsidRPr="007D243F" w:rsidRDefault="00CA1914" w:rsidP="003C674F">
            <w:pPr>
              <w:spacing w:after="0" w:line="240" w:lineRule="auto"/>
            </w:pPr>
            <w:r>
              <w:t>data nominal denda yang dikenakan ketika user pegawai terlambat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278FB47" w14:textId="73D2AD85" w:rsidR="007B5808" w:rsidRPr="007D243F" w:rsidRDefault="00CA1914" w:rsidP="003C674F">
            <w:pPr>
              <w:spacing w:after="0" w:line="240" w:lineRule="auto"/>
            </w:pPr>
            <w:r>
              <w:t>integer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64C8B10" w14:textId="52BC1155" w:rsidR="007B5808" w:rsidRPr="007D243F" w:rsidRDefault="00C37F41" w:rsidP="003C674F">
            <w:pPr>
              <w:spacing w:after="0" w:line="240" w:lineRule="auto"/>
            </w:pPr>
            <w:r>
              <w:t>T</w:t>
            </w:r>
            <w:r w:rsidR="00CA1914">
              <w:t>idak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17FCE77" w14:textId="75250C04" w:rsidR="007B5808" w:rsidRPr="007D243F" w:rsidRDefault="00CA1914" w:rsidP="003C674F">
            <w:pPr>
              <w:spacing w:after="0" w:line="240" w:lineRule="auto"/>
            </w:pPr>
            <w:r>
              <w:t>0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1F20630E" w14:textId="294AD8BC" w:rsidR="007B5808" w:rsidRPr="007D243F" w:rsidRDefault="00CA1914" w:rsidP="003C674F">
            <w:pPr>
              <w:spacing w:after="0" w:line="240" w:lineRule="auto"/>
            </w:pPr>
            <w:r>
              <w:t>-</w:t>
            </w:r>
          </w:p>
        </w:tc>
      </w:tr>
    </w:tbl>
    <w:p w14:paraId="2B5DF037" w14:textId="77777777" w:rsidR="000739BA" w:rsidRPr="00B307B0" w:rsidRDefault="000739BA" w:rsidP="000739BA">
      <w:pPr>
        <w:spacing w:after="0" w:line="240" w:lineRule="auto"/>
        <w:jc w:val="center"/>
        <w:rPr>
          <w:rFonts w:ascii="Arial" w:hAnsi="Arial" w:cs="Arial"/>
        </w:rPr>
      </w:pPr>
    </w:p>
    <w:p w14:paraId="4DD53982" w14:textId="3B4E3097" w:rsidR="000739BA" w:rsidRPr="00B307B0" w:rsidRDefault="000739BA" w:rsidP="000739BA">
      <w:pPr>
        <w:pStyle w:val="Heading3"/>
        <w:spacing w:before="0" w:after="0"/>
        <w:rPr>
          <w:rFonts w:cs="Arial"/>
        </w:rPr>
      </w:pPr>
      <w:bookmarkStart w:id="97" w:name="_Toc58693688"/>
      <w:bookmarkStart w:id="98" w:name="_Toc58177352"/>
      <w:proofErr w:type="spellStart"/>
      <w:r w:rsidRPr="00B307B0">
        <w:rPr>
          <w:rFonts w:cs="Arial"/>
        </w:rPr>
        <w:lastRenderedPageBreak/>
        <w:t>Tabel</w:t>
      </w:r>
      <w:proofErr w:type="spellEnd"/>
      <w:r w:rsidRPr="00B307B0">
        <w:rPr>
          <w:rFonts w:cs="Arial"/>
        </w:rPr>
        <w:t xml:space="preserve"> </w:t>
      </w:r>
      <w:bookmarkEnd w:id="97"/>
      <w:r w:rsidR="00A8427B">
        <w:rPr>
          <w:rFonts w:cs="Arial"/>
          <w:lang w:val="id-ID"/>
        </w:rPr>
        <w:t>TLog</w:t>
      </w:r>
      <w:r w:rsidR="00CE63E3">
        <w:rPr>
          <w:rFonts w:cs="Arial"/>
          <w:lang w:val="id-ID"/>
        </w:rPr>
        <w:t xml:space="preserve"> (TAB – 5)</w:t>
      </w:r>
      <w:bookmarkEnd w:id="98"/>
    </w:p>
    <w:p w14:paraId="2A9859A5" w14:textId="7C07D9F6" w:rsidR="000C3A59" w:rsidRPr="000C3A59" w:rsidRDefault="000C3A59" w:rsidP="000C3A59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99" w:name="_Toc58177375"/>
      <w:proofErr w:type="spellStart"/>
      <w:r w:rsidRPr="000C3A59">
        <w:rPr>
          <w:b w:val="0"/>
          <w:bCs/>
          <w:i/>
          <w:iCs/>
        </w:rPr>
        <w:t>Tabel</w:t>
      </w:r>
      <w:proofErr w:type="spellEnd"/>
      <w:r w:rsidRPr="000C3A59">
        <w:rPr>
          <w:b w:val="0"/>
          <w:bCs/>
          <w:i/>
          <w:iCs/>
        </w:rPr>
        <w:t xml:space="preserve"> </w:t>
      </w:r>
      <w:r w:rsidRPr="000C3A59">
        <w:rPr>
          <w:b w:val="0"/>
          <w:bCs/>
          <w:i/>
          <w:iCs/>
        </w:rPr>
        <w:fldChar w:fldCharType="begin"/>
      </w:r>
      <w:r w:rsidRPr="000C3A59">
        <w:rPr>
          <w:b w:val="0"/>
          <w:bCs/>
          <w:i/>
          <w:iCs/>
        </w:rPr>
        <w:instrText xml:space="preserve"> SEQ Tabel \* ARABIC </w:instrText>
      </w:r>
      <w:r w:rsidRPr="000C3A59">
        <w:rPr>
          <w:b w:val="0"/>
          <w:bCs/>
          <w:i/>
          <w:iCs/>
        </w:rPr>
        <w:fldChar w:fldCharType="separate"/>
      </w:r>
      <w:r w:rsidR="00F307A6">
        <w:rPr>
          <w:b w:val="0"/>
          <w:bCs/>
          <w:i/>
          <w:iCs/>
          <w:noProof/>
        </w:rPr>
        <w:t>14</w:t>
      </w:r>
      <w:r w:rsidRPr="000C3A59">
        <w:rPr>
          <w:b w:val="0"/>
          <w:bCs/>
          <w:i/>
          <w:iCs/>
        </w:rPr>
        <w:fldChar w:fldCharType="end"/>
      </w:r>
      <w:r w:rsidRPr="000C3A59">
        <w:rPr>
          <w:b w:val="0"/>
          <w:bCs/>
          <w:i/>
          <w:iCs/>
          <w:lang w:val="id-ID"/>
        </w:rPr>
        <w:t xml:space="preserve"> Deskripsi Perancangan Rinci Tabel TLog</w:t>
      </w:r>
      <w:bookmarkEnd w:id="99"/>
    </w:p>
    <w:tbl>
      <w:tblPr>
        <w:tblW w:w="8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924"/>
        <w:gridCol w:w="1440"/>
        <w:gridCol w:w="1080"/>
        <w:gridCol w:w="1080"/>
        <w:gridCol w:w="1008"/>
      </w:tblGrid>
      <w:tr w:rsidR="00CE63E3" w:rsidRPr="00B307B0" w14:paraId="440042F2" w14:textId="77777777" w:rsidTr="005978DB">
        <w:tc>
          <w:tcPr>
            <w:tcW w:w="1728" w:type="dxa"/>
            <w:shd w:val="clear" w:color="auto" w:fill="CCCCCC"/>
            <w:vAlign w:val="center"/>
          </w:tcPr>
          <w:p w14:paraId="1E37C7A8" w14:textId="77777777" w:rsidR="00CE63E3" w:rsidRPr="007D243F" w:rsidRDefault="00CE63E3" w:rsidP="005978DB">
            <w:pPr>
              <w:spacing w:after="0" w:line="240" w:lineRule="auto"/>
              <w:rPr>
                <w:b/>
              </w:rPr>
            </w:pPr>
            <w:r w:rsidRPr="007D243F">
              <w:rPr>
                <w:b/>
              </w:rPr>
              <w:t>IdField</w:t>
            </w:r>
          </w:p>
        </w:tc>
        <w:tc>
          <w:tcPr>
            <w:tcW w:w="1924" w:type="dxa"/>
            <w:shd w:val="clear" w:color="auto" w:fill="CCCCCC"/>
            <w:vAlign w:val="center"/>
          </w:tcPr>
          <w:p w14:paraId="5CF32A3B" w14:textId="77777777" w:rsidR="00CE63E3" w:rsidRPr="007D243F" w:rsidRDefault="00CE63E3" w:rsidP="005978DB">
            <w:pPr>
              <w:spacing w:after="0" w:line="240" w:lineRule="auto"/>
              <w:rPr>
                <w:b/>
              </w:rPr>
            </w:pPr>
            <w:r w:rsidRPr="007D243F">
              <w:rPr>
                <w:b/>
              </w:rPr>
              <w:t>Deskripsi</w:t>
            </w:r>
          </w:p>
        </w:tc>
        <w:tc>
          <w:tcPr>
            <w:tcW w:w="1440" w:type="dxa"/>
            <w:shd w:val="clear" w:color="auto" w:fill="CCCCCC"/>
            <w:vAlign w:val="center"/>
          </w:tcPr>
          <w:p w14:paraId="77A80E18" w14:textId="77777777" w:rsidR="00CE63E3" w:rsidRPr="007D243F" w:rsidRDefault="00CE63E3" w:rsidP="005978DB">
            <w:pPr>
              <w:spacing w:after="0" w:line="240" w:lineRule="auto"/>
              <w:rPr>
                <w:b/>
              </w:rPr>
            </w:pPr>
            <w:r w:rsidRPr="007D243F">
              <w:rPr>
                <w:b/>
              </w:rPr>
              <w:t>Type &amp; Length</w:t>
            </w:r>
          </w:p>
        </w:tc>
        <w:tc>
          <w:tcPr>
            <w:tcW w:w="1080" w:type="dxa"/>
            <w:shd w:val="clear" w:color="auto" w:fill="CCCCCC"/>
            <w:vAlign w:val="center"/>
          </w:tcPr>
          <w:p w14:paraId="0531A7CF" w14:textId="77777777" w:rsidR="00CE63E3" w:rsidRPr="007D243F" w:rsidRDefault="00CE63E3" w:rsidP="005978DB">
            <w:pPr>
              <w:spacing w:after="0" w:line="240" w:lineRule="auto"/>
              <w:rPr>
                <w:b/>
              </w:rPr>
            </w:pPr>
            <w:r w:rsidRPr="007D243F">
              <w:rPr>
                <w:b/>
              </w:rPr>
              <w:t>Boleh NULL</w:t>
            </w:r>
          </w:p>
        </w:tc>
        <w:tc>
          <w:tcPr>
            <w:tcW w:w="1080" w:type="dxa"/>
            <w:shd w:val="clear" w:color="auto" w:fill="CCCCCC"/>
            <w:vAlign w:val="center"/>
          </w:tcPr>
          <w:p w14:paraId="5CFF51B1" w14:textId="77777777" w:rsidR="00CE63E3" w:rsidRPr="007D243F" w:rsidRDefault="00CE63E3" w:rsidP="005978DB">
            <w:pPr>
              <w:spacing w:after="0" w:line="240" w:lineRule="auto"/>
              <w:rPr>
                <w:b/>
              </w:rPr>
            </w:pPr>
            <w:r w:rsidRPr="007D243F">
              <w:rPr>
                <w:b/>
              </w:rPr>
              <w:t>Default</w:t>
            </w:r>
          </w:p>
        </w:tc>
        <w:tc>
          <w:tcPr>
            <w:tcW w:w="1008" w:type="dxa"/>
            <w:shd w:val="clear" w:color="auto" w:fill="CCCCCC"/>
            <w:vAlign w:val="center"/>
          </w:tcPr>
          <w:p w14:paraId="49EDD48F" w14:textId="77777777" w:rsidR="00CE63E3" w:rsidRPr="007D243F" w:rsidRDefault="00CE63E3" w:rsidP="005978DB">
            <w:pPr>
              <w:spacing w:after="0" w:line="240" w:lineRule="auto"/>
              <w:rPr>
                <w:b/>
              </w:rPr>
            </w:pPr>
            <w:r w:rsidRPr="007D243F">
              <w:rPr>
                <w:b/>
              </w:rPr>
              <w:t>Keterangan</w:t>
            </w:r>
          </w:p>
        </w:tc>
      </w:tr>
      <w:tr w:rsidR="00CE63E3" w:rsidRPr="00B307B0" w14:paraId="2B201D0E" w14:textId="77777777" w:rsidTr="005978DB">
        <w:tc>
          <w:tcPr>
            <w:tcW w:w="1728" w:type="dxa"/>
            <w:shd w:val="clear" w:color="auto" w:fill="auto"/>
            <w:vAlign w:val="center"/>
          </w:tcPr>
          <w:p w14:paraId="59152550" w14:textId="6BC9A851" w:rsidR="00CE63E3" w:rsidRPr="007D243F" w:rsidRDefault="00CA1914" w:rsidP="005978DB">
            <w:pPr>
              <w:spacing w:after="0" w:line="240" w:lineRule="auto"/>
            </w:pPr>
            <w:r>
              <w:t>id_log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1B456161" w14:textId="75117BAC" w:rsidR="00CE63E3" w:rsidRPr="007D243F" w:rsidRDefault="00CA1914" w:rsidP="005978DB">
            <w:pPr>
              <w:spacing w:after="0" w:line="240" w:lineRule="auto"/>
            </w:pPr>
            <w:r>
              <w:t xml:space="preserve">id dari data log yang dicatat pada sistem 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FB58E9E" w14:textId="7DC211DC" w:rsidR="00CE63E3" w:rsidRPr="007D243F" w:rsidRDefault="003247CC" w:rsidP="005978DB">
            <w:pPr>
              <w:spacing w:after="0" w:line="240" w:lineRule="auto"/>
            </w:pPr>
            <w:r>
              <w:t>integer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32D2F13" w14:textId="77777777" w:rsidR="00CE63E3" w:rsidRPr="007D243F" w:rsidRDefault="00CE63E3" w:rsidP="005978DB">
            <w:pPr>
              <w:spacing w:after="0" w:line="240" w:lineRule="auto"/>
            </w:pPr>
            <w:r w:rsidRPr="007D243F">
              <w:t>Tidak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773A00D" w14:textId="77777777" w:rsidR="00CE63E3" w:rsidRPr="007D243F" w:rsidRDefault="00CE63E3" w:rsidP="005978DB">
            <w:pPr>
              <w:spacing w:after="0" w:line="240" w:lineRule="auto"/>
            </w:pPr>
            <w:r w:rsidRPr="007D243F">
              <w:t>-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29CFFCC0" w14:textId="77777777" w:rsidR="00CE63E3" w:rsidRPr="007D243F" w:rsidRDefault="00CE63E3" w:rsidP="005978DB">
            <w:pPr>
              <w:spacing w:after="0" w:line="240" w:lineRule="auto"/>
            </w:pPr>
            <w:r w:rsidRPr="007D243F">
              <w:t>-</w:t>
            </w:r>
          </w:p>
        </w:tc>
      </w:tr>
      <w:tr w:rsidR="00CE63E3" w:rsidRPr="00B307B0" w14:paraId="69A64EB5" w14:textId="77777777" w:rsidTr="005978DB">
        <w:tc>
          <w:tcPr>
            <w:tcW w:w="1728" w:type="dxa"/>
            <w:shd w:val="clear" w:color="auto" w:fill="auto"/>
            <w:vAlign w:val="center"/>
          </w:tcPr>
          <w:p w14:paraId="0A076A9F" w14:textId="4206AFC7" w:rsidR="00CE63E3" w:rsidRPr="007D243F" w:rsidRDefault="00CA1914" w:rsidP="005978DB">
            <w:pPr>
              <w:spacing w:after="0" w:line="240" w:lineRule="auto"/>
            </w:pPr>
            <w:r>
              <w:t>id_user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599202A4" w14:textId="3A67C0E5" w:rsidR="00CE63E3" w:rsidRPr="007D243F" w:rsidRDefault="003247CC" w:rsidP="005978DB">
            <w:pPr>
              <w:spacing w:after="0" w:line="240" w:lineRule="auto"/>
            </w:pPr>
            <w:r>
              <w:t>id_pengguna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17C4636" w14:textId="36B3FA9A" w:rsidR="00CE63E3" w:rsidRPr="007D243F" w:rsidRDefault="003247CC" w:rsidP="005978DB">
            <w:pPr>
              <w:spacing w:after="0" w:line="240" w:lineRule="auto"/>
            </w:pPr>
            <w:r>
              <w:t>integer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79E7064" w14:textId="77777777" w:rsidR="00CE63E3" w:rsidRPr="007D243F" w:rsidRDefault="00CE63E3" w:rsidP="005978DB">
            <w:pPr>
              <w:spacing w:after="0" w:line="240" w:lineRule="auto"/>
            </w:pPr>
            <w:r w:rsidRPr="007D243F">
              <w:t>Tidak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44A7FF4" w14:textId="77777777" w:rsidR="00CE63E3" w:rsidRPr="007D243F" w:rsidRDefault="00CE63E3" w:rsidP="005978DB">
            <w:pPr>
              <w:spacing w:after="0" w:line="240" w:lineRule="auto"/>
            </w:pPr>
            <w:r w:rsidRPr="007D243F">
              <w:t>-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391B5C07" w14:textId="77777777" w:rsidR="00CE63E3" w:rsidRPr="007D243F" w:rsidRDefault="00CE63E3" w:rsidP="005978DB">
            <w:pPr>
              <w:spacing w:after="0" w:line="240" w:lineRule="auto"/>
            </w:pPr>
            <w:r w:rsidRPr="007D243F">
              <w:t>-</w:t>
            </w:r>
          </w:p>
        </w:tc>
      </w:tr>
      <w:tr w:rsidR="00CA1914" w:rsidRPr="00B307B0" w14:paraId="36D93CBA" w14:textId="77777777" w:rsidTr="005978DB">
        <w:tc>
          <w:tcPr>
            <w:tcW w:w="1728" w:type="dxa"/>
            <w:shd w:val="clear" w:color="auto" w:fill="auto"/>
            <w:vAlign w:val="center"/>
          </w:tcPr>
          <w:p w14:paraId="5241FFE0" w14:textId="67F62D90" w:rsidR="00CA1914" w:rsidRDefault="00CA1914" w:rsidP="005978DB">
            <w:pPr>
              <w:spacing w:after="0" w:line="240" w:lineRule="auto"/>
            </w:pPr>
            <w:r>
              <w:t>nama_user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49021D80" w14:textId="263EE4EB" w:rsidR="00CA1914" w:rsidRPr="007D243F" w:rsidRDefault="003247CC" w:rsidP="005978DB">
            <w:pPr>
              <w:spacing w:after="0" w:line="240" w:lineRule="auto"/>
            </w:pPr>
            <w:r>
              <w:t>nama dari pengguna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1328B44" w14:textId="414B5BD3" w:rsidR="00CA1914" w:rsidRPr="007D243F" w:rsidRDefault="003247CC" w:rsidP="005978DB">
            <w:pPr>
              <w:spacing w:after="0" w:line="240" w:lineRule="auto"/>
            </w:pPr>
            <w:r>
              <w:t>varchar(50)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B15B2C1" w14:textId="2CAE6F17" w:rsidR="00CA1914" w:rsidRPr="007D243F" w:rsidRDefault="003247CC" w:rsidP="005978DB">
            <w:pPr>
              <w:spacing w:after="0" w:line="240" w:lineRule="auto"/>
            </w:pPr>
            <w:r>
              <w:t>Tidak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A77641D" w14:textId="3AE88173" w:rsidR="00CA1914" w:rsidRPr="007D243F" w:rsidRDefault="003247CC" w:rsidP="005978DB">
            <w:pPr>
              <w:spacing w:after="0" w:line="240" w:lineRule="auto"/>
            </w:pPr>
            <w:r>
              <w:t>-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614889BF" w14:textId="04BAE62F" w:rsidR="00CA1914" w:rsidRPr="007D243F" w:rsidRDefault="003247CC" w:rsidP="005978DB">
            <w:pPr>
              <w:spacing w:after="0" w:line="240" w:lineRule="auto"/>
            </w:pPr>
            <w:r>
              <w:t>-</w:t>
            </w:r>
          </w:p>
        </w:tc>
      </w:tr>
      <w:tr w:rsidR="00CA1914" w:rsidRPr="00B307B0" w14:paraId="03BE7F43" w14:textId="77777777" w:rsidTr="005978DB">
        <w:tc>
          <w:tcPr>
            <w:tcW w:w="1728" w:type="dxa"/>
            <w:shd w:val="clear" w:color="auto" w:fill="auto"/>
            <w:vAlign w:val="center"/>
          </w:tcPr>
          <w:p w14:paraId="409B11B9" w14:textId="16D7B845" w:rsidR="00CA1914" w:rsidRDefault="00CA1914" w:rsidP="005978DB">
            <w:pPr>
              <w:spacing w:after="0" w:line="240" w:lineRule="auto"/>
            </w:pPr>
            <w:r>
              <w:t>tanggal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1803AF1D" w14:textId="6E9C77C4" w:rsidR="00CA1914" w:rsidRPr="007D243F" w:rsidRDefault="003247CC" w:rsidP="005978DB">
            <w:pPr>
              <w:spacing w:after="0" w:line="240" w:lineRule="auto"/>
            </w:pPr>
            <w:r>
              <w:t>tanggal dari kapan log tersebut dicatat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061BB42" w14:textId="4B73AF73" w:rsidR="00CA1914" w:rsidRPr="007D243F" w:rsidRDefault="003247CC" w:rsidP="005978DB">
            <w:pPr>
              <w:spacing w:after="0" w:line="240" w:lineRule="auto"/>
            </w:pPr>
            <w:r>
              <w:t>datetime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059B702" w14:textId="3387B748" w:rsidR="00CA1914" w:rsidRPr="007D243F" w:rsidRDefault="003247CC" w:rsidP="005978DB">
            <w:pPr>
              <w:spacing w:after="0" w:line="240" w:lineRule="auto"/>
            </w:pPr>
            <w:r>
              <w:t>tidak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CCE8E03" w14:textId="788F21EA" w:rsidR="00CA1914" w:rsidRPr="007D243F" w:rsidRDefault="003247CC" w:rsidP="005978DB">
            <w:pPr>
              <w:spacing w:after="0" w:line="240" w:lineRule="auto"/>
            </w:pPr>
            <w:r>
              <w:t>-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0B2ACB1B" w14:textId="26150944" w:rsidR="00CA1914" w:rsidRPr="007D243F" w:rsidRDefault="003247CC" w:rsidP="005978DB">
            <w:pPr>
              <w:spacing w:after="0" w:line="240" w:lineRule="auto"/>
            </w:pPr>
            <w:r>
              <w:t>-</w:t>
            </w:r>
          </w:p>
        </w:tc>
      </w:tr>
      <w:tr w:rsidR="00CA1914" w:rsidRPr="00B307B0" w14:paraId="28F0AE05" w14:textId="77777777" w:rsidTr="005978DB">
        <w:tc>
          <w:tcPr>
            <w:tcW w:w="1728" w:type="dxa"/>
            <w:shd w:val="clear" w:color="auto" w:fill="auto"/>
            <w:vAlign w:val="center"/>
          </w:tcPr>
          <w:p w14:paraId="7DFB8D9F" w14:textId="2DB2FF73" w:rsidR="00CA1914" w:rsidRDefault="00CA1914" w:rsidP="005978DB">
            <w:pPr>
              <w:spacing w:after="0" w:line="240" w:lineRule="auto"/>
            </w:pPr>
            <w:r>
              <w:t>keterangan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367512E2" w14:textId="67A48D9B" w:rsidR="00CA1914" w:rsidRPr="007D243F" w:rsidRDefault="003247CC" w:rsidP="005978DB">
            <w:pPr>
              <w:spacing w:after="0" w:line="240" w:lineRule="auto"/>
            </w:pPr>
            <w:r>
              <w:t>keterangan isi dari log tersebut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4624756" w14:textId="52937966" w:rsidR="00CA1914" w:rsidRPr="007D243F" w:rsidRDefault="003247CC" w:rsidP="005978DB">
            <w:pPr>
              <w:spacing w:after="0" w:line="240" w:lineRule="auto"/>
            </w:pPr>
            <w:r>
              <w:t>varchar(50)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95782EA" w14:textId="4F710686" w:rsidR="00CA1914" w:rsidRPr="007D243F" w:rsidRDefault="003247CC" w:rsidP="005978DB">
            <w:pPr>
              <w:spacing w:after="0" w:line="240" w:lineRule="auto"/>
            </w:pPr>
            <w:r>
              <w:t xml:space="preserve">boleh 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D460839" w14:textId="3E14146D" w:rsidR="00CA1914" w:rsidRPr="007D243F" w:rsidRDefault="003247CC" w:rsidP="005978DB">
            <w:pPr>
              <w:spacing w:after="0" w:line="240" w:lineRule="auto"/>
            </w:pPr>
            <w:r>
              <w:t>-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02B65BE9" w14:textId="236079F5" w:rsidR="00CA1914" w:rsidRPr="007D243F" w:rsidRDefault="003247CC" w:rsidP="005978DB">
            <w:pPr>
              <w:spacing w:after="0" w:line="240" w:lineRule="auto"/>
            </w:pPr>
            <w:r>
              <w:t>-</w:t>
            </w:r>
          </w:p>
        </w:tc>
      </w:tr>
    </w:tbl>
    <w:p w14:paraId="5174F9A4" w14:textId="71D3298A" w:rsidR="00983A52" w:rsidRDefault="00983A52" w:rsidP="001C6353">
      <w:pPr>
        <w:spacing w:after="0" w:line="240" w:lineRule="auto"/>
        <w:rPr>
          <w:rFonts w:ascii="Arial" w:hAnsi="Arial" w:cs="Arial"/>
          <w:lang w:val="en-US"/>
        </w:rPr>
      </w:pPr>
    </w:p>
    <w:p w14:paraId="4EF8560F" w14:textId="0884F6A5" w:rsidR="00C0743D" w:rsidRPr="00B307B0" w:rsidRDefault="00C0743D" w:rsidP="00C0743D">
      <w:pPr>
        <w:pStyle w:val="Heading3"/>
        <w:spacing w:before="0" w:after="0"/>
        <w:rPr>
          <w:rFonts w:cs="Arial"/>
        </w:rPr>
      </w:pPr>
      <w:bookmarkStart w:id="100" w:name="_Toc58177353"/>
      <w:proofErr w:type="spellStart"/>
      <w:r w:rsidRPr="00B307B0">
        <w:rPr>
          <w:rFonts w:cs="Arial"/>
        </w:rPr>
        <w:t>Tabel</w:t>
      </w:r>
      <w:proofErr w:type="spellEnd"/>
      <w:r w:rsidRPr="00B307B0">
        <w:rPr>
          <w:rFonts w:cs="Arial"/>
        </w:rPr>
        <w:t xml:space="preserve"> </w:t>
      </w:r>
      <w:r>
        <w:rPr>
          <w:rFonts w:cs="Arial"/>
          <w:lang w:val="id-ID"/>
        </w:rPr>
        <w:t>TPengumuman (TAB – 6)</w:t>
      </w:r>
      <w:bookmarkEnd w:id="100"/>
    </w:p>
    <w:p w14:paraId="280A551E" w14:textId="2E8E4C2E" w:rsidR="00C0743D" w:rsidRPr="000C3A59" w:rsidRDefault="00C0743D" w:rsidP="00C0743D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101" w:name="_Toc58177376"/>
      <w:proofErr w:type="spellStart"/>
      <w:r w:rsidRPr="000C3A59">
        <w:rPr>
          <w:b w:val="0"/>
          <w:bCs/>
          <w:i/>
          <w:iCs/>
        </w:rPr>
        <w:t>Tabel</w:t>
      </w:r>
      <w:proofErr w:type="spellEnd"/>
      <w:r w:rsidRPr="000C3A59">
        <w:rPr>
          <w:b w:val="0"/>
          <w:bCs/>
          <w:i/>
          <w:iCs/>
        </w:rPr>
        <w:t xml:space="preserve"> </w:t>
      </w:r>
      <w:r w:rsidRPr="000C3A59">
        <w:rPr>
          <w:b w:val="0"/>
          <w:bCs/>
          <w:i/>
          <w:iCs/>
        </w:rPr>
        <w:fldChar w:fldCharType="begin"/>
      </w:r>
      <w:r w:rsidRPr="000C3A59">
        <w:rPr>
          <w:b w:val="0"/>
          <w:bCs/>
          <w:i/>
          <w:iCs/>
        </w:rPr>
        <w:instrText xml:space="preserve"> SEQ Tabel \* ARABIC </w:instrText>
      </w:r>
      <w:r w:rsidRPr="000C3A59">
        <w:rPr>
          <w:b w:val="0"/>
          <w:bCs/>
          <w:i/>
          <w:iCs/>
        </w:rPr>
        <w:fldChar w:fldCharType="separate"/>
      </w:r>
      <w:r w:rsidR="00F307A6">
        <w:rPr>
          <w:b w:val="0"/>
          <w:bCs/>
          <w:i/>
          <w:iCs/>
          <w:noProof/>
        </w:rPr>
        <w:t>15</w:t>
      </w:r>
      <w:r w:rsidRPr="000C3A59">
        <w:rPr>
          <w:b w:val="0"/>
          <w:bCs/>
          <w:i/>
          <w:iCs/>
        </w:rPr>
        <w:fldChar w:fldCharType="end"/>
      </w:r>
      <w:r w:rsidRPr="000C3A59">
        <w:rPr>
          <w:b w:val="0"/>
          <w:bCs/>
          <w:i/>
          <w:iCs/>
          <w:lang w:val="id-ID"/>
        </w:rPr>
        <w:t xml:space="preserve"> Deskripsi Perancangan Rinci Tabel TLog</w:t>
      </w:r>
      <w:bookmarkEnd w:id="101"/>
    </w:p>
    <w:tbl>
      <w:tblPr>
        <w:tblW w:w="8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924"/>
        <w:gridCol w:w="1440"/>
        <w:gridCol w:w="1080"/>
        <w:gridCol w:w="1080"/>
        <w:gridCol w:w="1008"/>
      </w:tblGrid>
      <w:tr w:rsidR="00C0743D" w:rsidRPr="00B307B0" w14:paraId="553EE5FC" w14:textId="77777777" w:rsidTr="00E90B14">
        <w:tc>
          <w:tcPr>
            <w:tcW w:w="1728" w:type="dxa"/>
            <w:shd w:val="clear" w:color="auto" w:fill="CCCCCC"/>
            <w:vAlign w:val="center"/>
          </w:tcPr>
          <w:p w14:paraId="2F70274E" w14:textId="77777777" w:rsidR="00C0743D" w:rsidRPr="007D243F" w:rsidRDefault="00C0743D" w:rsidP="00E90B14">
            <w:pPr>
              <w:spacing w:after="0" w:line="240" w:lineRule="auto"/>
              <w:rPr>
                <w:b/>
              </w:rPr>
            </w:pPr>
            <w:r w:rsidRPr="007D243F">
              <w:rPr>
                <w:b/>
              </w:rPr>
              <w:t>IdField</w:t>
            </w:r>
          </w:p>
        </w:tc>
        <w:tc>
          <w:tcPr>
            <w:tcW w:w="1924" w:type="dxa"/>
            <w:shd w:val="clear" w:color="auto" w:fill="CCCCCC"/>
            <w:vAlign w:val="center"/>
          </w:tcPr>
          <w:p w14:paraId="7CA0B925" w14:textId="77777777" w:rsidR="00C0743D" w:rsidRPr="007D243F" w:rsidRDefault="00C0743D" w:rsidP="00E90B14">
            <w:pPr>
              <w:spacing w:after="0" w:line="240" w:lineRule="auto"/>
              <w:rPr>
                <w:b/>
              </w:rPr>
            </w:pPr>
            <w:r w:rsidRPr="007D243F">
              <w:rPr>
                <w:b/>
              </w:rPr>
              <w:t>Deskripsi</w:t>
            </w:r>
          </w:p>
        </w:tc>
        <w:tc>
          <w:tcPr>
            <w:tcW w:w="1440" w:type="dxa"/>
            <w:shd w:val="clear" w:color="auto" w:fill="CCCCCC"/>
            <w:vAlign w:val="center"/>
          </w:tcPr>
          <w:p w14:paraId="3CEBAA2A" w14:textId="77777777" w:rsidR="00C0743D" w:rsidRPr="007D243F" w:rsidRDefault="00C0743D" w:rsidP="00E90B14">
            <w:pPr>
              <w:spacing w:after="0" w:line="240" w:lineRule="auto"/>
              <w:rPr>
                <w:b/>
              </w:rPr>
            </w:pPr>
            <w:r w:rsidRPr="007D243F">
              <w:rPr>
                <w:b/>
              </w:rPr>
              <w:t>Type &amp; Length</w:t>
            </w:r>
          </w:p>
        </w:tc>
        <w:tc>
          <w:tcPr>
            <w:tcW w:w="1080" w:type="dxa"/>
            <w:shd w:val="clear" w:color="auto" w:fill="CCCCCC"/>
            <w:vAlign w:val="center"/>
          </w:tcPr>
          <w:p w14:paraId="37EBF27D" w14:textId="77777777" w:rsidR="00C0743D" w:rsidRPr="007D243F" w:rsidRDefault="00C0743D" w:rsidP="00E90B14">
            <w:pPr>
              <w:spacing w:after="0" w:line="240" w:lineRule="auto"/>
              <w:rPr>
                <w:b/>
              </w:rPr>
            </w:pPr>
            <w:r w:rsidRPr="007D243F">
              <w:rPr>
                <w:b/>
              </w:rPr>
              <w:t>Boleh NULL</w:t>
            </w:r>
          </w:p>
        </w:tc>
        <w:tc>
          <w:tcPr>
            <w:tcW w:w="1080" w:type="dxa"/>
            <w:shd w:val="clear" w:color="auto" w:fill="CCCCCC"/>
            <w:vAlign w:val="center"/>
          </w:tcPr>
          <w:p w14:paraId="71C26818" w14:textId="77777777" w:rsidR="00C0743D" w:rsidRPr="007D243F" w:rsidRDefault="00C0743D" w:rsidP="00E90B14">
            <w:pPr>
              <w:spacing w:after="0" w:line="240" w:lineRule="auto"/>
              <w:rPr>
                <w:b/>
              </w:rPr>
            </w:pPr>
            <w:r w:rsidRPr="007D243F">
              <w:rPr>
                <w:b/>
              </w:rPr>
              <w:t>Default</w:t>
            </w:r>
          </w:p>
        </w:tc>
        <w:tc>
          <w:tcPr>
            <w:tcW w:w="1008" w:type="dxa"/>
            <w:shd w:val="clear" w:color="auto" w:fill="CCCCCC"/>
            <w:vAlign w:val="center"/>
          </w:tcPr>
          <w:p w14:paraId="4A2053E2" w14:textId="77777777" w:rsidR="00C0743D" w:rsidRPr="007D243F" w:rsidRDefault="00C0743D" w:rsidP="00E90B14">
            <w:pPr>
              <w:spacing w:after="0" w:line="240" w:lineRule="auto"/>
              <w:rPr>
                <w:b/>
              </w:rPr>
            </w:pPr>
            <w:r w:rsidRPr="007D243F">
              <w:rPr>
                <w:b/>
              </w:rPr>
              <w:t>Keterangan</w:t>
            </w:r>
          </w:p>
        </w:tc>
      </w:tr>
      <w:tr w:rsidR="00C0743D" w:rsidRPr="00B307B0" w14:paraId="602654F2" w14:textId="77777777" w:rsidTr="00E90B14">
        <w:tc>
          <w:tcPr>
            <w:tcW w:w="1728" w:type="dxa"/>
            <w:shd w:val="clear" w:color="auto" w:fill="auto"/>
            <w:vAlign w:val="center"/>
          </w:tcPr>
          <w:p w14:paraId="6909C910" w14:textId="7C96443E" w:rsidR="00C0743D" w:rsidRPr="007D243F" w:rsidRDefault="00C0743D" w:rsidP="00E90B14">
            <w:pPr>
              <w:spacing w:after="0" w:line="240" w:lineRule="auto"/>
            </w:pPr>
            <w:r>
              <w:t>id_pengumuman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377366D2" w14:textId="1FCA8926" w:rsidR="00C0743D" w:rsidRPr="007D243F" w:rsidRDefault="00C0743D" w:rsidP="00E90B14">
            <w:pPr>
              <w:spacing w:after="0" w:line="240" w:lineRule="auto"/>
            </w:pPr>
            <w:r>
              <w:t>id dari data pengumuman yang akan ditampilkan pada system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13C515E" w14:textId="77777777" w:rsidR="00C0743D" w:rsidRPr="007D243F" w:rsidRDefault="00C0743D" w:rsidP="00E90B14">
            <w:pPr>
              <w:spacing w:after="0" w:line="240" w:lineRule="auto"/>
            </w:pPr>
            <w:r>
              <w:t>integer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20A5D23" w14:textId="77777777" w:rsidR="00C0743D" w:rsidRPr="007D243F" w:rsidRDefault="00C0743D" w:rsidP="00E90B14">
            <w:pPr>
              <w:spacing w:after="0" w:line="240" w:lineRule="auto"/>
            </w:pPr>
            <w:r w:rsidRPr="007D243F">
              <w:t>Tidak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2A3E753" w14:textId="77777777" w:rsidR="00C0743D" w:rsidRPr="007D243F" w:rsidRDefault="00C0743D" w:rsidP="00E90B14">
            <w:pPr>
              <w:spacing w:after="0" w:line="240" w:lineRule="auto"/>
            </w:pPr>
            <w:r w:rsidRPr="007D243F">
              <w:t>-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24EE2C4D" w14:textId="77777777" w:rsidR="00C0743D" w:rsidRPr="007D243F" w:rsidRDefault="00C0743D" w:rsidP="00E90B14">
            <w:pPr>
              <w:spacing w:after="0" w:line="240" w:lineRule="auto"/>
            </w:pPr>
            <w:r w:rsidRPr="007D243F">
              <w:t>-</w:t>
            </w:r>
          </w:p>
        </w:tc>
      </w:tr>
      <w:tr w:rsidR="00C0743D" w:rsidRPr="00B307B0" w14:paraId="48C6479E" w14:textId="77777777" w:rsidTr="00E90B14">
        <w:tc>
          <w:tcPr>
            <w:tcW w:w="1728" w:type="dxa"/>
            <w:shd w:val="clear" w:color="auto" w:fill="auto"/>
            <w:vAlign w:val="center"/>
          </w:tcPr>
          <w:p w14:paraId="3995B2FD" w14:textId="77777777" w:rsidR="00C0743D" w:rsidRPr="007D243F" w:rsidRDefault="00C0743D" w:rsidP="00E90B14">
            <w:pPr>
              <w:spacing w:after="0" w:line="240" w:lineRule="auto"/>
            </w:pPr>
            <w:r>
              <w:t>id_user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3F005D0A" w14:textId="77777777" w:rsidR="00C0743D" w:rsidRPr="007D243F" w:rsidRDefault="00C0743D" w:rsidP="00E90B14">
            <w:pPr>
              <w:spacing w:after="0" w:line="240" w:lineRule="auto"/>
            </w:pPr>
            <w:r>
              <w:t>id_pengguna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BFE2D44" w14:textId="77777777" w:rsidR="00C0743D" w:rsidRPr="007D243F" w:rsidRDefault="00C0743D" w:rsidP="00E90B14">
            <w:pPr>
              <w:spacing w:after="0" w:line="240" w:lineRule="auto"/>
            </w:pPr>
            <w:r>
              <w:t>integer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1B3B02" w14:textId="77777777" w:rsidR="00C0743D" w:rsidRPr="007D243F" w:rsidRDefault="00C0743D" w:rsidP="00E90B14">
            <w:pPr>
              <w:spacing w:after="0" w:line="240" w:lineRule="auto"/>
            </w:pPr>
            <w:r w:rsidRPr="007D243F">
              <w:t>Tidak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CB38321" w14:textId="77777777" w:rsidR="00C0743D" w:rsidRPr="007D243F" w:rsidRDefault="00C0743D" w:rsidP="00E90B14">
            <w:pPr>
              <w:spacing w:after="0" w:line="240" w:lineRule="auto"/>
            </w:pPr>
            <w:r w:rsidRPr="007D243F">
              <w:t>-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0DBA8D2A" w14:textId="77777777" w:rsidR="00C0743D" w:rsidRPr="007D243F" w:rsidRDefault="00C0743D" w:rsidP="00E90B14">
            <w:pPr>
              <w:spacing w:after="0" w:line="240" w:lineRule="auto"/>
            </w:pPr>
            <w:r w:rsidRPr="007D243F">
              <w:t>-</w:t>
            </w:r>
          </w:p>
        </w:tc>
      </w:tr>
      <w:tr w:rsidR="00C0743D" w:rsidRPr="00B307B0" w14:paraId="2701CEE5" w14:textId="77777777" w:rsidTr="00E90B14">
        <w:tc>
          <w:tcPr>
            <w:tcW w:w="1728" w:type="dxa"/>
            <w:shd w:val="clear" w:color="auto" w:fill="auto"/>
            <w:vAlign w:val="center"/>
          </w:tcPr>
          <w:p w14:paraId="79B65D8C" w14:textId="7247D949" w:rsidR="00C0743D" w:rsidRDefault="00C0743D" w:rsidP="00E90B14">
            <w:pPr>
              <w:spacing w:after="0" w:line="240" w:lineRule="auto"/>
            </w:pPr>
            <w:r>
              <w:t>isi_pengumuman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642FCC4D" w14:textId="3853725A" w:rsidR="00C0743D" w:rsidRPr="007D243F" w:rsidRDefault="00C0743D" w:rsidP="00E90B14">
            <w:pPr>
              <w:spacing w:after="0" w:line="240" w:lineRule="auto"/>
            </w:pPr>
            <w:r>
              <w:t>isi dari pengumuman yang akan ditampilkan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8BD9D56" w14:textId="7FEFFD5D" w:rsidR="00C0743D" w:rsidRPr="007D243F" w:rsidRDefault="00C0743D" w:rsidP="00E90B14">
            <w:pPr>
              <w:spacing w:after="0" w:line="240" w:lineRule="auto"/>
            </w:pPr>
            <w:r>
              <w:t>varchar(500)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D49AD48" w14:textId="4CF28C27" w:rsidR="00C0743D" w:rsidRPr="007D243F" w:rsidRDefault="00C0743D" w:rsidP="00E90B14">
            <w:pPr>
              <w:spacing w:after="0" w:line="240" w:lineRule="auto"/>
            </w:pPr>
            <w:r>
              <w:t>Boleh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E89701B" w14:textId="77777777" w:rsidR="00C0743D" w:rsidRPr="007D243F" w:rsidRDefault="00C0743D" w:rsidP="00E90B14">
            <w:pPr>
              <w:spacing w:after="0" w:line="240" w:lineRule="auto"/>
            </w:pPr>
            <w:r>
              <w:t>-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099EAA8E" w14:textId="77777777" w:rsidR="00C0743D" w:rsidRPr="007D243F" w:rsidRDefault="00C0743D" w:rsidP="00E90B14">
            <w:pPr>
              <w:spacing w:after="0" w:line="240" w:lineRule="auto"/>
            </w:pPr>
            <w:r>
              <w:t>-</w:t>
            </w:r>
          </w:p>
        </w:tc>
      </w:tr>
      <w:tr w:rsidR="00C0743D" w:rsidRPr="00B307B0" w14:paraId="76FF636A" w14:textId="77777777" w:rsidTr="00E90B14">
        <w:tc>
          <w:tcPr>
            <w:tcW w:w="1728" w:type="dxa"/>
            <w:shd w:val="clear" w:color="auto" w:fill="auto"/>
            <w:vAlign w:val="center"/>
          </w:tcPr>
          <w:p w14:paraId="0B6B01B5" w14:textId="77777777" w:rsidR="00C0743D" w:rsidRDefault="00C0743D" w:rsidP="00E90B14">
            <w:pPr>
              <w:spacing w:after="0" w:line="240" w:lineRule="auto"/>
            </w:pPr>
            <w:r>
              <w:t>tanggal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232D406B" w14:textId="520E90F6" w:rsidR="00C0743D" w:rsidRPr="007D243F" w:rsidRDefault="00C0743D" w:rsidP="00E90B14">
            <w:pPr>
              <w:spacing w:after="0" w:line="240" w:lineRule="auto"/>
            </w:pPr>
            <w:r>
              <w:t>tanggal dari kapan pengumuman tersebut dibuat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A0CFD2C" w14:textId="77777777" w:rsidR="00C0743D" w:rsidRPr="007D243F" w:rsidRDefault="00C0743D" w:rsidP="00E90B14">
            <w:pPr>
              <w:spacing w:after="0" w:line="240" w:lineRule="auto"/>
            </w:pPr>
            <w:r>
              <w:t>datetime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F595294" w14:textId="77777777" w:rsidR="00C0743D" w:rsidRPr="007D243F" w:rsidRDefault="00C0743D" w:rsidP="00E90B14">
            <w:pPr>
              <w:spacing w:after="0" w:line="240" w:lineRule="auto"/>
            </w:pPr>
            <w:r>
              <w:t>tidak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0C1F08D" w14:textId="77777777" w:rsidR="00C0743D" w:rsidRPr="007D243F" w:rsidRDefault="00C0743D" w:rsidP="00E90B14">
            <w:pPr>
              <w:spacing w:after="0" w:line="240" w:lineRule="auto"/>
            </w:pPr>
            <w:r>
              <w:t>-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B362392" w14:textId="77777777" w:rsidR="00C0743D" w:rsidRPr="007D243F" w:rsidRDefault="00C0743D" w:rsidP="00E90B14">
            <w:pPr>
              <w:spacing w:after="0" w:line="240" w:lineRule="auto"/>
            </w:pPr>
            <w:r>
              <w:t>-</w:t>
            </w:r>
          </w:p>
        </w:tc>
      </w:tr>
    </w:tbl>
    <w:p w14:paraId="4CED8446" w14:textId="77777777" w:rsidR="00C0743D" w:rsidRPr="00B307B0" w:rsidRDefault="00C0743D" w:rsidP="001C6353">
      <w:pPr>
        <w:spacing w:after="0" w:line="240" w:lineRule="auto"/>
        <w:rPr>
          <w:rFonts w:ascii="Arial" w:hAnsi="Arial" w:cs="Arial"/>
          <w:lang w:val="en-US"/>
        </w:rPr>
      </w:pPr>
    </w:p>
    <w:p w14:paraId="17B90051" w14:textId="7A764F38" w:rsidR="00553E80" w:rsidRPr="00553E80" w:rsidRDefault="000739BA" w:rsidP="00553E80">
      <w:pPr>
        <w:pStyle w:val="Heading2"/>
        <w:spacing w:before="0" w:after="0"/>
        <w:rPr>
          <w:rFonts w:cs="Arial"/>
        </w:rPr>
      </w:pPr>
      <w:bookmarkStart w:id="102" w:name="_Toc506364394"/>
      <w:bookmarkStart w:id="103" w:name="_Toc58693691"/>
      <w:bookmarkStart w:id="104" w:name="_Toc58177354"/>
      <w:proofErr w:type="spellStart"/>
      <w:r w:rsidRPr="00B307B0">
        <w:rPr>
          <w:rFonts w:cs="Arial"/>
        </w:rPr>
        <w:t>Deskripsi</w:t>
      </w:r>
      <w:proofErr w:type="spellEnd"/>
      <w:r w:rsidRPr="00B307B0">
        <w:rPr>
          <w:rFonts w:cs="Arial"/>
        </w:rPr>
        <w:t xml:space="preserve"> </w:t>
      </w:r>
      <w:proofErr w:type="spellStart"/>
      <w:r w:rsidRPr="00B307B0">
        <w:rPr>
          <w:rFonts w:cs="Arial"/>
        </w:rPr>
        <w:t>Fungsional</w:t>
      </w:r>
      <w:proofErr w:type="spellEnd"/>
      <w:r w:rsidRPr="00B307B0">
        <w:rPr>
          <w:rFonts w:cs="Arial"/>
        </w:rPr>
        <w:t xml:space="preserve"> </w:t>
      </w:r>
      <w:proofErr w:type="spellStart"/>
      <w:r w:rsidRPr="00B307B0">
        <w:rPr>
          <w:rFonts w:cs="Arial"/>
        </w:rPr>
        <w:t>secara</w:t>
      </w:r>
      <w:proofErr w:type="spellEnd"/>
      <w:r w:rsidRPr="00B307B0">
        <w:rPr>
          <w:rFonts w:cs="Arial"/>
        </w:rPr>
        <w:t xml:space="preserve"> </w:t>
      </w:r>
      <w:proofErr w:type="spellStart"/>
      <w:r w:rsidRPr="00B307B0">
        <w:rPr>
          <w:rFonts w:cs="Arial"/>
        </w:rPr>
        <w:t>Rinci</w:t>
      </w:r>
      <w:bookmarkEnd w:id="102"/>
      <w:bookmarkEnd w:id="103"/>
      <w:bookmarkEnd w:id="104"/>
      <w:proofErr w:type="spellEnd"/>
      <w:r w:rsidR="00553E80">
        <w:rPr>
          <w:rFonts w:cs="Arial"/>
        </w:rPr>
        <w:br/>
      </w:r>
    </w:p>
    <w:p w14:paraId="2AFDBF4A" w14:textId="77777777" w:rsidR="000739BA" w:rsidRPr="00B307B0" w:rsidRDefault="000739BA" w:rsidP="000739BA">
      <w:pPr>
        <w:pStyle w:val="Heading3"/>
        <w:spacing w:before="0" w:after="0"/>
        <w:rPr>
          <w:rFonts w:cs="Arial"/>
          <w:lang w:val="pt-BR"/>
        </w:rPr>
      </w:pPr>
      <w:bookmarkStart w:id="105" w:name="_Toc506364395"/>
      <w:bookmarkStart w:id="106" w:name="_Toc58693692"/>
      <w:bookmarkStart w:id="107" w:name="_Toc58177355"/>
      <w:r w:rsidRPr="00B307B0">
        <w:rPr>
          <w:rFonts w:cs="Arial"/>
          <w:lang w:val="pt-BR"/>
        </w:rPr>
        <w:t>Spesifikasi Fungsi/Proses</w:t>
      </w:r>
      <w:bookmarkEnd w:id="105"/>
      <w:r w:rsidRPr="00B307B0">
        <w:rPr>
          <w:rFonts w:cs="Arial"/>
          <w:lang w:val="pt-BR"/>
        </w:rPr>
        <w:t xml:space="preserve"> FS-1.1 Validasi Pengguna</w:t>
      </w:r>
      <w:bookmarkEnd w:id="106"/>
      <w:bookmarkEnd w:id="107"/>
    </w:p>
    <w:p w14:paraId="63A04E40" w14:textId="77777777" w:rsidR="000739BA" w:rsidRPr="007D243F" w:rsidRDefault="000739BA" w:rsidP="000739BA">
      <w:pPr>
        <w:tabs>
          <w:tab w:val="left" w:pos="2127"/>
          <w:tab w:val="left" w:pos="2410"/>
        </w:tabs>
        <w:spacing w:after="0" w:line="240" w:lineRule="auto"/>
        <w:rPr>
          <w:lang w:val="pt-BR"/>
        </w:rPr>
      </w:pPr>
      <w:r w:rsidRPr="007D243F">
        <w:rPr>
          <w:lang w:val="pt-BR"/>
        </w:rPr>
        <w:t>Identifikasi/Nama</w:t>
      </w:r>
      <w:r w:rsidRPr="007D243F">
        <w:rPr>
          <w:lang w:val="pt-BR"/>
        </w:rPr>
        <w:tab/>
        <w:t>:</w:t>
      </w:r>
      <w:r w:rsidRPr="007D243F">
        <w:rPr>
          <w:lang w:val="pt-BR"/>
        </w:rPr>
        <w:tab/>
        <w:t>FS-1.1 Validasi Pengguna</w:t>
      </w:r>
    </w:p>
    <w:p w14:paraId="17E6DB53" w14:textId="594CBAE7" w:rsidR="000739BA" w:rsidRPr="00553E80" w:rsidRDefault="000739BA" w:rsidP="000739BA">
      <w:pPr>
        <w:tabs>
          <w:tab w:val="left" w:pos="2127"/>
          <w:tab w:val="left" w:pos="2410"/>
        </w:tabs>
        <w:spacing w:after="0" w:line="240" w:lineRule="auto"/>
        <w:ind w:left="2410" w:hanging="2410"/>
      </w:pPr>
      <w:r w:rsidRPr="007D243F">
        <w:rPr>
          <w:lang w:val="pt-BR"/>
        </w:rPr>
        <w:t>Deskripsi Isi</w:t>
      </w:r>
      <w:r w:rsidRPr="007D243F">
        <w:rPr>
          <w:lang w:val="pt-BR"/>
        </w:rPr>
        <w:tab/>
        <w:t>:</w:t>
      </w:r>
      <w:r w:rsidRPr="007D243F">
        <w:rPr>
          <w:lang w:val="pt-BR"/>
        </w:rPr>
        <w:tab/>
        <w:t xml:space="preserve">Proses ini menerima login dan password pengguna perangkat lunak </w:t>
      </w:r>
      <w:r w:rsidR="00553E80">
        <w:t>KantorKu</w:t>
      </w:r>
      <w:r w:rsidRPr="007D243F">
        <w:rPr>
          <w:lang w:val="pt-BR"/>
        </w:rPr>
        <w:t xml:space="preserve">, kemudian melakukan validasi terhadap login dan password tersebut di tabel </w:t>
      </w:r>
      <w:r w:rsidR="00553E80">
        <w:t>TUser</w:t>
      </w:r>
    </w:p>
    <w:p w14:paraId="0E78AC1D" w14:textId="60A0A596" w:rsidR="000739BA" w:rsidRDefault="000739BA" w:rsidP="000739BA">
      <w:pPr>
        <w:tabs>
          <w:tab w:val="left" w:pos="2127"/>
          <w:tab w:val="left" w:pos="2410"/>
        </w:tabs>
        <w:spacing w:after="0" w:line="240" w:lineRule="auto"/>
      </w:pPr>
      <w:r w:rsidRPr="007D243F">
        <w:t>Jenis</w:t>
      </w:r>
      <w:r w:rsidRPr="007D243F">
        <w:tab/>
        <w:t>:</w:t>
      </w:r>
      <w:r w:rsidRPr="007D243F">
        <w:tab/>
        <w:t>Form Entry Columnar</w:t>
      </w:r>
    </w:p>
    <w:p w14:paraId="0DFD45DC" w14:textId="77777777" w:rsidR="00E61D9B" w:rsidRPr="007D243F" w:rsidRDefault="00E61D9B" w:rsidP="000739BA">
      <w:pPr>
        <w:tabs>
          <w:tab w:val="left" w:pos="2127"/>
          <w:tab w:val="left" w:pos="2410"/>
        </w:tabs>
        <w:spacing w:after="0" w:line="240" w:lineRule="auto"/>
      </w:pPr>
    </w:p>
    <w:p w14:paraId="34F76B17" w14:textId="22B80EE7" w:rsidR="00553E80" w:rsidRPr="002212B9" w:rsidRDefault="000739BA" w:rsidP="00553E80">
      <w:pPr>
        <w:pStyle w:val="Heading4"/>
        <w:spacing w:before="0" w:after="0"/>
        <w:rPr>
          <w:rFonts w:cs="Arial"/>
        </w:rPr>
      </w:pPr>
      <w:bookmarkStart w:id="108" w:name="_Toc58693693"/>
      <w:proofErr w:type="spellStart"/>
      <w:r w:rsidRPr="00B307B0">
        <w:rPr>
          <w:rFonts w:cs="Arial"/>
        </w:rPr>
        <w:t>Spesifikasi</w:t>
      </w:r>
      <w:proofErr w:type="spellEnd"/>
      <w:r w:rsidRPr="00B307B0">
        <w:rPr>
          <w:rFonts w:cs="Arial"/>
        </w:rPr>
        <w:t xml:space="preserve"> </w:t>
      </w:r>
      <w:proofErr w:type="spellStart"/>
      <w:r w:rsidRPr="00B307B0">
        <w:rPr>
          <w:rFonts w:cs="Arial"/>
        </w:rPr>
        <w:t>Tabel</w:t>
      </w:r>
      <w:proofErr w:type="spellEnd"/>
      <w:r w:rsidRPr="00B307B0">
        <w:rPr>
          <w:rFonts w:cs="Arial"/>
        </w:rPr>
        <w:t xml:space="preserve"> Input</w:t>
      </w:r>
      <w:bookmarkEnd w:id="108"/>
    </w:p>
    <w:p w14:paraId="4DF9E7D4" w14:textId="6CCA6381" w:rsidR="002212B9" w:rsidRPr="002212B9" w:rsidRDefault="002212B9" w:rsidP="002212B9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109" w:name="_Toc58177377"/>
      <w:proofErr w:type="spellStart"/>
      <w:r w:rsidRPr="002212B9">
        <w:rPr>
          <w:b w:val="0"/>
          <w:bCs/>
          <w:i/>
          <w:iCs/>
        </w:rPr>
        <w:t>Tabel</w:t>
      </w:r>
      <w:proofErr w:type="spellEnd"/>
      <w:r w:rsidRPr="002212B9">
        <w:rPr>
          <w:b w:val="0"/>
          <w:bCs/>
          <w:i/>
          <w:iCs/>
        </w:rPr>
        <w:t xml:space="preserve"> </w:t>
      </w:r>
      <w:r w:rsidRPr="002212B9">
        <w:rPr>
          <w:b w:val="0"/>
          <w:bCs/>
          <w:i/>
          <w:iCs/>
        </w:rPr>
        <w:fldChar w:fldCharType="begin"/>
      </w:r>
      <w:r w:rsidRPr="002212B9">
        <w:rPr>
          <w:b w:val="0"/>
          <w:bCs/>
          <w:i/>
          <w:iCs/>
        </w:rPr>
        <w:instrText xml:space="preserve"> SEQ Tabel \* ARABIC </w:instrText>
      </w:r>
      <w:r w:rsidRPr="002212B9">
        <w:rPr>
          <w:b w:val="0"/>
          <w:bCs/>
          <w:i/>
          <w:iCs/>
        </w:rPr>
        <w:fldChar w:fldCharType="separate"/>
      </w:r>
      <w:r w:rsidR="00F307A6">
        <w:rPr>
          <w:b w:val="0"/>
          <w:bCs/>
          <w:i/>
          <w:iCs/>
          <w:noProof/>
        </w:rPr>
        <w:t>16</w:t>
      </w:r>
      <w:r w:rsidRPr="002212B9">
        <w:rPr>
          <w:b w:val="0"/>
          <w:bCs/>
          <w:i/>
          <w:iCs/>
        </w:rPr>
        <w:fldChar w:fldCharType="end"/>
      </w:r>
      <w:r w:rsidRPr="002212B9">
        <w:rPr>
          <w:b w:val="0"/>
          <w:bCs/>
          <w:i/>
          <w:iCs/>
          <w:lang w:val="id-ID"/>
        </w:rPr>
        <w:t xml:space="preserve"> Input Fungsi/Proses FS-1.1 Validasi Pengguna</w:t>
      </w:r>
      <w:bookmarkEnd w:id="10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096"/>
        <w:gridCol w:w="3096"/>
      </w:tblGrid>
      <w:tr w:rsidR="00AE28C2" w:rsidRPr="007D243F" w14:paraId="2B8A0FC3" w14:textId="77777777" w:rsidTr="005740CB">
        <w:tc>
          <w:tcPr>
            <w:tcW w:w="567" w:type="dxa"/>
            <w:shd w:val="clear" w:color="auto" w:fill="CCCCCC"/>
          </w:tcPr>
          <w:p w14:paraId="0BCE0A24" w14:textId="77777777" w:rsidR="00AE28C2" w:rsidRPr="007D243F" w:rsidRDefault="00AE28C2" w:rsidP="005740CB">
            <w:pPr>
              <w:spacing w:after="0" w:line="240" w:lineRule="auto"/>
              <w:jc w:val="center"/>
            </w:pPr>
            <w:bookmarkStart w:id="110" w:name="_Toc58693694"/>
            <w:r w:rsidRPr="007D243F">
              <w:t>No</w:t>
            </w:r>
          </w:p>
        </w:tc>
        <w:tc>
          <w:tcPr>
            <w:tcW w:w="3096" w:type="dxa"/>
            <w:shd w:val="clear" w:color="auto" w:fill="CCCCCC"/>
          </w:tcPr>
          <w:p w14:paraId="7A67AD5D" w14:textId="77777777" w:rsidR="00AE28C2" w:rsidRPr="007D243F" w:rsidRDefault="00AE28C2" w:rsidP="005740CB">
            <w:pPr>
              <w:spacing w:after="0" w:line="240" w:lineRule="auto"/>
              <w:jc w:val="center"/>
              <w:rPr>
                <w:lang w:val="en-US"/>
              </w:rPr>
            </w:pPr>
            <w:r w:rsidRPr="007D243F">
              <w:t xml:space="preserve">Kode Tabel </w:t>
            </w:r>
            <w:r w:rsidRPr="007D243F">
              <w:rPr>
                <w:lang w:val="en-US"/>
              </w:rPr>
              <w:t>Output</w:t>
            </w:r>
          </w:p>
        </w:tc>
        <w:tc>
          <w:tcPr>
            <w:tcW w:w="3096" w:type="dxa"/>
            <w:shd w:val="clear" w:color="auto" w:fill="CCCCCC"/>
          </w:tcPr>
          <w:p w14:paraId="7672C204" w14:textId="77777777" w:rsidR="00AE28C2" w:rsidRPr="007D243F" w:rsidRDefault="00AE28C2" w:rsidP="005740CB">
            <w:pPr>
              <w:spacing w:after="0" w:line="240" w:lineRule="auto"/>
              <w:jc w:val="center"/>
              <w:rPr>
                <w:lang w:val="en-US"/>
              </w:rPr>
            </w:pPr>
            <w:r w:rsidRPr="007D243F">
              <w:t xml:space="preserve">Nama Tabel </w:t>
            </w:r>
            <w:r w:rsidRPr="007D243F">
              <w:rPr>
                <w:lang w:val="en-US"/>
              </w:rPr>
              <w:t>Output</w:t>
            </w:r>
          </w:p>
        </w:tc>
      </w:tr>
      <w:tr w:rsidR="00AE28C2" w:rsidRPr="007D243F" w14:paraId="6D9783DE" w14:textId="77777777" w:rsidTr="005740CB">
        <w:tc>
          <w:tcPr>
            <w:tcW w:w="567" w:type="dxa"/>
            <w:shd w:val="clear" w:color="auto" w:fill="auto"/>
          </w:tcPr>
          <w:p w14:paraId="6A8B6C80" w14:textId="77777777" w:rsidR="00AE28C2" w:rsidRPr="007D243F" w:rsidRDefault="00AE28C2" w:rsidP="005740CB">
            <w:pPr>
              <w:spacing w:after="0" w:line="240" w:lineRule="auto"/>
            </w:pPr>
            <w:r w:rsidRPr="007D243F">
              <w:t>1.</w:t>
            </w:r>
          </w:p>
        </w:tc>
        <w:tc>
          <w:tcPr>
            <w:tcW w:w="3096" w:type="dxa"/>
            <w:shd w:val="clear" w:color="auto" w:fill="auto"/>
          </w:tcPr>
          <w:p w14:paraId="01CE6157" w14:textId="77777777" w:rsidR="00AE28C2" w:rsidRPr="007D243F" w:rsidRDefault="00AE28C2" w:rsidP="005740CB">
            <w:pPr>
              <w:spacing w:after="0" w:line="240" w:lineRule="auto"/>
            </w:pPr>
            <w:r>
              <w:t>TAB-1</w:t>
            </w:r>
          </w:p>
        </w:tc>
        <w:tc>
          <w:tcPr>
            <w:tcW w:w="3096" w:type="dxa"/>
            <w:shd w:val="clear" w:color="auto" w:fill="auto"/>
          </w:tcPr>
          <w:p w14:paraId="6578FD3A" w14:textId="77777777" w:rsidR="00AE28C2" w:rsidRPr="007D243F" w:rsidRDefault="00AE28C2" w:rsidP="005740CB">
            <w:pPr>
              <w:spacing w:after="0" w:line="240" w:lineRule="auto"/>
            </w:pPr>
            <w:r>
              <w:t>TUser</w:t>
            </w:r>
          </w:p>
        </w:tc>
      </w:tr>
    </w:tbl>
    <w:p w14:paraId="38398A6C" w14:textId="1239157A" w:rsidR="00FB6C0F" w:rsidRDefault="00FB6C0F" w:rsidP="00FB6C0F">
      <w:pPr>
        <w:pStyle w:val="Heading4"/>
        <w:numPr>
          <w:ilvl w:val="0"/>
          <w:numId w:val="0"/>
        </w:numPr>
        <w:spacing w:before="0" w:after="0"/>
        <w:ind w:left="864"/>
        <w:rPr>
          <w:rFonts w:cs="Arial"/>
        </w:rPr>
      </w:pPr>
    </w:p>
    <w:p w14:paraId="32F9984D" w14:textId="0A2076C2" w:rsidR="002212B9" w:rsidRDefault="002212B9" w:rsidP="002212B9">
      <w:pPr>
        <w:rPr>
          <w:lang w:val="en-GB" w:eastAsia="en-US"/>
        </w:rPr>
      </w:pPr>
    </w:p>
    <w:p w14:paraId="1A78A4DB" w14:textId="77777777" w:rsidR="002212B9" w:rsidRPr="002212B9" w:rsidRDefault="002212B9" w:rsidP="002212B9">
      <w:pPr>
        <w:rPr>
          <w:lang w:val="en-GB" w:eastAsia="en-US"/>
        </w:rPr>
      </w:pPr>
    </w:p>
    <w:p w14:paraId="7CB3BA09" w14:textId="11E78B43" w:rsidR="00D31E8B" w:rsidRPr="00290022" w:rsidRDefault="000739BA" w:rsidP="00D31E8B">
      <w:pPr>
        <w:pStyle w:val="Heading4"/>
        <w:spacing w:before="0" w:after="0"/>
        <w:rPr>
          <w:rFonts w:cs="Arial"/>
        </w:rPr>
      </w:pPr>
      <w:proofErr w:type="spellStart"/>
      <w:r w:rsidRPr="00B307B0">
        <w:rPr>
          <w:rFonts w:cs="Arial"/>
        </w:rPr>
        <w:lastRenderedPageBreak/>
        <w:t>Spesifikasi</w:t>
      </w:r>
      <w:proofErr w:type="spellEnd"/>
      <w:r w:rsidRPr="00B307B0">
        <w:rPr>
          <w:rFonts w:cs="Arial"/>
        </w:rPr>
        <w:t xml:space="preserve"> </w:t>
      </w:r>
      <w:proofErr w:type="spellStart"/>
      <w:r w:rsidRPr="00B307B0">
        <w:rPr>
          <w:rFonts w:cs="Arial"/>
        </w:rPr>
        <w:t>Tabel</w:t>
      </w:r>
      <w:proofErr w:type="spellEnd"/>
      <w:r w:rsidRPr="00B307B0">
        <w:rPr>
          <w:rFonts w:cs="Arial"/>
        </w:rPr>
        <w:t xml:space="preserve"> Output</w:t>
      </w:r>
      <w:bookmarkEnd w:id="110"/>
    </w:p>
    <w:p w14:paraId="58042A8C" w14:textId="4033F80E" w:rsidR="002212B9" w:rsidRPr="002212B9" w:rsidRDefault="002212B9" w:rsidP="002212B9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111" w:name="_Toc58177378"/>
      <w:proofErr w:type="spellStart"/>
      <w:r w:rsidRPr="002212B9">
        <w:rPr>
          <w:b w:val="0"/>
          <w:bCs/>
          <w:i/>
          <w:iCs/>
        </w:rPr>
        <w:t>Tabel</w:t>
      </w:r>
      <w:proofErr w:type="spellEnd"/>
      <w:r w:rsidRPr="002212B9">
        <w:rPr>
          <w:b w:val="0"/>
          <w:bCs/>
          <w:i/>
          <w:iCs/>
        </w:rPr>
        <w:t xml:space="preserve"> </w:t>
      </w:r>
      <w:r w:rsidRPr="002212B9">
        <w:rPr>
          <w:b w:val="0"/>
          <w:bCs/>
          <w:i/>
          <w:iCs/>
        </w:rPr>
        <w:fldChar w:fldCharType="begin"/>
      </w:r>
      <w:r w:rsidRPr="002212B9">
        <w:rPr>
          <w:b w:val="0"/>
          <w:bCs/>
          <w:i/>
          <w:iCs/>
        </w:rPr>
        <w:instrText xml:space="preserve"> SEQ Tabel \* ARABIC </w:instrText>
      </w:r>
      <w:r w:rsidRPr="002212B9">
        <w:rPr>
          <w:b w:val="0"/>
          <w:bCs/>
          <w:i/>
          <w:iCs/>
        </w:rPr>
        <w:fldChar w:fldCharType="separate"/>
      </w:r>
      <w:r w:rsidR="00F307A6">
        <w:rPr>
          <w:b w:val="0"/>
          <w:bCs/>
          <w:i/>
          <w:iCs/>
          <w:noProof/>
        </w:rPr>
        <w:t>17</w:t>
      </w:r>
      <w:r w:rsidRPr="002212B9">
        <w:rPr>
          <w:b w:val="0"/>
          <w:bCs/>
          <w:i/>
          <w:iCs/>
        </w:rPr>
        <w:fldChar w:fldCharType="end"/>
      </w:r>
      <w:r w:rsidRPr="002212B9">
        <w:rPr>
          <w:b w:val="0"/>
          <w:bCs/>
          <w:i/>
          <w:iCs/>
          <w:lang w:val="id-ID"/>
        </w:rPr>
        <w:t xml:space="preserve"> Input Fungsi/Proses FS-1.1 Validasi Pengguna</w:t>
      </w:r>
      <w:bookmarkEnd w:id="11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096"/>
        <w:gridCol w:w="3096"/>
      </w:tblGrid>
      <w:tr w:rsidR="00D31E8B" w:rsidRPr="007D243F" w14:paraId="1E58454F" w14:textId="77777777" w:rsidTr="001555D6">
        <w:tc>
          <w:tcPr>
            <w:tcW w:w="567" w:type="dxa"/>
            <w:shd w:val="clear" w:color="auto" w:fill="CCCCCC"/>
          </w:tcPr>
          <w:p w14:paraId="15F4D333" w14:textId="77777777" w:rsidR="00D31E8B" w:rsidRPr="007D243F" w:rsidRDefault="00D31E8B" w:rsidP="001555D6">
            <w:pPr>
              <w:spacing w:after="0" w:line="240" w:lineRule="auto"/>
              <w:jc w:val="center"/>
            </w:pPr>
            <w:r w:rsidRPr="007D243F">
              <w:t>No</w:t>
            </w:r>
          </w:p>
        </w:tc>
        <w:tc>
          <w:tcPr>
            <w:tcW w:w="3096" w:type="dxa"/>
            <w:shd w:val="clear" w:color="auto" w:fill="CCCCCC"/>
          </w:tcPr>
          <w:p w14:paraId="6C56FC9A" w14:textId="77777777" w:rsidR="00D31E8B" w:rsidRPr="007D243F" w:rsidRDefault="00D31E8B" w:rsidP="00D31E8B">
            <w:pPr>
              <w:spacing w:after="0" w:line="240" w:lineRule="auto"/>
              <w:jc w:val="center"/>
              <w:rPr>
                <w:lang w:val="en-US"/>
              </w:rPr>
            </w:pPr>
            <w:r w:rsidRPr="007D243F">
              <w:t xml:space="preserve">Kode Tabel </w:t>
            </w:r>
            <w:r w:rsidRPr="007D243F">
              <w:rPr>
                <w:lang w:val="en-US"/>
              </w:rPr>
              <w:t>Output</w:t>
            </w:r>
          </w:p>
        </w:tc>
        <w:tc>
          <w:tcPr>
            <w:tcW w:w="3096" w:type="dxa"/>
            <w:shd w:val="clear" w:color="auto" w:fill="CCCCCC"/>
          </w:tcPr>
          <w:p w14:paraId="60259F2C" w14:textId="77777777" w:rsidR="00D31E8B" w:rsidRPr="007D243F" w:rsidRDefault="00D31E8B" w:rsidP="00D31E8B">
            <w:pPr>
              <w:spacing w:after="0" w:line="240" w:lineRule="auto"/>
              <w:jc w:val="center"/>
              <w:rPr>
                <w:lang w:val="en-US"/>
              </w:rPr>
            </w:pPr>
            <w:r w:rsidRPr="007D243F">
              <w:t xml:space="preserve">Nama Tabel </w:t>
            </w:r>
            <w:r w:rsidRPr="007D243F">
              <w:rPr>
                <w:lang w:val="en-US"/>
              </w:rPr>
              <w:t>Output</w:t>
            </w:r>
          </w:p>
        </w:tc>
      </w:tr>
      <w:tr w:rsidR="00D31E8B" w:rsidRPr="007D243F" w14:paraId="61B16923" w14:textId="77777777" w:rsidTr="001555D6">
        <w:tc>
          <w:tcPr>
            <w:tcW w:w="567" w:type="dxa"/>
            <w:shd w:val="clear" w:color="auto" w:fill="auto"/>
          </w:tcPr>
          <w:p w14:paraId="3B67B7E0" w14:textId="77777777" w:rsidR="00D31E8B" w:rsidRPr="007D243F" w:rsidRDefault="00D31E8B" w:rsidP="001555D6">
            <w:pPr>
              <w:spacing w:after="0" w:line="240" w:lineRule="auto"/>
            </w:pPr>
            <w:r w:rsidRPr="007D243F">
              <w:t>1.</w:t>
            </w:r>
          </w:p>
        </w:tc>
        <w:tc>
          <w:tcPr>
            <w:tcW w:w="3096" w:type="dxa"/>
            <w:shd w:val="clear" w:color="auto" w:fill="auto"/>
          </w:tcPr>
          <w:p w14:paraId="1505CD7E" w14:textId="1B9E2F92" w:rsidR="00D31E8B" w:rsidRPr="007D243F" w:rsidRDefault="00FA4A0B" w:rsidP="001555D6">
            <w:pPr>
              <w:spacing w:after="0" w:line="240" w:lineRule="auto"/>
            </w:pPr>
            <w:r>
              <w:t>TAB-1</w:t>
            </w:r>
          </w:p>
        </w:tc>
        <w:tc>
          <w:tcPr>
            <w:tcW w:w="3096" w:type="dxa"/>
            <w:shd w:val="clear" w:color="auto" w:fill="auto"/>
          </w:tcPr>
          <w:p w14:paraId="1AA90855" w14:textId="2D299DC0" w:rsidR="00D31E8B" w:rsidRPr="007D243F" w:rsidRDefault="00FA4A0B" w:rsidP="001555D6">
            <w:pPr>
              <w:spacing w:after="0" w:line="240" w:lineRule="auto"/>
            </w:pPr>
            <w:r>
              <w:t>TUser</w:t>
            </w:r>
          </w:p>
        </w:tc>
      </w:tr>
    </w:tbl>
    <w:p w14:paraId="6E1B4FC2" w14:textId="77777777" w:rsidR="000739BA" w:rsidRPr="007D243F" w:rsidRDefault="000739BA" w:rsidP="000739BA">
      <w:pPr>
        <w:spacing w:after="0" w:line="240" w:lineRule="auto"/>
      </w:pPr>
    </w:p>
    <w:p w14:paraId="28CFC2D5" w14:textId="77777777" w:rsidR="000739BA" w:rsidRPr="00B307B0" w:rsidRDefault="000739BA" w:rsidP="000739BA">
      <w:pPr>
        <w:pStyle w:val="Heading4"/>
        <w:spacing w:before="0" w:after="0"/>
        <w:rPr>
          <w:rFonts w:cs="Arial"/>
        </w:rPr>
      </w:pPr>
      <w:r w:rsidRPr="007D243F">
        <w:rPr>
          <w:rFonts w:ascii="Times New Roman" w:hAnsi="Times New Roman"/>
        </w:rPr>
        <w:br w:type="page"/>
      </w:r>
      <w:bookmarkStart w:id="112" w:name="_Toc58693695"/>
      <w:proofErr w:type="spellStart"/>
      <w:r w:rsidRPr="00B307B0">
        <w:rPr>
          <w:rFonts w:cs="Arial"/>
        </w:rPr>
        <w:lastRenderedPageBreak/>
        <w:t>Spesifikasi</w:t>
      </w:r>
      <w:proofErr w:type="spellEnd"/>
      <w:r w:rsidRPr="00B307B0">
        <w:rPr>
          <w:rFonts w:cs="Arial"/>
        </w:rPr>
        <w:t xml:space="preserve"> </w:t>
      </w:r>
      <w:proofErr w:type="spellStart"/>
      <w:r w:rsidRPr="00B307B0">
        <w:rPr>
          <w:rFonts w:cs="Arial"/>
        </w:rPr>
        <w:t>Layar</w:t>
      </w:r>
      <w:proofErr w:type="spellEnd"/>
      <w:r w:rsidRPr="00B307B0">
        <w:rPr>
          <w:rFonts w:cs="Arial"/>
        </w:rPr>
        <w:t xml:space="preserve"> Utama</w:t>
      </w:r>
      <w:bookmarkEnd w:id="112"/>
    </w:p>
    <w:p w14:paraId="08E23662" w14:textId="77777777" w:rsidR="00366A55" w:rsidRDefault="00B21DAB" w:rsidP="00366A55">
      <w:pPr>
        <w:keepNext/>
        <w:spacing w:after="0" w:line="240" w:lineRule="auto"/>
      </w:pPr>
      <w:r>
        <w:rPr>
          <w:rFonts w:ascii="Arial" w:hAnsi="Arial" w:cs="Arial"/>
          <w:noProof/>
        </w:rPr>
        <w:drawing>
          <wp:inline distT="0" distB="0" distL="0" distR="0" wp14:anchorId="4BF39244" wp14:editId="1E21C689">
            <wp:extent cx="5948217" cy="41338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pesifikasi Layar Utam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156" cy="413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3ADF" w14:textId="7C32C8C4" w:rsidR="000739BA" w:rsidRPr="00366A55" w:rsidRDefault="00366A55" w:rsidP="00366A55">
      <w:pPr>
        <w:pStyle w:val="Caption"/>
        <w:jc w:val="center"/>
        <w:rPr>
          <w:rFonts w:ascii="Arial" w:hAnsi="Arial" w:cs="Arial"/>
          <w:b w:val="0"/>
          <w:bCs/>
          <w:i/>
          <w:iCs/>
          <w:lang w:val="id-ID"/>
        </w:rPr>
      </w:pPr>
      <w:bookmarkStart w:id="113" w:name="_Toc58177360"/>
      <w:r w:rsidRPr="00366A55">
        <w:rPr>
          <w:b w:val="0"/>
          <w:bCs/>
          <w:i/>
          <w:iCs/>
        </w:rPr>
        <w:t xml:space="preserve">Gambar </w:t>
      </w:r>
      <w:r w:rsidRPr="00366A55">
        <w:rPr>
          <w:b w:val="0"/>
          <w:bCs/>
          <w:i/>
          <w:iCs/>
        </w:rPr>
        <w:fldChar w:fldCharType="begin"/>
      </w:r>
      <w:r w:rsidRPr="00366A55">
        <w:rPr>
          <w:b w:val="0"/>
          <w:bCs/>
          <w:i/>
          <w:iCs/>
        </w:rPr>
        <w:instrText xml:space="preserve"> SEQ Gambar \* ARABIC </w:instrText>
      </w:r>
      <w:r w:rsidRPr="00366A55">
        <w:rPr>
          <w:b w:val="0"/>
          <w:bCs/>
          <w:i/>
          <w:iCs/>
        </w:rPr>
        <w:fldChar w:fldCharType="separate"/>
      </w:r>
      <w:r w:rsidR="0043243A">
        <w:rPr>
          <w:b w:val="0"/>
          <w:bCs/>
          <w:i/>
          <w:iCs/>
          <w:noProof/>
        </w:rPr>
        <w:t>3</w:t>
      </w:r>
      <w:r w:rsidRPr="00366A55">
        <w:rPr>
          <w:b w:val="0"/>
          <w:bCs/>
          <w:i/>
          <w:iCs/>
        </w:rPr>
        <w:fldChar w:fldCharType="end"/>
      </w:r>
      <w:r w:rsidRPr="00366A55">
        <w:rPr>
          <w:b w:val="0"/>
          <w:bCs/>
          <w:i/>
          <w:iCs/>
          <w:lang w:val="id-ID"/>
        </w:rPr>
        <w:t xml:space="preserve"> Spesifikasi Layar Utama</w:t>
      </w:r>
      <w:r>
        <w:rPr>
          <w:b w:val="0"/>
          <w:bCs/>
          <w:i/>
          <w:iCs/>
          <w:lang w:val="id-ID"/>
        </w:rPr>
        <w:t xml:space="preserve"> -</w:t>
      </w:r>
      <w:r w:rsidRPr="00366A55">
        <w:rPr>
          <w:b w:val="0"/>
          <w:bCs/>
          <w:i/>
          <w:iCs/>
          <w:lang w:val="id-ID"/>
        </w:rPr>
        <w:t xml:space="preserve"> Login</w:t>
      </w:r>
      <w:bookmarkEnd w:id="113"/>
    </w:p>
    <w:p w14:paraId="3A2F3E6F" w14:textId="77777777" w:rsidR="00B21DAB" w:rsidRDefault="00B21DAB" w:rsidP="00FB6C0F">
      <w:pPr>
        <w:pStyle w:val="Heading4"/>
        <w:numPr>
          <w:ilvl w:val="0"/>
          <w:numId w:val="0"/>
        </w:numPr>
        <w:spacing w:before="0" w:after="0"/>
        <w:rPr>
          <w:rFonts w:eastAsia="SimSun" w:cs="Arial"/>
          <w:lang w:val="en-US" w:eastAsia="zh-CN"/>
        </w:rPr>
      </w:pPr>
      <w:bookmarkStart w:id="114" w:name="_Toc58693696"/>
    </w:p>
    <w:p w14:paraId="0BA70DE5" w14:textId="630DB3F4" w:rsidR="006107BC" w:rsidRPr="003F4230" w:rsidRDefault="000739BA" w:rsidP="003F4230">
      <w:pPr>
        <w:pStyle w:val="Heading4"/>
        <w:tabs>
          <w:tab w:val="clear" w:pos="864"/>
          <w:tab w:val="num" w:pos="993"/>
        </w:tabs>
        <w:spacing w:before="0" w:after="0"/>
        <w:rPr>
          <w:rFonts w:eastAsia="SimSun" w:cs="Arial"/>
          <w:lang w:val="en-US" w:eastAsia="zh-CN"/>
        </w:rPr>
      </w:pPr>
      <w:proofErr w:type="spellStart"/>
      <w:r w:rsidRPr="00B307B0">
        <w:rPr>
          <w:rFonts w:eastAsia="SimSun" w:cs="Arial"/>
          <w:lang w:val="en-US" w:eastAsia="zh-CN"/>
        </w:rPr>
        <w:t>Spesifikasi</w:t>
      </w:r>
      <w:proofErr w:type="spellEnd"/>
      <w:r w:rsidRPr="00B307B0">
        <w:rPr>
          <w:rFonts w:eastAsia="SimSun" w:cs="Arial"/>
          <w:lang w:val="en-US" w:eastAsia="zh-CN"/>
        </w:rPr>
        <w:t xml:space="preserve"> Query</w:t>
      </w:r>
      <w:bookmarkEnd w:id="114"/>
      <w:r w:rsidR="003F4230">
        <w:rPr>
          <w:rFonts w:eastAsia="SimSun" w:cs="Arial"/>
          <w:lang w:val="en-US" w:eastAsia="zh-CN"/>
        </w:rPr>
        <w:br/>
      </w:r>
    </w:p>
    <w:p w14:paraId="01343D6A" w14:textId="0CDA0FB5" w:rsidR="00144552" w:rsidRPr="00144552" w:rsidRDefault="00144552" w:rsidP="00144552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115" w:name="_Toc58177379"/>
      <w:proofErr w:type="spellStart"/>
      <w:r w:rsidRPr="00144552">
        <w:rPr>
          <w:b w:val="0"/>
          <w:bCs/>
          <w:i/>
          <w:iCs/>
        </w:rPr>
        <w:t>Tabel</w:t>
      </w:r>
      <w:proofErr w:type="spellEnd"/>
      <w:r w:rsidRPr="00144552">
        <w:rPr>
          <w:b w:val="0"/>
          <w:bCs/>
          <w:i/>
          <w:iCs/>
        </w:rPr>
        <w:t xml:space="preserve"> </w:t>
      </w:r>
      <w:r w:rsidRPr="00144552">
        <w:rPr>
          <w:b w:val="0"/>
          <w:bCs/>
          <w:i/>
          <w:iCs/>
        </w:rPr>
        <w:fldChar w:fldCharType="begin"/>
      </w:r>
      <w:r w:rsidRPr="00144552">
        <w:rPr>
          <w:b w:val="0"/>
          <w:bCs/>
          <w:i/>
          <w:iCs/>
        </w:rPr>
        <w:instrText xml:space="preserve"> SEQ Tabel \* ARABIC </w:instrText>
      </w:r>
      <w:r w:rsidRPr="00144552">
        <w:rPr>
          <w:b w:val="0"/>
          <w:bCs/>
          <w:i/>
          <w:iCs/>
        </w:rPr>
        <w:fldChar w:fldCharType="separate"/>
      </w:r>
      <w:r w:rsidR="00F307A6">
        <w:rPr>
          <w:b w:val="0"/>
          <w:bCs/>
          <w:i/>
          <w:iCs/>
          <w:noProof/>
        </w:rPr>
        <w:t>18</w:t>
      </w:r>
      <w:r w:rsidRPr="00144552">
        <w:rPr>
          <w:b w:val="0"/>
          <w:bCs/>
          <w:i/>
          <w:iCs/>
        </w:rPr>
        <w:fldChar w:fldCharType="end"/>
      </w:r>
      <w:r w:rsidRPr="00144552">
        <w:rPr>
          <w:b w:val="0"/>
          <w:bCs/>
          <w:i/>
          <w:iCs/>
          <w:lang w:val="id-ID"/>
        </w:rPr>
        <w:t xml:space="preserve"> Spesifikasi Query</w:t>
      </w:r>
      <w:r w:rsidR="00157C7D">
        <w:rPr>
          <w:b w:val="0"/>
          <w:bCs/>
          <w:i/>
          <w:iCs/>
          <w:lang w:val="id-ID"/>
        </w:rPr>
        <w:t xml:space="preserve"> -</w:t>
      </w:r>
      <w:r w:rsidR="00157C7D" w:rsidRPr="00366A55">
        <w:rPr>
          <w:b w:val="0"/>
          <w:bCs/>
          <w:i/>
          <w:iCs/>
          <w:lang w:val="id-ID"/>
        </w:rPr>
        <w:t xml:space="preserve"> Login</w:t>
      </w:r>
      <w:bookmarkEnd w:id="1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3"/>
        <w:gridCol w:w="2403"/>
        <w:gridCol w:w="3963"/>
      </w:tblGrid>
      <w:tr w:rsidR="000739BA" w:rsidRPr="00B307B0" w14:paraId="57783317" w14:textId="77777777" w:rsidTr="006107BC">
        <w:tc>
          <w:tcPr>
            <w:tcW w:w="1453" w:type="dxa"/>
            <w:shd w:val="clear" w:color="auto" w:fill="CCCCCC"/>
          </w:tcPr>
          <w:p w14:paraId="7C088A2E" w14:textId="77777777" w:rsidR="000739BA" w:rsidRPr="007D243F" w:rsidRDefault="000739BA" w:rsidP="000739BA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r w:rsidRPr="007D243F">
              <w:rPr>
                <w:rFonts w:eastAsia="SimSun"/>
                <w:lang w:val="en-US" w:eastAsia="zh-CN"/>
              </w:rPr>
              <w:t>ID Query</w:t>
            </w:r>
          </w:p>
        </w:tc>
        <w:tc>
          <w:tcPr>
            <w:tcW w:w="2403" w:type="dxa"/>
            <w:shd w:val="clear" w:color="auto" w:fill="CCCCCC"/>
          </w:tcPr>
          <w:p w14:paraId="6EAA0BEE" w14:textId="77777777" w:rsidR="000739BA" w:rsidRPr="007D243F" w:rsidRDefault="000739BA" w:rsidP="000739BA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proofErr w:type="spellStart"/>
            <w:r w:rsidRPr="007D243F">
              <w:rPr>
                <w:rFonts w:eastAsia="SimSun"/>
                <w:lang w:val="en-US" w:eastAsia="zh-CN"/>
              </w:rPr>
              <w:t>Deskripsi</w:t>
            </w:r>
            <w:proofErr w:type="spellEnd"/>
          </w:p>
        </w:tc>
        <w:tc>
          <w:tcPr>
            <w:tcW w:w="3963" w:type="dxa"/>
            <w:shd w:val="clear" w:color="auto" w:fill="CCCCCC"/>
          </w:tcPr>
          <w:p w14:paraId="0C98A82B" w14:textId="77777777" w:rsidR="000739BA" w:rsidRPr="007D243F" w:rsidRDefault="000739BA" w:rsidP="000739BA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proofErr w:type="spellStart"/>
            <w:r w:rsidRPr="007D243F">
              <w:rPr>
                <w:rFonts w:eastAsia="SimSun"/>
                <w:lang w:val="en-US" w:eastAsia="zh-CN"/>
              </w:rPr>
              <w:t>Ekspresi</w:t>
            </w:r>
            <w:proofErr w:type="spellEnd"/>
            <w:r w:rsidRPr="007D243F">
              <w:rPr>
                <w:rFonts w:eastAsia="SimSun"/>
                <w:lang w:val="en-US" w:eastAsia="zh-CN"/>
              </w:rPr>
              <w:t xml:space="preserve"> Query</w:t>
            </w:r>
          </w:p>
        </w:tc>
      </w:tr>
      <w:tr w:rsidR="002E251F" w:rsidRPr="00B307B0" w14:paraId="7D797CA0" w14:textId="77777777" w:rsidTr="006107BC">
        <w:tc>
          <w:tcPr>
            <w:tcW w:w="1453" w:type="dxa"/>
          </w:tcPr>
          <w:p w14:paraId="394CDF69" w14:textId="04F38E91" w:rsidR="002E251F" w:rsidRPr="007D243F" w:rsidRDefault="002E251F" w:rsidP="002E251F">
            <w:pPr>
              <w:spacing w:after="0" w:line="240" w:lineRule="auto"/>
              <w:rPr>
                <w:rFonts w:eastAsia="SimSun"/>
                <w:lang w:val="en-US" w:eastAsia="zh-CN"/>
              </w:rPr>
            </w:pPr>
            <w:r w:rsidRPr="00A41E62">
              <w:rPr>
                <w:rFonts w:eastAsia="SimSun"/>
                <w:sz w:val="20"/>
                <w:szCs w:val="20"/>
                <w:lang w:val="en-US" w:eastAsia="zh-CN"/>
              </w:rPr>
              <w:t>QUE-1</w:t>
            </w:r>
          </w:p>
        </w:tc>
        <w:tc>
          <w:tcPr>
            <w:tcW w:w="2403" w:type="dxa"/>
          </w:tcPr>
          <w:p w14:paraId="552381C1" w14:textId="39520E52" w:rsidR="002E251F" w:rsidRPr="007D243F" w:rsidRDefault="002E251F" w:rsidP="002E251F">
            <w:pPr>
              <w:spacing w:after="0" w:line="240" w:lineRule="auto"/>
              <w:rPr>
                <w:rFonts w:eastAsia="SimSun"/>
                <w:lang w:val="pt-BR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Memvalidasi data pada tabel TUser untuk melakukan login pada system</w:t>
            </w:r>
          </w:p>
        </w:tc>
        <w:tc>
          <w:tcPr>
            <w:tcW w:w="3963" w:type="dxa"/>
          </w:tcPr>
          <w:p w14:paraId="4E35B54F" w14:textId="1CE0841D" w:rsidR="002E251F" w:rsidRPr="007D243F" w:rsidRDefault="002E251F" w:rsidP="002E251F">
            <w:pPr>
              <w:spacing w:after="0" w:line="240" w:lineRule="auto"/>
              <w:rPr>
                <w:rFonts w:eastAsia="SimSun"/>
                <w:lang w:val="en-US" w:eastAsia="zh-CN"/>
              </w:rPr>
            </w:pPr>
            <w:r w:rsidRPr="007F36AB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INSER</w:t>
            </w:r>
            <w:r w:rsidRPr="007F36AB"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>T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*</w:t>
            </w:r>
            <w:r w:rsidRPr="00A41E62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r w:rsidRPr="007F36AB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INTO</w:t>
            </w:r>
            <w:r w:rsidRPr="00A41E62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TUser </w:t>
            </w:r>
            <w:r w:rsidRPr="007F36AB"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>WHERE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username = ‘username’ </w:t>
            </w:r>
            <w:r w:rsidRPr="007F36AB"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>AND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password = ‘password’</w:t>
            </w:r>
          </w:p>
        </w:tc>
      </w:tr>
    </w:tbl>
    <w:p w14:paraId="068AC065" w14:textId="77777777" w:rsidR="00160D83" w:rsidRDefault="00160D83" w:rsidP="00160D83">
      <w:pPr>
        <w:pStyle w:val="Heading4"/>
        <w:numPr>
          <w:ilvl w:val="0"/>
          <w:numId w:val="0"/>
        </w:numPr>
        <w:spacing w:before="0" w:after="0"/>
        <w:ind w:left="864"/>
        <w:rPr>
          <w:rFonts w:eastAsia="SimSun" w:cs="Arial"/>
          <w:lang w:val="en-US" w:eastAsia="zh-CN"/>
        </w:rPr>
      </w:pPr>
      <w:bookmarkStart w:id="116" w:name="_Toc58693697"/>
    </w:p>
    <w:p w14:paraId="6FAC618B" w14:textId="12868ECD" w:rsidR="0073741E" w:rsidRPr="003F4230" w:rsidRDefault="000739BA" w:rsidP="003F4230">
      <w:pPr>
        <w:pStyle w:val="Heading4"/>
        <w:tabs>
          <w:tab w:val="clear" w:pos="864"/>
          <w:tab w:val="num" w:pos="993"/>
        </w:tabs>
        <w:spacing w:before="0" w:after="0"/>
        <w:rPr>
          <w:rFonts w:eastAsia="SimSun" w:cs="Arial"/>
          <w:lang w:val="en-US" w:eastAsia="zh-CN"/>
        </w:rPr>
      </w:pPr>
      <w:proofErr w:type="spellStart"/>
      <w:r w:rsidRPr="00B307B0">
        <w:rPr>
          <w:rFonts w:eastAsia="SimSun" w:cs="Arial"/>
          <w:lang w:val="en-US" w:eastAsia="zh-CN"/>
        </w:rPr>
        <w:t>Spesifikasi</w:t>
      </w:r>
      <w:proofErr w:type="spellEnd"/>
      <w:r w:rsidRPr="00B307B0">
        <w:rPr>
          <w:rFonts w:eastAsia="SimSun" w:cs="Arial"/>
          <w:lang w:val="en-US" w:eastAsia="zh-CN"/>
        </w:rPr>
        <w:t xml:space="preserve"> Field Data pada </w:t>
      </w:r>
      <w:proofErr w:type="spellStart"/>
      <w:r w:rsidRPr="00B307B0">
        <w:rPr>
          <w:rFonts w:eastAsia="SimSun" w:cs="Arial"/>
          <w:lang w:val="en-US" w:eastAsia="zh-CN"/>
        </w:rPr>
        <w:t>Layar</w:t>
      </w:r>
      <w:bookmarkEnd w:id="116"/>
      <w:proofErr w:type="spellEnd"/>
      <w:r w:rsidR="003F4230">
        <w:rPr>
          <w:rFonts w:eastAsia="SimSun" w:cs="Arial"/>
          <w:lang w:val="en-US" w:eastAsia="zh-CN"/>
        </w:rPr>
        <w:br/>
      </w:r>
    </w:p>
    <w:p w14:paraId="4D2A525A" w14:textId="773772C5" w:rsidR="00144552" w:rsidRPr="00144552" w:rsidRDefault="00144552" w:rsidP="00144552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117" w:name="_Toc58177380"/>
      <w:proofErr w:type="spellStart"/>
      <w:r w:rsidRPr="00144552">
        <w:rPr>
          <w:b w:val="0"/>
          <w:bCs/>
          <w:i/>
          <w:iCs/>
        </w:rPr>
        <w:t>Tabel</w:t>
      </w:r>
      <w:proofErr w:type="spellEnd"/>
      <w:r w:rsidRPr="00144552">
        <w:rPr>
          <w:b w:val="0"/>
          <w:bCs/>
          <w:i/>
          <w:iCs/>
        </w:rPr>
        <w:t xml:space="preserve"> </w:t>
      </w:r>
      <w:r w:rsidRPr="00144552">
        <w:rPr>
          <w:b w:val="0"/>
          <w:bCs/>
          <w:i/>
          <w:iCs/>
        </w:rPr>
        <w:fldChar w:fldCharType="begin"/>
      </w:r>
      <w:r w:rsidRPr="00144552">
        <w:rPr>
          <w:b w:val="0"/>
          <w:bCs/>
          <w:i/>
          <w:iCs/>
        </w:rPr>
        <w:instrText xml:space="preserve"> SEQ Tabel \* ARABIC </w:instrText>
      </w:r>
      <w:r w:rsidRPr="00144552">
        <w:rPr>
          <w:b w:val="0"/>
          <w:bCs/>
          <w:i/>
          <w:iCs/>
        </w:rPr>
        <w:fldChar w:fldCharType="separate"/>
      </w:r>
      <w:r w:rsidR="00F307A6">
        <w:rPr>
          <w:b w:val="0"/>
          <w:bCs/>
          <w:i/>
          <w:iCs/>
          <w:noProof/>
        </w:rPr>
        <w:t>19</w:t>
      </w:r>
      <w:r w:rsidRPr="00144552">
        <w:rPr>
          <w:b w:val="0"/>
          <w:bCs/>
          <w:i/>
          <w:iCs/>
        </w:rPr>
        <w:fldChar w:fldCharType="end"/>
      </w:r>
      <w:r w:rsidRPr="00144552">
        <w:rPr>
          <w:b w:val="0"/>
          <w:bCs/>
          <w:i/>
          <w:iCs/>
          <w:lang w:val="id-ID"/>
        </w:rPr>
        <w:t xml:space="preserve"> Spesifikasi Field Data pada Layar</w:t>
      </w:r>
      <w:r w:rsidR="00157C7D">
        <w:rPr>
          <w:b w:val="0"/>
          <w:bCs/>
          <w:i/>
          <w:iCs/>
          <w:lang w:val="id-ID"/>
        </w:rPr>
        <w:t xml:space="preserve"> -</w:t>
      </w:r>
      <w:r w:rsidR="00157C7D" w:rsidRPr="00366A55">
        <w:rPr>
          <w:b w:val="0"/>
          <w:bCs/>
          <w:i/>
          <w:iCs/>
          <w:lang w:val="id-ID"/>
        </w:rPr>
        <w:t xml:space="preserve"> Login</w:t>
      </w:r>
      <w:bookmarkEnd w:id="1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1"/>
        <w:gridCol w:w="1108"/>
        <w:gridCol w:w="1334"/>
        <w:gridCol w:w="829"/>
        <w:gridCol w:w="992"/>
        <w:gridCol w:w="962"/>
        <w:gridCol w:w="1253"/>
      </w:tblGrid>
      <w:tr w:rsidR="000739BA" w:rsidRPr="00B307B0" w14:paraId="21744558" w14:textId="77777777" w:rsidTr="0073741E">
        <w:tc>
          <w:tcPr>
            <w:tcW w:w="1341" w:type="dxa"/>
            <w:shd w:val="clear" w:color="auto" w:fill="CCCCCC"/>
          </w:tcPr>
          <w:p w14:paraId="2BACCC32" w14:textId="77777777" w:rsidR="000739BA" w:rsidRPr="007D243F" w:rsidRDefault="000739BA" w:rsidP="000739BA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r w:rsidRPr="007D243F">
              <w:rPr>
                <w:rFonts w:eastAsia="SimSun"/>
                <w:lang w:val="en-US" w:eastAsia="zh-CN"/>
              </w:rPr>
              <w:t>Label</w:t>
            </w:r>
          </w:p>
        </w:tc>
        <w:tc>
          <w:tcPr>
            <w:tcW w:w="1108" w:type="dxa"/>
            <w:shd w:val="clear" w:color="auto" w:fill="CCCCCC"/>
          </w:tcPr>
          <w:p w14:paraId="1F22610C" w14:textId="77777777" w:rsidR="000739BA" w:rsidRPr="007D243F" w:rsidRDefault="000739BA" w:rsidP="000739BA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r w:rsidRPr="007D243F">
              <w:rPr>
                <w:rFonts w:eastAsia="SimSun"/>
                <w:lang w:val="en-US" w:eastAsia="zh-CN"/>
              </w:rPr>
              <w:t>Field</w:t>
            </w:r>
          </w:p>
        </w:tc>
        <w:tc>
          <w:tcPr>
            <w:tcW w:w="1334" w:type="dxa"/>
            <w:shd w:val="clear" w:color="auto" w:fill="CCCCCC"/>
          </w:tcPr>
          <w:p w14:paraId="04F1DCC2" w14:textId="77777777" w:rsidR="000739BA" w:rsidRPr="007D243F" w:rsidRDefault="000739BA" w:rsidP="000739BA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proofErr w:type="spellStart"/>
            <w:r w:rsidRPr="007D243F">
              <w:rPr>
                <w:rFonts w:eastAsia="SimSun"/>
                <w:lang w:val="en-US" w:eastAsia="zh-CN"/>
              </w:rPr>
              <w:t>Tabel</w:t>
            </w:r>
            <w:proofErr w:type="spellEnd"/>
            <w:r w:rsidRPr="007D243F">
              <w:rPr>
                <w:rFonts w:eastAsia="SimSun"/>
                <w:lang w:val="en-US" w:eastAsia="zh-CN"/>
              </w:rPr>
              <w:t>/Query</w:t>
            </w:r>
          </w:p>
        </w:tc>
        <w:tc>
          <w:tcPr>
            <w:tcW w:w="829" w:type="dxa"/>
            <w:shd w:val="clear" w:color="auto" w:fill="CCCCCC"/>
          </w:tcPr>
          <w:p w14:paraId="4DAEB852" w14:textId="77777777" w:rsidR="000739BA" w:rsidRPr="007D243F" w:rsidRDefault="000739BA" w:rsidP="000739BA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r w:rsidRPr="007D243F">
              <w:rPr>
                <w:rFonts w:eastAsia="SimSun"/>
                <w:lang w:val="en-US" w:eastAsia="zh-CN"/>
              </w:rPr>
              <w:t>I/O</w:t>
            </w:r>
          </w:p>
        </w:tc>
        <w:tc>
          <w:tcPr>
            <w:tcW w:w="992" w:type="dxa"/>
            <w:shd w:val="clear" w:color="auto" w:fill="CCCCCC"/>
          </w:tcPr>
          <w:p w14:paraId="42E20452" w14:textId="77777777" w:rsidR="000739BA" w:rsidRPr="007D243F" w:rsidRDefault="000739BA" w:rsidP="000739BA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r w:rsidRPr="007D243F">
              <w:rPr>
                <w:rFonts w:eastAsia="SimSun"/>
                <w:lang w:val="en-US" w:eastAsia="zh-CN"/>
              </w:rPr>
              <w:t>Format</w:t>
            </w:r>
          </w:p>
        </w:tc>
        <w:tc>
          <w:tcPr>
            <w:tcW w:w="962" w:type="dxa"/>
            <w:shd w:val="clear" w:color="auto" w:fill="CCCCCC"/>
          </w:tcPr>
          <w:p w14:paraId="73CC9228" w14:textId="77777777" w:rsidR="000739BA" w:rsidRPr="007D243F" w:rsidRDefault="000739BA" w:rsidP="000739BA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proofErr w:type="spellStart"/>
            <w:r w:rsidRPr="007D243F">
              <w:rPr>
                <w:rFonts w:eastAsia="SimSun"/>
                <w:lang w:val="en-US" w:eastAsia="zh-CN"/>
              </w:rPr>
              <w:t>Validasi</w:t>
            </w:r>
            <w:proofErr w:type="spellEnd"/>
          </w:p>
        </w:tc>
        <w:tc>
          <w:tcPr>
            <w:tcW w:w="1253" w:type="dxa"/>
            <w:shd w:val="clear" w:color="auto" w:fill="CCCCCC"/>
          </w:tcPr>
          <w:p w14:paraId="0A0FF69B" w14:textId="77777777" w:rsidR="000739BA" w:rsidRPr="007D243F" w:rsidRDefault="000739BA" w:rsidP="000739BA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proofErr w:type="spellStart"/>
            <w:r w:rsidRPr="007D243F">
              <w:rPr>
                <w:rFonts w:eastAsia="SimSun"/>
                <w:lang w:val="en-US" w:eastAsia="zh-CN"/>
              </w:rPr>
              <w:t>Keterangan</w:t>
            </w:r>
            <w:proofErr w:type="spellEnd"/>
          </w:p>
        </w:tc>
      </w:tr>
      <w:tr w:rsidR="000B1DFB" w:rsidRPr="00B307B0" w14:paraId="18CEB318" w14:textId="77777777" w:rsidTr="0073741E">
        <w:tc>
          <w:tcPr>
            <w:tcW w:w="1341" w:type="dxa"/>
          </w:tcPr>
          <w:p w14:paraId="0494FAD1" w14:textId="67DECC11" w:rsidR="000B1DFB" w:rsidRPr="00281196" w:rsidRDefault="002E5A74" w:rsidP="000B1DFB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 w:rsidRPr="00281196">
              <w:rPr>
                <w:rFonts w:eastAsia="SimSun"/>
                <w:sz w:val="20"/>
                <w:szCs w:val="20"/>
                <w:lang w:eastAsia="zh-CN"/>
              </w:rPr>
              <w:t>txtUsername</w:t>
            </w:r>
          </w:p>
        </w:tc>
        <w:tc>
          <w:tcPr>
            <w:tcW w:w="1108" w:type="dxa"/>
          </w:tcPr>
          <w:p w14:paraId="6266E017" w14:textId="4D8854F2" w:rsidR="000B1DFB" w:rsidRPr="00281196" w:rsidRDefault="002E5A74" w:rsidP="000B1DFB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 w:rsidRPr="00281196">
              <w:rPr>
                <w:rFonts w:eastAsia="SimSun"/>
                <w:sz w:val="20"/>
                <w:szCs w:val="20"/>
                <w:lang w:eastAsia="zh-CN"/>
              </w:rPr>
              <w:t>Username</w:t>
            </w:r>
          </w:p>
        </w:tc>
        <w:tc>
          <w:tcPr>
            <w:tcW w:w="1334" w:type="dxa"/>
          </w:tcPr>
          <w:p w14:paraId="1FAFCD17" w14:textId="331C50EF" w:rsidR="000B1DFB" w:rsidRPr="00281196" w:rsidRDefault="002E5A74" w:rsidP="000B1DFB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 w:rsidRPr="00281196">
              <w:rPr>
                <w:rFonts w:eastAsia="SimSun"/>
                <w:sz w:val="20"/>
                <w:szCs w:val="20"/>
                <w:lang w:eastAsia="zh-CN"/>
              </w:rPr>
              <w:t>TUser</w:t>
            </w:r>
          </w:p>
        </w:tc>
        <w:tc>
          <w:tcPr>
            <w:tcW w:w="829" w:type="dxa"/>
          </w:tcPr>
          <w:p w14:paraId="365BB310" w14:textId="24929D22" w:rsidR="000B1DFB" w:rsidRPr="00281196" w:rsidRDefault="002E5A74" w:rsidP="000B1DFB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 w:rsidRPr="00281196">
              <w:rPr>
                <w:rFonts w:eastAsia="SimSun"/>
                <w:sz w:val="20"/>
                <w:szCs w:val="20"/>
                <w:lang w:eastAsia="zh-CN"/>
              </w:rPr>
              <w:t>Output</w:t>
            </w:r>
          </w:p>
        </w:tc>
        <w:tc>
          <w:tcPr>
            <w:tcW w:w="992" w:type="dxa"/>
          </w:tcPr>
          <w:p w14:paraId="76F14021" w14:textId="71B87170" w:rsidR="000B1DFB" w:rsidRPr="00281196" w:rsidRDefault="002E5A74" w:rsidP="00160D83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 w:rsidRPr="00281196">
              <w:rPr>
                <w:rFonts w:eastAsia="SimSun"/>
                <w:sz w:val="20"/>
                <w:szCs w:val="20"/>
                <w:lang w:eastAsia="zh-CN"/>
              </w:rPr>
              <w:t>terdiri dari nama depan dan 3 digit terakhir nip</w:t>
            </w:r>
          </w:p>
        </w:tc>
        <w:tc>
          <w:tcPr>
            <w:tcW w:w="962" w:type="dxa"/>
          </w:tcPr>
          <w:p w14:paraId="20363198" w14:textId="77777777" w:rsidR="000B1DFB" w:rsidRPr="00281196" w:rsidRDefault="000B1DFB" w:rsidP="000B1DFB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NOT NULL</w:t>
            </w:r>
          </w:p>
        </w:tc>
        <w:tc>
          <w:tcPr>
            <w:tcW w:w="1253" w:type="dxa"/>
          </w:tcPr>
          <w:p w14:paraId="5A195495" w14:textId="1C7C25D7" w:rsidR="000B1DFB" w:rsidRPr="00281196" w:rsidRDefault="002E5A74" w:rsidP="000B1DFB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 w:rsidRPr="00281196">
              <w:rPr>
                <w:rFonts w:eastAsia="SimSun"/>
                <w:sz w:val="20"/>
                <w:szCs w:val="20"/>
                <w:lang w:eastAsia="zh-CN"/>
              </w:rPr>
              <w:t>Login Pengguna kedalam system</w:t>
            </w:r>
          </w:p>
        </w:tc>
      </w:tr>
      <w:tr w:rsidR="000B1DFB" w:rsidRPr="00B307B0" w14:paraId="497C3FBB" w14:textId="77777777" w:rsidTr="0073741E">
        <w:tc>
          <w:tcPr>
            <w:tcW w:w="1341" w:type="dxa"/>
          </w:tcPr>
          <w:p w14:paraId="4CB966D3" w14:textId="77777777" w:rsidR="000B1DFB" w:rsidRPr="00281196" w:rsidRDefault="000B1DFB" w:rsidP="000B1DFB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lastRenderedPageBreak/>
              <w:t>txtPassword</w:t>
            </w:r>
            <w:proofErr w:type="spellEnd"/>
          </w:p>
        </w:tc>
        <w:tc>
          <w:tcPr>
            <w:tcW w:w="1108" w:type="dxa"/>
          </w:tcPr>
          <w:p w14:paraId="7FAA94F3" w14:textId="77777777" w:rsidR="000B1DFB" w:rsidRPr="00281196" w:rsidRDefault="000B1DFB" w:rsidP="000B1DFB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Password</w:t>
            </w:r>
          </w:p>
        </w:tc>
        <w:tc>
          <w:tcPr>
            <w:tcW w:w="1334" w:type="dxa"/>
          </w:tcPr>
          <w:p w14:paraId="4E21287C" w14:textId="370972D2" w:rsidR="000B1DFB" w:rsidRPr="00281196" w:rsidRDefault="002E5A74" w:rsidP="000B1DFB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 w:rsidRPr="00281196">
              <w:rPr>
                <w:rFonts w:eastAsia="SimSun"/>
                <w:sz w:val="20"/>
                <w:szCs w:val="20"/>
                <w:lang w:eastAsia="zh-CN"/>
              </w:rPr>
              <w:t>TUser</w:t>
            </w:r>
          </w:p>
        </w:tc>
        <w:tc>
          <w:tcPr>
            <w:tcW w:w="829" w:type="dxa"/>
          </w:tcPr>
          <w:p w14:paraId="691B00C6" w14:textId="77777777" w:rsidR="000B1DFB" w:rsidRPr="00281196" w:rsidRDefault="000B1DFB" w:rsidP="000B1DFB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Output</w:t>
            </w:r>
          </w:p>
        </w:tc>
        <w:tc>
          <w:tcPr>
            <w:tcW w:w="992" w:type="dxa"/>
          </w:tcPr>
          <w:p w14:paraId="4BF9A311" w14:textId="77777777" w:rsidR="000B1DFB" w:rsidRPr="00281196" w:rsidRDefault="000B1DFB" w:rsidP="00160D83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Minimal 8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karakter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,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terdiri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dari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minimal 1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angka</w:t>
            </w:r>
            <w:proofErr w:type="spellEnd"/>
          </w:p>
        </w:tc>
        <w:tc>
          <w:tcPr>
            <w:tcW w:w="962" w:type="dxa"/>
          </w:tcPr>
          <w:p w14:paraId="42F195AC" w14:textId="77777777" w:rsidR="000B1DFB" w:rsidRPr="00281196" w:rsidRDefault="000B1DFB" w:rsidP="000B1DFB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NOT NULL</w:t>
            </w:r>
          </w:p>
        </w:tc>
        <w:tc>
          <w:tcPr>
            <w:tcW w:w="1253" w:type="dxa"/>
          </w:tcPr>
          <w:p w14:paraId="4907C0CC" w14:textId="7F8EE726" w:rsidR="000B1DFB" w:rsidRPr="00281196" w:rsidRDefault="002E5A74" w:rsidP="000B1DFB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 w:rsidRPr="00281196">
              <w:rPr>
                <w:rFonts w:eastAsia="SimSun"/>
                <w:sz w:val="20"/>
                <w:szCs w:val="20"/>
                <w:lang w:eastAsia="zh-CN"/>
              </w:rPr>
              <w:t>Password pengguna untuk login kedalam system</w:t>
            </w:r>
          </w:p>
        </w:tc>
      </w:tr>
    </w:tbl>
    <w:p w14:paraId="5963102A" w14:textId="77777777" w:rsidR="00FF0C58" w:rsidRDefault="00FF0C58" w:rsidP="00FF0C58">
      <w:pPr>
        <w:pStyle w:val="Heading4"/>
        <w:numPr>
          <w:ilvl w:val="0"/>
          <w:numId w:val="0"/>
        </w:numPr>
        <w:spacing w:before="0" w:after="0"/>
        <w:ind w:left="864"/>
        <w:rPr>
          <w:rFonts w:eastAsia="SimSun" w:cs="Arial"/>
          <w:lang w:val="en-US" w:eastAsia="zh-CN"/>
        </w:rPr>
      </w:pPr>
      <w:bookmarkStart w:id="118" w:name="_Toc58693698"/>
    </w:p>
    <w:p w14:paraId="3F99D81E" w14:textId="1469E477" w:rsidR="003F4230" w:rsidRPr="003F4230" w:rsidRDefault="000739BA" w:rsidP="003F4230">
      <w:pPr>
        <w:pStyle w:val="Heading4"/>
        <w:tabs>
          <w:tab w:val="clear" w:pos="864"/>
          <w:tab w:val="num" w:pos="993"/>
        </w:tabs>
        <w:spacing w:before="0" w:after="0"/>
        <w:rPr>
          <w:rFonts w:eastAsia="SimSun" w:cs="Arial"/>
          <w:lang w:val="en-US" w:eastAsia="zh-CN"/>
        </w:rPr>
      </w:pPr>
      <w:proofErr w:type="spellStart"/>
      <w:r w:rsidRPr="00B307B0">
        <w:rPr>
          <w:rFonts w:eastAsia="SimSun" w:cs="Arial"/>
          <w:lang w:val="en-US" w:eastAsia="zh-CN"/>
        </w:rPr>
        <w:t>Spesifikasi</w:t>
      </w:r>
      <w:proofErr w:type="spellEnd"/>
      <w:r w:rsidRPr="00B307B0">
        <w:rPr>
          <w:rFonts w:eastAsia="SimSun" w:cs="Arial"/>
          <w:lang w:val="en-US" w:eastAsia="zh-CN"/>
        </w:rPr>
        <w:t xml:space="preserve"> Function Key/</w:t>
      </w:r>
      <w:proofErr w:type="spellStart"/>
      <w:r w:rsidRPr="00B307B0">
        <w:rPr>
          <w:rFonts w:eastAsia="SimSun" w:cs="Arial"/>
          <w:lang w:val="en-US" w:eastAsia="zh-CN"/>
        </w:rPr>
        <w:t>Objek-Objek</w:t>
      </w:r>
      <w:proofErr w:type="spellEnd"/>
      <w:r w:rsidRPr="00B307B0">
        <w:rPr>
          <w:rFonts w:eastAsia="SimSun" w:cs="Arial"/>
          <w:lang w:val="en-US" w:eastAsia="zh-CN"/>
        </w:rPr>
        <w:t xml:space="preserve"> Pada </w:t>
      </w:r>
      <w:proofErr w:type="spellStart"/>
      <w:r w:rsidRPr="00B307B0">
        <w:rPr>
          <w:rFonts w:eastAsia="SimSun" w:cs="Arial"/>
          <w:lang w:val="en-US" w:eastAsia="zh-CN"/>
        </w:rPr>
        <w:t>Layar</w:t>
      </w:r>
      <w:bookmarkEnd w:id="118"/>
      <w:proofErr w:type="spellEnd"/>
      <w:r w:rsidR="003F4230">
        <w:rPr>
          <w:rFonts w:eastAsia="SimSun" w:cs="Arial"/>
          <w:lang w:val="en-US" w:eastAsia="zh-CN"/>
        </w:rPr>
        <w:br/>
      </w:r>
    </w:p>
    <w:p w14:paraId="7F620EBB" w14:textId="3E1255F4" w:rsidR="00E228B0" w:rsidRPr="00E228B0" w:rsidRDefault="00E228B0" w:rsidP="00E228B0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119" w:name="_Toc58177381"/>
      <w:proofErr w:type="spellStart"/>
      <w:r w:rsidRPr="00E228B0">
        <w:rPr>
          <w:b w:val="0"/>
          <w:bCs/>
          <w:i/>
          <w:iCs/>
        </w:rPr>
        <w:t>Tabel</w:t>
      </w:r>
      <w:proofErr w:type="spellEnd"/>
      <w:r w:rsidRPr="00E228B0">
        <w:rPr>
          <w:b w:val="0"/>
          <w:bCs/>
          <w:i/>
          <w:iCs/>
        </w:rPr>
        <w:t xml:space="preserve"> </w:t>
      </w:r>
      <w:r w:rsidRPr="00E228B0">
        <w:rPr>
          <w:b w:val="0"/>
          <w:bCs/>
          <w:i/>
          <w:iCs/>
        </w:rPr>
        <w:fldChar w:fldCharType="begin"/>
      </w:r>
      <w:r w:rsidRPr="00E228B0">
        <w:rPr>
          <w:b w:val="0"/>
          <w:bCs/>
          <w:i/>
          <w:iCs/>
        </w:rPr>
        <w:instrText xml:space="preserve"> SEQ Tabel \* ARABIC </w:instrText>
      </w:r>
      <w:r w:rsidRPr="00E228B0">
        <w:rPr>
          <w:b w:val="0"/>
          <w:bCs/>
          <w:i/>
          <w:iCs/>
        </w:rPr>
        <w:fldChar w:fldCharType="separate"/>
      </w:r>
      <w:r w:rsidR="00F307A6">
        <w:rPr>
          <w:b w:val="0"/>
          <w:bCs/>
          <w:i/>
          <w:iCs/>
          <w:noProof/>
        </w:rPr>
        <w:t>20</w:t>
      </w:r>
      <w:r w:rsidRPr="00E228B0">
        <w:rPr>
          <w:b w:val="0"/>
          <w:bCs/>
          <w:i/>
          <w:iCs/>
        </w:rPr>
        <w:fldChar w:fldCharType="end"/>
      </w:r>
      <w:r w:rsidRPr="00E228B0">
        <w:rPr>
          <w:b w:val="0"/>
          <w:bCs/>
          <w:i/>
          <w:iCs/>
          <w:lang w:val="id-ID"/>
        </w:rPr>
        <w:t xml:space="preserve"> Spesifikasi Function Key/Objek Objek pada Layar</w:t>
      </w:r>
      <w:r w:rsidR="00157C7D">
        <w:rPr>
          <w:b w:val="0"/>
          <w:bCs/>
          <w:i/>
          <w:iCs/>
          <w:lang w:val="id-ID"/>
        </w:rPr>
        <w:t xml:space="preserve"> -</w:t>
      </w:r>
      <w:r w:rsidR="00157C7D" w:rsidRPr="00366A55">
        <w:rPr>
          <w:b w:val="0"/>
          <w:bCs/>
          <w:i/>
          <w:iCs/>
          <w:lang w:val="id-ID"/>
        </w:rPr>
        <w:t xml:space="preserve"> Login</w:t>
      </w:r>
      <w:bookmarkEnd w:id="11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380"/>
        <w:gridCol w:w="4118"/>
      </w:tblGrid>
      <w:tr w:rsidR="000739BA" w:rsidRPr="00B307B0" w14:paraId="51361845" w14:textId="77777777" w:rsidTr="00E228B0">
        <w:tc>
          <w:tcPr>
            <w:tcW w:w="1321" w:type="dxa"/>
            <w:shd w:val="clear" w:color="auto" w:fill="CCCCCC"/>
          </w:tcPr>
          <w:p w14:paraId="76AFA8CD" w14:textId="77777777" w:rsidR="000739BA" w:rsidRPr="00281196" w:rsidRDefault="000739BA" w:rsidP="000739BA">
            <w:pPr>
              <w:spacing w:after="0" w:line="240" w:lineRule="auto"/>
              <w:jc w:val="center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Id_Objek</w:t>
            </w:r>
            <w:proofErr w:type="spellEnd"/>
          </w:p>
        </w:tc>
        <w:tc>
          <w:tcPr>
            <w:tcW w:w="2380" w:type="dxa"/>
            <w:shd w:val="clear" w:color="auto" w:fill="CCCCCC"/>
          </w:tcPr>
          <w:p w14:paraId="4BEBA4E0" w14:textId="77777777" w:rsidR="000739BA" w:rsidRPr="00281196" w:rsidRDefault="000739BA" w:rsidP="000739BA">
            <w:pPr>
              <w:spacing w:after="0" w:line="240" w:lineRule="auto"/>
              <w:jc w:val="center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Jenis</w:t>
            </w:r>
            <w:proofErr w:type="spellEnd"/>
          </w:p>
        </w:tc>
        <w:tc>
          <w:tcPr>
            <w:tcW w:w="4118" w:type="dxa"/>
            <w:shd w:val="clear" w:color="auto" w:fill="CCCCCC"/>
          </w:tcPr>
          <w:p w14:paraId="2A210E80" w14:textId="77777777" w:rsidR="000739BA" w:rsidRPr="00281196" w:rsidRDefault="000739BA" w:rsidP="000739BA">
            <w:pPr>
              <w:spacing w:after="0" w:line="240" w:lineRule="auto"/>
              <w:jc w:val="center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Keterangan</w:t>
            </w:r>
            <w:proofErr w:type="spellEnd"/>
          </w:p>
        </w:tc>
      </w:tr>
      <w:tr w:rsidR="000739BA" w:rsidRPr="00B307B0" w14:paraId="3933EFEA" w14:textId="77777777" w:rsidTr="00E228B0">
        <w:tc>
          <w:tcPr>
            <w:tcW w:w="1321" w:type="dxa"/>
          </w:tcPr>
          <w:p w14:paraId="234DEBC1" w14:textId="77777777" w:rsidR="000739BA" w:rsidRPr="00281196" w:rsidRDefault="000739BA" w:rsidP="000739BA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btnLogin</w:t>
            </w:r>
            <w:proofErr w:type="spellEnd"/>
          </w:p>
        </w:tc>
        <w:tc>
          <w:tcPr>
            <w:tcW w:w="2380" w:type="dxa"/>
          </w:tcPr>
          <w:p w14:paraId="7F5A1909" w14:textId="77777777" w:rsidR="000739BA" w:rsidRPr="00281196" w:rsidRDefault="000739BA" w:rsidP="00C37F41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Button</w:t>
            </w:r>
          </w:p>
        </w:tc>
        <w:tc>
          <w:tcPr>
            <w:tcW w:w="4118" w:type="dxa"/>
          </w:tcPr>
          <w:p w14:paraId="3E7F6AE0" w14:textId="77777777" w:rsidR="000739BA" w:rsidRPr="00281196" w:rsidRDefault="000739BA" w:rsidP="000739BA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Jika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diklik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akan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menjalankan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ALGO-1</w:t>
            </w:r>
          </w:p>
        </w:tc>
      </w:tr>
    </w:tbl>
    <w:p w14:paraId="791A4572" w14:textId="77777777" w:rsidR="008D10C1" w:rsidRDefault="008D10C1" w:rsidP="008D10C1">
      <w:pPr>
        <w:pStyle w:val="Heading4"/>
        <w:numPr>
          <w:ilvl w:val="0"/>
          <w:numId w:val="0"/>
        </w:numPr>
        <w:spacing w:before="0" w:after="0"/>
        <w:ind w:left="864"/>
        <w:rPr>
          <w:rFonts w:eastAsia="SimSun" w:cs="Arial"/>
          <w:lang w:val="en-US" w:eastAsia="zh-CN"/>
        </w:rPr>
      </w:pPr>
      <w:bookmarkStart w:id="120" w:name="_Toc58693699"/>
    </w:p>
    <w:p w14:paraId="70A979E7" w14:textId="3D6E5AFC" w:rsidR="00F14C78" w:rsidRPr="008D10C1" w:rsidRDefault="000739BA" w:rsidP="00F14C78">
      <w:pPr>
        <w:pStyle w:val="Heading4"/>
        <w:tabs>
          <w:tab w:val="clear" w:pos="864"/>
          <w:tab w:val="num" w:pos="993"/>
        </w:tabs>
        <w:spacing w:before="0" w:after="0"/>
        <w:rPr>
          <w:rFonts w:eastAsia="SimSun" w:cs="Arial"/>
          <w:lang w:val="en-US" w:eastAsia="zh-CN"/>
        </w:rPr>
      </w:pPr>
      <w:proofErr w:type="spellStart"/>
      <w:r w:rsidRPr="00B307B0">
        <w:rPr>
          <w:rFonts w:eastAsia="SimSun" w:cs="Arial"/>
          <w:lang w:val="en-US" w:eastAsia="zh-CN"/>
        </w:rPr>
        <w:t>Spesifikasi</w:t>
      </w:r>
      <w:proofErr w:type="spellEnd"/>
      <w:r w:rsidRPr="00B307B0">
        <w:rPr>
          <w:rFonts w:eastAsia="SimSun" w:cs="Arial"/>
          <w:lang w:val="en-US" w:eastAsia="zh-CN"/>
        </w:rPr>
        <w:t xml:space="preserve"> </w:t>
      </w:r>
      <w:proofErr w:type="spellStart"/>
      <w:r w:rsidRPr="00B307B0">
        <w:rPr>
          <w:rFonts w:eastAsia="SimSun" w:cs="Arial"/>
          <w:lang w:val="en-US" w:eastAsia="zh-CN"/>
        </w:rPr>
        <w:t>Layar</w:t>
      </w:r>
      <w:proofErr w:type="spellEnd"/>
      <w:r w:rsidRPr="00B307B0">
        <w:rPr>
          <w:rFonts w:eastAsia="SimSun" w:cs="Arial"/>
          <w:lang w:val="en-US" w:eastAsia="zh-CN"/>
        </w:rPr>
        <w:t xml:space="preserve"> </w:t>
      </w:r>
      <w:proofErr w:type="spellStart"/>
      <w:r w:rsidRPr="00B307B0">
        <w:rPr>
          <w:rFonts w:eastAsia="SimSun" w:cs="Arial"/>
          <w:lang w:val="en-US" w:eastAsia="zh-CN"/>
        </w:rPr>
        <w:t>Pesan</w:t>
      </w:r>
      <w:bookmarkEnd w:id="120"/>
      <w:proofErr w:type="spellEnd"/>
      <w:r w:rsidR="003F4230">
        <w:rPr>
          <w:rFonts w:eastAsia="SimSun" w:cs="Arial"/>
          <w:lang w:val="en-US" w:eastAsia="zh-CN"/>
        </w:rPr>
        <w:br/>
      </w:r>
    </w:p>
    <w:p w14:paraId="39E6595C" w14:textId="0B040342" w:rsidR="008C6112" w:rsidRPr="008C6112" w:rsidRDefault="008C6112" w:rsidP="008C6112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121" w:name="_Toc58177382"/>
      <w:proofErr w:type="spellStart"/>
      <w:r w:rsidRPr="008C6112">
        <w:rPr>
          <w:b w:val="0"/>
          <w:bCs/>
          <w:i/>
          <w:iCs/>
        </w:rPr>
        <w:t>Tabel</w:t>
      </w:r>
      <w:proofErr w:type="spellEnd"/>
      <w:r w:rsidRPr="008C6112">
        <w:rPr>
          <w:b w:val="0"/>
          <w:bCs/>
          <w:i/>
          <w:iCs/>
        </w:rPr>
        <w:t xml:space="preserve"> </w:t>
      </w:r>
      <w:r w:rsidRPr="008C6112">
        <w:rPr>
          <w:b w:val="0"/>
          <w:bCs/>
          <w:i/>
          <w:iCs/>
        </w:rPr>
        <w:fldChar w:fldCharType="begin"/>
      </w:r>
      <w:r w:rsidRPr="008C6112">
        <w:rPr>
          <w:b w:val="0"/>
          <w:bCs/>
          <w:i/>
          <w:iCs/>
        </w:rPr>
        <w:instrText xml:space="preserve"> SEQ Tabel \* ARABIC </w:instrText>
      </w:r>
      <w:r w:rsidRPr="008C6112">
        <w:rPr>
          <w:b w:val="0"/>
          <w:bCs/>
          <w:i/>
          <w:iCs/>
        </w:rPr>
        <w:fldChar w:fldCharType="separate"/>
      </w:r>
      <w:r w:rsidR="00F307A6">
        <w:rPr>
          <w:b w:val="0"/>
          <w:bCs/>
          <w:i/>
          <w:iCs/>
          <w:noProof/>
        </w:rPr>
        <w:t>21</w:t>
      </w:r>
      <w:r w:rsidRPr="008C6112">
        <w:rPr>
          <w:b w:val="0"/>
          <w:bCs/>
          <w:i/>
          <w:iCs/>
        </w:rPr>
        <w:fldChar w:fldCharType="end"/>
      </w:r>
      <w:r w:rsidRPr="008C6112">
        <w:rPr>
          <w:b w:val="0"/>
          <w:bCs/>
          <w:i/>
          <w:iCs/>
          <w:lang w:val="id-ID"/>
        </w:rPr>
        <w:t xml:space="preserve"> Spesifikasi Layar Pesan</w:t>
      </w:r>
      <w:r w:rsidR="00157C7D">
        <w:rPr>
          <w:b w:val="0"/>
          <w:bCs/>
          <w:i/>
          <w:iCs/>
          <w:lang w:val="id-ID"/>
        </w:rPr>
        <w:t xml:space="preserve"> -</w:t>
      </w:r>
      <w:r w:rsidR="00157C7D" w:rsidRPr="00366A55">
        <w:rPr>
          <w:b w:val="0"/>
          <w:bCs/>
          <w:i/>
          <w:iCs/>
          <w:lang w:val="id-ID"/>
        </w:rPr>
        <w:t xml:space="preserve"> Login</w:t>
      </w:r>
      <w:bookmarkEnd w:id="12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3"/>
        <w:gridCol w:w="2475"/>
        <w:gridCol w:w="4021"/>
      </w:tblGrid>
      <w:tr w:rsidR="000739BA" w:rsidRPr="00B307B0" w14:paraId="55665D8E" w14:textId="77777777" w:rsidTr="008C6112">
        <w:tc>
          <w:tcPr>
            <w:tcW w:w="1323" w:type="dxa"/>
            <w:shd w:val="clear" w:color="auto" w:fill="CCCCCC"/>
          </w:tcPr>
          <w:p w14:paraId="26AB4C20" w14:textId="77777777" w:rsidR="000739BA" w:rsidRPr="007D243F" w:rsidRDefault="000739BA" w:rsidP="000739BA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proofErr w:type="spellStart"/>
            <w:r w:rsidRPr="007D243F">
              <w:rPr>
                <w:rFonts w:eastAsia="SimSun"/>
                <w:lang w:val="en-US" w:eastAsia="zh-CN"/>
              </w:rPr>
              <w:t>Id_Pesan</w:t>
            </w:r>
            <w:proofErr w:type="spellEnd"/>
          </w:p>
        </w:tc>
        <w:tc>
          <w:tcPr>
            <w:tcW w:w="2475" w:type="dxa"/>
            <w:shd w:val="clear" w:color="auto" w:fill="CCCCCC"/>
          </w:tcPr>
          <w:p w14:paraId="14941CFA" w14:textId="77777777" w:rsidR="000739BA" w:rsidRPr="007D243F" w:rsidRDefault="000739BA" w:rsidP="000739BA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r w:rsidRPr="007D243F">
              <w:rPr>
                <w:rFonts w:eastAsia="SimSun"/>
                <w:lang w:val="en-US" w:eastAsia="zh-CN"/>
              </w:rPr>
              <w:t xml:space="preserve">Waktu </w:t>
            </w:r>
            <w:proofErr w:type="spellStart"/>
            <w:r w:rsidRPr="007D243F">
              <w:rPr>
                <w:rFonts w:eastAsia="SimSun"/>
                <w:lang w:val="en-US" w:eastAsia="zh-CN"/>
              </w:rPr>
              <w:t>Kemunculan</w:t>
            </w:r>
            <w:proofErr w:type="spellEnd"/>
          </w:p>
        </w:tc>
        <w:tc>
          <w:tcPr>
            <w:tcW w:w="4021" w:type="dxa"/>
            <w:shd w:val="clear" w:color="auto" w:fill="CCCCCC"/>
          </w:tcPr>
          <w:p w14:paraId="112862E3" w14:textId="77777777" w:rsidR="000739BA" w:rsidRPr="007D243F" w:rsidRDefault="000739BA" w:rsidP="000739BA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r w:rsidRPr="007D243F">
              <w:rPr>
                <w:rFonts w:eastAsia="SimSun"/>
                <w:lang w:val="en-US" w:eastAsia="zh-CN"/>
              </w:rPr>
              <w:t xml:space="preserve">Isi </w:t>
            </w:r>
            <w:proofErr w:type="spellStart"/>
            <w:r w:rsidRPr="007D243F">
              <w:rPr>
                <w:rFonts w:eastAsia="SimSun"/>
                <w:lang w:val="en-US" w:eastAsia="zh-CN"/>
              </w:rPr>
              <w:t>Pesan</w:t>
            </w:r>
            <w:proofErr w:type="spellEnd"/>
          </w:p>
        </w:tc>
      </w:tr>
      <w:tr w:rsidR="000739BA" w:rsidRPr="00B307B0" w14:paraId="55D791A5" w14:textId="77777777" w:rsidTr="008C6112">
        <w:tc>
          <w:tcPr>
            <w:tcW w:w="1323" w:type="dxa"/>
            <w:vAlign w:val="center"/>
          </w:tcPr>
          <w:p w14:paraId="531FE82D" w14:textId="77777777" w:rsidR="000739BA" w:rsidRPr="00281196" w:rsidRDefault="000739BA" w:rsidP="00281196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LP-1</w:t>
            </w:r>
          </w:p>
        </w:tc>
        <w:tc>
          <w:tcPr>
            <w:tcW w:w="2475" w:type="dxa"/>
          </w:tcPr>
          <w:p w14:paraId="0A1AED27" w14:textId="77777777" w:rsidR="000739BA" w:rsidRPr="00281196" w:rsidRDefault="000739BA" w:rsidP="000739BA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Saat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btnLogin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diklik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tetapi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txtLogin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atau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txtPassword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masih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kosong</w:t>
            </w:r>
            <w:proofErr w:type="spellEnd"/>
          </w:p>
        </w:tc>
        <w:tc>
          <w:tcPr>
            <w:tcW w:w="4021" w:type="dxa"/>
            <w:vAlign w:val="center"/>
          </w:tcPr>
          <w:p w14:paraId="4608ACBC" w14:textId="77777777" w:rsidR="000739BA" w:rsidRPr="00281196" w:rsidRDefault="000739BA" w:rsidP="00281196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Mohon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masukkan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login dan password Anda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dengan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lengkap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!</w:t>
            </w:r>
          </w:p>
        </w:tc>
      </w:tr>
      <w:tr w:rsidR="000739BA" w:rsidRPr="00B307B0" w14:paraId="648FC7A7" w14:textId="77777777" w:rsidTr="008C6112">
        <w:tc>
          <w:tcPr>
            <w:tcW w:w="1323" w:type="dxa"/>
            <w:vAlign w:val="center"/>
          </w:tcPr>
          <w:p w14:paraId="49FB4F9E" w14:textId="77777777" w:rsidR="000739BA" w:rsidRPr="00281196" w:rsidRDefault="000739BA" w:rsidP="00281196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LP-2</w:t>
            </w:r>
          </w:p>
        </w:tc>
        <w:tc>
          <w:tcPr>
            <w:tcW w:w="2475" w:type="dxa"/>
          </w:tcPr>
          <w:p w14:paraId="492A30B9" w14:textId="77777777" w:rsidR="000739BA" w:rsidRPr="00281196" w:rsidRDefault="000739BA" w:rsidP="000739BA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Saat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btnLogin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diklik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tetapi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tidak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terdapat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data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pengguna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dengan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login dan password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masukan</w:t>
            </w:r>
            <w:proofErr w:type="spellEnd"/>
          </w:p>
        </w:tc>
        <w:tc>
          <w:tcPr>
            <w:tcW w:w="4021" w:type="dxa"/>
            <w:vAlign w:val="center"/>
          </w:tcPr>
          <w:p w14:paraId="729BF841" w14:textId="77777777" w:rsidR="000739BA" w:rsidRPr="00281196" w:rsidRDefault="000739BA" w:rsidP="00281196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Login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gagal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!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Mohon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cek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kembali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login dan password Anda!</w:t>
            </w:r>
          </w:p>
        </w:tc>
      </w:tr>
      <w:tr w:rsidR="000739BA" w:rsidRPr="00B307B0" w14:paraId="754854BB" w14:textId="77777777" w:rsidTr="008C6112">
        <w:tc>
          <w:tcPr>
            <w:tcW w:w="1323" w:type="dxa"/>
            <w:vAlign w:val="center"/>
          </w:tcPr>
          <w:p w14:paraId="7AEB3D30" w14:textId="77777777" w:rsidR="000739BA" w:rsidRPr="00281196" w:rsidRDefault="000739BA" w:rsidP="00281196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LP-3</w:t>
            </w:r>
          </w:p>
        </w:tc>
        <w:tc>
          <w:tcPr>
            <w:tcW w:w="2475" w:type="dxa"/>
          </w:tcPr>
          <w:p w14:paraId="2D974D61" w14:textId="77777777" w:rsidR="000739BA" w:rsidRPr="00281196" w:rsidRDefault="000739BA" w:rsidP="000739BA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Saat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btnLogin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diklik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,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koneksi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ke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basisdata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tidak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dapat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dilakukan</w:t>
            </w:r>
            <w:proofErr w:type="spellEnd"/>
          </w:p>
        </w:tc>
        <w:tc>
          <w:tcPr>
            <w:tcW w:w="4021" w:type="dxa"/>
            <w:vAlign w:val="center"/>
          </w:tcPr>
          <w:p w14:paraId="20804E4B" w14:textId="77777777" w:rsidR="000739BA" w:rsidRPr="00281196" w:rsidRDefault="000739BA" w:rsidP="00281196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Tidak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dapat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melakukan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koneksi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!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Silakan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coba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lagi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beberapa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saat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kemudian</w:t>
            </w:r>
            <w:proofErr w:type="spellEnd"/>
            <w:r w:rsidRPr="00281196">
              <w:rPr>
                <w:rFonts w:eastAsia="SimSun"/>
                <w:sz w:val="20"/>
                <w:szCs w:val="20"/>
                <w:lang w:val="en-US" w:eastAsia="zh-CN"/>
              </w:rPr>
              <w:t>!</w:t>
            </w:r>
          </w:p>
        </w:tc>
      </w:tr>
    </w:tbl>
    <w:p w14:paraId="72E780B1" w14:textId="77777777" w:rsidR="000739BA" w:rsidRPr="00B307B0" w:rsidRDefault="000739BA" w:rsidP="000739BA">
      <w:pPr>
        <w:spacing w:after="0" w:line="240" w:lineRule="auto"/>
        <w:rPr>
          <w:rFonts w:ascii="Arial" w:eastAsia="SimSun" w:hAnsi="Arial" w:cs="Arial"/>
          <w:lang w:val="en-US" w:eastAsia="zh-CN"/>
        </w:rPr>
      </w:pPr>
    </w:p>
    <w:p w14:paraId="364102C2" w14:textId="77777777" w:rsidR="000739BA" w:rsidRPr="00B307B0" w:rsidRDefault="000739BA" w:rsidP="000739BA">
      <w:pPr>
        <w:pStyle w:val="Heading4"/>
        <w:tabs>
          <w:tab w:val="clear" w:pos="864"/>
          <w:tab w:val="num" w:pos="993"/>
        </w:tabs>
        <w:spacing w:before="0" w:after="0"/>
        <w:rPr>
          <w:rFonts w:eastAsia="SimSun" w:cs="Arial"/>
          <w:lang w:val="en-US" w:eastAsia="zh-CN"/>
        </w:rPr>
      </w:pPr>
      <w:bookmarkStart w:id="122" w:name="_Toc58693700"/>
      <w:proofErr w:type="spellStart"/>
      <w:r w:rsidRPr="00B307B0">
        <w:rPr>
          <w:rFonts w:eastAsia="SimSun" w:cs="Arial"/>
          <w:lang w:val="en-US" w:eastAsia="zh-CN"/>
        </w:rPr>
        <w:t>Spesifikasi</w:t>
      </w:r>
      <w:proofErr w:type="spellEnd"/>
      <w:r w:rsidRPr="00B307B0">
        <w:rPr>
          <w:rFonts w:eastAsia="SimSun" w:cs="Arial"/>
          <w:lang w:val="en-US" w:eastAsia="zh-CN"/>
        </w:rPr>
        <w:t xml:space="preserve"> Proses/</w:t>
      </w:r>
      <w:proofErr w:type="spellStart"/>
      <w:r w:rsidRPr="00B307B0">
        <w:rPr>
          <w:rFonts w:eastAsia="SimSun" w:cs="Arial"/>
          <w:lang w:val="en-US" w:eastAsia="zh-CN"/>
        </w:rPr>
        <w:t>Algoritma</w:t>
      </w:r>
      <w:bookmarkEnd w:id="122"/>
      <w:proofErr w:type="spellEnd"/>
    </w:p>
    <w:p w14:paraId="77139B13" w14:textId="77777777" w:rsidR="000739BA" w:rsidRPr="00516342" w:rsidRDefault="00983A52" w:rsidP="00983A52">
      <w:pPr>
        <w:pStyle w:val="Header"/>
        <w:tabs>
          <w:tab w:val="left" w:pos="1418"/>
        </w:tabs>
        <w:rPr>
          <w:rFonts w:eastAsia="SimSun"/>
          <w:sz w:val="20"/>
          <w:szCs w:val="20"/>
          <w:lang w:val="en-US" w:eastAsia="zh-CN"/>
        </w:rPr>
      </w:pPr>
      <w:r w:rsidRPr="00516342">
        <w:rPr>
          <w:rFonts w:eastAsia="SimSun"/>
          <w:sz w:val="20"/>
          <w:szCs w:val="20"/>
          <w:lang w:val="en-US" w:eastAsia="zh-CN"/>
        </w:rPr>
        <w:t>Id Proses</w:t>
      </w:r>
      <w:r w:rsidRPr="00516342">
        <w:rPr>
          <w:rFonts w:eastAsia="SimSun"/>
          <w:sz w:val="20"/>
          <w:szCs w:val="20"/>
          <w:lang w:val="en-US" w:eastAsia="zh-CN"/>
        </w:rPr>
        <w:tab/>
      </w:r>
      <w:r w:rsidR="000739BA" w:rsidRPr="00516342">
        <w:rPr>
          <w:rFonts w:eastAsia="SimSun"/>
          <w:sz w:val="20"/>
          <w:szCs w:val="20"/>
          <w:lang w:val="en-US" w:eastAsia="zh-CN"/>
        </w:rPr>
        <w:t>: ALGO-1</w:t>
      </w:r>
    </w:p>
    <w:p w14:paraId="4631167F" w14:textId="73ED3056" w:rsidR="000739BA" w:rsidRPr="00516342" w:rsidRDefault="000739BA" w:rsidP="00983A52">
      <w:pPr>
        <w:tabs>
          <w:tab w:val="left" w:pos="1418"/>
        </w:tabs>
        <w:spacing w:after="0" w:line="240" w:lineRule="auto"/>
        <w:rPr>
          <w:rFonts w:eastAsia="SimSun"/>
          <w:sz w:val="20"/>
          <w:szCs w:val="20"/>
          <w:lang w:val="en-US" w:eastAsia="zh-CN"/>
        </w:rPr>
      </w:pPr>
      <w:proofErr w:type="spellStart"/>
      <w:r w:rsidRPr="00516342">
        <w:rPr>
          <w:rFonts w:eastAsia="SimSun"/>
          <w:sz w:val="20"/>
          <w:szCs w:val="20"/>
          <w:lang w:val="en-US" w:eastAsia="zh-CN"/>
        </w:rPr>
        <w:t>Objek</w:t>
      </w:r>
      <w:proofErr w:type="spellEnd"/>
      <w:r w:rsidRPr="00516342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516342">
        <w:rPr>
          <w:rFonts w:eastAsia="SimSun"/>
          <w:sz w:val="20"/>
          <w:szCs w:val="20"/>
          <w:lang w:val="en-US" w:eastAsia="zh-CN"/>
        </w:rPr>
        <w:t>terkait</w:t>
      </w:r>
      <w:proofErr w:type="spellEnd"/>
      <w:r w:rsidRPr="00516342">
        <w:rPr>
          <w:rFonts w:eastAsia="SimSun"/>
          <w:sz w:val="20"/>
          <w:szCs w:val="20"/>
          <w:lang w:val="en-US" w:eastAsia="zh-CN"/>
        </w:rPr>
        <w:tab/>
        <w:t xml:space="preserve">: </w:t>
      </w:r>
      <w:r w:rsidR="00516342">
        <w:rPr>
          <w:rFonts w:eastAsia="SimSun"/>
          <w:sz w:val="20"/>
          <w:szCs w:val="20"/>
          <w:lang w:eastAsia="zh-CN"/>
        </w:rPr>
        <w:t>txtUsename</w:t>
      </w:r>
      <w:r w:rsidRPr="00516342">
        <w:rPr>
          <w:rFonts w:eastAsia="SimSun"/>
          <w:sz w:val="20"/>
          <w:szCs w:val="20"/>
          <w:lang w:val="en-US" w:eastAsia="zh-CN"/>
        </w:rPr>
        <w:t xml:space="preserve">, </w:t>
      </w:r>
      <w:proofErr w:type="spellStart"/>
      <w:r w:rsidRPr="00516342">
        <w:rPr>
          <w:rFonts w:eastAsia="SimSun"/>
          <w:sz w:val="20"/>
          <w:szCs w:val="20"/>
          <w:lang w:val="en-US" w:eastAsia="zh-CN"/>
        </w:rPr>
        <w:t>txtPassword</w:t>
      </w:r>
      <w:proofErr w:type="spellEnd"/>
      <w:r w:rsidRPr="00516342">
        <w:rPr>
          <w:rFonts w:eastAsia="SimSun"/>
          <w:sz w:val="20"/>
          <w:szCs w:val="20"/>
          <w:lang w:val="en-US" w:eastAsia="zh-CN"/>
        </w:rPr>
        <w:t xml:space="preserve">, </w:t>
      </w:r>
      <w:proofErr w:type="spellStart"/>
      <w:r w:rsidRPr="00516342">
        <w:rPr>
          <w:rFonts w:eastAsia="SimSun"/>
          <w:sz w:val="20"/>
          <w:szCs w:val="20"/>
          <w:lang w:val="en-US" w:eastAsia="zh-CN"/>
        </w:rPr>
        <w:t>btnLogin</w:t>
      </w:r>
      <w:proofErr w:type="spellEnd"/>
    </w:p>
    <w:p w14:paraId="4C2D4A3E" w14:textId="3DC71009" w:rsidR="00516342" w:rsidRPr="00516342" w:rsidRDefault="00983A52" w:rsidP="00516342">
      <w:pPr>
        <w:tabs>
          <w:tab w:val="left" w:pos="1418"/>
        </w:tabs>
        <w:spacing w:after="0" w:line="240" w:lineRule="auto"/>
        <w:rPr>
          <w:rFonts w:eastAsia="SimSun"/>
          <w:sz w:val="20"/>
          <w:szCs w:val="20"/>
          <w:lang w:val="en-US" w:eastAsia="zh-CN"/>
        </w:rPr>
      </w:pPr>
      <w:r w:rsidRPr="00516342">
        <w:rPr>
          <w:rFonts w:eastAsia="SimSun"/>
          <w:sz w:val="20"/>
          <w:szCs w:val="20"/>
          <w:lang w:val="en-US" w:eastAsia="zh-CN"/>
        </w:rPr>
        <w:t>Event</w:t>
      </w:r>
      <w:r w:rsidRPr="00516342">
        <w:rPr>
          <w:rFonts w:eastAsia="SimSun"/>
          <w:sz w:val="20"/>
          <w:szCs w:val="20"/>
          <w:lang w:val="en-US" w:eastAsia="zh-CN"/>
        </w:rPr>
        <w:tab/>
      </w:r>
      <w:r w:rsidR="000739BA" w:rsidRPr="00516342">
        <w:rPr>
          <w:rFonts w:eastAsia="SimSun"/>
          <w:sz w:val="20"/>
          <w:szCs w:val="20"/>
          <w:lang w:val="en-US" w:eastAsia="zh-CN"/>
        </w:rPr>
        <w:t xml:space="preserve">: </w:t>
      </w:r>
      <w:proofErr w:type="spellStart"/>
      <w:r w:rsidR="000739BA" w:rsidRPr="00516342">
        <w:rPr>
          <w:rFonts w:eastAsia="SimSun"/>
          <w:sz w:val="20"/>
          <w:szCs w:val="20"/>
          <w:lang w:val="en-US" w:eastAsia="zh-CN"/>
        </w:rPr>
        <w:t>btnLogin</w:t>
      </w:r>
      <w:proofErr w:type="spellEnd"/>
      <w:r w:rsidR="000739BA" w:rsidRPr="00516342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="000739BA" w:rsidRPr="00516342">
        <w:rPr>
          <w:rFonts w:eastAsia="SimSun"/>
          <w:sz w:val="20"/>
          <w:szCs w:val="20"/>
          <w:lang w:val="en-US" w:eastAsia="zh-CN"/>
        </w:rPr>
        <w:t>onClick</w:t>
      </w:r>
      <w:proofErr w:type="spellEnd"/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3"/>
      </w:tblGrid>
      <w:tr w:rsidR="004F4767" w:rsidRPr="00211D8D" w14:paraId="203B145E" w14:textId="77777777" w:rsidTr="00E90B14">
        <w:trPr>
          <w:trHeight w:val="587"/>
        </w:trPr>
        <w:tc>
          <w:tcPr>
            <w:tcW w:w="7223" w:type="dxa"/>
          </w:tcPr>
          <w:p w14:paraId="7729EE1E" w14:textId="77777777" w:rsidR="004F4767" w:rsidRPr="00AD01AC" w:rsidRDefault="004F4767" w:rsidP="00E90B14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Initial State (IS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1EA0F747" w14:textId="77777777" w:rsidR="004F4767" w:rsidRPr="00211D8D" w:rsidRDefault="004F4767" w:rsidP="00E90B14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Data pengguna pada tabel TUser sudah ada</w:t>
            </w:r>
          </w:p>
        </w:tc>
      </w:tr>
      <w:tr w:rsidR="004F4767" w:rsidRPr="00211D8D" w14:paraId="408DE54F" w14:textId="77777777" w:rsidTr="00E90B14">
        <w:tc>
          <w:tcPr>
            <w:tcW w:w="7223" w:type="dxa"/>
          </w:tcPr>
          <w:p w14:paraId="15892F1F" w14:textId="77777777" w:rsidR="004F4767" w:rsidRPr="00AD01AC" w:rsidRDefault="004F4767" w:rsidP="00E90B14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Final State (FS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4AE16AFD" w14:textId="77777777" w:rsidR="004F4767" w:rsidRPr="00211D8D" w:rsidRDefault="004F4767" w:rsidP="00E90B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 w:rsidRPr="00211D8D">
              <w:rPr>
                <w:rFonts w:eastAsia="SimSun"/>
                <w:sz w:val="20"/>
                <w:szCs w:val="20"/>
                <w:lang w:eastAsia="zh-CN"/>
              </w:rPr>
              <w:t>Jika txtUsername &amp; txtPassword masih kosong, maka akan ditampilkan layar pesan LP-1.</w:t>
            </w:r>
          </w:p>
          <w:p w14:paraId="44D244A0" w14:textId="77777777" w:rsidR="004F4767" w:rsidRDefault="004F4767" w:rsidP="00E90B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 w:rsidRPr="0010358F">
              <w:rPr>
                <w:rFonts w:eastAsia="SimSun"/>
                <w:sz w:val="20"/>
                <w:szCs w:val="20"/>
                <w:lang w:eastAsia="zh-CN"/>
              </w:rPr>
              <w:t>Jika txtUsername &amp; txtPassword diisi, namun data tidak valid, maka akan ditampilkan layar pesan LP-2.</w:t>
            </w:r>
          </w:p>
          <w:p w14:paraId="519F8A5C" w14:textId="77777777" w:rsidR="004F4767" w:rsidRPr="0010358F" w:rsidRDefault="004F4767" w:rsidP="00E90B14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Jika txtUsername &amp; txtPassword diisi, dan data valid, maka akan diarahkan ke halaman panel admin/pengguna dan ditampilkan layar pesan LP-3.</w:t>
            </w:r>
          </w:p>
          <w:p w14:paraId="708BDC43" w14:textId="77777777" w:rsidR="004F4767" w:rsidRPr="00211D8D" w:rsidRDefault="004F4767" w:rsidP="00E90B14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eastAsia="zh-CN"/>
              </w:rPr>
            </w:pPr>
          </w:p>
        </w:tc>
      </w:tr>
      <w:tr w:rsidR="004F4767" w:rsidRPr="0010358F" w14:paraId="415CEC1D" w14:textId="77777777" w:rsidTr="00E90B14">
        <w:tc>
          <w:tcPr>
            <w:tcW w:w="7223" w:type="dxa"/>
          </w:tcPr>
          <w:p w14:paraId="1EA2E1FD" w14:textId="77777777" w:rsidR="004F4767" w:rsidRPr="00AD01AC" w:rsidRDefault="004F4767" w:rsidP="00E90B14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Spesifikasi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Proses/</w:t>
            </w:r>
            <w:proofErr w:type="spellStart"/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:</w:t>
            </w:r>
            <w:proofErr w:type="gramEnd"/>
          </w:p>
          <w:p w14:paraId="69C47C07" w14:textId="77777777" w:rsidR="004F4767" w:rsidRPr="00AD01AC" w:rsidRDefault="004F4767" w:rsidP="00E90B14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proofErr w:type="gram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</w:t>
            </w:r>
            <w:r>
              <w:rPr>
                <w:rFonts w:eastAsia="SimSun"/>
                <w:sz w:val="20"/>
                <w:szCs w:val="20"/>
                <w:lang w:eastAsia="zh-CN"/>
              </w:rPr>
              <w:t>s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Empty(</w:t>
            </w:r>
            <w:proofErr w:type="gram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txt</w:t>
            </w:r>
            <w:r>
              <w:rPr>
                <w:rFonts w:eastAsia="SimSun"/>
                <w:sz w:val="20"/>
                <w:szCs w:val="20"/>
                <w:lang w:eastAsia="zh-CN"/>
              </w:rPr>
              <w:t>Username or txtPassword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)) THEN</w:t>
            </w:r>
          </w:p>
          <w:p w14:paraId="31D6FF92" w14:textId="77777777" w:rsidR="004F4767" w:rsidRPr="006264A7" w:rsidRDefault="004F4767" w:rsidP="00E90B14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Jalankan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query QUE-</w:t>
            </w:r>
            <w:r>
              <w:rPr>
                <w:rFonts w:eastAsia="SimSun"/>
                <w:sz w:val="20"/>
                <w:szCs w:val="20"/>
                <w:lang w:eastAsia="zh-CN"/>
              </w:rPr>
              <w:t>1</w:t>
            </w:r>
          </w:p>
          <w:p w14:paraId="20175484" w14:textId="77777777" w:rsidR="004F4767" w:rsidRPr="00AD01AC" w:rsidRDefault="004F4767" w:rsidP="00E90B14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5FF9AB33" w14:textId="2EE72F87" w:rsidR="004F4767" w:rsidRPr="0010358F" w:rsidRDefault="004F4767" w:rsidP="00A43FF2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 xml:space="preserve">Arahkan user ke panel Admin/Pengguna &amp;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Tampilkan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layar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pesan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LP-</w:t>
            </w:r>
            <w:r>
              <w:rPr>
                <w:rFonts w:eastAsia="SimSun"/>
                <w:sz w:val="20"/>
                <w:szCs w:val="20"/>
                <w:lang w:eastAsia="zh-CN"/>
              </w:rPr>
              <w:t>3</w:t>
            </w:r>
          </w:p>
          <w:p w14:paraId="0829AFA7" w14:textId="77777777" w:rsidR="004F4767" w:rsidRPr="00C069E5" w:rsidRDefault="004F4767" w:rsidP="00E90B14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ELSE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(data tidak valid)</w:t>
            </w:r>
          </w:p>
          <w:p w14:paraId="51EE6F00" w14:textId="6E9C45A2" w:rsidR="004F4767" w:rsidRPr="0010358F" w:rsidRDefault="004F4767" w:rsidP="00A43FF2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Ta</w:t>
            </w:r>
            <w:r>
              <w:rPr>
                <w:rFonts w:eastAsia="SimSun"/>
                <w:sz w:val="20"/>
                <w:szCs w:val="20"/>
                <w:lang w:eastAsia="zh-CN"/>
              </w:rPr>
              <w:t>m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pilkan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layar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pesan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LP-</w:t>
            </w:r>
            <w:r>
              <w:rPr>
                <w:rFonts w:eastAsia="SimSun"/>
                <w:sz w:val="20"/>
                <w:szCs w:val="20"/>
                <w:lang w:eastAsia="zh-CN"/>
              </w:rPr>
              <w:t>2</w:t>
            </w:r>
          </w:p>
          <w:p w14:paraId="43252FE9" w14:textId="77777777" w:rsidR="004F4767" w:rsidRPr="00C069E5" w:rsidRDefault="004F4767" w:rsidP="00E90B14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lastRenderedPageBreak/>
              <w:t>ELSE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(txtUsername &amp; txtPassword kosong)</w:t>
            </w:r>
          </w:p>
          <w:p w14:paraId="50CF7233" w14:textId="7C283E33" w:rsidR="004F4767" w:rsidRPr="0010358F" w:rsidRDefault="004F4767" w:rsidP="00A43FF2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Tampilkan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layar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pesan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LP-</w:t>
            </w:r>
            <w:r>
              <w:rPr>
                <w:rFonts w:eastAsia="SimSun"/>
                <w:sz w:val="20"/>
                <w:szCs w:val="20"/>
                <w:lang w:eastAsia="zh-CN"/>
              </w:rPr>
              <w:t>1</w:t>
            </w:r>
          </w:p>
        </w:tc>
      </w:tr>
    </w:tbl>
    <w:p w14:paraId="52653D9F" w14:textId="77777777" w:rsidR="000739BA" w:rsidRPr="00B307B0" w:rsidRDefault="000739BA" w:rsidP="000739BA">
      <w:pPr>
        <w:spacing w:after="0" w:line="240" w:lineRule="auto"/>
        <w:rPr>
          <w:rFonts w:ascii="Arial" w:eastAsia="SimSun" w:hAnsi="Arial" w:cs="Arial"/>
          <w:lang w:val="en-US" w:eastAsia="zh-CN"/>
        </w:rPr>
      </w:pPr>
    </w:p>
    <w:p w14:paraId="10F9E883" w14:textId="77777777" w:rsidR="000739BA" w:rsidRPr="00B307B0" w:rsidRDefault="000739BA" w:rsidP="000739BA">
      <w:pPr>
        <w:pStyle w:val="Heading4"/>
        <w:tabs>
          <w:tab w:val="clear" w:pos="864"/>
          <w:tab w:val="num" w:pos="993"/>
        </w:tabs>
        <w:spacing w:before="0" w:after="0"/>
        <w:rPr>
          <w:rFonts w:eastAsia="SimSun" w:cs="Arial"/>
          <w:lang w:val="en-US" w:eastAsia="zh-CN"/>
        </w:rPr>
      </w:pPr>
      <w:bookmarkStart w:id="123" w:name="_Toc58693701"/>
      <w:proofErr w:type="spellStart"/>
      <w:r w:rsidRPr="00B307B0">
        <w:rPr>
          <w:rFonts w:eastAsia="SimSun" w:cs="Arial"/>
          <w:lang w:val="en-US" w:eastAsia="zh-CN"/>
        </w:rPr>
        <w:t>Spesifikasi</w:t>
      </w:r>
      <w:proofErr w:type="spellEnd"/>
      <w:r w:rsidRPr="00B307B0">
        <w:rPr>
          <w:rFonts w:eastAsia="SimSun" w:cs="Arial"/>
          <w:lang w:val="en-US" w:eastAsia="zh-CN"/>
        </w:rPr>
        <w:t xml:space="preserve"> Report</w:t>
      </w:r>
      <w:bookmarkEnd w:id="123"/>
    </w:p>
    <w:p w14:paraId="5E59A4B5" w14:textId="756D961C" w:rsidR="000739BA" w:rsidRDefault="000739B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  <w:proofErr w:type="spellStart"/>
      <w:r w:rsidRPr="00856686">
        <w:rPr>
          <w:rFonts w:eastAsia="SimSun"/>
          <w:sz w:val="20"/>
          <w:szCs w:val="20"/>
          <w:lang w:val="en-US" w:eastAsia="zh-CN"/>
        </w:rPr>
        <w:t>Tidak</w:t>
      </w:r>
      <w:proofErr w:type="spellEnd"/>
      <w:r w:rsidRPr="00856686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856686">
        <w:rPr>
          <w:rFonts w:eastAsia="SimSun"/>
          <w:sz w:val="20"/>
          <w:szCs w:val="20"/>
          <w:lang w:val="en-US" w:eastAsia="zh-CN"/>
        </w:rPr>
        <w:t>ada</w:t>
      </w:r>
      <w:proofErr w:type="spellEnd"/>
      <w:r w:rsidRPr="00856686">
        <w:rPr>
          <w:rFonts w:eastAsia="SimSun"/>
          <w:sz w:val="20"/>
          <w:szCs w:val="20"/>
          <w:lang w:val="en-US" w:eastAsia="zh-CN"/>
        </w:rPr>
        <w:t>.</w:t>
      </w:r>
    </w:p>
    <w:p w14:paraId="0824952E" w14:textId="7FD3A327" w:rsidR="000C28CE" w:rsidRDefault="000C28CE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752703D4" w14:textId="74CAD52C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2460EE40" w14:textId="7E1045D2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51538B4A" w14:textId="288149D2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02F9C1A1" w14:textId="3EC5640E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359C3D09" w14:textId="57A16B76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66A4847A" w14:textId="310FF800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4CA9DA29" w14:textId="7070ECB9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373667A0" w14:textId="0719E5C7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0790CAC7" w14:textId="5BC15B96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23E3680E" w14:textId="5A0F5109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18A49A58" w14:textId="379A1C89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2E458225" w14:textId="2322F0A0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0E75F79B" w14:textId="09F995F9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46FB1C77" w14:textId="1E3D455C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2F9A8E20" w14:textId="4984A1B3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003C37A8" w14:textId="20E330A2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46CD8201" w14:textId="58B0EF50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16D9C1E2" w14:textId="51F345FF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7CD12B5D" w14:textId="2B574D91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4F4779BC" w14:textId="363B69A6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2050DA0D" w14:textId="6D503188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388929D0" w14:textId="730B618F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16AAA41C" w14:textId="3A9F0231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0123F60F" w14:textId="1E948D74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44036818" w14:textId="553DB9A0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3C071926" w14:textId="414A0C4C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50C698EC" w14:textId="58A2E193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7BB4B6BD" w14:textId="67EC14FC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66EDF4DD" w14:textId="73026F40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3F72E176" w14:textId="6AB3416C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79E1BF65" w14:textId="21BF3682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3F9AE415" w14:textId="317D9A61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3A9854C7" w14:textId="7FE9442D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32E97E17" w14:textId="26A04979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6E2F6DD6" w14:textId="0F75BC29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32C01AC8" w14:textId="387D0F81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30C88A07" w14:textId="2D96040B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6F25E60C" w14:textId="4AF84936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321D8272" w14:textId="036D1455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0AB1B243" w14:textId="6F3513B3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62419BA8" w14:textId="0A3B8DEB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29C02785" w14:textId="1C65D0C7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09071AF1" w14:textId="1D432E97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355F23CF" w14:textId="02845C34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2AD1FA8D" w14:textId="0AB06389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2BE72B94" w14:textId="09578CCA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7EC0CD4A" w14:textId="6A787F49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2BB80BEE" w14:textId="16A89121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5BD4595B" w14:textId="3D41A2A7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1A09C8AC" w14:textId="77777777" w:rsidR="00BA3D9A" w:rsidRDefault="00BA3D9A" w:rsidP="000739BA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07E39D13" w14:textId="64953CA4" w:rsidR="00583AF9" w:rsidRPr="00BA3D9A" w:rsidRDefault="00583AF9" w:rsidP="00BA3D9A">
      <w:pPr>
        <w:pStyle w:val="Heading3"/>
        <w:spacing w:before="0" w:after="0"/>
        <w:rPr>
          <w:rFonts w:cs="Arial"/>
          <w:szCs w:val="24"/>
        </w:rPr>
      </w:pPr>
      <w:bookmarkStart w:id="124" w:name="_Toc58693702"/>
      <w:bookmarkStart w:id="125" w:name="_Toc58177356"/>
      <w:proofErr w:type="spellStart"/>
      <w:r w:rsidRPr="00BA3D9A">
        <w:rPr>
          <w:rFonts w:cs="Arial"/>
          <w:szCs w:val="24"/>
        </w:rPr>
        <w:lastRenderedPageBreak/>
        <w:t>Spesifikasi</w:t>
      </w:r>
      <w:proofErr w:type="spellEnd"/>
      <w:r w:rsidRPr="00BA3D9A">
        <w:rPr>
          <w:rFonts w:cs="Arial"/>
          <w:szCs w:val="24"/>
        </w:rPr>
        <w:t xml:space="preserve"> </w:t>
      </w:r>
      <w:proofErr w:type="spellStart"/>
      <w:r w:rsidRPr="00BA3D9A">
        <w:rPr>
          <w:rFonts w:cs="Arial"/>
          <w:szCs w:val="24"/>
        </w:rPr>
        <w:t>Fungsi</w:t>
      </w:r>
      <w:proofErr w:type="spellEnd"/>
      <w:r w:rsidRPr="00BA3D9A">
        <w:rPr>
          <w:rFonts w:cs="Arial"/>
          <w:szCs w:val="24"/>
        </w:rPr>
        <w:t>/Proses FS-1.</w:t>
      </w:r>
      <w:r w:rsidR="00290F69" w:rsidRPr="00BA3D9A">
        <w:rPr>
          <w:rFonts w:cs="Arial"/>
          <w:szCs w:val="24"/>
          <w:lang w:val="id-ID"/>
        </w:rPr>
        <w:t>1</w:t>
      </w:r>
      <w:r w:rsidRPr="00BA3D9A">
        <w:rPr>
          <w:rFonts w:cs="Arial"/>
          <w:szCs w:val="24"/>
        </w:rPr>
        <w:t xml:space="preserve"> </w:t>
      </w:r>
      <w:bookmarkEnd w:id="124"/>
      <w:r w:rsidR="00290F69" w:rsidRPr="00BA3D9A">
        <w:rPr>
          <w:rFonts w:cs="Arial"/>
          <w:szCs w:val="24"/>
          <w:lang w:val="id-ID"/>
        </w:rPr>
        <w:t>Validasi Pengguna</w:t>
      </w:r>
      <w:bookmarkEnd w:id="125"/>
    </w:p>
    <w:p w14:paraId="420D899D" w14:textId="0FB0A5B0" w:rsidR="00583AF9" w:rsidRPr="00856686" w:rsidRDefault="00583AF9" w:rsidP="00583AF9">
      <w:pPr>
        <w:tabs>
          <w:tab w:val="left" w:pos="2127"/>
          <w:tab w:val="left" w:pos="2410"/>
        </w:tabs>
        <w:spacing w:after="0" w:line="240" w:lineRule="auto"/>
        <w:rPr>
          <w:sz w:val="20"/>
          <w:szCs w:val="20"/>
        </w:rPr>
      </w:pPr>
      <w:r w:rsidRPr="00856686">
        <w:rPr>
          <w:sz w:val="20"/>
          <w:szCs w:val="20"/>
        </w:rPr>
        <w:t>Identifikasi/Nama</w:t>
      </w:r>
      <w:r w:rsidRPr="00856686">
        <w:rPr>
          <w:sz w:val="20"/>
          <w:szCs w:val="20"/>
        </w:rPr>
        <w:tab/>
        <w:t>:</w:t>
      </w:r>
      <w:r w:rsidRPr="00856686">
        <w:rPr>
          <w:sz w:val="20"/>
          <w:szCs w:val="20"/>
        </w:rPr>
        <w:tab/>
        <w:t>FS-1.</w:t>
      </w:r>
      <w:r w:rsidR="00290F69" w:rsidRPr="00856686">
        <w:rPr>
          <w:sz w:val="20"/>
          <w:szCs w:val="20"/>
        </w:rPr>
        <w:t>1</w:t>
      </w:r>
      <w:r w:rsidRPr="00856686">
        <w:rPr>
          <w:sz w:val="20"/>
          <w:szCs w:val="20"/>
        </w:rPr>
        <w:t xml:space="preserve"> </w:t>
      </w:r>
      <w:r w:rsidR="00290F69" w:rsidRPr="00856686">
        <w:rPr>
          <w:sz w:val="20"/>
          <w:szCs w:val="20"/>
        </w:rPr>
        <w:t>Validasi Pengguna</w:t>
      </w:r>
    </w:p>
    <w:p w14:paraId="1C653037" w14:textId="4FC3526E" w:rsidR="00583AF9" w:rsidRPr="00856686" w:rsidRDefault="00583AF9" w:rsidP="00583AF9">
      <w:pPr>
        <w:tabs>
          <w:tab w:val="left" w:pos="2127"/>
          <w:tab w:val="left" w:pos="2410"/>
        </w:tabs>
        <w:spacing w:after="0" w:line="240" w:lineRule="auto"/>
        <w:rPr>
          <w:sz w:val="20"/>
          <w:szCs w:val="20"/>
        </w:rPr>
      </w:pPr>
      <w:r w:rsidRPr="00856686">
        <w:rPr>
          <w:sz w:val="20"/>
          <w:szCs w:val="20"/>
          <w:lang w:val="pt-BR"/>
        </w:rPr>
        <w:t>Deskripsi Isi</w:t>
      </w:r>
      <w:r w:rsidRPr="00856686">
        <w:rPr>
          <w:sz w:val="20"/>
          <w:szCs w:val="20"/>
          <w:lang w:val="pt-BR"/>
        </w:rPr>
        <w:tab/>
        <w:t>:</w:t>
      </w:r>
      <w:r w:rsidRPr="00856686">
        <w:rPr>
          <w:sz w:val="20"/>
          <w:szCs w:val="20"/>
          <w:lang w:val="pt-BR"/>
        </w:rPr>
        <w:tab/>
      </w:r>
      <w:r w:rsidR="00290F69" w:rsidRPr="00856686">
        <w:rPr>
          <w:sz w:val="20"/>
          <w:szCs w:val="20"/>
        </w:rPr>
        <w:t>Proses ini digunakan untuk proses validasi pengguna agar user dapat melakukan login ke dalam system</w:t>
      </w:r>
    </w:p>
    <w:p w14:paraId="70F78232" w14:textId="2E46C3C3" w:rsidR="00583AF9" w:rsidRPr="00856686" w:rsidRDefault="00583AF9" w:rsidP="00583AF9">
      <w:pPr>
        <w:tabs>
          <w:tab w:val="left" w:pos="2127"/>
          <w:tab w:val="left" w:pos="2410"/>
        </w:tabs>
        <w:spacing w:after="0" w:line="240" w:lineRule="auto"/>
        <w:rPr>
          <w:sz w:val="20"/>
          <w:szCs w:val="20"/>
        </w:rPr>
      </w:pPr>
      <w:r w:rsidRPr="00856686">
        <w:rPr>
          <w:sz w:val="20"/>
          <w:szCs w:val="20"/>
        </w:rPr>
        <w:t>Jenis</w:t>
      </w:r>
      <w:r w:rsidRPr="00856686">
        <w:rPr>
          <w:sz w:val="20"/>
          <w:szCs w:val="20"/>
        </w:rPr>
        <w:tab/>
        <w:t>:</w:t>
      </w:r>
      <w:r w:rsidRPr="00856686">
        <w:rPr>
          <w:sz w:val="20"/>
          <w:szCs w:val="20"/>
        </w:rPr>
        <w:tab/>
      </w:r>
      <w:r w:rsidR="00290F69" w:rsidRPr="00856686">
        <w:rPr>
          <w:sz w:val="20"/>
          <w:szCs w:val="20"/>
        </w:rPr>
        <w:t>-</w:t>
      </w:r>
    </w:p>
    <w:p w14:paraId="0A5D1AA4" w14:textId="77777777" w:rsidR="00BA50EF" w:rsidRPr="00BA50EF" w:rsidRDefault="00BA50EF" w:rsidP="00583AF9">
      <w:pPr>
        <w:tabs>
          <w:tab w:val="left" w:pos="2127"/>
          <w:tab w:val="left" w:pos="2410"/>
        </w:tabs>
        <w:spacing w:after="0" w:line="240" w:lineRule="auto"/>
      </w:pPr>
    </w:p>
    <w:p w14:paraId="624ABEA9" w14:textId="77777777" w:rsidR="00583AF9" w:rsidRPr="00B307B0" w:rsidRDefault="00583AF9" w:rsidP="000C28CE">
      <w:pPr>
        <w:pStyle w:val="Heading4"/>
        <w:tabs>
          <w:tab w:val="clear" w:pos="864"/>
        </w:tabs>
        <w:spacing w:before="0" w:after="0"/>
        <w:ind w:left="993" w:hanging="993"/>
        <w:rPr>
          <w:rFonts w:cs="Arial"/>
          <w:szCs w:val="24"/>
        </w:rPr>
      </w:pPr>
      <w:bookmarkStart w:id="126" w:name="_Toc58693703"/>
      <w:proofErr w:type="spellStart"/>
      <w:r w:rsidRPr="00B307B0">
        <w:rPr>
          <w:rFonts w:cs="Arial"/>
          <w:szCs w:val="24"/>
        </w:rPr>
        <w:t>Spesifikasi</w:t>
      </w:r>
      <w:proofErr w:type="spellEnd"/>
      <w:r w:rsidRPr="00B307B0">
        <w:rPr>
          <w:rFonts w:cs="Arial"/>
          <w:szCs w:val="24"/>
        </w:rPr>
        <w:t xml:space="preserve"> </w:t>
      </w:r>
      <w:proofErr w:type="spellStart"/>
      <w:r w:rsidRPr="00B307B0">
        <w:rPr>
          <w:rFonts w:cs="Arial"/>
          <w:szCs w:val="24"/>
        </w:rPr>
        <w:t>Tabel</w:t>
      </w:r>
      <w:proofErr w:type="spellEnd"/>
      <w:r w:rsidRPr="00B307B0">
        <w:rPr>
          <w:rFonts w:cs="Arial"/>
          <w:szCs w:val="24"/>
        </w:rPr>
        <w:t xml:space="preserve"> Input</w:t>
      </w:r>
      <w:bookmarkEnd w:id="126"/>
    </w:p>
    <w:p w14:paraId="68813508" w14:textId="53DDD3AF" w:rsidR="00BC72AA" w:rsidRPr="00856686" w:rsidRDefault="00BC72AA" w:rsidP="00BC72AA">
      <w:pPr>
        <w:spacing w:after="0" w:line="240" w:lineRule="auto"/>
        <w:rPr>
          <w:sz w:val="20"/>
          <w:szCs w:val="20"/>
        </w:rPr>
      </w:pPr>
      <w:bookmarkStart w:id="127" w:name="_Toc58693704"/>
      <w:r w:rsidRPr="00856686">
        <w:rPr>
          <w:sz w:val="20"/>
          <w:szCs w:val="20"/>
        </w:rPr>
        <w:t xml:space="preserve">Daftar Tabel </w:t>
      </w:r>
      <w:r w:rsidRPr="00856686">
        <w:rPr>
          <w:sz w:val="20"/>
          <w:szCs w:val="20"/>
          <w:lang w:val="en-US"/>
        </w:rPr>
        <w:t>Input</w:t>
      </w:r>
      <w:r w:rsidRPr="00856686">
        <w:rPr>
          <w:sz w:val="20"/>
          <w:szCs w:val="20"/>
        </w:rPr>
        <w:t xml:space="preserve"> untuk Fungsi/Proses </w:t>
      </w:r>
      <w:r w:rsidR="00290F69" w:rsidRPr="00856686">
        <w:rPr>
          <w:sz w:val="20"/>
          <w:szCs w:val="20"/>
        </w:rPr>
        <w:t>Validasi Pengguna</w:t>
      </w:r>
    </w:p>
    <w:p w14:paraId="35A24C3B" w14:textId="0F6E794A" w:rsidR="00101B84" w:rsidRPr="00101B84" w:rsidRDefault="00101B84" w:rsidP="00101B84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128" w:name="_Toc58177383"/>
      <w:proofErr w:type="spellStart"/>
      <w:r w:rsidRPr="00101B84">
        <w:rPr>
          <w:b w:val="0"/>
          <w:bCs/>
          <w:i/>
          <w:iCs/>
        </w:rPr>
        <w:t>Tabel</w:t>
      </w:r>
      <w:proofErr w:type="spellEnd"/>
      <w:r w:rsidRPr="00101B84">
        <w:rPr>
          <w:b w:val="0"/>
          <w:bCs/>
          <w:i/>
          <w:iCs/>
        </w:rPr>
        <w:t xml:space="preserve"> </w:t>
      </w:r>
      <w:r w:rsidRPr="00101B84">
        <w:rPr>
          <w:b w:val="0"/>
          <w:bCs/>
          <w:i/>
          <w:iCs/>
        </w:rPr>
        <w:fldChar w:fldCharType="begin"/>
      </w:r>
      <w:r w:rsidRPr="00101B84">
        <w:rPr>
          <w:b w:val="0"/>
          <w:bCs/>
          <w:i/>
          <w:iCs/>
        </w:rPr>
        <w:instrText xml:space="preserve"> SEQ Tabel \* ARABIC </w:instrText>
      </w:r>
      <w:r w:rsidRPr="00101B84">
        <w:rPr>
          <w:b w:val="0"/>
          <w:bCs/>
          <w:i/>
          <w:iCs/>
        </w:rPr>
        <w:fldChar w:fldCharType="separate"/>
      </w:r>
      <w:r w:rsidR="00F307A6">
        <w:rPr>
          <w:b w:val="0"/>
          <w:bCs/>
          <w:i/>
          <w:iCs/>
          <w:noProof/>
        </w:rPr>
        <w:t>22</w:t>
      </w:r>
      <w:r w:rsidRPr="00101B84">
        <w:rPr>
          <w:b w:val="0"/>
          <w:bCs/>
          <w:i/>
          <w:iCs/>
        </w:rPr>
        <w:fldChar w:fldCharType="end"/>
      </w:r>
      <w:r w:rsidRPr="00101B84">
        <w:rPr>
          <w:b w:val="0"/>
          <w:bCs/>
          <w:i/>
          <w:iCs/>
          <w:lang w:val="id-ID"/>
        </w:rPr>
        <w:t xml:space="preserve"> Spesifikasi Tabel Input</w:t>
      </w:r>
      <w:r w:rsidR="00157C7D">
        <w:rPr>
          <w:b w:val="0"/>
          <w:bCs/>
          <w:i/>
          <w:iCs/>
          <w:lang w:val="id-ID"/>
        </w:rPr>
        <w:t xml:space="preserve"> -</w:t>
      </w:r>
      <w:r w:rsidR="00157C7D" w:rsidRPr="00366A55">
        <w:rPr>
          <w:b w:val="0"/>
          <w:bCs/>
          <w:i/>
          <w:iCs/>
          <w:lang w:val="id-ID"/>
        </w:rPr>
        <w:t xml:space="preserve"> Login</w:t>
      </w:r>
      <w:bookmarkEnd w:id="1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096"/>
        <w:gridCol w:w="3096"/>
      </w:tblGrid>
      <w:tr w:rsidR="00BC72AA" w:rsidRPr="00856686" w14:paraId="3200778B" w14:textId="77777777" w:rsidTr="001555D6">
        <w:tc>
          <w:tcPr>
            <w:tcW w:w="567" w:type="dxa"/>
            <w:shd w:val="clear" w:color="auto" w:fill="CCCCCC"/>
          </w:tcPr>
          <w:p w14:paraId="3FDC535D" w14:textId="77777777" w:rsidR="00BC72AA" w:rsidRPr="00856686" w:rsidRDefault="00BC72AA" w:rsidP="001555D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56686">
              <w:rPr>
                <w:sz w:val="20"/>
                <w:szCs w:val="20"/>
              </w:rPr>
              <w:t>No</w:t>
            </w:r>
          </w:p>
        </w:tc>
        <w:tc>
          <w:tcPr>
            <w:tcW w:w="3096" w:type="dxa"/>
            <w:shd w:val="clear" w:color="auto" w:fill="CCCCCC"/>
          </w:tcPr>
          <w:p w14:paraId="0277005D" w14:textId="77777777" w:rsidR="00BC72AA" w:rsidRPr="00856686" w:rsidRDefault="00BC72AA" w:rsidP="00BC72AA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56686">
              <w:rPr>
                <w:sz w:val="20"/>
                <w:szCs w:val="20"/>
              </w:rPr>
              <w:t xml:space="preserve">Kode Tabel </w:t>
            </w:r>
            <w:r w:rsidRPr="00856686">
              <w:rPr>
                <w:sz w:val="20"/>
                <w:szCs w:val="20"/>
                <w:lang w:val="en-US"/>
              </w:rPr>
              <w:t>Input</w:t>
            </w:r>
          </w:p>
        </w:tc>
        <w:tc>
          <w:tcPr>
            <w:tcW w:w="3096" w:type="dxa"/>
            <w:shd w:val="clear" w:color="auto" w:fill="CCCCCC"/>
          </w:tcPr>
          <w:p w14:paraId="2A55A0A4" w14:textId="77777777" w:rsidR="00BC72AA" w:rsidRPr="00856686" w:rsidRDefault="00BC72AA" w:rsidP="00BC72AA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56686">
              <w:rPr>
                <w:sz w:val="20"/>
                <w:szCs w:val="20"/>
              </w:rPr>
              <w:t xml:space="preserve">Nama Tabel </w:t>
            </w:r>
            <w:r w:rsidRPr="00856686">
              <w:rPr>
                <w:sz w:val="20"/>
                <w:szCs w:val="20"/>
                <w:lang w:val="en-US"/>
              </w:rPr>
              <w:t>Input</w:t>
            </w:r>
          </w:p>
        </w:tc>
      </w:tr>
      <w:tr w:rsidR="00BC72AA" w:rsidRPr="00856686" w14:paraId="7B9C568D" w14:textId="77777777" w:rsidTr="001555D6">
        <w:tc>
          <w:tcPr>
            <w:tcW w:w="567" w:type="dxa"/>
            <w:shd w:val="clear" w:color="auto" w:fill="auto"/>
          </w:tcPr>
          <w:p w14:paraId="56F6D04F" w14:textId="77777777" w:rsidR="00BC72AA" w:rsidRPr="00856686" w:rsidRDefault="00BC72AA" w:rsidP="001555D6">
            <w:pPr>
              <w:spacing w:after="0" w:line="240" w:lineRule="auto"/>
              <w:rPr>
                <w:sz w:val="20"/>
                <w:szCs w:val="20"/>
              </w:rPr>
            </w:pPr>
            <w:r w:rsidRPr="00856686">
              <w:rPr>
                <w:sz w:val="20"/>
                <w:szCs w:val="20"/>
              </w:rPr>
              <w:t>1.</w:t>
            </w:r>
          </w:p>
        </w:tc>
        <w:tc>
          <w:tcPr>
            <w:tcW w:w="3096" w:type="dxa"/>
            <w:shd w:val="clear" w:color="auto" w:fill="auto"/>
          </w:tcPr>
          <w:p w14:paraId="55A2451C" w14:textId="77777777" w:rsidR="00BC72AA" w:rsidRPr="00856686" w:rsidRDefault="00BC72AA" w:rsidP="001555D6">
            <w:pPr>
              <w:spacing w:after="0" w:line="240" w:lineRule="auto"/>
              <w:rPr>
                <w:sz w:val="20"/>
                <w:szCs w:val="20"/>
              </w:rPr>
            </w:pPr>
            <w:r w:rsidRPr="00856686">
              <w:rPr>
                <w:sz w:val="20"/>
                <w:szCs w:val="20"/>
              </w:rPr>
              <w:t>TAB-1</w:t>
            </w:r>
          </w:p>
        </w:tc>
        <w:tc>
          <w:tcPr>
            <w:tcW w:w="3096" w:type="dxa"/>
            <w:shd w:val="clear" w:color="auto" w:fill="auto"/>
          </w:tcPr>
          <w:p w14:paraId="4D4217EA" w14:textId="11F866D1" w:rsidR="00BC72AA" w:rsidRPr="00856686" w:rsidRDefault="00290F69" w:rsidP="001555D6">
            <w:pPr>
              <w:spacing w:after="0" w:line="240" w:lineRule="auto"/>
              <w:rPr>
                <w:sz w:val="20"/>
                <w:szCs w:val="20"/>
              </w:rPr>
            </w:pPr>
            <w:r w:rsidRPr="00856686">
              <w:rPr>
                <w:sz w:val="20"/>
                <w:szCs w:val="20"/>
              </w:rPr>
              <w:t>TUser</w:t>
            </w:r>
          </w:p>
        </w:tc>
      </w:tr>
    </w:tbl>
    <w:p w14:paraId="5028BF04" w14:textId="77777777" w:rsidR="00BA50EF" w:rsidRPr="00856686" w:rsidRDefault="00BA50EF" w:rsidP="00BA50EF">
      <w:pPr>
        <w:pStyle w:val="Heading4"/>
        <w:numPr>
          <w:ilvl w:val="0"/>
          <w:numId w:val="0"/>
        </w:numPr>
        <w:spacing w:before="0" w:after="0"/>
        <w:ind w:left="864"/>
        <w:rPr>
          <w:rFonts w:cs="Arial"/>
          <w:sz w:val="22"/>
          <w:szCs w:val="22"/>
        </w:rPr>
      </w:pPr>
    </w:p>
    <w:p w14:paraId="37B16AAA" w14:textId="18D57651" w:rsidR="00583AF9" w:rsidRPr="00B307B0" w:rsidRDefault="00583AF9" w:rsidP="00583AF9">
      <w:pPr>
        <w:pStyle w:val="Heading4"/>
        <w:spacing w:before="0" w:after="0"/>
        <w:rPr>
          <w:rFonts w:cs="Arial"/>
          <w:szCs w:val="24"/>
        </w:rPr>
      </w:pPr>
      <w:proofErr w:type="spellStart"/>
      <w:r w:rsidRPr="00B307B0">
        <w:rPr>
          <w:rFonts w:cs="Arial"/>
          <w:szCs w:val="24"/>
        </w:rPr>
        <w:t>Spesifikasi</w:t>
      </w:r>
      <w:proofErr w:type="spellEnd"/>
      <w:r w:rsidRPr="00B307B0">
        <w:rPr>
          <w:rFonts w:cs="Arial"/>
          <w:szCs w:val="24"/>
        </w:rPr>
        <w:t xml:space="preserve"> </w:t>
      </w:r>
      <w:proofErr w:type="spellStart"/>
      <w:r w:rsidRPr="00B307B0">
        <w:rPr>
          <w:rFonts w:cs="Arial"/>
          <w:szCs w:val="24"/>
        </w:rPr>
        <w:t>Tabel</w:t>
      </w:r>
      <w:proofErr w:type="spellEnd"/>
      <w:r w:rsidRPr="00B307B0">
        <w:rPr>
          <w:rFonts w:cs="Arial"/>
          <w:szCs w:val="24"/>
        </w:rPr>
        <w:t xml:space="preserve"> Output</w:t>
      </w:r>
      <w:bookmarkEnd w:id="127"/>
    </w:p>
    <w:p w14:paraId="6FF14F4E" w14:textId="554EB1D1" w:rsidR="00290F69" w:rsidRPr="00856686" w:rsidRDefault="00290F69" w:rsidP="00290F69">
      <w:pPr>
        <w:spacing w:after="0" w:line="240" w:lineRule="auto"/>
        <w:rPr>
          <w:sz w:val="20"/>
          <w:szCs w:val="20"/>
        </w:rPr>
      </w:pPr>
      <w:r w:rsidRPr="00856686">
        <w:rPr>
          <w:sz w:val="20"/>
          <w:szCs w:val="20"/>
        </w:rPr>
        <w:t>Daftar Tabel Output untuk Fungsi/Proses Validasi Pengguna</w:t>
      </w:r>
    </w:p>
    <w:p w14:paraId="78008323" w14:textId="21B96F26" w:rsidR="001C2C36" w:rsidRPr="001C2C36" w:rsidRDefault="001C2C36" w:rsidP="001C2C36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129" w:name="_Toc58177384"/>
      <w:proofErr w:type="spellStart"/>
      <w:r w:rsidRPr="001C2C36">
        <w:rPr>
          <w:b w:val="0"/>
          <w:bCs/>
          <w:i/>
          <w:iCs/>
        </w:rPr>
        <w:t>Tabel</w:t>
      </w:r>
      <w:proofErr w:type="spellEnd"/>
      <w:r w:rsidRPr="001C2C36">
        <w:rPr>
          <w:b w:val="0"/>
          <w:bCs/>
          <w:i/>
          <w:iCs/>
        </w:rPr>
        <w:t xml:space="preserve"> </w:t>
      </w:r>
      <w:r w:rsidRPr="001C2C36">
        <w:rPr>
          <w:b w:val="0"/>
          <w:bCs/>
          <w:i/>
          <w:iCs/>
        </w:rPr>
        <w:fldChar w:fldCharType="begin"/>
      </w:r>
      <w:r w:rsidRPr="001C2C36">
        <w:rPr>
          <w:b w:val="0"/>
          <w:bCs/>
          <w:i/>
          <w:iCs/>
        </w:rPr>
        <w:instrText xml:space="preserve"> SEQ Tabel \* ARABIC </w:instrText>
      </w:r>
      <w:r w:rsidRPr="001C2C36">
        <w:rPr>
          <w:b w:val="0"/>
          <w:bCs/>
          <w:i/>
          <w:iCs/>
        </w:rPr>
        <w:fldChar w:fldCharType="separate"/>
      </w:r>
      <w:r w:rsidR="00F307A6">
        <w:rPr>
          <w:b w:val="0"/>
          <w:bCs/>
          <w:i/>
          <w:iCs/>
          <w:noProof/>
        </w:rPr>
        <w:t>23</w:t>
      </w:r>
      <w:r w:rsidRPr="001C2C36">
        <w:rPr>
          <w:b w:val="0"/>
          <w:bCs/>
          <w:i/>
          <w:iCs/>
        </w:rPr>
        <w:fldChar w:fldCharType="end"/>
      </w:r>
      <w:r w:rsidRPr="001C2C36">
        <w:rPr>
          <w:b w:val="0"/>
          <w:bCs/>
          <w:i/>
          <w:iCs/>
          <w:lang w:val="id-ID"/>
        </w:rPr>
        <w:t xml:space="preserve"> Spesifikasi Tabel Output</w:t>
      </w:r>
      <w:r w:rsidR="00157C7D">
        <w:rPr>
          <w:b w:val="0"/>
          <w:bCs/>
          <w:i/>
          <w:iCs/>
          <w:lang w:val="id-ID"/>
        </w:rPr>
        <w:t xml:space="preserve"> -</w:t>
      </w:r>
      <w:r w:rsidR="00157C7D" w:rsidRPr="00366A55">
        <w:rPr>
          <w:b w:val="0"/>
          <w:bCs/>
          <w:i/>
          <w:iCs/>
          <w:lang w:val="id-ID"/>
        </w:rPr>
        <w:t xml:space="preserve"> Login</w:t>
      </w:r>
      <w:bookmarkEnd w:id="12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096"/>
        <w:gridCol w:w="3096"/>
      </w:tblGrid>
      <w:tr w:rsidR="00290F69" w:rsidRPr="00856686" w14:paraId="5AB5B176" w14:textId="77777777" w:rsidTr="00E90B14">
        <w:tc>
          <w:tcPr>
            <w:tcW w:w="567" w:type="dxa"/>
            <w:shd w:val="clear" w:color="auto" w:fill="CCCCCC"/>
          </w:tcPr>
          <w:p w14:paraId="177C5DC6" w14:textId="77777777" w:rsidR="00290F69" w:rsidRPr="00856686" w:rsidRDefault="00290F69" w:rsidP="00E90B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56686">
              <w:rPr>
                <w:sz w:val="20"/>
                <w:szCs w:val="20"/>
              </w:rPr>
              <w:t>No</w:t>
            </w:r>
          </w:p>
        </w:tc>
        <w:tc>
          <w:tcPr>
            <w:tcW w:w="3096" w:type="dxa"/>
            <w:shd w:val="clear" w:color="auto" w:fill="CCCCCC"/>
          </w:tcPr>
          <w:p w14:paraId="192620EA" w14:textId="77777777" w:rsidR="00290F69" w:rsidRPr="00856686" w:rsidRDefault="00290F69" w:rsidP="00E90B14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56686">
              <w:rPr>
                <w:sz w:val="20"/>
                <w:szCs w:val="20"/>
              </w:rPr>
              <w:t xml:space="preserve">Kode Tabel </w:t>
            </w:r>
            <w:r w:rsidRPr="00856686">
              <w:rPr>
                <w:sz w:val="20"/>
                <w:szCs w:val="20"/>
                <w:lang w:val="en-US"/>
              </w:rPr>
              <w:t>Input</w:t>
            </w:r>
          </w:p>
        </w:tc>
        <w:tc>
          <w:tcPr>
            <w:tcW w:w="3096" w:type="dxa"/>
            <w:shd w:val="clear" w:color="auto" w:fill="CCCCCC"/>
          </w:tcPr>
          <w:p w14:paraId="66C97C62" w14:textId="77777777" w:rsidR="00290F69" w:rsidRPr="00856686" w:rsidRDefault="00290F69" w:rsidP="00E90B14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56686">
              <w:rPr>
                <w:sz w:val="20"/>
                <w:szCs w:val="20"/>
              </w:rPr>
              <w:t xml:space="preserve">Nama Tabel </w:t>
            </w:r>
            <w:r w:rsidRPr="00856686">
              <w:rPr>
                <w:sz w:val="20"/>
                <w:szCs w:val="20"/>
                <w:lang w:val="en-US"/>
              </w:rPr>
              <w:t>Input</w:t>
            </w:r>
          </w:p>
        </w:tc>
      </w:tr>
      <w:tr w:rsidR="00290F69" w:rsidRPr="00856686" w14:paraId="6B4E6B1B" w14:textId="77777777" w:rsidTr="00E90B14">
        <w:tc>
          <w:tcPr>
            <w:tcW w:w="567" w:type="dxa"/>
            <w:shd w:val="clear" w:color="auto" w:fill="auto"/>
          </w:tcPr>
          <w:p w14:paraId="0765F15C" w14:textId="77777777" w:rsidR="00290F69" w:rsidRPr="00856686" w:rsidRDefault="00290F69" w:rsidP="00E90B14">
            <w:pPr>
              <w:spacing w:after="0" w:line="240" w:lineRule="auto"/>
              <w:rPr>
                <w:sz w:val="20"/>
                <w:szCs w:val="20"/>
              </w:rPr>
            </w:pPr>
            <w:r w:rsidRPr="00856686">
              <w:rPr>
                <w:sz w:val="20"/>
                <w:szCs w:val="20"/>
              </w:rPr>
              <w:t>1.</w:t>
            </w:r>
          </w:p>
        </w:tc>
        <w:tc>
          <w:tcPr>
            <w:tcW w:w="3096" w:type="dxa"/>
            <w:shd w:val="clear" w:color="auto" w:fill="auto"/>
          </w:tcPr>
          <w:p w14:paraId="6CE902B4" w14:textId="77777777" w:rsidR="00290F69" w:rsidRPr="00856686" w:rsidRDefault="00290F69" w:rsidP="00E90B14">
            <w:pPr>
              <w:spacing w:after="0" w:line="240" w:lineRule="auto"/>
              <w:rPr>
                <w:sz w:val="20"/>
                <w:szCs w:val="20"/>
              </w:rPr>
            </w:pPr>
            <w:r w:rsidRPr="00856686">
              <w:rPr>
                <w:sz w:val="20"/>
                <w:szCs w:val="20"/>
              </w:rPr>
              <w:t>TAB-1</w:t>
            </w:r>
          </w:p>
        </w:tc>
        <w:tc>
          <w:tcPr>
            <w:tcW w:w="3096" w:type="dxa"/>
            <w:shd w:val="clear" w:color="auto" w:fill="auto"/>
          </w:tcPr>
          <w:p w14:paraId="42199AA4" w14:textId="77777777" w:rsidR="00290F69" w:rsidRPr="00856686" w:rsidRDefault="00290F69" w:rsidP="00E90B14">
            <w:pPr>
              <w:spacing w:after="0" w:line="240" w:lineRule="auto"/>
              <w:rPr>
                <w:sz w:val="20"/>
                <w:szCs w:val="20"/>
              </w:rPr>
            </w:pPr>
            <w:r w:rsidRPr="00856686">
              <w:rPr>
                <w:sz w:val="20"/>
                <w:szCs w:val="20"/>
              </w:rPr>
              <w:t>TUser</w:t>
            </w:r>
          </w:p>
        </w:tc>
      </w:tr>
    </w:tbl>
    <w:p w14:paraId="2C55D6F2" w14:textId="49375743" w:rsidR="00583AF9" w:rsidRDefault="00583AF9" w:rsidP="00583AF9">
      <w:pPr>
        <w:spacing w:after="0" w:line="240" w:lineRule="auto"/>
        <w:rPr>
          <w:sz w:val="24"/>
          <w:szCs w:val="24"/>
          <w:lang w:val="en-US"/>
        </w:rPr>
      </w:pPr>
    </w:p>
    <w:p w14:paraId="7423DDEC" w14:textId="389DD2E1" w:rsidR="00583AF9" w:rsidRPr="00BA3D9A" w:rsidRDefault="00583AF9" w:rsidP="00BA3D9A">
      <w:pPr>
        <w:pStyle w:val="Heading4"/>
        <w:spacing w:before="0" w:after="0"/>
        <w:rPr>
          <w:rFonts w:cs="Arial"/>
          <w:szCs w:val="24"/>
        </w:rPr>
      </w:pPr>
      <w:bookmarkStart w:id="130" w:name="_Toc58693705"/>
      <w:proofErr w:type="spellStart"/>
      <w:r w:rsidRPr="00BA3D9A">
        <w:rPr>
          <w:rFonts w:cs="Arial"/>
          <w:szCs w:val="24"/>
        </w:rPr>
        <w:t>Spesifikasi</w:t>
      </w:r>
      <w:proofErr w:type="spellEnd"/>
      <w:r w:rsidRPr="00BA3D9A">
        <w:rPr>
          <w:rFonts w:cs="Arial"/>
          <w:szCs w:val="24"/>
        </w:rPr>
        <w:t xml:space="preserve"> </w:t>
      </w:r>
      <w:proofErr w:type="spellStart"/>
      <w:r w:rsidRPr="00BA3D9A">
        <w:rPr>
          <w:rFonts w:cs="Arial"/>
          <w:szCs w:val="24"/>
        </w:rPr>
        <w:t>Layar</w:t>
      </w:r>
      <w:proofErr w:type="spellEnd"/>
      <w:r w:rsidRPr="00BA3D9A">
        <w:rPr>
          <w:rFonts w:cs="Arial"/>
          <w:szCs w:val="24"/>
        </w:rPr>
        <w:t xml:space="preserve"> Utama</w:t>
      </w:r>
      <w:bookmarkEnd w:id="130"/>
      <w:r w:rsidR="00361EF3" w:rsidRPr="00BA3D9A">
        <w:rPr>
          <w:rFonts w:cs="Arial"/>
          <w:szCs w:val="24"/>
          <w:lang w:val="id-ID"/>
        </w:rPr>
        <w:t xml:space="preserve"> – </w:t>
      </w:r>
      <w:r w:rsidR="006603C8" w:rsidRPr="00BA3D9A">
        <w:rPr>
          <w:rFonts w:cs="Arial"/>
          <w:szCs w:val="24"/>
          <w:lang w:val="id-ID"/>
        </w:rPr>
        <w:t>Dashboard</w:t>
      </w:r>
      <w:r w:rsidR="00361EF3" w:rsidRPr="00BA3D9A">
        <w:rPr>
          <w:rFonts w:cs="Arial"/>
          <w:szCs w:val="24"/>
          <w:lang w:val="id-ID"/>
        </w:rPr>
        <w:t xml:space="preserve"> Admin</w:t>
      </w:r>
    </w:p>
    <w:p w14:paraId="5E6D05D0" w14:textId="77777777" w:rsidR="0043243A" w:rsidRDefault="00CB6534" w:rsidP="0043243A">
      <w:pPr>
        <w:keepNext/>
      </w:pPr>
      <w:r>
        <w:rPr>
          <w:noProof/>
          <w:lang w:val="en-GB" w:eastAsia="en-US"/>
        </w:rPr>
        <w:drawing>
          <wp:inline distT="0" distB="0" distL="0" distR="0" wp14:anchorId="7D2EF742" wp14:editId="540016F9">
            <wp:extent cx="5891842" cy="4094671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esifikasi Layar Utama Home Adm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027" cy="410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A1F7" w14:textId="4053B5CA" w:rsidR="00CB6534" w:rsidRPr="0043243A" w:rsidRDefault="0043243A" w:rsidP="0043243A">
      <w:pPr>
        <w:pStyle w:val="Caption"/>
        <w:jc w:val="center"/>
        <w:rPr>
          <w:b w:val="0"/>
          <w:bCs/>
          <w:i/>
          <w:iCs/>
          <w:lang w:val="id-ID"/>
        </w:rPr>
      </w:pPr>
      <w:bookmarkStart w:id="131" w:name="_Toc58177361"/>
      <w:r w:rsidRPr="0043243A">
        <w:rPr>
          <w:b w:val="0"/>
          <w:bCs/>
          <w:i/>
          <w:iCs/>
        </w:rPr>
        <w:t xml:space="preserve">Gambar </w:t>
      </w:r>
      <w:r w:rsidRPr="0043243A">
        <w:rPr>
          <w:b w:val="0"/>
          <w:bCs/>
          <w:i/>
          <w:iCs/>
        </w:rPr>
        <w:fldChar w:fldCharType="begin"/>
      </w:r>
      <w:r w:rsidRPr="0043243A">
        <w:rPr>
          <w:b w:val="0"/>
          <w:bCs/>
          <w:i/>
          <w:iCs/>
        </w:rPr>
        <w:instrText xml:space="preserve"> SEQ Gambar \* ARABIC </w:instrText>
      </w:r>
      <w:r w:rsidRPr="0043243A">
        <w:rPr>
          <w:b w:val="0"/>
          <w:bCs/>
          <w:i/>
          <w:iCs/>
        </w:rPr>
        <w:fldChar w:fldCharType="separate"/>
      </w:r>
      <w:r w:rsidRPr="0043243A">
        <w:rPr>
          <w:b w:val="0"/>
          <w:bCs/>
          <w:i/>
          <w:iCs/>
          <w:noProof/>
        </w:rPr>
        <w:t>4</w:t>
      </w:r>
      <w:r w:rsidRPr="0043243A">
        <w:rPr>
          <w:b w:val="0"/>
          <w:bCs/>
          <w:i/>
          <w:iCs/>
        </w:rPr>
        <w:fldChar w:fldCharType="end"/>
      </w:r>
      <w:r w:rsidRPr="0043243A">
        <w:rPr>
          <w:b w:val="0"/>
          <w:bCs/>
          <w:i/>
          <w:iCs/>
          <w:lang w:val="id-ID"/>
        </w:rPr>
        <w:t xml:space="preserve"> Spesifikasi Layar Utama - Tampilan Home/Dashboard Admin</w:t>
      </w:r>
      <w:bookmarkEnd w:id="131"/>
    </w:p>
    <w:p w14:paraId="1F05A909" w14:textId="77777777" w:rsidR="00583AF9" w:rsidRPr="00B307B0" w:rsidRDefault="00583AF9" w:rsidP="00583AF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329350" w14:textId="77777777" w:rsidR="00583AF9" w:rsidRPr="00B307B0" w:rsidRDefault="00583AF9" w:rsidP="00583AF9">
      <w:pPr>
        <w:pStyle w:val="Heading4"/>
        <w:tabs>
          <w:tab w:val="clear" w:pos="864"/>
          <w:tab w:val="num" w:pos="993"/>
        </w:tabs>
        <w:spacing w:before="0" w:after="0"/>
        <w:rPr>
          <w:rFonts w:eastAsia="SimSun" w:cs="Arial"/>
          <w:szCs w:val="24"/>
          <w:lang w:val="en-US" w:eastAsia="zh-CN"/>
        </w:rPr>
      </w:pPr>
      <w:bookmarkStart w:id="132" w:name="_Toc58693706"/>
      <w:proofErr w:type="spellStart"/>
      <w:r w:rsidRPr="00B307B0">
        <w:rPr>
          <w:rFonts w:eastAsia="SimSun" w:cs="Arial"/>
          <w:szCs w:val="24"/>
          <w:lang w:val="en-US" w:eastAsia="zh-CN"/>
        </w:rPr>
        <w:lastRenderedPageBreak/>
        <w:t>Spesifikasi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Query</w:t>
      </w:r>
      <w:bookmarkEnd w:id="132"/>
    </w:p>
    <w:p w14:paraId="7D169615" w14:textId="57B1DA54" w:rsidR="00000AE7" w:rsidRPr="00000AE7" w:rsidRDefault="00000AE7" w:rsidP="00000AE7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133" w:name="_Toc58177385"/>
      <w:proofErr w:type="spellStart"/>
      <w:r w:rsidRPr="00000AE7">
        <w:rPr>
          <w:b w:val="0"/>
          <w:bCs/>
          <w:i/>
          <w:iCs/>
        </w:rPr>
        <w:t>Tabel</w:t>
      </w:r>
      <w:proofErr w:type="spellEnd"/>
      <w:r w:rsidRPr="00000AE7">
        <w:rPr>
          <w:b w:val="0"/>
          <w:bCs/>
          <w:i/>
          <w:iCs/>
        </w:rPr>
        <w:t xml:space="preserve"> </w:t>
      </w:r>
      <w:r w:rsidRPr="00000AE7">
        <w:rPr>
          <w:b w:val="0"/>
          <w:bCs/>
          <w:i/>
          <w:iCs/>
        </w:rPr>
        <w:fldChar w:fldCharType="begin"/>
      </w:r>
      <w:r w:rsidRPr="00000AE7">
        <w:rPr>
          <w:b w:val="0"/>
          <w:bCs/>
          <w:i/>
          <w:iCs/>
        </w:rPr>
        <w:instrText xml:space="preserve"> SEQ Tabel \* ARABIC </w:instrText>
      </w:r>
      <w:r w:rsidRPr="00000AE7">
        <w:rPr>
          <w:b w:val="0"/>
          <w:bCs/>
          <w:i/>
          <w:iCs/>
        </w:rPr>
        <w:fldChar w:fldCharType="separate"/>
      </w:r>
      <w:r w:rsidR="00F307A6">
        <w:rPr>
          <w:b w:val="0"/>
          <w:bCs/>
          <w:i/>
          <w:iCs/>
          <w:noProof/>
        </w:rPr>
        <w:t>24</w:t>
      </w:r>
      <w:r w:rsidRPr="00000AE7">
        <w:rPr>
          <w:b w:val="0"/>
          <w:bCs/>
          <w:i/>
          <w:iCs/>
        </w:rPr>
        <w:fldChar w:fldCharType="end"/>
      </w:r>
      <w:r w:rsidRPr="00000AE7">
        <w:rPr>
          <w:b w:val="0"/>
          <w:bCs/>
          <w:i/>
          <w:iCs/>
          <w:lang w:val="id-ID"/>
        </w:rPr>
        <w:t xml:space="preserve"> Spesifikasi Query</w:t>
      </w:r>
      <w:r w:rsidR="00C70BC0">
        <w:rPr>
          <w:b w:val="0"/>
          <w:bCs/>
          <w:i/>
          <w:iCs/>
          <w:lang w:val="id-ID"/>
        </w:rPr>
        <w:t xml:space="preserve"> </w:t>
      </w:r>
      <w:r w:rsidR="00C70BC0" w:rsidRPr="0043243A">
        <w:rPr>
          <w:b w:val="0"/>
          <w:bCs/>
          <w:i/>
          <w:iCs/>
          <w:lang w:val="id-ID"/>
        </w:rPr>
        <w:t>- Tampilan Home/Dashboard Admin</w:t>
      </w:r>
      <w:bookmarkEnd w:id="133"/>
    </w:p>
    <w:tbl>
      <w:tblPr>
        <w:tblW w:w="9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9"/>
        <w:gridCol w:w="2493"/>
        <w:gridCol w:w="5119"/>
      </w:tblGrid>
      <w:tr w:rsidR="00583AF9" w:rsidRPr="00B307B0" w14:paraId="151FE9F2" w14:textId="77777777" w:rsidTr="00923FE1">
        <w:tc>
          <w:tcPr>
            <w:tcW w:w="1489" w:type="dxa"/>
            <w:shd w:val="clear" w:color="auto" w:fill="CCCCCC"/>
          </w:tcPr>
          <w:p w14:paraId="2A4A441F" w14:textId="77777777" w:rsidR="00583AF9" w:rsidRPr="00C90FC9" w:rsidRDefault="00583AF9" w:rsidP="00583AF9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C90FC9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ID Query</w:t>
            </w:r>
          </w:p>
        </w:tc>
        <w:tc>
          <w:tcPr>
            <w:tcW w:w="2493" w:type="dxa"/>
            <w:shd w:val="clear" w:color="auto" w:fill="CCCCCC"/>
          </w:tcPr>
          <w:p w14:paraId="7E242DDA" w14:textId="77777777" w:rsidR="00583AF9" w:rsidRPr="00C90FC9" w:rsidRDefault="00583AF9" w:rsidP="00583AF9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C90FC9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Deskripsi</w:t>
            </w:r>
            <w:proofErr w:type="spellEnd"/>
          </w:p>
        </w:tc>
        <w:tc>
          <w:tcPr>
            <w:tcW w:w="5119" w:type="dxa"/>
            <w:shd w:val="clear" w:color="auto" w:fill="CCCCCC"/>
          </w:tcPr>
          <w:p w14:paraId="4D00072B" w14:textId="77777777" w:rsidR="00583AF9" w:rsidRPr="00C90FC9" w:rsidRDefault="00583AF9" w:rsidP="00583AF9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C90FC9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Ekspresi</w:t>
            </w:r>
            <w:proofErr w:type="spellEnd"/>
            <w:r w:rsidRPr="00C90FC9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Query</w:t>
            </w:r>
          </w:p>
        </w:tc>
      </w:tr>
      <w:tr w:rsidR="001D47C7" w:rsidRPr="00B307B0" w14:paraId="0C57ADCD" w14:textId="77777777" w:rsidTr="00923FE1">
        <w:trPr>
          <w:trHeight w:val="535"/>
        </w:trPr>
        <w:tc>
          <w:tcPr>
            <w:tcW w:w="1489" w:type="dxa"/>
          </w:tcPr>
          <w:p w14:paraId="688967AA" w14:textId="64D1263A" w:rsidR="001D47C7" w:rsidRPr="00C90FC9" w:rsidRDefault="001D47C7" w:rsidP="001D47C7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 w:rsidRPr="00C90FC9">
              <w:rPr>
                <w:rFonts w:eastAsia="SimSun"/>
                <w:sz w:val="20"/>
                <w:szCs w:val="20"/>
                <w:lang w:val="en-US" w:eastAsia="zh-CN"/>
              </w:rPr>
              <w:t>QUE-</w:t>
            </w:r>
            <w:r>
              <w:rPr>
                <w:rFonts w:eastAsia="SimSun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493" w:type="dxa"/>
          </w:tcPr>
          <w:p w14:paraId="7A5ADCF1" w14:textId="46B45B28" w:rsidR="001D47C7" w:rsidRPr="00860BD6" w:rsidRDefault="001D47C7" w:rsidP="001D47C7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>Menampilkan</w:t>
            </w:r>
            <w:proofErr w:type="spellEnd"/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 xml:space="preserve"> data </w:t>
            </w:r>
            <w:proofErr w:type="spellStart"/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>nama</w:t>
            </w:r>
            <w:proofErr w:type="spellEnd"/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 xml:space="preserve"> user pada system</w:t>
            </w:r>
          </w:p>
        </w:tc>
        <w:tc>
          <w:tcPr>
            <w:tcW w:w="5119" w:type="dxa"/>
            <w:vAlign w:val="center"/>
          </w:tcPr>
          <w:p w14:paraId="0ADAF0E1" w14:textId="1019F071" w:rsidR="001D47C7" w:rsidRPr="00860BD6" w:rsidRDefault="001D47C7" w:rsidP="003055DF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860BD6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SELECT</w:t>
            </w:r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 xml:space="preserve"> * </w:t>
            </w:r>
            <w:r w:rsidRPr="00860BD6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FROM</w:t>
            </w:r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>TUser</w:t>
            </w:r>
            <w:proofErr w:type="spellEnd"/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r w:rsidRPr="00860BD6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WHERE</w:t>
            </w:r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 xml:space="preserve"> name = </w:t>
            </w:r>
            <w:proofErr w:type="spellStart"/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>nama_user</w:t>
            </w:r>
            <w:proofErr w:type="spellEnd"/>
          </w:p>
        </w:tc>
      </w:tr>
      <w:tr w:rsidR="001D47C7" w:rsidRPr="00B307B0" w14:paraId="7F6116D5" w14:textId="77777777" w:rsidTr="00923FE1">
        <w:trPr>
          <w:trHeight w:val="535"/>
        </w:trPr>
        <w:tc>
          <w:tcPr>
            <w:tcW w:w="1489" w:type="dxa"/>
            <w:vAlign w:val="center"/>
          </w:tcPr>
          <w:p w14:paraId="3F135281" w14:textId="3231352F" w:rsidR="001D47C7" w:rsidRPr="00C90FC9" w:rsidRDefault="001D47C7" w:rsidP="001D47C7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QUE-8</w:t>
            </w:r>
          </w:p>
        </w:tc>
        <w:tc>
          <w:tcPr>
            <w:tcW w:w="2493" w:type="dxa"/>
            <w:vAlign w:val="center"/>
          </w:tcPr>
          <w:p w14:paraId="6350E931" w14:textId="24D22384" w:rsidR="001D47C7" w:rsidRPr="00860BD6" w:rsidRDefault="001D47C7" w:rsidP="001D47C7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Menampilkan data jabatan  user pada system</w:t>
            </w:r>
          </w:p>
        </w:tc>
        <w:tc>
          <w:tcPr>
            <w:tcW w:w="5119" w:type="dxa"/>
            <w:vAlign w:val="center"/>
          </w:tcPr>
          <w:p w14:paraId="320EDDD6" w14:textId="2CA957D2" w:rsidR="001D47C7" w:rsidRPr="00860BD6" w:rsidRDefault="001D47C7" w:rsidP="001D47C7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SELECT * FROM 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TUser </w:t>
            </w: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WHERE </w:t>
            </w:r>
            <w:r>
              <w:rPr>
                <w:rFonts w:eastAsia="SimSun"/>
                <w:sz w:val="20"/>
                <w:szCs w:val="20"/>
                <w:lang w:eastAsia="zh-CN"/>
              </w:rPr>
              <w:t>jabatan = jabatan</w:t>
            </w:r>
          </w:p>
        </w:tc>
      </w:tr>
      <w:tr w:rsidR="001D47C7" w:rsidRPr="00B307B0" w14:paraId="5356D59E" w14:textId="77777777" w:rsidTr="00923FE1">
        <w:trPr>
          <w:trHeight w:val="535"/>
        </w:trPr>
        <w:tc>
          <w:tcPr>
            <w:tcW w:w="1489" w:type="dxa"/>
            <w:vAlign w:val="center"/>
          </w:tcPr>
          <w:p w14:paraId="45EAE210" w14:textId="2C8EE9E9" w:rsidR="001D47C7" w:rsidRDefault="001D47C7" w:rsidP="001D47C7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QUE-9</w:t>
            </w:r>
          </w:p>
        </w:tc>
        <w:tc>
          <w:tcPr>
            <w:tcW w:w="2493" w:type="dxa"/>
            <w:vAlign w:val="center"/>
          </w:tcPr>
          <w:p w14:paraId="5EEF530E" w14:textId="01B05782" w:rsidR="001D47C7" w:rsidRDefault="001D47C7" w:rsidP="001D47C7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Menampilkan data TTL user pada system</w:t>
            </w:r>
          </w:p>
        </w:tc>
        <w:tc>
          <w:tcPr>
            <w:tcW w:w="5119" w:type="dxa"/>
            <w:vAlign w:val="center"/>
          </w:tcPr>
          <w:p w14:paraId="1E5238B9" w14:textId="6519B642" w:rsidR="001D47C7" w:rsidRDefault="001D47C7" w:rsidP="001D47C7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SELECT * FROM 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TUser </w:t>
            </w: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WHERE </w:t>
            </w:r>
            <w:r>
              <w:rPr>
                <w:rFonts w:eastAsia="SimSun"/>
                <w:sz w:val="20"/>
                <w:szCs w:val="20"/>
                <w:lang w:eastAsia="zh-CN"/>
              </w:rPr>
              <w:t>TTL = TTL</w:t>
            </w:r>
          </w:p>
        </w:tc>
      </w:tr>
      <w:tr w:rsidR="001D47C7" w:rsidRPr="00B307B0" w14:paraId="32043055" w14:textId="77777777" w:rsidTr="00923FE1">
        <w:trPr>
          <w:trHeight w:val="535"/>
        </w:trPr>
        <w:tc>
          <w:tcPr>
            <w:tcW w:w="1489" w:type="dxa"/>
            <w:vAlign w:val="center"/>
          </w:tcPr>
          <w:p w14:paraId="540D773B" w14:textId="12E33DE0" w:rsidR="001D47C7" w:rsidRDefault="001D47C7" w:rsidP="001D47C7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QUE-10</w:t>
            </w:r>
          </w:p>
        </w:tc>
        <w:tc>
          <w:tcPr>
            <w:tcW w:w="2493" w:type="dxa"/>
            <w:vAlign w:val="center"/>
          </w:tcPr>
          <w:p w14:paraId="23A3E6A8" w14:textId="32C97B6A" w:rsidR="001D47C7" w:rsidRDefault="001D47C7" w:rsidP="001D47C7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Menampilkan data jenis kelamin user pada system</w:t>
            </w:r>
          </w:p>
        </w:tc>
        <w:tc>
          <w:tcPr>
            <w:tcW w:w="5119" w:type="dxa"/>
            <w:vAlign w:val="center"/>
          </w:tcPr>
          <w:p w14:paraId="61D48BCD" w14:textId="76905E75" w:rsidR="001D47C7" w:rsidRDefault="001D47C7" w:rsidP="001D47C7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SELECT * FROM 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TUser </w:t>
            </w: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WHERE </w:t>
            </w:r>
            <w:r>
              <w:rPr>
                <w:rFonts w:eastAsia="SimSun"/>
                <w:sz w:val="20"/>
                <w:szCs w:val="20"/>
                <w:lang w:eastAsia="zh-CN"/>
              </w:rPr>
              <w:t>jenis_kelamin = jenis_kelamin</w:t>
            </w:r>
          </w:p>
        </w:tc>
      </w:tr>
      <w:tr w:rsidR="001D47C7" w:rsidRPr="00B307B0" w14:paraId="41648F35" w14:textId="77777777" w:rsidTr="00923FE1">
        <w:trPr>
          <w:trHeight w:val="535"/>
        </w:trPr>
        <w:tc>
          <w:tcPr>
            <w:tcW w:w="1489" w:type="dxa"/>
            <w:vAlign w:val="center"/>
          </w:tcPr>
          <w:p w14:paraId="23B3681C" w14:textId="17DA5DDF" w:rsidR="001D47C7" w:rsidRDefault="001D47C7" w:rsidP="001D47C7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QUE-11</w:t>
            </w:r>
          </w:p>
        </w:tc>
        <w:tc>
          <w:tcPr>
            <w:tcW w:w="2493" w:type="dxa"/>
            <w:vAlign w:val="center"/>
          </w:tcPr>
          <w:p w14:paraId="34ADC9BF" w14:textId="2F5003D0" w:rsidR="001D47C7" w:rsidRDefault="001D47C7" w:rsidP="001D47C7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Menampilkan data pendidikan terakhir user pada system</w:t>
            </w:r>
          </w:p>
        </w:tc>
        <w:tc>
          <w:tcPr>
            <w:tcW w:w="5119" w:type="dxa"/>
            <w:vAlign w:val="center"/>
          </w:tcPr>
          <w:p w14:paraId="0A217A7C" w14:textId="2BAF0733" w:rsidR="001D47C7" w:rsidRDefault="001D47C7" w:rsidP="001D47C7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SELECT * FROM 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TUser </w:t>
            </w: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WHERE </w:t>
            </w:r>
            <w:r>
              <w:rPr>
                <w:rFonts w:eastAsia="SimSun"/>
                <w:sz w:val="20"/>
                <w:szCs w:val="20"/>
                <w:lang w:eastAsia="zh-CN"/>
              </w:rPr>
              <w:t>pendidikan_terakhir = pendidikan_terakhir</w:t>
            </w:r>
          </w:p>
        </w:tc>
      </w:tr>
      <w:tr w:rsidR="001D47C7" w:rsidRPr="00B307B0" w14:paraId="4257E7BD" w14:textId="77777777" w:rsidTr="00923FE1">
        <w:trPr>
          <w:trHeight w:val="535"/>
        </w:trPr>
        <w:tc>
          <w:tcPr>
            <w:tcW w:w="1489" w:type="dxa"/>
            <w:vAlign w:val="center"/>
          </w:tcPr>
          <w:p w14:paraId="032BB301" w14:textId="5FEC5A65" w:rsidR="001D47C7" w:rsidRDefault="001D47C7" w:rsidP="001D47C7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QUE-12</w:t>
            </w:r>
          </w:p>
        </w:tc>
        <w:tc>
          <w:tcPr>
            <w:tcW w:w="2493" w:type="dxa"/>
            <w:vAlign w:val="center"/>
          </w:tcPr>
          <w:p w14:paraId="3E7ED05B" w14:textId="0954BC52" w:rsidR="001D47C7" w:rsidRDefault="001D47C7" w:rsidP="001D47C7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Menampilkan data pengumuman ada system</w:t>
            </w:r>
          </w:p>
        </w:tc>
        <w:tc>
          <w:tcPr>
            <w:tcW w:w="5119" w:type="dxa"/>
            <w:vAlign w:val="center"/>
          </w:tcPr>
          <w:p w14:paraId="220C063C" w14:textId="12C95149" w:rsidR="001D47C7" w:rsidRDefault="001D47C7" w:rsidP="001D47C7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SELECT * FROM 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TPengumuman </w:t>
            </w: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WHERE </w:t>
            </w:r>
            <w:r>
              <w:rPr>
                <w:rFonts w:eastAsia="SimSun"/>
                <w:sz w:val="20"/>
                <w:szCs w:val="20"/>
                <w:lang w:eastAsia="zh-CN"/>
              </w:rPr>
              <w:t>pengumuman = isi_pengumuman</w:t>
            </w:r>
          </w:p>
        </w:tc>
      </w:tr>
      <w:tr w:rsidR="001D47C7" w:rsidRPr="00B307B0" w14:paraId="17B1F1C0" w14:textId="77777777" w:rsidTr="00923FE1">
        <w:trPr>
          <w:trHeight w:val="535"/>
        </w:trPr>
        <w:tc>
          <w:tcPr>
            <w:tcW w:w="1489" w:type="dxa"/>
            <w:vAlign w:val="center"/>
          </w:tcPr>
          <w:p w14:paraId="3F02C06A" w14:textId="13E5F33C" w:rsidR="001D47C7" w:rsidRDefault="001D47C7" w:rsidP="001D47C7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QUE-13</w:t>
            </w:r>
          </w:p>
        </w:tc>
        <w:tc>
          <w:tcPr>
            <w:tcW w:w="2493" w:type="dxa"/>
            <w:vAlign w:val="center"/>
          </w:tcPr>
          <w:p w14:paraId="679C72C1" w14:textId="77B110C5" w:rsidR="001D47C7" w:rsidRDefault="001D47C7" w:rsidP="001D47C7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Menampilkan banyaknya jumlah pegawai</w:t>
            </w:r>
          </w:p>
        </w:tc>
        <w:tc>
          <w:tcPr>
            <w:tcW w:w="5119" w:type="dxa"/>
            <w:vAlign w:val="center"/>
          </w:tcPr>
          <w:p w14:paraId="77EB448E" w14:textId="5EDD5CCF" w:rsidR="001D47C7" w:rsidRDefault="001D47C7" w:rsidP="001D47C7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>SELECT COUNT(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id_user) </w:t>
            </w: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FROM </w:t>
            </w:r>
            <w:r>
              <w:rPr>
                <w:rFonts w:eastAsia="SimSun"/>
                <w:sz w:val="20"/>
                <w:szCs w:val="20"/>
                <w:lang w:eastAsia="zh-CN"/>
              </w:rPr>
              <w:t>TUser</w:t>
            </w:r>
          </w:p>
        </w:tc>
      </w:tr>
      <w:tr w:rsidR="001D47C7" w:rsidRPr="00B307B0" w14:paraId="0E67285B" w14:textId="77777777" w:rsidTr="00923FE1">
        <w:trPr>
          <w:trHeight w:val="535"/>
        </w:trPr>
        <w:tc>
          <w:tcPr>
            <w:tcW w:w="1489" w:type="dxa"/>
            <w:vAlign w:val="center"/>
          </w:tcPr>
          <w:p w14:paraId="4A7E49E9" w14:textId="4AC9053D" w:rsidR="001D47C7" w:rsidRDefault="001D47C7" w:rsidP="001D47C7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QUE-14</w:t>
            </w:r>
          </w:p>
        </w:tc>
        <w:tc>
          <w:tcPr>
            <w:tcW w:w="2493" w:type="dxa"/>
            <w:vAlign w:val="center"/>
          </w:tcPr>
          <w:p w14:paraId="69E6407D" w14:textId="1CDAC32A" w:rsidR="001D47C7" w:rsidRDefault="001D47C7" w:rsidP="001D47C7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Menampilkan banyaknya jumlah pengajuan cuti</w:t>
            </w:r>
          </w:p>
        </w:tc>
        <w:tc>
          <w:tcPr>
            <w:tcW w:w="5119" w:type="dxa"/>
            <w:vAlign w:val="center"/>
          </w:tcPr>
          <w:p w14:paraId="4144FB3D" w14:textId="0F7DD91C" w:rsidR="001D47C7" w:rsidRDefault="001D47C7" w:rsidP="001D47C7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>SELECT COUNT(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id_cuti) </w:t>
            </w: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FROM </w:t>
            </w:r>
            <w:r>
              <w:rPr>
                <w:rFonts w:eastAsia="SimSun"/>
                <w:sz w:val="20"/>
                <w:szCs w:val="20"/>
                <w:lang w:eastAsia="zh-CN"/>
              </w:rPr>
              <w:t>TCuti</w:t>
            </w:r>
          </w:p>
        </w:tc>
      </w:tr>
      <w:tr w:rsidR="001D47C7" w:rsidRPr="00B307B0" w14:paraId="24FD3BC9" w14:textId="77777777" w:rsidTr="00923FE1">
        <w:trPr>
          <w:trHeight w:val="535"/>
        </w:trPr>
        <w:tc>
          <w:tcPr>
            <w:tcW w:w="1489" w:type="dxa"/>
            <w:vAlign w:val="center"/>
          </w:tcPr>
          <w:p w14:paraId="46D44CDD" w14:textId="7A64C8DE" w:rsidR="001D47C7" w:rsidRDefault="001D47C7" w:rsidP="001D47C7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QUE-15</w:t>
            </w:r>
          </w:p>
        </w:tc>
        <w:tc>
          <w:tcPr>
            <w:tcW w:w="2493" w:type="dxa"/>
            <w:vAlign w:val="center"/>
          </w:tcPr>
          <w:p w14:paraId="599586B6" w14:textId="077AE55D" w:rsidR="001D47C7" w:rsidRDefault="001D47C7" w:rsidP="001D47C7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Menampilkan banyaknya jumlah pegawai yang masuk</w:t>
            </w:r>
          </w:p>
        </w:tc>
        <w:tc>
          <w:tcPr>
            <w:tcW w:w="5119" w:type="dxa"/>
            <w:vAlign w:val="center"/>
          </w:tcPr>
          <w:p w14:paraId="585DE3E9" w14:textId="10BDC5E1" w:rsidR="001D47C7" w:rsidRDefault="001D47C7" w:rsidP="001D47C7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>SELECT COUNT(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id_absensi) </w:t>
            </w: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FROM </w:t>
            </w:r>
            <w:r>
              <w:rPr>
                <w:rFonts w:eastAsia="SimSun"/>
                <w:sz w:val="20"/>
                <w:szCs w:val="20"/>
                <w:lang w:eastAsia="zh-CN"/>
              </w:rPr>
              <w:t>TAbsensi</w:t>
            </w:r>
          </w:p>
        </w:tc>
      </w:tr>
    </w:tbl>
    <w:p w14:paraId="3348DD8E" w14:textId="77777777" w:rsidR="00970531" w:rsidRDefault="00970531" w:rsidP="00970531">
      <w:pPr>
        <w:pStyle w:val="Heading4"/>
        <w:numPr>
          <w:ilvl w:val="0"/>
          <w:numId w:val="0"/>
        </w:numPr>
        <w:spacing w:before="0" w:after="0"/>
        <w:ind w:left="864"/>
        <w:rPr>
          <w:rFonts w:eastAsia="SimSun" w:cs="Arial"/>
          <w:szCs w:val="24"/>
          <w:lang w:val="en-US" w:eastAsia="zh-CN"/>
        </w:rPr>
      </w:pPr>
      <w:bookmarkStart w:id="134" w:name="_Toc58693707"/>
    </w:p>
    <w:p w14:paraId="0F641BED" w14:textId="473B561A" w:rsidR="00583AF9" w:rsidRPr="00B307B0" w:rsidRDefault="00583AF9" w:rsidP="00583AF9">
      <w:pPr>
        <w:pStyle w:val="Heading4"/>
        <w:tabs>
          <w:tab w:val="clear" w:pos="864"/>
          <w:tab w:val="num" w:pos="993"/>
        </w:tabs>
        <w:spacing w:before="0" w:after="0"/>
        <w:rPr>
          <w:rFonts w:eastAsia="SimSun" w:cs="Arial"/>
          <w:szCs w:val="24"/>
          <w:lang w:val="en-US" w:eastAsia="zh-CN"/>
        </w:rPr>
      </w:pPr>
      <w:proofErr w:type="spellStart"/>
      <w:r w:rsidRPr="00B307B0">
        <w:rPr>
          <w:rFonts w:eastAsia="SimSun" w:cs="Arial"/>
          <w:szCs w:val="24"/>
          <w:lang w:val="en-US" w:eastAsia="zh-CN"/>
        </w:rPr>
        <w:t>Spesifikasi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Field Data pada </w:t>
      </w:r>
      <w:proofErr w:type="spellStart"/>
      <w:r w:rsidRPr="00B307B0">
        <w:rPr>
          <w:rFonts w:eastAsia="SimSun" w:cs="Arial"/>
          <w:szCs w:val="24"/>
          <w:lang w:val="en-US" w:eastAsia="zh-CN"/>
        </w:rPr>
        <w:t>Layar</w:t>
      </w:r>
      <w:bookmarkEnd w:id="134"/>
      <w:proofErr w:type="spellEnd"/>
      <w:r w:rsidR="00CD6D09">
        <w:rPr>
          <w:rFonts w:eastAsia="SimSun" w:cs="Arial"/>
          <w:szCs w:val="24"/>
          <w:lang w:val="en-US" w:eastAsia="zh-CN"/>
        </w:rPr>
        <w:br/>
      </w:r>
    </w:p>
    <w:p w14:paraId="5ACDD28F" w14:textId="16E7ECBB" w:rsidR="00CD6D09" w:rsidRPr="00CD6D09" w:rsidRDefault="00CD6D09" w:rsidP="00CD6D09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135" w:name="_Toc58177386"/>
      <w:proofErr w:type="spellStart"/>
      <w:r w:rsidRPr="00CD6D09">
        <w:rPr>
          <w:b w:val="0"/>
          <w:bCs/>
          <w:i/>
          <w:iCs/>
        </w:rPr>
        <w:t>Tabel</w:t>
      </w:r>
      <w:proofErr w:type="spellEnd"/>
      <w:r w:rsidRPr="00CD6D09">
        <w:rPr>
          <w:b w:val="0"/>
          <w:bCs/>
          <w:i/>
          <w:iCs/>
        </w:rPr>
        <w:t xml:space="preserve"> </w:t>
      </w:r>
      <w:r w:rsidRPr="00CD6D09">
        <w:rPr>
          <w:b w:val="0"/>
          <w:bCs/>
          <w:i/>
          <w:iCs/>
        </w:rPr>
        <w:fldChar w:fldCharType="begin"/>
      </w:r>
      <w:r w:rsidRPr="00CD6D09">
        <w:rPr>
          <w:b w:val="0"/>
          <w:bCs/>
          <w:i/>
          <w:iCs/>
        </w:rPr>
        <w:instrText xml:space="preserve"> SEQ Tabel \* ARABIC </w:instrText>
      </w:r>
      <w:r w:rsidRPr="00CD6D09">
        <w:rPr>
          <w:b w:val="0"/>
          <w:bCs/>
          <w:i/>
          <w:iCs/>
        </w:rPr>
        <w:fldChar w:fldCharType="separate"/>
      </w:r>
      <w:r w:rsidR="00F307A6">
        <w:rPr>
          <w:b w:val="0"/>
          <w:bCs/>
          <w:i/>
          <w:iCs/>
          <w:noProof/>
        </w:rPr>
        <w:t>25</w:t>
      </w:r>
      <w:r w:rsidRPr="00CD6D09">
        <w:rPr>
          <w:b w:val="0"/>
          <w:bCs/>
          <w:i/>
          <w:iCs/>
        </w:rPr>
        <w:fldChar w:fldCharType="end"/>
      </w:r>
      <w:r w:rsidRPr="00CD6D09">
        <w:rPr>
          <w:b w:val="0"/>
          <w:bCs/>
          <w:i/>
          <w:iCs/>
          <w:lang w:val="id-ID"/>
        </w:rPr>
        <w:t xml:space="preserve"> Spesifikasi Field Data pada Layar</w:t>
      </w:r>
      <w:r w:rsidR="00A05ADF">
        <w:rPr>
          <w:b w:val="0"/>
          <w:bCs/>
          <w:i/>
          <w:iCs/>
          <w:lang w:val="id-ID"/>
        </w:rPr>
        <w:t xml:space="preserve"> </w:t>
      </w:r>
      <w:r w:rsidR="00A05ADF" w:rsidRPr="0043243A">
        <w:rPr>
          <w:b w:val="0"/>
          <w:bCs/>
          <w:i/>
          <w:iCs/>
          <w:lang w:val="id-ID"/>
        </w:rPr>
        <w:t>- Tampilan Home/Dashboard Admin</w:t>
      </w:r>
      <w:bookmarkEnd w:id="135"/>
    </w:p>
    <w:tbl>
      <w:tblPr>
        <w:tblW w:w="9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9"/>
        <w:gridCol w:w="1695"/>
        <w:gridCol w:w="1561"/>
        <w:gridCol w:w="828"/>
        <w:gridCol w:w="925"/>
        <w:gridCol w:w="987"/>
        <w:gridCol w:w="1438"/>
      </w:tblGrid>
      <w:tr w:rsidR="00720E85" w:rsidRPr="00B307B0" w14:paraId="08E34A03" w14:textId="77777777" w:rsidTr="00E412D3">
        <w:tc>
          <w:tcPr>
            <w:tcW w:w="1659" w:type="dxa"/>
            <w:shd w:val="clear" w:color="auto" w:fill="CCCCCC"/>
            <w:vAlign w:val="center"/>
          </w:tcPr>
          <w:p w14:paraId="4188085D" w14:textId="77777777" w:rsidR="004F4A77" w:rsidRPr="004F4A77" w:rsidRDefault="004F4A77" w:rsidP="00E412D3">
            <w:pPr>
              <w:spacing w:after="0" w:line="240" w:lineRule="auto"/>
              <w:jc w:val="center"/>
              <w:rPr>
                <w:rFonts w:eastAsia="SimSun"/>
                <w:b/>
                <w:bCs w:val="0"/>
                <w:lang w:val="en-US" w:eastAsia="zh-CN"/>
              </w:rPr>
            </w:pPr>
            <w:bookmarkStart w:id="136" w:name="_Toc58693708"/>
            <w:r w:rsidRPr="004F4A77">
              <w:rPr>
                <w:rFonts w:eastAsia="SimSun"/>
                <w:b/>
                <w:bCs w:val="0"/>
                <w:lang w:val="en-US" w:eastAsia="zh-CN"/>
              </w:rPr>
              <w:t>Label</w:t>
            </w:r>
          </w:p>
        </w:tc>
        <w:tc>
          <w:tcPr>
            <w:tcW w:w="1695" w:type="dxa"/>
            <w:shd w:val="clear" w:color="auto" w:fill="CCCCCC"/>
            <w:vAlign w:val="center"/>
          </w:tcPr>
          <w:p w14:paraId="1AB5B61F" w14:textId="77777777" w:rsidR="004F4A77" w:rsidRPr="004F4A77" w:rsidRDefault="004F4A77" w:rsidP="00E412D3">
            <w:pPr>
              <w:spacing w:after="0" w:line="240" w:lineRule="auto"/>
              <w:jc w:val="center"/>
              <w:rPr>
                <w:rFonts w:eastAsia="SimSun"/>
                <w:b/>
                <w:bCs w:val="0"/>
                <w:lang w:val="en-US" w:eastAsia="zh-CN"/>
              </w:rPr>
            </w:pPr>
            <w:r w:rsidRPr="004F4A77">
              <w:rPr>
                <w:rFonts w:eastAsia="SimSun"/>
                <w:b/>
                <w:bCs w:val="0"/>
                <w:lang w:val="en-US" w:eastAsia="zh-CN"/>
              </w:rPr>
              <w:t>Field</w:t>
            </w:r>
          </w:p>
        </w:tc>
        <w:tc>
          <w:tcPr>
            <w:tcW w:w="1561" w:type="dxa"/>
            <w:shd w:val="clear" w:color="auto" w:fill="CCCCCC"/>
            <w:vAlign w:val="center"/>
          </w:tcPr>
          <w:p w14:paraId="4818910A" w14:textId="77777777" w:rsidR="004F4A77" w:rsidRPr="004F4A77" w:rsidRDefault="004F4A77" w:rsidP="00E412D3">
            <w:pPr>
              <w:spacing w:after="0" w:line="240" w:lineRule="auto"/>
              <w:jc w:val="center"/>
              <w:rPr>
                <w:rFonts w:eastAsia="SimSun"/>
                <w:b/>
                <w:bCs w:val="0"/>
                <w:lang w:val="en-US" w:eastAsia="zh-CN"/>
              </w:rPr>
            </w:pPr>
            <w:proofErr w:type="spellStart"/>
            <w:r w:rsidRPr="004F4A77">
              <w:rPr>
                <w:rFonts w:eastAsia="SimSun"/>
                <w:b/>
                <w:bCs w:val="0"/>
                <w:lang w:val="en-US" w:eastAsia="zh-CN"/>
              </w:rPr>
              <w:t>Tabel</w:t>
            </w:r>
            <w:proofErr w:type="spellEnd"/>
            <w:r w:rsidRPr="004F4A77">
              <w:rPr>
                <w:rFonts w:eastAsia="SimSun"/>
                <w:b/>
                <w:bCs w:val="0"/>
                <w:lang w:val="en-US" w:eastAsia="zh-CN"/>
              </w:rPr>
              <w:t>/Query</w:t>
            </w:r>
          </w:p>
        </w:tc>
        <w:tc>
          <w:tcPr>
            <w:tcW w:w="828" w:type="dxa"/>
            <w:shd w:val="clear" w:color="auto" w:fill="CCCCCC"/>
            <w:vAlign w:val="center"/>
          </w:tcPr>
          <w:p w14:paraId="7180F4F0" w14:textId="77777777" w:rsidR="004F4A77" w:rsidRPr="004F4A77" w:rsidRDefault="004F4A77" w:rsidP="00E412D3">
            <w:pPr>
              <w:spacing w:after="0" w:line="240" w:lineRule="auto"/>
              <w:jc w:val="center"/>
              <w:rPr>
                <w:rFonts w:eastAsia="SimSun"/>
                <w:b/>
                <w:bCs w:val="0"/>
                <w:lang w:val="en-US" w:eastAsia="zh-CN"/>
              </w:rPr>
            </w:pPr>
            <w:r w:rsidRPr="004F4A77">
              <w:rPr>
                <w:rFonts w:eastAsia="SimSun"/>
                <w:b/>
                <w:bCs w:val="0"/>
                <w:lang w:val="en-US" w:eastAsia="zh-CN"/>
              </w:rPr>
              <w:t>I/O</w:t>
            </w:r>
          </w:p>
        </w:tc>
        <w:tc>
          <w:tcPr>
            <w:tcW w:w="925" w:type="dxa"/>
            <w:shd w:val="clear" w:color="auto" w:fill="CCCCCC"/>
            <w:vAlign w:val="center"/>
          </w:tcPr>
          <w:p w14:paraId="7B417FE3" w14:textId="77777777" w:rsidR="004F4A77" w:rsidRPr="004F4A77" w:rsidRDefault="004F4A77" w:rsidP="00E412D3">
            <w:pPr>
              <w:spacing w:after="0" w:line="240" w:lineRule="auto"/>
              <w:jc w:val="center"/>
              <w:rPr>
                <w:rFonts w:eastAsia="SimSun"/>
                <w:b/>
                <w:bCs w:val="0"/>
                <w:lang w:val="en-US" w:eastAsia="zh-CN"/>
              </w:rPr>
            </w:pPr>
            <w:r w:rsidRPr="004F4A77">
              <w:rPr>
                <w:rFonts w:eastAsia="SimSun"/>
                <w:b/>
                <w:bCs w:val="0"/>
                <w:lang w:val="en-US" w:eastAsia="zh-CN"/>
              </w:rPr>
              <w:t>Format</w:t>
            </w:r>
          </w:p>
        </w:tc>
        <w:tc>
          <w:tcPr>
            <w:tcW w:w="987" w:type="dxa"/>
            <w:shd w:val="clear" w:color="auto" w:fill="CCCCCC"/>
            <w:vAlign w:val="center"/>
          </w:tcPr>
          <w:p w14:paraId="1AD42C77" w14:textId="77777777" w:rsidR="004F4A77" w:rsidRPr="004F4A77" w:rsidRDefault="004F4A77" w:rsidP="00E412D3">
            <w:pPr>
              <w:spacing w:after="0" w:line="240" w:lineRule="auto"/>
              <w:jc w:val="center"/>
              <w:rPr>
                <w:rFonts w:eastAsia="SimSun"/>
                <w:b/>
                <w:bCs w:val="0"/>
                <w:lang w:val="en-US" w:eastAsia="zh-CN"/>
              </w:rPr>
            </w:pPr>
            <w:proofErr w:type="spellStart"/>
            <w:r w:rsidRPr="004F4A77">
              <w:rPr>
                <w:rFonts w:eastAsia="SimSun"/>
                <w:b/>
                <w:bCs w:val="0"/>
                <w:lang w:val="en-US" w:eastAsia="zh-CN"/>
              </w:rPr>
              <w:t>Validasi</w:t>
            </w:r>
            <w:proofErr w:type="spellEnd"/>
          </w:p>
        </w:tc>
        <w:tc>
          <w:tcPr>
            <w:tcW w:w="1438" w:type="dxa"/>
            <w:shd w:val="clear" w:color="auto" w:fill="CCCCCC"/>
            <w:vAlign w:val="center"/>
          </w:tcPr>
          <w:p w14:paraId="58BA9497" w14:textId="77777777" w:rsidR="004F4A77" w:rsidRPr="004F4A77" w:rsidRDefault="004F4A77" w:rsidP="00E412D3">
            <w:pPr>
              <w:spacing w:after="0" w:line="240" w:lineRule="auto"/>
              <w:jc w:val="center"/>
              <w:rPr>
                <w:rFonts w:eastAsia="SimSun"/>
                <w:b/>
                <w:bCs w:val="0"/>
                <w:lang w:val="en-US" w:eastAsia="zh-CN"/>
              </w:rPr>
            </w:pPr>
            <w:proofErr w:type="spellStart"/>
            <w:r w:rsidRPr="004F4A77">
              <w:rPr>
                <w:rFonts w:eastAsia="SimSun"/>
                <w:b/>
                <w:bCs w:val="0"/>
                <w:lang w:val="en-US" w:eastAsia="zh-CN"/>
              </w:rPr>
              <w:t>Keterangan</w:t>
            </w:r>
            <w:proofErr w:type="spellEnd"/>
          </w:p>
        </w:tc>
      </w:tr>
      <w:tr w:rsidR="00720E85" w:rsidRPr="00B307B0" w14:paraId="38FCCA26" w14:textId="77777777" w:rsidTr="00E412D3">
        <w:tc>
          <w:tcPr>
            <w:tcW w:w="1659" w:type="dxa"/>
            <w:vAlign w:val="center"/>
          </w:tcPr>
          <w:p w14:paraId="129B10D0" w14:textId="7B3FFD03" w:rsidR="004F4A77" w:rsidRPr="002E5A74" w:rsidRDefault="001D47C7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txtNama</w:t>
            </w:r>
          </w:p>
        </w:tc>
        <w:tc>
          <w:tcPr>
            <w:tcW w:w="1695" w:type="dxa"/>
            <w:vAlign w:val="center"/>
          </w:tcPr>
          <w:p w14:paraId="61E0A61F" w14:textId="7D3E10C3" w:rsidR="004F4A77" w:rsidRPr="002E5A74" w:rsidRDefault="001D47C7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nama_user</w:t>
            </w:r>
          </w:p>
        </w:tc>
        <w:tc>
          <w:tcPr>
            <w:tcW w:w="1561" w:type="dxa"/>
            <w:vAlign w:val="center"/>
          </w:tcPr>
          <w:p w14:paraId="0251D3B3" w14:textId="600EAF3C" w:rsidR="004F4A77" w:rsidRPr="002E5A74" w:rsidRDefault="001D47C7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TUser</w:t>
            </w:r>
          </w:p>
        </w:tc>
        <w:tc>
          <w:tcPr>
            <w:tcW w:w="828" w:type="dxa"/>
            <w:vAlign w:val="center"/>
          </w:tcPr>
          <w:p w14:paraId="183324BD" w14:textId="77777777" w:rsidR="004F4A77" w:rsidRPr="002E5A74" w:rsidRDefault="004F4A77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Output</w:t>
            </w:r>
          </w:p>
        </w:tc>
        <w:tc>
          <w:tcPr>
            <w:tcW w:w="925" w:type="dxa"/>
            <w:vAlign w:val="center"/>
          </w:tcPr>
          <w:p w14:paraId="7D152EAA" w14:textId="05B2AA21" w:rsidR="004F4A77" w:rsidRPr="002E5A74" w:rsidRDefault="001D47C7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-</w:t>
            </w:r>
          </w:p>
        </w:tc>
        <w:tc>
          <w:tcPr>
            <w:tcW w:w="987" w:type="dxa"/>
            <w:vAlign w:val="center"/>
          </w:tcPr>
          <w:p w14:paraId="30AC35F5" w14:textId="77777777" w:rsidR="004F4A77" w:rsidRPr="007D243F" w:rsidRDefault="004F4A77" w:rsidP="00E412D3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r w:rsidRPr="007D243F">
              <w:rPr>
                <w:rFonts w:eastAsia="SimSun"/>
                <w:lang w:val="en-US" w:eastAsia="zh-CN"/>
              </w:rPr>
              <w:t>NOT NULL</w:t>
            </w:r>
          </w:p>
        </w:tc>
        <w:tc>
          <w:tcPr>
            <w:tcW w:w="1438" w:type="dxa"/>
            <w:vAlign w:val="center"/>
          </w:tcPr>
          <w:p w14:paraId="599EB7C4" w14:textId="04EEAD3E" w:rsidR="004F4A77" w:rsidRPr="002E5A74" w:rsidRDefault="001D47C7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Menampilkan nama dari user yang login pada system</w:t>
            </w:r>
          </w:p>
        </w:tc>
      </w:tr>
      <w:tr w:rsidR="00720E85" w:rsidRPr="00B307B0" w14:paraId="7CC115B3" w14:textId="77777777" w:rsidTr="00E412D3">
        <w:tc>
          <w:tcPr>
            <w:tcW w:w="1659" w:type="dxa"/>
            <w:vAlign w:val="center"/>
          </w:tcPr>
          <w:p w14:paraId="54E3D584" w14:textId="5BB63FD2" w:rsidR="004F4A77" w:rsidRPr="001D47C7" w:rsidRDefault="001D47C7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txtJabatan</w:t>
            </w:r>
          </w:p>
        </w:tc>
        <w:tc>
          <w:tcPr>
            <w:tcW w:w="1695" w:type="dxa"/>
            <w:vAlign w:val="center"/>
          </w:tcPr>
          <w:p w14:paraId="43830E42" w14:textId="501D2F2A" w:rsidR="004F4A77" w:rsidRPr="001D47C7" w:rsidRDefault="001D47C7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jabatan</w:t>
            </w:r>
          </w:p>
        </w:tc>
        <w:tc>
          <w:tcPr>
            <w:tcW w:w="1561" w:type="dxa"/>
            <w:vAlign w:val="center"/>
          </w:tcPr>
          <w:p w14:paraId="15C6C3A2" w14:textId="77777777" w:rsidR="004F4A77" w:rsidRPr="002E5A74" w:rsidRDefault="004F4A77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TUser</w:t>
            </w:r>
          </w:p>
        </w:tc>
        <w:tc>
          <w:tcPr>
            <w:tcW w:w="828" w:type="dxa"/>
            <w:vAlign w:val="center"/>
          </w:tcPr>
          <w:p w14:paraId="054BE689" w14:textId="77777777" w:rsidR="004F4A77" w:rsidRPr="007D243F" w:rsidRDefault="004F4A77" w:rsidP="00E412D3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r w:rsidRPr="007D243F">
              <w:rPr>
                <w:rFonts w:eastAsia="SimSun"/>
                <w:lang w:val="en-US" w:eastAsia="zh-CN"/>
              </w:rPr>
              <w:t>Output</w:t>
            </w:r>
          </w:p>
        </w:tc>
        <w:tc>
          <w:tcPr>
            <w:tcW w:w="925" w:type="dxa"/>
            <w:vAlign w:val="center"/>
          </w:tcPr>
          <w:p w14:paraId="4BD7D096" w14:textId="4C876419" w:rsidR="004F4A77" w:rsidRPr="001D47C7" w:rsidRDefault="001D47C7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-</w:t>
            </w:r>
          </w:p>
        </w:tc>
        <w:tc>
          <w:tcPr>
            <w:tcW w:w="987" w:type="dxa"/>
            <w:vAlign w:val="center"/>
          </w:tcPr>
          <w:p w14:paraId="3169FAE3" w14:textId="77777777" w:rsidR="004F4A77" w:rsidRPr="007D243F" w:rsidRDefault="004F4A77" w:rsidP="00E412D3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r w:rsidRPr="007D243F">
              <w:rPr>
                <w:rFonts w:eastAsia="SimSun"/>
                <w:lang w:val="en-US" w:eastAsia="zh-CN"/>
              </w:rPr>
              <w:t>NOT NULL</w:t>
            </w:r>
          </w:p>
        </w:tc>
        <w:tc>
          <w:tcPr>
            <w:tcW w:w="1438" w:type="dxa"/>
            <w:vAlign w:val="center"/>
          </w:tcPr>
          <w:p w14:paraId="49CA9BA0" w14:textId="3BF811F3" w:rsidR="004F4A77" w:rsidRPr="002E5A74" w:rsidRDefault="001D47C7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Menampilkan jabatan dari user yang login ke system</w:t>
            </w:r>
          </w:p>
        </w:tc>
      </w:tr>
      <w:tr w:rsidR="007A6F9E" w:rsidRPr="00B307B0" w14:paraId="36FD3AE9" w14:textId="77777777" w:rsidTr="00E412D3">
        <w:tc>
          <w:tcPr>
            <w:tcW w:w="1659" w:type="dxa"/>
            <w:vAlign w:val="center"/>
          </w:tcPr>
          <w:p w14:paraId="2505E90C" w14:textId="25CA1DAE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txtJmlPegawai</w:t>
            </w:r>
          </w:p>
        </w:tc>
        <w:tc>
          <w:tcPr>
            <w:tcW w:w="1695" w:type="dxa"/>
            <w:vAlign w:val="center"/>
          </w:tcPr>
          <w:p w14:paraId="6ECA40DB" w14:textId="5EC3F822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id_user</w:t>
            </w:r>
          </w:p>
        </w:tc>
        <w:tc>
          <w:tcPr>
            <w:tcW w:w="1561" w:type="dxa"/>
            <w:vAlign w:val="center"/>
          </w:tcPr>
          <w:p w14:paraId="6027070B" w14:textId="2FFE9E13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TAbsensi</w:t>
            </w:r>
          </w:p>
        </w:tc>
        <w:tc>
          <w:tcPr>
            <w:tcW w:w="828" w:type="dxa"/>
            <w:vAlign w:val="center"/>
          </w:tcPr>
          <w:p w14:paraId="54462A01" w14:textId="5F21BF0F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Output</w:t>
            </w:r>
          </w:p>
        </w:tc>
        <w:tc>
          <w:tcPr>
            <w:tcW w:w="925" w:type="dxa"/>
            <w:vAlign w:val="center"/>
          </w:tcPr>
          <w:p w14:paraId="22C64F9E" w14:textId="2CAB9431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-</w:t>
            </w:r>
          </w:p>
        </w:tc>
        <w:tc>
          <w:tcPr>
            <w:tcW w:w="987" w:type="dxa"/>
            <w:vAlign w:val="center"/>
          </w:tcPr>
          <w:p w14:paraId="2CE91F6A" w14:textId="2C85225D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NOT NULL</w:t>
            </w:r>
          </w:p>
        </w:tc>
        <w:tc>
          <w:tcPr>
            <w:tcW w:w="1438" w:type="dxa"/>
            <w:vAlign w:val="center"/>
          </w:tcPr>
          <w:p w14:paraId="0666F622" w14:textId="480750FA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Menampilkan jumlah pegawai yang bekerja pada perusahaan tersebut</w:t>
            </w:r>
          </w:p>
        </w:tc>
      </w:tr>
      <w:tr w:rsidR="007A6F9E" w:rsidRPr="00B307B0" w14:paraId="3010B26C" w14:textId="77777777" w:rsidTr="00E412D3">
        <w:tc>
          <w:tcPr>
            <w:tcW w:w="1659" w:type="dxa"/>
            <w:vAlign w:val="center"/>
          </w:tcPr>
          <w:p w14:paraId="294D7E2A" w14:textId="03A306D3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txtJmlCuti</w:t>
            </w:r>
          </w:p>
        </w:tc>
        <w:tc>
          <w:tcPr>
            <w:tcW w:w="1695" w:type="dxa"/>
            <w:vAlign w:val="center"/>
          </w:tcPr>
          <w:p w14:paraId="1CEDE9E7" w14:textId="1FC276C7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id_cuti</w:t>
            </w:r>
          </w:p>
        </w:tc>
        <w:tc>
          <w:tcPr>
            <w:tcW w:w="1561" w:type="dxa"/>
            <w:vAlign w:val="center"/>
          </w:tcPr>
          <w:p w14:paraId="6E32F1D2" w14:textId="42E709AA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TCuti</w:t>
            </w:r>
          </w:p>
        </w:tc>
        <w:tc>
          <w:tcPr>
            <w:tcW w:w="828" w:type="dxa"/>
            <w:vAlign w:val="center"/>
          </w:tcPr>
          <w:p w14:paraId="3373FA41" w14:textId="4BC4398C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Output</w:t>
            </w:r>
          </w:p>
        </w:tc>
        <w:tc>
          <w:tcPr>
            <w:tcW w:w="925" w:type="dxa"/>
            <w:vAlign w:val="center"/>
          </w:tcPr>
          <w:p w14:paraId="035457EC" w14:textId="41E07E76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-</w:t>
            </w:r>
          </w:p>
        </w:tc>
        <w:tc>
          <w:tcPr>
            <w:tcW w:w="987" w:type="dxa"/>
            <w:vAlign w:val="center"/>
          </w:tcPr>
          <w:p w14:paraId="55BDB713" w14:textId="26CABF57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NOT NULL</w:t>
            </w:r>
          </w:p>
        </w:tc>
        <w:tc>
          <w:tcPr>
            <w:tcW w:w="1438" w:type="dxa"/>
            <w:vAlign w:val="center"/>
          </w:tcPr>
          <w:p w14:paraId="6A253289" w14:textId="5ED57566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Menampilkan jumlah pegawai yang cuti</w:t>
            </w:r>
          </w:p>
        </w:tc>
      </w:tr>
      <w:tr w:rsidR="007A6F9E" w:rsidRPr="00B307B0" w14:paraId="6EBCF2D1" w14:textId="77777777" w:rsidTr="00E412D3">
        <w:tc>
          <w:tcPr>
            <w:tcW w:w="1659" w:type="dxa"/>
            <w:vAlign w:val="center"/>
          </w:tcPr>
          <w:p w14:paraId="6B9E842E" w14:textId="14B1A0F2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txtJmlAbsen</w:t>
            </w:r>
          </w:p>
        </w:tc>
        <w:tc>
          <w:tcPr>
            <w:tcW w:w="1695" w:type="dxa"/>
            <w:vAlign w:val="center"/>
          </w:tcPr>
          <w:p w14:paraId="3B41C475" w14:textId="1795D658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id_absensi</w:t>
            </w:r>
          </w:p>
        </w:tc>
        <w:tc>
          <w:tcPr>
            <w:tcW w:w="1561" w:type="dxa"/>
            <w:vAlign w:val="center"/>
          </w:tcPr>
          <w:p w14:paraId="651A9E22" w14:textId="20AF1909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TAbsensi</w:t>
            </w:r>
          </w:p>
        </w:tc>
        <w:tc>
          <w:tcPr>
            <w:tcW w:w="828" w:type="dxa"/>
            <w:vAlign w:val="center"/>
          </w:tcPr>
          <w:p w14:paraId="49317231" w14:textId="6B11F1C1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Output</w:t>
            </w:r>
          </w:p>
        </w:tc>
        <w:tc>
          <w:tcPr>
            <w:tcW w:w="925" w:type="dxa"/>
            <w:vAlign w:val="center"/>
          </w:tcPr>
          <w:p w14:paraId="08F6949A" w14:textId="167655B9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-</w:t>
            </w:r>
          </w:p>
        </w:tc>
        <w:tc>
          <w:tcPr>
            <w:tcW w:w="987" w:type="dxa"/>
            <w:vAlign w:val="center"/>
          </w:tcPr>
          <w:p w14:paraId="76AF8067" w14:textId="6D71DBE8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NOT NULL</w:t>
            </w:r>
          </w:p>
        </w:tc>
        <w:tc>
          <w:tcPr>
            <w:tcW w:w="1438" w:type="dxa"/>
            <w:vAlign w:val="center"/>
          </w:tcPr>
          <w:p w14:paraId="45DDF2EB" w14:textId="3F7066F8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Menampilkan jumlah </w:t>
            </w:r>
            <w:r>
              <w:rPr>
                <w:rFonts w:eastAsia="SimSun"/>
                <w:lang w:eastAsia="zh-CN"/>
              </w:rPr>
              <w:lastRenderedPageBreak/>
              <w:t>pegawai yang telah melakukan absensi.</w:t>
            </w:r>
          </w:p>
        </w:tc>
      </w:tr>
      <w:tr w:rsidR="007A6F9E" w:rsidRPr="00B307B0" w14:paraId="7BCF16E6" w14:textId="77777777" w:rsidTr="00E412D3">
        <w:tc>
          <w:tcPr>
            <w:tcW w:w="1659" w:type="dxa"/>
            <w:vAlign w:val="center"/>
          </w:tcPr>
          <w:p w14:paraId="20D4AD3D" w14:textId="585E83CD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lastRenderedPageBreak/>
              <w:t>txtNIP</w:t>
            </w:r>
          </w:p>
        </w:tc>
        <w:tc>
          <w:tcPr>
            <w:tcW w:w="1695" w:type="dxa"/>
            <w:vAlign w:val="center"/>
          </w:tcPr>
          <w:p w14:paraId="1A06BF8D" w14:textId="33188AFB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id_user</w:t>
            </w:r>
          </w:p>
        </w:tc>
        <w:tc>
          <w:tcPr>
            <w:tcW w:w="1561" w:type="dxa"/>
            <w:vAlign w:val="center"/>
          </w:tcPr>
          <w:p w14:paraId="0FEF3527" w14:textId="4A90DB7D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TUser</w:t>
            </w:r>
          </w:p>
        </w:tc>
        <w:tc>
          <w:tcPr>
            <w:tcW w:w="828" w:type="dxa"/>
            <w:vAlign w:val="center"/>
          </w:tcPr>
          <w:p w14:paraId="66D6E418" w14:textId="564E61BE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Output</w:t>
            </w:r>
          </w:p>
        </w:tc>
        <w:tc>
          <w:tcPr>
            <w:tcW w:w="925" w:type="dxa"/>
            <w:vAlign w:val="center"/>
          </w:tcPr>
          <w:p w14:paraId="5CF95F22" w14:textId="18089DA7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-</w:t>
            </w:r>
          </w:p>
        </w:tc>
        <w:tc>
          <w:tcPr>
            <w:tcW w:w="987" w:type="dxa"/>
            <w:vAlign w:val="center"/>
          </w:tcPr>
          <w:p w14:paraId="65C38333" w14:textId="0E69E137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NOT NULL</w:t>
            </w:r>
          </w:p>
        </w:tc>
        <w:tc>
          <w:tcPr>
            <w:tcW w:w="1438" w:type="dxa"/>
            <w:vAlign w:val="center"/>
          </w:tcPr>
          <w:p w14:paraId="188D324B" w14:textId="0DBD038D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Menampilkan nomor induk pegawai (NIP) pada system</w:t>
            </w:r>
          </w:p>
        </w:tc>
      </w:tr>
      <w:tr w:rsidR="007A6F9E" w:rsidRPr="00B307B0" w14:paraId="27442FA7" w14:textId="77777777" w:rsidTr="00E412D3">
        <w:tc>
          <w:tcPr>
            <w:tcW w:w="1659" w:type="dxa"/>
            <w:vAlign w:val="center"/>
          </w:tcPr>
          <w:p w14:paraId="3E350496" w14:textId="53F2B264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txtJabatan</w:t>
            </w:r>
          </w:p>
        </w:tc>
        <w:tc>
          <w:tcPr>
            <w:tcW w:w="1695" w:type="dxa"/>
            <w:vAlign w:val="center"/>
          </w:tcPr>
          <w:p w14:paraId="12FDCBC8" w14:textId="6F476146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id_user</w:t>
            </w:r>
          </w:p>
        </w:tc>
        <w:tc>
          <w:tcPr>
            <w:tcW w:w="1561" w:type="dxa"/>
            <w:vAlign w:val="center"/>
          </w:tcPr>
          <w:p w14:paraId="2D7F709A" w14:textId="206BB3E4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TUser</w:t>
            </w:r>
          </w:p>
        </w:tc>
        <w:tc>
          <w:tcPr>
            <w:tcW w:w="828" w:type="dxa"/>
            <w:vAlign w:val="center"/>
          </w:tcPr>
          <w:p w14:paraId="0D0F9F96" w14:textId="5EE0F63C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Output</w:t>
            </w:r>
          </w:p>
        </w:tc>
        <w:tc>
          <w:tcPr>
            <w:tcW w:w="925" w:type="dxa"/>
            <w:vAlign w:val="center"/>
          </w:tcPr>
          <w:p w14:paraId="2B69F697" w14:textId="775355C7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-</w:t>
            </w:r>
          </w:p>
        </w:tc>
        <w:tc>
          <w:tcPr>
            <w:tcW w:w="987" w:type="dxa"/>
            <w:vAlign w:val="center"/>
          </w:tcPr>
          <w:p w14:paraId="1B25C212" w14:textId="530EA868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NOT NULL</w:t>
            </w:r>
          </w:p>
        </w:tc>
        <w:tc>
          <w:tcPr>
            <w:tcW w:w="1438" w:type="dxa"/>
            <w:vAlign w:val="center"/>
          </w:tcPr>
          <w:p w14:paraId="1292DD65" w14:textId="2689CD56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Menampilkan jabatan user pada system</w:t>
            </w:r>
          </w:p>
        </w:tc>
      </w:tr>
      <w:tr w:rsidR="007A6F9E" w:rsidRPr="00B307B0" w14:paraId="48AAAD89" w14:textId="77777777" w:rsidTr="00E412D3">
        <w:tc>
          <w:tcPr>
            <w:tcW w:w="1659" w:type="dxa"/>
            <w:vAlign w:val="center"/>
          </w:tcPr>
          <w:p w14:paraId="43383861" w14:textId="4F9E81AC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txtTTL</w:t>
            </w:r>
          </w:p>
        </w:tc>
        <w:tc>
          <w:tcPr>
            <w:tcW w:w="1695" w:type="dxa"/>
            <w:vAlign w:val="center"/>
          </w:tcPr>
          <w:p w14:paraId="5ED7ABB7" w14:textId="552A6293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id_user</w:t>
            </w:r>
          </w:p>
        </w:tc>
        <w:tc>
          <w:tcPr>
            <w:tcW w:w="1561" w:type="dxa"/>
            <w:vAlign w:val="center"/>
          </w:tcPr>
          <w:p w14:paraId="12E37A74" w14:textId="56148C19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TUser</w:t>
            </w:r>
          </w:p>
        </w:tc>
        <w:tc>
          <w:tcPr>
            <w:tcW w:w="828" w:type="dxa"/>
            <w:vAlign w:val="center"/>
          </w:tcPr>
          <w:p w14:paraId="3BDD67FE" w14:textId="6D4F8E18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Output</w:t>
            </w:r>
          </w:p>
        </w:tc>
        <w:tc>
          <w:tcPr>
            <w:tcW w:w="925" w:type="dxa"/>
            <w:vAlign w:val="center"/>
          </w:tcPr>
          <w:p w14:paraId="37EB496D" w14:textId="200B27F4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-</w:t>
            </w:r>
          </w:p>
        </w:tc>
        <w:tc>
          <w:tcPr>
            <w:tcW w:w="987" w:type="dxa"/>
            <w:vAlign w:val="center"/>
          </w:tcPr>
          <w:p w14:paraId="586C9F61" w14:textId="67089195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NOT NULL</w:t>
            </w:r>
          </w:p>
        </w:tc>
        <w:tc>
          <w:tcPr>
            <w:tcW w:w="1438" w:type="dxa"/>
            <w:vAlign w:val="center"/>
          </w:tcPr>
          <w:p w14:paraId="5A2B42B3" w14:textId="5D5706D9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Menampilkan tempat &amp; tanggal lahir pada system pada system</w:t>
            </w:r>
          </w:p>
        </w:tc>
      </w:tr>
      <w:tr w:rsidR="007A6F9E" w:rsidRPr="00B307B0" w14:paraId="4CBCE45F" w14:textId="77777777" w:rsidTr="00E412D3">
        <w:tc>
          <w:tcPr>
            <w:tcW w:w="1659" w:type="dxa"/>
            <w:vAlign w:val="center"/>
          </w:tcPr>
          <w:p w14:paraId="659AF71F" w14:textId="466111BA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txtJenisKelamin</w:t>
            </w:r>
          </w:p>
        </w:tc>
        <w:tc>
          <w:tcPr>
            <w:tcW w:w="1695" w:type="dxa"/>
            <w:vAlign w:val="center"/>
          </w:tcPr>
          <w:p w14:paraId="05074365" w14:textId="2DE914BE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id_user</w:t>
            </w:r>
          </w:p>
        </w:tc>
        <w:tc>
          <w:tcPr>
            <w:tcW w:w="1561" w:type="dxa"/>
            <w:vAlign w:val="center"/>
          </w:tcPr>
          <w:p w14:paraId="02B13916" w14:textId="61CD8939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TUser</w:t>
            </w:r>
          </w:p>
        </w:tc>
        <w:tc>
          <w:tcPr>
            <w:tcW w:w="828" w:type="dxa"/>
            <w:vAlign w:val="center"/>
          </w:tcPr>
          <w:p w14:paraId="63E7A7BA" w14:textId="2516457F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Output</w:t>
            </w:r>
          </w:p>
        </w:tc>
        <w:tc>
          <w:tcPr>
            <w:tcW w:w="925" w:type="dxa"/>
            <w:vAlign w:val="center"/>
          </w:tcPr>
          <w:p w14:paraId="491A8741" w14:textId="6274E14A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-</w:t>
            </w:r>
          </w:p>
        </w:tc>
        <w:tc>
          <w:tcPr>
            <w:tcW w:w="987" w:type="dxa"/>
            <w:vAlign w:val="center"/>
          </w:tcPr>
          <w:p w14:paraId="19C39CAF" w14:textId="38F3D104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NOT NULL</w:t>
            </w:r>
          </w:p>
        </w:tc>
        <w:tc>
          <w:tcPr>
            <w:tcW w:w="1438" w:type="dxa"/>
            <w:vAlign w:val="center"/>
          </w:tcPr>
          <w:p w14:paraId="005EB7C6" w14:textId="054BB971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Menampilkan jenis kelamin pada system</w:t>
            </w:r>
          </w:p>
        </w:tc>
      </w:tr>
      <w:tr w:rsidR="007A6F9E" w:rsidRPr="00B307B0" w14:paraId="01179BC0" w14:textId="77777777" w:rsidTr="00E412D3">
        <w:tc>
          <w:tcPr>
            <w:tcW w:w="1659" w:type="dxa"/>
            <w:vAlign w:val="center"/>
          </w:tcPr>
          <w:p w14:paraId="4D4D1EB4" w14:textId="17876D18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txtPendTerakhir</w:t>
            </w:r>
          </w:p>
        </w:tc>
        <w:tc>
          <w:tcPr>
            <w:tcW w:w="1695" w:type="dxa"/>
            <w:vAlign w:val="center"/>
          </w:tcPr>
          <w:p w14:paraId="229FCEF6" w14:textId="4B6ABE35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id_user</w:t>
            </w:r>
          </w:p>
        </w:tc>
        <w:tc>
          <w:tcPr>
            <w:tcW w:w="1561" w:type="dxa"/>
            <w:vAlign w:val="center"/>
          </w:tcPr>
          <w:p w14:paraId="67D37899" w14:textId="590FD80F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TUser</w:t>
            </w:r>
          </w:p>
        </w:tc>
        <w:tc>
          <w:tcPr>
            <w:tcW w:w="828" w:type="dxa"/>
            <w:vAlign w:val="center"/>
          </w:tcPr>
          <w:p w14:paraId="36C67F7E" w14:textId="4FE0AB5D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Output</w:t>
            </w:r>
          </w:p>
        </w:tc>
        <w:tc>
          <w:tcPr>
            <w:tcW w:w="925" w:type="dxa"/>
            <w:vAlign w:val="center"/>
          </w:tcPr>
          <w:p w14:paraId="7815CC8D" w14:textId="791AE88C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-</w:t>
            </w:r>
          </w:p>
        </w:tc>
        <w:tc>
          <w:tcPr>
            <w:tcW w:w="987" w:type="dxa"/>
            <w:vAlign w:val="center"/>
          </w:tcPr>
          <w:p w14:paraId="77553DDF" w14:textId="185833EE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NOT NULL</w:t>
            </w:r>
          </w:p>
        </w:tc>
        <w:tc>
          <w:tcPr>
            <w:tcW w:w="1438" w:type="dxa"/>
            <w:vAlign w:val="center"/>
          </w:tcPr>
          <w:p w14:paraId="1C338F92" w14:textId="5CC8BC8A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Menampilkan pendidikan terakhir pada system</w:t>
            </w:r>
          </w:p>
        </w:tc>
      </w:tr>
      <w:tr w:rsidR="007A6F9E" w:rsidRPr="00B307B0" w14:paraId="66DED632" w14:textId="77777777" w:rsidTr="00E412D3">
        <w:tc>
          <w:tcPr>
            <w:tcW w:w="1659" w:type="dxa"/>
            <w:vAlign w:val="center"/>
          </w:tcPr>
          <w:p w14:paraId="6A3ECC40" w14:textId="52C9723E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txtPengumuman</w:t>
            </w:r>
          </w:p>
        </w:tc>
        <w:tc>
          <w:tcPr>
            <w:tcW w:w="1695" w:type="dxa"/>
            <w:vAlign w:val="center"/>
          </w:tcPr>
          <w:p w14:paraId="062E981B" w14:textId="0F714CF0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id_pengumuman</w:t>
            </w:r>
          </w:p>
        </w:tc>
        <w:tc>
          <w:tcPr>
            <w:tcW w:w="1561" w:type="dxa"/>
            <w:vAlign w:val="center"/>
          </w:tcPr>
          <w:p w14:paraId="448E0A04" w14:textId="71793E85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TPengumuman</w:t>
            </w:r>
          </w:p>
        </w:tc>
        <w:tc>
          <w:tcPr>
            <w:tcW w:w="828" w:type="dxa"/>
            <w:vAlign w:val="center"/>
          </w:tcPr>
          <w:p w14:paraId="18231CDD" w14:textId="71E23B9B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Output</w:t>
            </w:r>
          </w:p>
        </w:tc>
        <w:tc>
          <w:tcPr>
            <w:tcW w:w="925" w:type="dxa"/>
            <w:vAlign w:val="center"/>
          </w:tcPr>
          <w:p w14:paraId="161702DC" w14:textId="0F15A29F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-</w:t>
            </w:r>
          </w:p>
        </w:tc>
        <w:tc>
          <w:tcPr>
            <w:tcW w:w="987" w:type="dxa"/>
            <w:vAlign w:val="center"/>
          </w:tcPr>
          <w:p w14:paraId="0BD56AB9" w14:textId="4C0C643C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NOT NULL</w:t>
            </w:r>
          </w:p>
        </w:tc>
        <w:tc>
          <w:tcPr>
            <w:tcW w:w="1438" w:type="dxa"/>
            <w:vAlign w:val="center"/>
          </w:tcPr>
          <w:p w14:paraId="156BE28C" w14:textId="0033EAC4" w:rsidR="007A6F9E" w:rsidRDefault="007A6F9E" w:rsidP="00E412D3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Menampilkan pengumuman pada system</w:t>
            </w:r>
          </w:p>
        </w:tc>
      </w:tr>
    </w:tbl>
    <w:p w14:paraId="3A79704B" w14:textId="77777777" w:rsidR="00970531" w:rsidRDefault="00970531" w:rsidP="00970531">
      <w:pPr>
        <w:pStyle w:val="Heading4"/>
        <w:numPr>
          <w:ilvl w:val="0"/>
          <w:numId w:val="0"/>
        </w:numPr>
        <w:spacing w:before="0" w:after="0"/>
        <w:ind w:left="864"/>
        <w:rPr>
          <w:rFonts w:eastAsia="SimSun" w:cs="Arial"/>
          <w:szCs w:val="24"/>
          <w:lang w:val="en-US" w:eastAsia="zh-CN"/>
        </w:rPr>
      </w:pPr>
    </w:p>
    <w:p w14:paraId="4368B81A" w14:textId="1DA412FF" w:rsidR="00583AF9" w:rsidRPr="00B307B0" w:rsidRDefault="00583AF9" w:rsidP="00583AF9">
      <w:pPr>
        <w:pStyle w:val="Heading4"/>
        <w:tabs>
          <w:tab w:val="clear" w:pos="864"/>
          <w:tab w:val="num" w:pos="993"/>
        </w:tabs>
        <w:spacing w:before="0" w:after="0"/>
        <w:rPr>
          <w:rFonts w:eastAsia="SimSun" w:cs="Arial"/>
          <w:szCs w:val="24"/>
          <w:lang w:val="en-US" w:eastAsia="zh-CN"/>
        </w:rPr>
      </w:pPr>
      <w:proofErr w:type="spellStart"/>
      <w:r w:rsidRPr="00B307B0">
        <w:rPr>
          <w:rFonts w:eastAsia="SimSun" w:cs="Arial"/>
          <w:szCs w:val="24"/>
          <w:lang w:val="en-US" w:eastAsia="zh-CN"/>
        </w:rPr>
        <w:t>Spesifikasi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Function Key/</w:t>
      </w:r>
      <w:proofErr w:type="spellStart"/>
      <w:r w:rsidRPr="00B307B0">
        <w:rPr>
          <w:rFonts w:eastAsia="SimSun" w:cs="Arial"/>
          <w:szCs w:val="24"/>
          <w:lang w:val="en-US" w:eastAsia="zh-CN"/>
        </w:rPr>
        <w:t>Objek-Objek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Pada </w:t>
      </w:r>
      <w:proofErr w:type="spellStart"/>
      <w:r w:rsidRPr="00B307B0">
        <w:rPr>
          <w:rFonts w:eastAsia="SimSun" w:cs="Arial"/>
          <w:szCs w:val="24"/>
          <w:lang w:val="en-US" w:eastAsia="zh-CN"/>
        </w:rPr>
        <w:t>Layar</w:t>
      </w:r>
      <w:bookmarkEnd w:id="136"/>
      <w:proofErr w:type="spellEnd"/>
    </w:p>
    <w:p w14:paraId="4C6C09AA" w14:textId="51CE1F7B" w:rsidR="003D2B03" w:rsidRPr="003D2B03" w:rsidRDefault="003D2B03" w:rsidP="003D2B03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137" w:name="_Toc58177387"/>
      <w:proofErr w:type="spellStart"/>
      <w:r w:rsidRPr="003D2B03">
        <w:rPr>
          <w:b w:val="0"/>
          <w:bCs/>
          <w:i/>
          <w:iCs/>
        </w:rPr>
        <w:t>Tabel</w:t>
      </w:r>
      <w:proofErr w:type="spellEnd"/>
      <w:r w:rsidRPr="003D2B03">
        <w:rPr>
          <w:b w:val="0"/>
          <w:bCs/>
          <w:i/>
          <w:iCs/>
        </w:rPr>
        <w:t xml:space="preserve"> </w:t>
      </w:r>
      <w:r w:rsidRPr="003D2B03">
        <w:rPr>
          <w:b w:val="0"/>
          <w:bCs/>
          <w:i/>
          <w:iCs/>
        </w:rPr>
        <w:fldChar w:fldCharType="begin"/>
      </w:r>
      <w:r w:rsidRPr="003D2B03">
        <w:rPr>
          <w:b w:val="0"/>
          <w:bCs/>
          <w:i/>
          <w:iCs/>
        </w:rPr>
        <w:instrText xml:space="preserve"> SEQ Tabel \* ARABIC </w:instrText>
      </w:r>
      <w:r w:rsidRPr="003D2B03">
        <w:rPr>
          <w:b w:val="0"/>
          <w:bCs/>
          <w:i/>
          <w:iCs/>
        </w:rPr>
        <w:fldChar w:fldCharType="separate"/>
      </w:r>
      <w:r w:rsidR="00F307A6">
        <w:rPr>
          <w:b w:val="0"/>
          <w:bCs/>
          <w:i/>
          <w:iCs/>
          <w:noProof/>
        </w:rPr>
        <w:t>26</w:t>
      </w:r>
      <w:r w:rsidRPr="003D2B03">
        <w:rPr>
          <w:b w:val="0"/>
          <w:bCs/>
          <w:i/>
          <w:iCs/>
        </w:rPr>
        <w:fldChar w:fldCharType="end"/>
      </w:r>
      <w:r w:rsidRPr="003D2B03">
        <w:rPr>
          <w:b w:val="0"/>
          <w:bCs/>
          <w:i/>
          <w:iCs/>
          <w:lang w:val="id-ID"/>
        </w:rPr>
        <w:t xml:space="preserve"> Spesifikasi Function Key / Objek Objek pada Layar</w:t>
      </w:r>
      <w:r w:rsidR="00A05ADF">
        <w:rPr>
          <w:b w:val="0"/>
          <w:bCs/>
          <w:i/>
          <w:iCs/>
          <w:lang w:val="id-ID"/>
        </w:rPr>
        <w:t xml:space="preserve"> </w:t>
      </w:r>
      <w:r w:rsidR="00A05ADF" w:rsidRPr="0043243A">
        <w:rPr>
          <w:b w:val="0"/>
          <w:bCs/>
          <w:i/>
          <w:iCs/>
          <w:lang w:val="id-ID"/>
        </w:rPr>
        <w:t>- Tampilan Home/Dashboard Admin</w:t>
      </w:r>
      <w:bookmarkEnd w:id="137"/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2122"/>
        <w:gridCol w:w="5107"/>
      </w:tblGrid>
      <w:tr w:rsidR="00583AF9" w:rsidRPr="00B307B0" w14:paraId="05E27DBF" w14:textId="77777777" w:rsidTr="003055DF">
        <w:tc>
          <w:tcPr>
            <w:tcW w:w="1872" w:type="dxa"/>
            <w:shd w:val="clear" w:color="auto" w:fill="CCCCCC"/>
          </w:tcPr>
          <w:p w14:paraId="236B8D8C" w14:textId="77777777" w:rsidR="00583AF9" w:rsidRPr="00C90FC9" w:rsidRDefault="00583AF9" w:rsidP="00583AF9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C90FC9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Id_Objek</w:t>
            </w:r>
            <w:proofErr w:type="spellEnd"/>
          </w:p>
        </w:tc>
        <w:tc>
          <w:tcPr>
            <w:tcW w:w="2122" w:type="dxa"/>
            <w:shd w:val="clear" w:color="auto" w:fill="CCCCCC"/>
          </w:tcPr>
          <w:p w14:paraId="7021EE00" w14:textId="77777777" w:rsidR="00583AF9" w:rsidRPr="00C90FC9" w:rsidRDefault="00583AF9" w:rsidP="00583AF9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C90FC9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Jenis</w:t>
            </w:r>
            <w:proofErr w:type="spellEnd"/>
          </w:p>
        </w:tc>
        <w:tc>
          <w:tcPr>
            <w:tcW w:w="5107" w:type="dxa"/>
            <w:shd w:val="clear" w:color="auto" w:fill="CCCCCC"/>
          </w:tcPr>
          <w:p w14:paraId="60B47467" w14:textId="77777777" w:rsidR="00583AF9" w:rsidRPr="00C90FC9" w:rsidRDefault="00583AF9" w:rsidP="00583AF9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C90FC9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Keterangan</w:t>
            </w:r>
            <w:proofErr w:type="spellEnd"/>
          </w:p>
        </w:tc>
      </w:tr>
      <w:tr w:rsidR="00583AF9" w:rsidRPr="00B307B0" w14:paraId="339E24C3" w14:textId="77777777" w:rsidTr="003055DF">
        <w:tc>
          <w:tcPr>
            <w:tcW w:w="1872" w:type="dxa"/>
          </w:tcPr>
          <w:p w14:paraId="5CFEB232" w14:textId="14E903CD" w:rsidR="00583AF9" w:rsidRPr="003055DF" w:rsidRDefault="003055DF" w:rsidP="00583AF9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btnDashboard</w:t>
            </w:r>
          </w:p>
        </w:tc>
        <w:tc>
          <w:tcPr>
            <w:tcW w:w="2122" w:type="dxa"/>
          </w:tcPr>
          <w:p w14:paraId="32070FA4" w14:textId="77777777" w:rsidR="00583AF9" w:rsidRPr="00970531" w:rsidRDefault="00583AF9" w:rsidP="003055DF">
            <w:pPr>
              <w:spacing w:after="0" w:line="240" w:lineRule="auto"/>
              <w:jc w:val="center"/>
              <w:rPr>
                <w:rFonts w:eastAsia="SimSun"/>
                <w:sz w:val="20"/>
                <w:szCs w:val="20"/>
                <w:lang w:val="en-US" w:eastAsia="zh-CN"/>
              </w:rPr>
            </w:pPr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Button</w:t>
            </w:r>
          </w:p>
        </w:tc>
        <w:tc>
          <w:tcPr>
            <w:tcW w:w="5107" w:type="dxa"/>
          </w:tcPr>
          <w:p w14:paraId="53EFDA7F" w14:textId="203853A0" w:rsidR="00583AF9" w:rsidRPr="006B7D24" w:rsidRDefault="00583AF9" w:rsidP="00583AF9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Jika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diklik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akan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menjalankan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ALGO-</w:t>
            </w:r>
            <w:r w:rsidR="006B7D24">
              <w:rPr>
                <w:rFonts w:eastAsia="SimSun"/>
                <w:sz w:val="20"/>
                <w:szCs w:val="20"/>
                <w:lang w:eastAsia="zh-CN"/>
              </w:rPr>
              <w:t>3</w:t>
            </w:r>
          </w:p>
        </w:tc>
      </w:tr>
      <w:tr w:rsidR="003055DF" w:rsidRPr="00B307B0" w14:paraId="534D3126" w14:textId="77777777" w:rsidTr="003055DF">
        <w:tc>
          <w:tcPr>
            <w:tcW w:w="1872" w:type="dxa"/>
          </w:tcPr>
          <w:p w14:paraId="43C87A8D" w14:textId="5B2FFA39" w:rsidR="003055DF" w:rsidRPr="003055DF" w:rsidRDefault="003055DF" w:rsidP="00583AF9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btnDaftarPegawai</w:t>
            </w:r>
          </w:p>
        </w:tc>
        <w:tc>
          <w:tcPr>
            <w:tcW w:w="2122" w:type="dxa"/>
          </w:tcPr>
          <w:p w14:paraId="7D124724" w14:textId="3C0329F3" w:rsidR="003055DF" w:rsidRPr="00970531" w:rsidRDefault="003055DF" w:rsidP="003055DF">
            <w:pPr>
              <w:spacing w:after="0" w:line="240" w:lineRule="auto"/>
              <w:jc w:val="center"/>
              <w:rPr>
                <w:rFonts w:eastAsia="SimSun"/>
                <w:sz w:val="20"/>
                <w:szCs w:val="20"/>
                <w:lang w:val="en-US" w:eastAsia="zh-CN"/>
              </w:rPr>
            </w:pPr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Button</w:t>
            </w:r>
          </w:p>
        </w:tc>
        <w:tc>
          <w:tcPr>
            <w:tcW w:w="5107" w:type="dxa"/>
          </w:tcPr>
          <w:p w14:paraId="41401AB4" w14:textId="2BECF772" w:rsidR="003055DF" w:rsidRPr="00D35176" w:rsidRDefault="00D35176" w:rsidP="00583AF9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Jika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diklik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akan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menjalankan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ALGO-</w:t>
            </w:r>
            <w:r>
              <w:rPr>
                <w:rFonts w:eastAsia="SimSun"/>
                <w:sz w:val="20"/>
                <w:szCs w:val="20"/>
                <w:lang w:eastAsia="zh-CN"/>
              </w:rPr>
              <w:t>4</w:t>
            </w:r>
          </w:p>
        </w:tc>
      </w:tr>
      <w:tr w:rsidR="003055DF" w:rsidRPr="00B307B0" w14:paraId="57ABA660" w14:textId="77777777" w:rsidTr="003055DF">
        <w:tc>
          <w:tcPr>
            <w:tcW w:w="1872" w:type="dxa"/>
          </w:tcPr>
          <w:p w14:paraId="12D1941E" w14:textId="1352511C" w:rsidR="003055DF" w:rsidRDefault="003055DF" w:rsidP="00583AF9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btnDaftarCuti</w:t>
            </w:r>
          </w:p>
        </w:tc>
        <w:tc>
          <w:tcPr>
            <w:tcW w:w="2122" w:type="dxa"/>
          </w:tcPr>
          <w:p w14:paraId="0D2BFBC6" w14:textId="606D16D5" w:rsidR="003055DF" w:rsidRPr="00970531" w:rsidRDefault="003055DF" w:rsidP="003055DF">
            <w:pPr>
              <w:spacing w:after="0" w:line="240" w:lineRule="auto"/>
              <w:jc w:val="center"/>
              <w:rPr>
                <w:rFonts w:eastAsia="SimSun"/>
                <w:sz w:val="20"/>
                <w:szCs w:val="20"/>
                <w:lang w:val="en-US" w:eastAsia="zh-CN"/>
              </w:rPr>
            </w:pPr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Button</w:t>
            </w:r>
          </w:p>
        </w:tc>
        <w:tc>
          <w:tcPr>
            <w:tcW w:w="5107" w:type="dxa"/>
          </w:tcPr>
          <w:p w14:paraId="6B66893C" w14:textId="3CDD8D7B" w:rsidR="003055DF" w:rsidRPr="00D35176" w:rsidRDefault="00D35176" w:rsidP="00583AF9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Jika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diklik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akan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menjalankan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ALGO-</w:t>
            </w:r>
            <w:r>
              <w:rPr>
                <w:rFonts w:eastAsia="SimSun"/>
                <w:sz w:val="20"/>
                <w:szCs w:val="20"/>
                <w:lang w:eastAsia="zh-CN"/>
              </w:rPr>
              <w:t>5</w:t>
            </w:r>
          </w:p>
        </w:tc>
      </w:tr>
      <w:tr w:rsidR="003055DF" w:rsidRPr="00B307B0" w14:paraId="56215CE6" w14:textId="77777777" w:rsidTr="003055DF">
        <w:tc>
          <w:tcPr>
            <w:tcW w:w="1872" w:type="dxa"/>
          </w:tcPr>
          <w:p w14:paraId="05026610" w14:textId="43BB3064" w:rsidR="003055DF" w:rsidRDefault="003055DF" w:rsidP="00583AF9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btnDaftarAbsensi</w:t>
            </w:r>
          </w:p>
        </w:tc>
        <w:tc>
          <w:tcPr>
            <w:tcW w:w="2122" w:type="dxa"/>
          </w:tcPr>
          <w:p w14:paraId="48122D82" w14:textId="5411D520" w:rsidR="003055DF" w:rsidRPr="00970531" w:rsidRDefault="003055DF" w:rsidP="003055DF">
            <w:pPr>
              <w:spacing w:after="0" w:line="240" w:lineRule="auto"/>
              <w:jc w:val="center"/>
              <w:rPr>
                <w:rFonts w:eastAsia="SimSun"/>
                <w:sz w:val="20"/>
                <w:szCs w:val="20"/>
                <w:lang w:val="en-US" w:eastAsia="zh-CN"/>
              </w:rPr>
            </w:pPr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Button</w:t>
            </w:r>
          </w:p>
        </w:tc>
        <w:tc>
          <w:tcPr>
            <w:tcW w:w="5107" w:type="dxa"/>
          </w:tcPr>
          <w:p w14:paraId="7C68A8D1" w14:textId="1A8982F3" w:rsidR="003055DF" w:rsidRPr="00D35176" w:rsidRDefault="00D35176" w:rsidP="00583AF9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Jika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diklik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akan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menjalankan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ALGO-</w:t>
            </w:r>
            <w:r>
              <w:rPr>
                <w:rFonts w:eastAsia="SimSun"/>
                <w:sz w:val="20"/>
                <w:szCs w:val="20"/>
                <w:lang w:eastAsia="zh-CN"/>
              </w:rPr>
              <w:t>6</w:t>
            </w:r>
          </w:p>
        </w:tc>
      </w:tr>
      <w:tr w:rsidR="003055DF" w:rsidRPr="00B307B0" w14:paraId="5CFC35B7" w14:textId="77777777" w:rsidTr="003055DF">
        <w:tc>
          <w:tcPr>
            <w:tcW w:w="1872" w:type="dxa"/>
          </w:tcPr>
          <w:p w14:paraId="5D2AECB9" w14:textId="764ECB61" w:rsidR="003055DF" w:rsidRDefault="003055DF" w:rsidP="00583AF9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btnInputGaji</w:t>
            </w:r>
          </w:p>
        </w:tc>
        <w:tc>
          <w:tcPr>
            <w:tcW w:w="2122" w:type="dxa"/>
          </w:tcPr>
          <w:p w14:paraId="52C86A2B" w14:textId="4B2A0E1B" w:rsidR="003055DF" w:rsidRPr="00970531" w:rsidRDefault="003055DF" w:rsidP="003055DF">
            <w:pPr>
              <w:spacing w:after="0" w:line="240" w:lineRule="auto"/>
              <w:jc w:val="center"/>
              <w:rPr>
                <w:rFonts w:eastAsia="SimSun"/>
                <w:sz w:val="20"/>
                <w:szCs w:val="20"/>
                <w:lang w:val="en-US" w:eastAsia="zh-CN"/>
              </w:rPr>
            </w:pPr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Button</w:t>
            </w:r>
          </w:p>
        </w:tc>
        <w:tc>
          <w:tcPr>
            <w:tcW w:w="5107" w:type="dxa"/>
          </w:tcPr>
          <w:p w14:paraId="6D9DE236" w14:textId="1F63F31C" w:rsidR="003055DF" w:rsidRPr="000952DC" w:rsidRDefault="00D35176" w:rsidP="00583AF9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Jika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diklik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akan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menjalankan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ALGO-</w:t>
            </w:r>
            <w:r w:rsidR="000952DC">
              <w:rPr>
                <w:rFonts w:eastAsia="SimSun"/>
                <w:sz w:val="20"/>
                <w:szCs w:val="20"/>
                <w:lang w:eastAsia="zh-CN"/>
              </w:rPr>
              <w:t>8</w:t>
            </w:r>
          </w:p>
        </w:tc>
      </w:tr>
      <w:tr w:rsidR="003055DF" w:rsidRPr="00B307B0" w14:paraId="10280FB6" w14:textId="77777777" w:rsidTr="003055DF">
        <w:tc>
          <w:tcPr>
            <w:tcW w:w="1872" w:type="dxa"/>
          </w:tcPr>
          <w:p w14:paraId="0B04E2CA" w14:textId="4D5FAEDC" w:rsidR="003055DF" w:rsidRDefault="003055DF" w:rsidP="00583AF9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btnEditProfile</w:t>
            </w:r>
          </w:p>
        </w:tc>
        <w:tc>
          <w:tcPr>
            <w:tcW w:w="2122" w:type="dxa"/>
          </w:tcPr>
          <w:p w14:paraId="557D207F" w14:textId="276C07B7" w:rsidR="003055DF" w:rsidRPr="00970531" w:rsidRDefault="003055DF" w:rsidP="003055DF">
            <w:pPr>
              <w:spacing w:after="0" w:line="240" w:lineRule="auto"/>
              <w:jc w:val="center"/>
              <w:rPr>
                <w:rFonts w:eastAsia="SimSun"/>
                <w:sz w:val="20"/>
                <w:szCs w:val="20"/>
                <w:lang w:val="en-US" w:eastAsia="zh-CN"/>
              </w:rPr>
            </w:pPr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Button</w:t>
            </w:r>
          </w:p>
        </w:tc>
        <w:tc>
          <w:tcPr>
            <w:tcW w:w="5107" w:type="dxa"/>
          </w:tcPr>
          <w:p w14:paraId="3C547C0F" w14:textId="10296713" w:rsidR="003055DF" w:rsidRPr="000952DC" w:rsidRDefault="00D35176" w:rsidP="00583AF9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Jika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diklik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akan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menjalankan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ALGO-</w:t>
            </w:r>
            <w:r w:rsidR="000952DC">
              <w:rPr>
                <w:rFonts w:eastAsia="SimSun"/>
                <w:sz w:val="20"/>
                <w:szCs w:val="20"/>
                <w:lang w:eastAsia="zh-CN"/>
              </w:rPr>
              <w:t>7</w:t>
            </w:r>
          </w:p>
        </w:tc>
      </w:tr>
    </w:tbl>
    <w:p w14:paraId="5ED7F377" w14:textId="77777777" w:rsidR="00970531" w:rsidRDefault="00970531" w:rsidP="00970531">
      <w:pPr>
        <w:pStyle w:val="Heading4"/>
        <w:numPr>
          <w:ilvl w:val="0"/>
          <w:numId w:val="0"/>
        </w:numPr>
        <w:spacing w:before="0" w:after="0"/>
        <w:ind w:left="864"/>
        <w:rPr>
          <w:rFonts w:eastAsia="SimSun" w:cs="Arial"/>
          <w:szCs w:val="24"/>
          <w:lang w:val="en-US" w:eastAsia="zh-CN"/>
        </w:rPr>
      </w:pPr>
      <w:bookmarkStart w:id="138" w:name="_Toc58693709"/>
    </w:p>
    <w:p w14:paraId="4FD92B78" w14:textId="1A378437" w:rsidR="00970531" w:rsidRPr="00970531" w:rsidRDefault="00583AF9" w:rsidP="00970531">
      <w:pPr>
        <w:pStyle w:val="Heading4"/>
        <w:tabs>
          <w:tab w:val="clear" w:pos="864"/>
          <w:tab w:val="num" w:pos="993"/>
        </w:tabs>
        <w:spacing w:before="0" w:after="0"/>
        <w:rPr>
          <w:rFonts w:eastAsia="SimSun" w:cs="Arial"/>
          <w:szCs w:val="24"/>
          <w:lang w:val="en-US" w:eastAsia="zh-CN"/>
        </w:rPr>
      </w:pPr>
      <w:proofErr w:type="spellStart"/>
      <w:r w:rsidRPr="00B307B0">
        <w:rPr>
          <w:rFonts w:eastAsia="SimSun" w:cs="Arial"/>
          <w:szCs w:val="24"/>
          <w:lang w:val="en-US" w:eastAsia="zh-CN"/>
        </w:rPr>
        <w:t>Spesifikasi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</w:t>
      </w:r>
      <w:proofErr w:type="spellStart"/>
      <w:r w:rsidRPr="00B307B0">
        <w:rPr>
          <w:rFonts w:eastAsia="SimSun" w:cs="Arial"/>
          <w:szCs w:val="24"/>
          <w:lang w:val="en-US" w:eastAsia="zh-CN"/>
        </w:rPr>
        <w:t>Layar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</w:t>
      </w:r>
      <w:proofErr w:type="spellStart"/>
      <w:r w:rsidRPr="00B307B0">
        <w:rPr>
          <w:rFonts w:eastAsia="SimSun" w:cs="Arial"/>
          <w:szCs w:val="24"/>
          <w:lang w:val="en-US" w:eastAsia="zh-CN"/>
        </w:rPr>
        <w:t>Pesan</w:t>
      </w:r>
      <w:bookmarkEnd w:id="138"/>
      <w:proofErr w:type="spellEnd"/>
    </w:p>
    <w:p w14:paraId="3CB46F7E" w14:textId="26C438DE" w:rsidR="004C6E52" w:rsidRPr="004C6E52" w:rsidRDefault="004C6E52" w:rsidP="004C6E52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139" w:name="_Toc58177388"/>
      <w:proofErr w:type="spellStart"/>
      <w:r w:rsidRPr="004C6E52">
        <w:rPr>
          <w:b w:val="0"/>
          <w:bCs/>
          <w:i/>
          <w:iCs/>
        </w:rPr>
        <w:t>Tabel</w:t>
      </w:r>
      <w:proofErr w:type="spellEnd"/>
      <w:r w:rsidRPr="004C6E52">
        <w:rPr>
          <w:b w:val="0"/>
          <w:bCs/>
          <w:i/>
          <w:iCs/>
        </w:rPr>
        <w:t xml:space="preserve"> </w:t>
      </w:r>
      <w:r w:rsidRPr="004C6E52">
        <w:rPr>
          <w:b w:val="0"/>
          <w:bCs/>
          <w:i/>
          <w:iCs/>
        </w:rPr>
        <w:fldChar w:fldCharType="begin"/>
      </w:r>
      <w:r w:rsidRPr="004C6E52">
        <w:rPr>
          <w:b w:val="0"/>
          <w:bCs/>
          <w:i/>
          <w:iCs/>
        </w:rPr>
        <w:instrText xml:space="preserve"> SEQ Tabel \* ARABIC </w:instrText>
      </w:r>
      <w:r w:rsidRPr="004C6E52">
        <w:rPr>
          <w:b w:val="0"/>
          <w:bCs/>
          <w:i/>
          <w:iCs/>
        </w:rPr>
        <w:fldChar w:fldCharType="separate"/>
      </w:r>
      <w:r w:rsidR="00F307A6">
        <w:rPr>
          <w:b w:val="0"/>
          <w:bCs/>
          <w:i/>
          <w:iCs/>
          <w:noProof/>
        </w:rPr>
        <w:t>27</w:t>
      </w:r>
      <w:r w:rsidRPr="004C6E52">
        <w:rPr>
          <w:b w:val="0"/>
          <w:bCs/>
          <w:i/>
          <w:iCs/>
        </w:rPr>
        <w:fldChar w:fldCharType="end"/>
      </w:r>
      <w:r w:rsidRPr="004C6E52">
        <w:rPr>
          <w:b w:val="0"/>
          <w:bCs/>
          <w:i/>
          <w:iCs/>
          <w:lang w:val="id-ID"/>
        </w:rPr>
        <w:t xml:space="preserve"> Spesifikasi Layar Pesan</w:t>
      </w:r>
      <w:r w:rsidR="00A05ADF">
        <w:rPr>
          <w:b w:val="0"/>
          <w:bCs/>
          <w:i/>
          <w:iCs/>
          <w:lang w:val="id-ID"/>
        </w:rPr>
        <w:t xml:space="preserve"> </w:t>
      </w:r>
      <w:r w:rsidR="00A05ADF" w:rsidRPr="0043243A">
        <w:rPr>
          <w:b w:val="0"/>
          <w:bCs/>
          <w:i/>
          <w:iCs/>
          <w:lang w:val="id-ID"/>
        </w:rPr>
        <w:t>- Tampilan Home/Dashboard Admin</w:t>
      </w:r>
      <w:bookmarkEnd w:id="139"/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4"/>
        <w:gridCol w:w="2572"/>
        <w:gridCol w:w="5235"/>
      </w:tblGrid>
      <w:tr w:rsidR="00583AF9" w:rsidRPr="00B307B0" w14:paraId="24C6967F" w14:textId="77777777" w:rsidTr="00720E85">
        <w:tc>
          <w:tcPr>
            <w:tcW w:w="1294" w:type="dxa"/>
            <w:shd w:val="clear" w:color="auto" w:fill="CCCCCC"/>
          </w:tcPr>
          <w:p w14:paraId="58D475AC" w14:textId="77777777" w:rsidR="00583AF9" w:rsidRPr="00970531" w:rsidRDefault="00583AF9" w:rsidP="00583AF9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970531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Id_Pesan</w:t>
            </w:r>
            <w:proofErr w:type="spellEnd"/>
          </w:p>
        </w:tc>
        <w:tc>
          <w:tcPr>
            <w:tcW w:w="2572" w:type="dxa"/>
            <w:shd w:val="clear" w:color="auto" w:fill="CCCCCC"/>
          </w:tcPr>
          <w:p w14:paraId="69B31CE7" w14:textId="77777777" w:rsidR="00583AF9" w:rsidRPr="00970531" w:rsidRDefault="00583AF9" w:rsidP="00583AF9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970531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Waktu </w:t>
            </w:r>
            <w:proofErr w:type="spellStart"/>
            <w:r w:rsidRPr="00970531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Kemunculan</w:t>
            </w:r>
            <w:proofErr w:type="spellEnd"/>
          </w:p>
        </w:tc>
        <w:tc>
          <w:tcPr>
            <w:tcW w:w="5235" w:type="dxa"/>
            <w:shd w:val="clear" w:color="auto" w:fill="CCCCCC"/>
          </w:tcPr>
          <w:p w14:paraId="1768A675" w14:textId="77777777" w:rsidR="00583AF9" w:rsidRPr="00970531" w:rsidRDefault="00583AF9" w:rsidP="00583AF9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970531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Isi </w:t>
            </w:r>
            <w:proofErr w:type="spellStart"/>
            <w:r w:rsidRPr="00970531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Pesan</w:t>
            </w:r>
            <w:proofErr w:type="spellEnd"/>
          </w:p>
        </w:tc>
      </w:tr>
      <w:tr w:rsidR="00C8736B" w:rsidRPr="00B307B0" w14:paraId="1FBB703E" w14:textId="77777777" w:rsidTr="00767C66">
        <w:tc>
          <w:tcPr>
            <w:tcW w:w="1294" w:type="dxa"/>
            <w:vAlign w:val="center"/>
          </w:tcPr>
          <w:p w14:paraId="71883E41" w14:textId="409CE35D" w:rsidR="00C8736B" w:rsidRPr="00970531" w:rsidRDefault="00C8736B" w:rsidP="00C8736B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LP-4</w:t>
            </w:r>
          </w:p>
        </w:tc>
        <w:tc>
          <w:tcPr>
            <w:tcW w:w="2572" w:type="dxa"/>
          </w:tcPr>
          <w:p w14:paraId="12C945B1" w14:textId="57CEBF11" w:rsidR="00C8736B" w:rsidRPr="00970531" w:rsidRDefault="00C8736B" w:rsidP="00C8736B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Saat melakukan pencarian, tetapi data user yang dicari tidak ditemukan</w:t>
            </w:r>
          </w:p>
        </w:tc>
        <w:tc>
          <w:tcPr>
            <w:tcW w:w="5235" w:type="dxa"/>
            <w:vAlign w:val="center"/>
          </w:tcPr>
          <w:p w14:paraId="4E83575D" w14:textId="4E17D083" w:rsidR="00C8736B" w:rsidRPr="00970531" w:rsidRDefault="00C8736B" w:rsidP="00C8736B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Not Found !</w:t>
            </w:r>
          </w:p>
        </w:tc>
      </w:tr>
      <w:tr w:rsidR="00C8736B" w:rsidRPr="00B307B0" w14:paraId="55303B84" w14:textId="77777777" w:rsidTr="00FD33CC">
        <w:tc>
          <w:tcPr>
            <w:tcW w:w="1294" w:type="dxa"/>
            <w:vAlign w:val="center"/>
          </w:tcPr>
          <w:p w14:paraId="74CDABC0" w14:textId="5F375812" w:rsidR="00C8736B" w:rsidRPr="00970531" w:rsidRDefault="00C8736B" w:rsidP="00C8736B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LP-5</w:t>
            </w:r>
          </w:p>
        </w:tc>
        <w:tc>
          <w:tcPr>
            <w:tcW w:w="2572" w:type="dxa"/>
          </w:tcPr>
          <w:p w14:paraId="1142CB8E" w14:textId="046E4BFF" w:rsidR="00C8736B" w:rsidRPr="00970531" w:rsidRDefault="00C8736B" w:rsidP="00C8736B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Saat ubah data selesai dilakukan dan btnSave ditekan lalu data berhasil diubah</w:t>
            </w:r>
          </w:p>
        </w:tc>
        <w:tc>
          <w:tcPr>
            <w:tcW w:w="5235" w:type="dxa"/>
            <w:vAlign w:val="center"/>
          </w:tcPr>
          <w:p w14:paraId="4A87C227" w14:textId="671EDC65" w:rsidR="00C8736B" w:rsidRPr="00970531" w:rsidRDefault="00C8736B" w:rsidP="00C8736B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Data telah berhasil di update!</w:t>
            </w:r>
          </w:p>
        </w:tc>
      </w:tr>
      <w:tr w:rsidR="00C8736B" w:rsidRPr="00B307B0" w14:paraId="1BAB2FB7" w14:textId="77777777" w:rsidTr="00FD33CC">
        <w:tc>
          <w:tcPr>
            <w:tcW w:w="1294" w:type="dxa"/>
            <w:vAlign w:val="center"/>
          </w:tcPr>
          <w:p w14:paraId="36681FA1" w14:textId="04C9BC7D" w:rsidR="00C8736B" w:rsidRPr="00970531" w:rsidRDefault="00C8736B" w:rsidP="00C8736B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LP-6</w:t>
            </w:r>
          </w:p>
        </w:tc>
        <w:tc>
          <w:tcPr>
            <w:tcW w:w="2572" w:type="dxa"/>
          </w:tcPr>
          <w:p w14:paraId="539233CF" w14:textId="1618A866" w:rsidR="00C8736B" w:rsidRPr="00970531" w:rsidRDefault="00C8736B" w:rsidP="00C8736B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 xml:space="preserve">Saat ubah data selesai dilakukan dan btnSave </w:t>
            </w:r>
            <w:r>
              <w:rPr>
                <w:rFonts w:eastAsia="SimSun"/>
                <w:sz w:val="20"/>
                <w:szCs w:val="20"/>
                <w:lang w:eastAsia="zh-CN"/>
              </w:rPr>
              <w:lastRenderedPageBreak/>
              <w:t>ditekan lalu data gagal diubah</w:t>
            </w:r>
          </w:p>
        </w:tc>
        <w:tc>
          <w:tcPr>
            <w:tcW w:w="5235" w:type="dxa"/>
            <w:vAlign w:val="center"/>
          </w:tcPr>
          <w:p w14:paraId="2ADA819D" w14:textId="024299A2" w:rsidR="00C8736B" w:rsidRPr="00970531" w:rsidRDefault="00C8736B" w:rsidP="00C8736B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lastRenderedPageBreak/>
              <w:t>Data gagal di update!</w:t>
            </w:r>
          </w:p>
        </w:tc>
      </w:tr>
    </w:tbl>
    <w:p w14:paraId="24860839" w14:textId="77777777" w:rsidR="00970531" w:rsidRDefault="00970531" w:rsidP="00970531">
      <w:pPr>
        <w:pStyle w:val="Heading4"/>
        <w:numPr>
          <w:ilvl w:val="0"/>
          <w:numId w:val="0"/>
        </w:numPr>
        <w:spacing w:before="0" w:after="0"/>
        <w:ind w:left="864"/>
        <w:rPr>
          <w:rFonts w:eastAsia="SimSun" w:cs="Arial"/>
          <w:szCs w:val="24"/>
          <w:lang w:val="en-US" w:eastAsia="zh-CN"/>
        </w:rPr>
      </w:pPr>
      <w:bookmarkStart w:id="140" w:name="_Toc58693710"/>
    </w:p>
    <w:p w14:paraId="1152447E" w14:textId="5FD5B4CD" w:rsidR="00583AF9" w:rsidRPr="00B307B0" w:rsidRDefault="00583AF9" w:rsidP="00583AF9">
      <w:pPr>
        <w:pStyle w:val="Heading4"/>
        <w:tabs>
          <w:tab w:val="clear" w:pos="864"/>
          <w:tab w:val="num" w:pos="993"/>
        </w:tabs>
        <w:spacing w:before="0" w:after="0"/>
        <w:rPr>
          <w:rFonts w:eastAsia="SimSun" w:cs="Arial"/>
          <w:szCs w:val="24"/>
          <w:lang w:val="en-US" w:eastAsia="zh-CN"/>
        </w:rPr>
      </w:pPr>
      <w:proofErr w:type="spellStart"/>
      <w:r w:rsidRPr="00B307B0">
        <w:rPr>
          <w:rFonts w:eastAsia="SimSun" w:cs="Arial"/>
          <w:szCs w:val="24"/>
          <w:lang w:val="en-US" w:eastAsia="zh-CN"/>
        </w:rPr>
        <w:t>Spesifikasi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Proses/</w:t>
      </w:r>
      <w:proofErr w:type="spellStart"/>
      <w:r w:rsidRPr="00B307B0">
        <w:rPr>
          <w:rFonts w:eastAsia="SimSun" w:cs="Arial"/>
          <w:szCs w:val="24"/>
          <w:lang w:val="en-US" w:eastAsia="zh-CN"/>
        </w:rPr>
        <w:t>Algoritma</w:t>
      </w:r>
      <w:bookmarkEnd w:id="140"/>
      <w:proofErr w:type="spellEnd"/>
    </w:p>
    <w:p w14:paraId="1C1A546A" w14:textId="6CDC81DF" w:rsidR="00583AF9" w:rsidRPr="00630201" w:rsidRDefault="00583AF9" w:rsidP="00583AF9">
      <w:pPr>
        <w:pStyle w:val="Header"/>
        <w:tabs>
          <w:tab w:val="left" w:pos="1418"/>
        </w:tabs>
        <w:rPr>
          <w:rFonts w:eastAsia="SimSun"/>
          <w:sz w:val="20"/>
          <w:szCs w:val="20"/>
          <w:lang w:eastAsia="zh-CN"/>
        </w:rPr>
      </w:pPr>
      <w:r w:rsidRPr="00970531">
        <w:rPr>
          <w:rFonts w:eastAsia="SimSun"/>
          <w:sz w:val="20"/>
          <w:szCs w:val="20"/>
          <w:lang w:val="en-US" w:eastAsia="zh-CN"/>
        </w:rPr>
        <w:t>Id Proses</w:t>
      </w:r>
      <w:r w:rsidRPr="00970531">
        <w:rPr>
          <w:rFonts w:eastAsia="SimSun"/>
          <w:sz w:val="20"/>
          <w:szCs w:val="20"/>
          <w:lang w:val="en-US" w:eastAsia="zh-CN"/>
        </w:rPr>
        <w:tab/>
        <w:t>: ALGO-</w:t>
      </w:r>
      <w:r w:rsidR="00630201">
        <w:rPr>
          <w:rFonts w:eastAsia="SimSun"/>
          <w:sz w:val="20"/>
          <w:szCs w:val="20"/>
          <w:lang w:eastAsia="zh-CN"/>
        </w:rPr>
        <w:t>3</w:t>
      </w:r>
    </w:p>
    <w:p w14:paraId="39253AA7" w14:textId="6A34D119" w:rsidR="00583AF9" w:rsidRPr="00630201" w:rsidRDefault="00583AF9" w:rsidP="00583AF9">
      <w:pPr>
        <w:pStyle w:val="BodyTextIndent"/>
        <w:tabs>
          <w:tab w:val="left" w:pos="1418"/>
        </w:tabs>
        <w:rPr>
          <w:lang w:val="id-ID"/>
        </w:rPr>
      </w:pPr>
      <w:proofErr w:type="spellStart"/>
      <w:r w:rsidRPr="00970531">
        <w:t>Objek</w:t>
      </w:r>
      <w:proofErr w:type="spellEnd"/>
      <w:r w:rsidRPr="00970531">
        <w:t xml:space="preserve"> </w:t>
      </w:r>
      <w:proofErr w:type="spellStart"/>
      <w:r w:rsidRPr="00970531">
        <w:t>terkait</w:t>
      </w:r>
      <w:proofErr w:type="spellEnd"/>
      <w:r w:rsidRPr="00970531">
        <w:tab/>
        <w:t xml:space="preserve">: </w:t>
      </w:r>
      <w:r w:rsidR="00630201">
        <w:rPr>
          <w:lang w:val="id-ID"/>
        </w:rPr>
        <w:t>btnDashboard</w:t>
      </w:r>
    </w:p>
    <w:p w14:paraId="5690969D" w14:textId="5A1E8BEB" w:rsidR="00630201" w:rsidRPr="00630201" w:rsidRDefault="00583AF9" w:rsidP="00630201">
      <w:pPr>
        <w:tabs>
          <w:tab w:val="left" w:pos="1418"/>
        </w:tabs>
        <w:spacing w:after="0" w:line="240" w:lineRule="auto"/>
        <w:rPr>
          <w:rFonts w:eastAsia="SimSun"/>
          <w:sz w:val="20"/>
          <w:szCs w:val="20"/>
          <w:lang w:val="en-US" w:eastAsia="zh-CN"/>
        </w:rPr>
      </w:pPr>
      <w:r w:rsidRPr="00970531">
        <w:rPr>
          <w:rFonts w:eastAsia="SimSun"/>
          <w:sz w:val="20"/>
          <w:szCs w:val="20"/>
          <w:lang w:val="en-US" w:eastAsia="zh-CN"/>
        </w:rPr>
        <w:t>Event</w:t>
      </w:r>
      <w:r w:rsidRPr="00970531">
        <w:rPr>
          <w:rFonts w:eastAsia="SimSun"/>
          <w:sz w:val="20"/>
          <w:szCs w:val="20"/>
          <w:lang w:val="en-US" w:eastAsia="zh-CN"/>
        </w:rPr>
        <w:tab/>
        <w:t xml:space="preserve">: </w:t>
      </w:r>
      <w:proofErr w:type="spellStart"/>
      <w:r w:rsidRPr="00970531">
        <w:rPr>
          <w:rFonts w:eastAsia="SimSun"/>
          <w:sz w:val="20"/>
          <w:szCs w:val="20"/>
          <w:lang w:val="en-US" w:eastAsia="zh-CN"/>
        </w:rPr>
        <w:t>btn</w:t>
      </w:r>
      <w:proofErr w:type="spellEnd"/>
      <w:r w:rsidR="00630201">
        <w:rPr>
          <w:rFonts w:eastAsia="SimSun"/>
          <w:sz w:val="20"/>
          <w:szCs w:val="20"/>
          <w:lang w:eastAsia="zh-CN"/>
        </w:rPr>
        <w:t>Dashboard</w:t>
      </w:r>
      <w:r w:rsidRPr="00970531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970531">
        <w:rPr>
          <w:rFonts w:eastAsia="SimSun"/>
          <w:sz w:val="20"/>
          <w:szCs w:val="20"/>
          <w:lang w:val="en-US" w:eastAsia="zh-CN"/>
        </w:rPr>
        <w:t>onClick</w:t>
      </w:r>
      <w:proofErr w:type="spellEnd"/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3"/>
      </w:tblGrid>
      <w:tr w:rsidR="00630201" w:rsidRPr="00AD01AC" w14:paraId="22F571B2" w14:textId="77777777" w:rsidTr="00FD33CC">
        <w:trPr>
          <w:trHeight w:val="544"/>
        </w:trPr>
        <w:tc>
          <w:tcPr>
            <w:tcW w:w="7223" w:type="dxa"/>
          </w:tcPr>
          <w:p w14:paraId="03EEEA91" w14:textId="77777777" w:rsidR="00630201" w:rsidRPr="00AD01AC" w:rsidRDefault="00630201" w:rsidP="00FD33CC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Initial State (IS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7FA974DE" w14:textId="77777777" w:rsidR="00630201" w:rsidRPr="00211D8D" w:rsidRDefault="00630201" w:rsidP="00FD33CC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Tampilan dashboard dan data query telah dibuat</w:t>
            </w:r>
          </w:p>
        </w:tc>
      </w:tr>
      <w:tr w:rsidR="00630201" w:rsidRPr="00AD01AC" w14:paraId="5603F9AD" w14:textId="77777777" w:rsidTr="00FD33CC">
        <w:trPr>
          <w:trHeight w:val="759"/>
        </w:trPr>
        <w:tc>
          <w:tcPr>
            <w:tcW w:w="7223" w:type="dxa"/>
          </w:tcPr>
          <w:p w14:paraId="3D1775AF" w14:textId="77777777" w:rsidR="00630201" w:rsidRPr="00AD01AC" w:rsidRDefault="00630201" w:rsidP="00FD33CC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Final State (FS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480A8102" w14:textId="77777777" w:rsidR="00630201" w:rsidRPr="00602E9B" w:rsidRDefault="00630201" w:rsidP="00FD33CC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Jika btnDashboard di klik maka tampilkan menu dashboard Admin/Pegawai</w:t>
            </w:r>
          </w:p>
        </w:tc>
      </w:tr>
      <w:tr w:rsidR="00630201" w:rsidRPr="00AD01AC" w14:paraId="751CF793" w14:textId="77777777" w:rsidTr="00FD33CC">
        <w:tc>
          <w:tcPr>
            <w:tcW w:w="7223" w:type="dxa"/>
          </w:tcPr>
          <w:p w14:paraId="718E346A" w14:textId="77777777" w:rsidR="00630201" w:rsidRPr="00AD01AC" w:rsidRDefault="00630201" w:rsidP="00FD33CC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Spesifikasi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Proses/</w:t>
            </w:r>
            <w:proofErr w:type="spellStart"/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:</w:t>
            </w:r>
            <w:proofErr w:type="gramEnd"/>
          </w:p>
          <w:p w14:paraId="777DCD27" w14:textId="77777777" w:rsidR="00630201" w:rsidRPr="00AD01AC" w:rsidRDefault="00630201" w:rsidP="00FD33CC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r>
              <w:rPr>
                <w:rFonts w:eastAsia="SimSun"/>
                <w:sz w:val="20"/>
                <w:szCs w:val="20"/>
                <w:lang w:eastAsia="zh-CN"/>
              </w:rPr>
              <w:t>btnOnClick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(</w:t>
            </w:r>
            <w:r>
              <w:rPr>
                <w:rFonts w:eastAsia="SimSun"/>
                <w:sz w:val="20"/>
                <w:szCs w:val="20"/>
                <w:lang w:eastAsia="zh-CN"/>
              </w:rPr>
              <w:t>btnDashboard)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30343ABE" w14:textId="77777777" w:rsidR="00630201" w:rsidRPr="001A00F2" w:rsidRDefault="00630201" w:rsidP="00FD33CC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Jalankan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query </w:t>
            </w:r>
            <w:proofErr w:type="gramStart"/>
            <w:r>
              <w:rPr>
                <w:rFonts w:eastAsia="SimSun"/>
                <w:sz w:val="20"/>
                <w:szCs w:val="20"/>
                <w:lang w:eastAsia="zh-CN"/>
              </w:rPr>
              <w:t xml:space="preserve">( </w:t>
            </w:r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QUE</w:t>
            </w:r>
            <w:proofErr w:type="gramEnd"/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-5, QUE-6, QUE-8, QUE-9, QUE-10, QUE-11, QUE-12, QUE-13, QUE-14, QUE-15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)</w:t>
            </w:r>
          </w:p>
          <w:p w14:paraId="5EBE6250" w14:textId="77777777" w:rsidR="00630201" w:rsidRPr="00FE72B4" w:rsidRDefault="00630201" w:rsidP="00FD33CC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</w:p>
          <w:p w14:paraId="48CE885B" w14:textId="77777777" w:rsidR="00630201" w:rsidRPr="00AD01AC" w:rsidRDefault="00630201" w:rsidP="00FD33CC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3651D71D" w14:textId="77777777" w:rsidR="00630201" w:rsidRDefault="00630201" w:rsidP="00FD33CC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Tampilkan data user yang dicari.</w:t>
            </w:r>
          </w:p>
          <w:p w14:paraId="7CB63505" w14:textId="77777777" w:rsidR="00630201" w:rsidRPr="0010358F" w:rsidRDefault="00630201" w:rsidP="00FD33CC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</w:p>
        </w:tc>
      </w:tr>
    </w:tbl>
    <w:p w14:paraId="7352BEDB" w14:textId="77777777" w:rsidR="00630201" w:rsidRDefault="00630201" w:rsidP="00630201">
      <w:pPr>
        <w:spacing w:after="0" w:line="240" w:lineRule="auto"/>
        <w:jc w:val="both"/>
        <w:rPr>
          <w:rFonts w:ascii="Arial" w:hAnsi="Arial" w:cs="Arial"/>
        </w:rPr>
      </w:pPr>
    </w:p>
    <w:p w14:paraId="4870CC85" w14:textId="77777777" w:rsidR="00630201" w:rsidRDefault="00630201" w:rsidP="00630201">
      <w:pPr>
        <w:spacing w:after="0" w:line="240" w:lineRule="auto"/>
        <w:jc w:val="both"/>
        <w:rPr>
          <w:rFonts w:ascii="Arial" w:hAnsi="Arial" w:cs="Arial"/>
        </w:rPr>
      </w:pPr>
    </w:p>
    <w:p w14:paraId="3476919C" w14:textId="6EDE2D61" w:rsidR="00D76197" w:rsidRPr="00630201" w:rsidRDefault="00D76197" w:rsidP="00D76197">
      <w:pPr>
        <w:pStyle w:val="Header"/>
        <w:tabs>
          <w:tab w:val="left" w:pos="1418"/>
        </w:tabs>
        <w:rPr>
          <w:rFonts w:eastAsia="SimSun"/>
          <w:sz w:val="20"/>
          <w:szCs w:val="20"/>
          <w:lang w:eastAsia="zh-CN"/>
        </w:rPr>
      </w:pPr>
      <w:r w:rsidRPr="00970531">
        <w:rPr>
          <w:rFonts w:eastAsia="SimSun"/>
          <w:sz w:val="20"/>
          <w:szCs w:val="20"/>
          <w:lang w:val="en-US" w:eastAsia="zh-CN"/>
        </w:rPr>
        <w:t>Id Proses</w:t>
      </w:r>
      <w:r w:rsidRPr="00970531">
        <w:rPr>
          <w:rFonts w:eastAsia="SimSun"/>
          <w:sz w:val="20"/>
          <w:szCs w:val="20"/>
          <w:lang w:val="en-US" w:eastAsia="zh-CN"/>
        </w:rPr>
        <w:tab/>
        <w:t>: ALGO-</w:t>
      </w:r>
      <w:r>
        <w:rPr>
          <w:rFonts w:eastAsia="SimSun"/>
          <w:sz w:val="20"/>
          <w:szCs w:val="20"/>
          <w:lang w:eastAsia="zh-CN"/>
        </w:rPr>
        <w:t>4</w:t>
      </w:r>
    </w:p>
    <w:p w14:paraId="43BCDD3F" w14:textId="2C2FE6B5" w:rsidR="00D76197" w:rsidRPr="00630201" w:rsidRDefault="00D76197" w:rsidP="00D76197">
      <w:pPr>
        <w:pStyle w:val="BodyTextIndent"/>
        <w:tabs>
          <w:tab w:val="left" w:pos="1418"/>
        </w:tabs>
        <w:rPr>
          <w:lang w:val="id-ID"/>
        </w:rPr>
      </w:pPr>
      <w:proofErr w:type="spellStart"/>
      <w:r w:rsidRPr="00970531">
        <w:t>Objek</w:t>
      </w:r>
      <w:proofErr w:type="spellEnd"/>
      <w:r w:rsidRPr="00970531">
        <w:t xml:space="preserve"> </w:t>
      </w:r>
      <w:proofErr w:type="spellStart"/>
      <w:r w:rsidRPr="00970531">
        <w:t>terkait</w:t>
      </w:r>
      <w:proofErr w:type="spellEnd"/>
      <w:r w:rsidRPr="00970531">
        <w:tab/>
        <w:t xml:space="preserve">: </w:t>
      </w:r>
      <w:r>
        <w:rPr>
          <w:lang w:val="id-ID"/>
        </w:rPr>
        <w:t>btnDaftarPegawai</w:t>
      </w:r>
    </w:p>
    <w:p w14:paraId="3F808FFB" w14:textId="5E3EE83C" w:rsidR="00D76197" w:rsidRPr="00630201" w:rsidRDefault="00D76197" w:rsidP="00D76197">
      <w:pPr>
        <w:tabs>
          <w:tab w:val="left" w:pos="1418"/>
        </w:tabs>
        <w:spacing w:after="0" w:line="240" w:lineRule="auto"/>
        <w:rPr>
          <w:rFonts w:eastAsia="SimSun"/>
          <w:sz w:val="20"/>
          <w:szCs w:val="20"/>
          <w:lang w:val="en-US" w:eastAsia="zh-CN"/>
        </w:rPr>
      </w:pPr>
      <w:r w:rsidRPr="00970531">
        <w:rPr>
          <w:rFonts w:eastAsia="SimSun"/>
          <w:sz w:val="20"/>
          <w:szCs w:val="20"/>
          <w:lang w:val="en-US" w:eastAsia="zh-CN"/>
        </w:rPr>
        <w:t>Event</w:t>
      </w:r>
      <w:r w:rsidRPr="00970531">
        <w:rPr>
          <w:rFonts w:eastAsia="SimSun"/>
          <w:sz w:val="20"/>
          <w:szCs w:val="20"/>
          <w:lang w:val="en-US" w:eastAsia="zh-CN"/>
        </w:rPr>
        <w:tab/>
        <w:t xml:space="preserve">: </w:t>
      </w:r>
      <w:proofErr w:type="spellStart"/>
      <w:r w:rsidRPr="00970531">
        <w:rPr>
          <w:rFonts w:eastAsia="SimSun"/>
          <w:sz w:val="20"/>
          <w:szCs w:val="20"/>
          <w:lang w:val="en-US" w:eastAsia="zh-CN"/>
        </w:rPr>
        <w:t>btn</w:t>
      </w:r>
      <w:proofErr w:type="spellEnd"/>
      <w:r>
        <w:rPr>
          <w:rFonts w:eastAsia="SimSun"/>
          <w:sz w:val="20"/>
          <w:szCs w:val="20"/>
          <w:lang w:eastAsia="zh-CN"/>
        </w:rPr>
        <w:t>DaftarPegawai</w:t>
      </w:r>
      <w:r w:rsidRPr="00970531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970531">
        <w:rPr>
          <w:rFonts w:eastAsia="SimSun"/>
          <w:sz w:val="20"/>
          <w:szCs w:val="20"/>
          <w:lang w:val="en-US" w:eastAsia="zh-CN"/>
        </w:rPr>
        <w:t>onClick</w:t>
      </w:r>
      <w:proofErr w:type="spellEnd"/>
    </w:p>
    <w:p w14:paraId="2A62F8FD" w14:textId="20609666" w:rsidR="00630201" w:rsidRPr="00B30AA1" w:rsidRDefault="00630201" w:rsidP="00D76197">
      <w:pPr>
        <w:pStyle w:val="Header"/>
        <w:ind w:left="720"/>
        <w:rPr>
          <w:rFonts w:eastAsia="SimSun"/>
          <w:b/>
          <w:bCs w:val="0"/>
          <w:sz w:val="20"/>
          <w:szCs w:val="20"/>
          <w:lang w:val="en-US" w:eastAsia="zh-CN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3"/>
      </w:tblGrid>
      <w:tr w:rsidR="00630201" w:rsidRPr="00AD01AC" w14:paraId="6E3208BF" w14:textId="77777777" w:rsidTr="00FD33CC">
        <w:trPr>
          <w:trHeight w:val="544"/>
        </w:trPr>
        <w:tc>
          <w:tcPr>
            <w:tcW w:w="7223" w:type="dxa"/>
          </w:tcPr>
          <w:p w14:paraId="31F6C040" w14:textId="77777777" w:rsidR="00630201" w:rsidRPr="00AD01AC" w:rsidRDefault="00630201" w:rsidP="00FD33CC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Initial State (IS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623A35E2" w14:textId="77777777" w:rsidR="00630201" w:rsidRPr="00211D8D" w:rsidRDefault="00630201" w:rsidP="00FD33CC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Tampilan tabel daftar pegawai dan data query telah dibuat</w:t>
            </w:r>
          </w:p>
        </w:tc>
      </w:tr>
      <w:tr w:rsidR="00630201" w:rsidRPr="00AD01AC" w14:paraId="3A2F5AF6" w14:textId="77777777" w:rsidTr="00FD33CC">
        <w:trPr>
          <w:trHeight w:val="759"/>
        </w:trPr>
        <w:tc>
          <w:tcPr>
            <w:tcW w:w="7223" w:type="dxa"/>
          </w:tcPr>
          <w:p w14:paraId="10868BF0" w14:textId="77777777" w:rsidR="00630201" w:rsidRPr="00AD01AC" w:rsidRDefault="00630201" w:rsidP="00FD33CC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Final State (FS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14B3361B" w14:textId="77777777" w:rsidR="00630201" w:rsidRPr="00602E9B" w:rsidRDefault="00630201" w:rsidP="00FD33CC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Jika btnDaftarPegawai di klik maka tampilkan tabel pegawai yang berisi data data pegawai</w:t>
            </w:r>
          </w:p>
        </w:tc>
      </w:tr>
      <w:tr w:rsidR="00630201" w:rsidRPr="00AD01AC" w14:paraId="4EAB339A" w14:textId="77777777" w:rsidTr="00FD33CC">
        <w:tc>
          <w:tcPr>
            <w:tcW w:w="7223" w:type="dxa"/>
          </w:tcPr>
          <w:p w14:paraId="45C16F33" w14:textId="77777777" w:rsidR="00630201" w:rsidRPr="00AD01AC" w:rsidRDefault="00630201" w:rsidP="00FD33CC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Spesifikasi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Proses/</w:t>
            </w:r>
            <w:proofErr w:type="spellStart"/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:</w:t>
            </w:r>
            <w:proofErr w:type="gramEnd"/>
          </w:p>
          <w:p w14:paraId="28D3DD95" w14:textId="77777777" w:rsidR="00630201" w:rsidRPr="00AD01AC" w:rsidRDefault="00630201" w:rsidP="00FD33CC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r>
              <w:rPr>
                <w:rFonts w:eastAsia="SimSun"/>
                <w:sz w:val="20"/>
                <w:szCs w:val="20"/>
                <w:lang w:eastAsia="zh-CN"/>
              </w:rPr>
              <w:t>btnOnClick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(</w:t>
            </w:r>
            <w:r>
              <w:rPr>
                <w:rFonts w:eastAsia="SimSun"/>
                <w:sz w:val="20"/>
                <w:szCs w:val="20"/>
                <w:lang w:eastAsia="zh-CN"/>
              </w:rPr>
              <w:t>btnDaftarPegawai)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62E85FBD" w14:textId="77777777" w:rsidR="00630201" w:rsidRPr="001A00F2" w:rsidRDefault="00630201" w:rsidP="00FD33CC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Jalankan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query </w:t>
            </w:r>
            <w:proofErr w:type="gramStart"/>
            <w:r>
              <w:rPr>
                <w:rFonts w:eastAsia="SimSun"/>
                <w:sz w:val="20"/>
                <w:szCs w:val="20"/>
                <w:lang w:eastAsia="zh-CN"/>
              </w:rPr>
              <w:t xml:space="preserve">( </w:t>
            </w:r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QUE</w:t>
            </w:r>
            <w:proofErr w:type="gramEnd"/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-6, QUE-8, QUE-9, QUE-10, QUE-11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)</w:t>
            </w:r>
          </w:p>
          <w:p w14:paraId="07ADC1DC" w14:textId="77777777" w:rsidR="00630201" w:rsidRPr="00FE72B4" w:rsidRDefault="00630201" w:rsidP="00FD33CC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</w:p>
          <w:p w14:paraId="2FF2D37D" w14:textId="77777777" w:rsidR="00630201" w:rsidRPr="00AD01AC" w:rsidRDefault="00630201" w:rsidP="00FD33CC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11A82F97" w14:textId="77777777" w:rsidR="00630201" w:rsidRDefault="00630201" w:rsidP="00FD33CC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Tampilkan data query dalam bentuk tabel</w:t>
            </w:r>
          </w:p>
          <w:p w14:paraId="7C366AC6" w14:textId="77777777" w:rsidR="00630201" w:rsidRPr="0010358F" w:rsidRDefault="00630201" w:rsidP="00FD33CC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</w:p>
        </w:tc>
      </w:tr>
    </w:tbl>
    <w:p w14:paraId="18E77696" w14:textId="77777777" w:rsidR="00630201" w:rsidRDefault="00630201" w:rsidP="00630201">
      <w:pPr>
        <w:spacing w:after="0" w:line="240" w:lineRule="auto"/>
        <w:jc w:val="both"/>
        <w:rPr>
          <w:rFonts w:ascii="Arial" w:hAnsi="Arial" w:cs="Arial"/>
        </w:rPr>
      </w:pPr>
    </w:p>
    <w:p w14:paraId="5582862D" w14:textId="2197057D" w:rsidR="009C443D" w:rsidRPr="00630201" w:rsidRDefault="009C443D" w:rsidP="009C443D">
      <w:pPr>
        <w:pStyle w:val="Header"/>
        <w:tabs>
          <w:tab w:val="left" w:pos="1418"/>
        </w:tabs>
        <w:rPr>
          <w:rFonts w:eastAsia="SimSun"/>
          <w:sz w:val="20"/>
          <w:szCs w:val="20"/>
          <w:lang w:eastAsia="zh-CN"/>
        </w:rPr>
      </w:pPr>
      <w:r w:rsidRPr="00970531">
        <w:rPr>
          <w:rFonts w:eastAsia="SimSun"/>
          <w:sz w:val="20"/>
          <w:szCs w:val="20"/>
          <w:lang w:val="en-US" w:eastAsia="zh-CN"/>
        </w:rPr>
        <w:t>Id Proses</w:t>
      </w:r>
      <w:r w:rsidRPr="00970531">
        <w:rPr>
          <w:rFonts w:eastAsia="SimSun"/>
          <w:sz w:val="20"/>
          <w:szCs w:val="20"/>
          <w:lang w:val="en-US" w:eastAsia="zh-CN"/>
        </w:rPr>
        <w:tab/>
        <w:t>: ALGO-</w:t>
      </w:r>
      <w:r>
        <w:rPr>
          <w:rFonts w:eastAsia="SimSun"/>
          <w:sz w:val="20"/>
          <w:szCs w:val="20"/>
          <w:lang w:eastAsia="zh-CN"/>
        </w:rPr>
        <w:t>5</w:t>
      </w:r>
    </w:p>
    <w:p w14:paraId="0B624A3D" w14:textId="5F706329" w:rsidR="009C443D" w:rsidRPr="00630201" w:rsidRDefault="009C443D" w:rsidP="009C443D">
      <w:pPr>
        <w:pStyle w:val="BodyTextIndent"/>
        <w:tabs>
          <w:tab w:val="left" w:pos="1418"/>
        </w:tabs>
        <w:rPr>
          <w:lang w:val="id-ID"/>
        </w:rPr>
      </w:pPr>
      <w:proofErr w:type="spellStart"/>
      <w:r w:rsidRPr="00970531">
        <w:t>Objek</w:t>
      </w:r>
      <w:proofErr w:type="spellEnd"/>
      <w:r w:rsidRPr="00970531">
        <w:t xml:space="preserve"> </w:t>
      </w:r>
      <w:proofErr w:type="spellStart"/>
      <w:r w:rsidRPr="00970531">
        <w:t>terkait</w:t>
      </w:r>
      <w:proofErr w:type="spellEnd"/>
      <w:r w:rsidRPr="00970531">
        <w:tab/>
        <w:t xml:space="preserve">: </w:t>
      </w:r>
      <w:r>
        <w:rPr>
          <w:lang w:val="id-ID"/>
        </w:rPr>
        <w:t>btnDaftarCuti</w:t>
      </w:r>
    </w:p>
    <w:p w14:paraId="54C6AA20" w14:textId="7E7946F5" w:rsidR="009C443D" w:rsidRPr="00630201" w:rsidRDefault="009C443D" w:rsidP="009C443D">
      <w:pPr>
        <w:tabs>
          <w:tab w:val="left" w:pos="1418"/>
        </w:tabs>
        <w:spacing w:after="0" w:line="240" w:lineRule="auto"/>
        <w:rPr>
          <w:rFonts w:eastAsia="SimSun"/>
          <w:sz w:val="20"/>
          <w:szCs w:val="20"/>
          <w:lang w:val="en-US" w:eastAsia="zh-CN"/>
        </w:rPr>
      </w:pPr>
      <w:r w:rsidRPr="00970531">
        <w:rPr>
          <w:rFonts w:eastAsia="SimSun"/>
          <w:sz w:val="20"/>
          <w:szCs w:val="20"/>
          <w:lang w:val="en-US" w:eastAsia="zh-CN"/>
        </w:rPr>
        <w:t>Event</w:t>
      </w:r>
      <w:r w:rsidRPr="00970531">
        <w:rPr>
          <w:rFonts w:eastAsia="SimSun"/>
          <w:sz w:val="20"/>
          <w:szCs w:val="20"/>
          <w:lang w:val="en-US" w:eastAsia="zh-CN"/>
        </w:rPr>
        <w:tab/>
        <w:t xml:space="preserve">: </w:t>
      </w:r>
      <w:proofErr w:type="spellStart"/>
      <w:r w:rsidRPr="00970531">
        <w:rPr>
          <w:rFonts w:eastAsia="SimSun"/>
          <w:sz w:val="20"/>
          <w:szCs w:val="20"/>
          <w:lang w:val="en-US" w:eastAsia="zh-CN"/>
        </w:rPr>
        <w:t>btn</w:t>
      </w:r>
      <w:proofErr w:type="spellEnd"/>
      <w:r>
        <w:rPr>
          <w:rFonts w:eastAsia="SimSun"/>
          <w:sz w:val="20"/>
          <w:szCs w:val="20"/>
          <w:lang w:eastAsia="zh-CN"/>
        </w:rPr>
        <w:t>DaftarCuti</w:t>
      </w:r>
      <w:r w:rsidRPr="00970531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970531">
        <w:rPr>
          <w:rFonts w:eastAsia="SimSun"/>
          <w:sz w:val="20"/>
          <w:szCs w:val="20"/>
          <w:lang w:val="en-US" w:eastAsia="zh-CN"/>
        </w:rPr>
        <w:t>onClick</w:t>
      </w:r>
      <w:proofErr w:type="spellEnd"/>
    </w:p>
    <w:p w14:paraId="02BD1197" w14:textId="45AE9477" w:rsidR="00630201" w:rsidRPr="00B30AA1" w:rsidRDefault="00630201" w:rsidP="009C443D">
      <w:pPr>
        <w:pStyle w:val="Header"/>
        <w:rPr>
          <w:rFonts w:eastAsia="SimSun"/>
          <w:b/>
          <w:bCs w:val="0"/>
          <w:sz w:val="20"/>
          <w:szCs w:val="20"/>
          <w:lang w:val="en-US" w:eastAsia="zh-CN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3"/>
      </w:tblGrid>
      <w:tr w:rsidR="00630201" w:rsidRPr="00AD01AC" w14:paraId="09FBCDA8" w14:textId="77777777" w:rsidTr="00FD33CC">
        <w:trPr>
          <w:trHeight w:val="544"/>
        </w:trPr>
        <w:tc>
          <w:tcPr>
            <w:tcW w:w="7223" w:type="dxa"/>
          </w:tcPr>
          <w:p w14:paraId="2A589111" w14:textId="77777777" w:rsidR="00630201" w:rsidRPr="00AD01AC" w:rsidRDefault="00630201" w:rsidP="00FD33CC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Initial State (IS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22C21066" w14:textId="77777777" w:rsidR="00630201" w:rsidRPr="00211D8D" w:rsidRDefault="00630201" w:rsidP="00FD33CC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Tampilan tabel cuti dan data query telah dibuat</w:t>
            </w:r>
          </w:p>
        </w:tc>
      </w:tr>
      <w:tr w:rsidR="00630201" w:rsidRPr="00AD01AC" w14:paraId="65732D4C" w14:textId="77777777" w:rsidTr="00FD33CC">
        <w:trPr>
          <w:trHeight w:val="759"/>
        </w:trPr>
        <w:tc>
          <w:tcPr>
            <w:tcW w:w="7223" w:type="dxa"/>
          </w:tcPr>
          <w:p w14:paraId="1C0D6D24" w14:textId="77777777" w:rsidR="00630201" w:rsidRPr="00AD01AC" w:rsidRDefault="00630201" w:rsidP="00FD33CC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Final State (FS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4A20C004" w14:textId="77777777" w:rsidR="00630201" w:rsidRPr="00602E9B" w:rsidRDefault="00630201" w:rsidP="00FD33CC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Jika btnDaftarCuti di klik maka tampilkan tabel cuti pegawai yang berisi data cuti yang telah diajukan pegawai</w:t>
            </w:r>
          </w:p>
        </w:tc>
      </w:tr>
      <w:tr w:rsidR="00630201" w:rsidRPr="00AD01AC" w14:paraId="3BD07EC4" w14:textId="77777777" w:rsidTr="00FD33CC">
        <w:tc>
          <w:tcPr>
            <w:tcW w:w="7223" w:type="dxa"/>
          </w:tcPr>
          <w:p w14:paraId="0E9DA044" w14:textId="77777777" w:rsidR="00630201" w:rsidRPr="00AD01AC" w:rsidRDefault="00630201" w:rsidP="00FD33CC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Spesifikasi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Proses/</w:t>
            </w:r>
            <w:proofErr w:type="spellStart"/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:</w:t>
            </w:r>
            <w:proofErr w:type="gramEnd"/>
          </w:p>
          <w:p w14:paraId="501A1A82" w14:textId="77777777" w:rsidR="00630201" w:rsidRPr="00AD01AC" w:rsidRDefault="00630201" w:rsidP="00FD33CC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r>
              <w:rPr>
                <w:rFonts w:eastAsia="SimSun"/>
                <w:sz w:val="20"/>
                <w:szCs w:val="20"/>
                <w:lang w:eastAsia="zh-CN"/>
              </w:rPr>
              <w:t>btnOnClick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(</w:t>
            </w:r>
            <w:r>
              <w:rPr>
                <w:rFonts w:eastAsia="SimSun"/>
                <w:sz w:val="20"/>
                <w:szCs w:val="20"/>
                <w:lang w:eastAsia="zh-CN"/>
              </w:rPr>
              <w:t>btnDaftarCuti)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1477C3D9" w14:textId="77777777" w:rsidR="00630201" w:rsidRPr="001A00F2" w:rsidRDefault="00630201" w:rsidP="00FD33CC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Jalankan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query </w:t>
            </w:r>
            <w:proofErr w:type="gramStart"/>
            <w:r>
              <w:rPr>
                <w:rFonts w:eastAsia="SimSun"/>
                <w:sz w:val="20"/>
                <w:szCs w:val="20"/>
                <w:lang w:eastAsia="zh-CN"/>
              </w:rPr>
              <w:t xml:space="preserve">( </w:t>
            </w:r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QUE</w:t>
            </w:r>
            <w:proofErr w:type="gramEnd"/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-6, QUE-</w:t>
            </w:r>
            <w:r>
              <w:rPr>
                <w:rFonts w:eastAsia="SimSun"/>
                <w:sz w:val="20"/>
                <w:szCs w:val="20"/>
                <w:lang w:eastAsia="zh-CN"/>
              </w:rPr>
              <w:t>7</w:t>
            </w:r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,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QUE-13, QUE-14 )</w:t>
            </w:r>
          </w:p>
          <w:p w14:paraId="51A10E68" w14:textId="77777777" w:rsidR="00630201" w:rsidRPr="00FE72B4" w:rsidRDefault="00630201" w:rsidP="00FD33CC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</w:p>
          <w:p w14:paraId="2AB29CED" w14:textId="77777777" w:rsidR="00630201" w:rsidRPr="00AD01AC" w:rsidRDefault="00630201" w:rsidP="00FD33CC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213AEE37" w14:textId="77777777" w:rsidR="00630201" w:rsidRDefault="00630201" w:rsidP="00FD33CC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Tampilkan data query dalam bentuk tabel</w:t>
            </w:r>
          </w:p>
          <w:p w14:paraId="6CD17DB5" w14:textId="77777777" w:rsidR="00630201" w:rsidRPr="0010358F" w:rsidRDefault="00630201" w:rsidP="00FD33CC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</w:p>
        </w:tc>
      </w:tr>
    </w:tbl>
    <w:p w14:paraId="489C0257" w14:textId="77777777" w:rsidR="00630201" w:rsidRDefault="00630201" w:rsidP="00630201">
      <w:pPr>
        <w:spacing w:after="0" w:line="240" w:lineRule="auto"/>
        <w:jc w:val="both"/>
        <w:rPr>
          <w:rFonts w:ascii="Arial" w:hAnsi="Arial" w:cs="Arial"/>
        </w:rPr>
      </w:pPr>
    </w:p>
    <w:p w14:paraId="7BA9F640" w14:textId="2DBF2765" w:rsidR="009C443D" w:rsidRPr="00630201" w:rsidRDefault="009C443D" w:rsidP="009C443D">
      <w:pPr>
        <w:pStyle w:val="Header"/>
        <w:tabs>
          <w:tab w:val="left" w:pos="1418"/>
        </w:tabs>
        <w:rPr>
          <w:rFonts w:eastAsia="SimSun"/>
          <w:sz w:val="20"/>
          <w:szCs w:val="20"/>
          <w:lang w:eastAsia="zh-CN"/>
        </w:rPr>
      </w:pPr>
      <w:r w:rsidRPr="00970531">
        <w:rPr>
          <w:rFonts w:eastAsia="SimSun"/>
          <w:sz w:val="20"/>
          <w:szCs w:val="20"/>
          <w:lang w:val="en-US" w:eastAsia="zh-CN"/>
        </w:rPr>
        <w:t>Id Proses</w:t>
      </w:r>
      <w:r w:rsidRPr="00970531">
        <w:rPr>
          <w:rFonts w:eastAsia="SimSun"/>
          <w:sz w:val="20"/>
          <w:szCs w:val="20"/>
          <w:lang w:val="en-US" w:eastAsia="zh-CN"/>
        </w:rPr>
        <w:tab/>
        <w:t>: ALGO-</w:t>
      </w:r>
      <w:r>
        <w:rPr>
          <w:rFonts w:eastAsia="SimSun"/>
          <w:sz w:val="20"/>
          <w:szCs w:val="20"/>
          <w:lang w:eastAsia="zh-CN"/>
        </w:rPr>
        <w:t>6</w:t>
      </w:r>
    </w:p>
    <w:p w14:paraId="4258E62B" w14:textId="4D441C93" w:rsidR="009C443D" w:rsidRPr="00630201" w:rsidRDefault="009C443D" w:rsidP="009C443D">
      <w:pPr>
        <w:pStyle w:val="BodyTextIndent"/>
        <w:tabs>
          <w:tab w:val="left" w:pos="1418"/>
        </w:tabs>
        <w:rPr>
          <w:lang w:val="id-ID"/>
        </w:rPr>
      </w:pPr>
      <w:proofErr w:type="spellStart"/>
      <w:r w:rsidRPr="00970531">
        <w:t>Objek</w:t>
      </w:r>
      <w:proofErr w:type="spellEnd"/>
      <w:r w:rsidRPr="00970531">
        <w:t xml:space="preserve"> </w:t>
      </w:r>
      <w:proofErr w:type="spellStart"/>
      <w:r w:rsidRPr="00970531">
        <w:t>terkait</w:t>
      </w:r>
      <w:proofErr w:type="spellEnd"/>
      <w:r w:rsidRPr="00970531">
        <w:tab/>
        <w:t xml:space="preserve">: </w:t>
      </w:r>
      <w:r>
        <w:rPr>
          <w:lang w:val="id-ID"/>
        </w:rPr>
        <w:t>btnDaftarAbsensi</w:t>
      </w:r>
    </w:p>
    <w:p w14:paraId="6782CF45" w14:textId="22028CB1" w:rsidR="009C443D" w:rsidRPr="00630201" w:rsidRDefault="009C443D" w:rsidP="009C443D">
      <w:pPr>
        <w:tabs>
          <w:tab w:val="left" w:pos="1418"/>
        </w:tabs>
        <w:spacing w:after="0" w:line="240" w:lineRule="auto"/>
        <w:rPr>
          <w:rFonts w:eastAsia="SimSun"/>
          <w:sz w:val="20"/>
          <w:szCs w:val="20"/>
          <w:lang w:val="en-US" w:eastAsia="zh-CN"/>
        </w:rPr>
      </w:pPr>
      <w:r w:rsidRPr="00970531">
        <w:rPr>
          <w:rFonts w:eastAsia="SimSun"/>
          <w:sz w:val="20"/>
          <w:szCs w:val="20"/>
          <w:lang w:val="en-US" w:eastAsia="zh-CN"/>
        </w:rPr>
        <w:t>Event</w:t>
      </w:r>
      <w:r w:rsidRPr="00970531">
        <w:rPr>
          <w:rFonts w:eastAsia="SimSun"/>
          <w:sz w:val="20"/>
          <w:szCs w:val="20"/>
          <w:lang w:val="en-US" w:eastAsia="zh-CN"/>
        </w:rPr>
        <w:tab/>
        <w:t xml:space="preserve">: </w:t>
      </w:r>
      <w:proofErr w:type="spellStart"/>
      <w:r w:rsidRPr="00970531">
        <w:rPr>
          <w:rFonts w:eastAsia="SimSun"/>
          <w:sz w:val="20"/>
          <w:szCs w:val="20"/>
          <w:lang w:val="en-US" w:eastAsia="zh-CN"/>
        </w:rPr>
        <w:t>btn</w:t>
      </w:r>
      <w:proofErr w:type="spellEnd"/>
      <w:r>
        <w:rPr>
          <w:rFonts w:eastAsia="SimSun"/>
          <w:sz w:val="20"/>
          <w:szCs w:val="20"/>
          <w:lang w:eastAsia="zh-CN"/>
        </w:rPr>
        <w:t>DaftarAbsensi</w:t>
      </w:r>
      <w:r w:rsidRPr="00970531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970531">
        <w:rPr>
          <w:rFonts w:eastAsia="SimSun"/>
          <w:sz w:val="20"/>
          <w:szCs w:val="20"/>
          <w:lang w:val="en-US" w:eastAsia="zh-CN"/>
        </w:rPr>
        <w:t>onClick</w:t>
      </w:r>
      <w:proofErr w:type="spellEnd"/>
    </w:p>
    <w:p w14:paraId="241294FB" w14:textId="627D4AC3" w:rsidR="00630201" w:rsidRPr="00B30AA1" w:rsidRDefault="00630201" w:rsidP="009C443D">
      <w:pPr>
        <w:pStyle w:val="Header"/>
        <w:rPr>
          <w:rFonts w:eastAsia="SimSun"/>
          <w:b/>
          <w:bCs w:val="0"/>
          <w:sz w:val="20"/>
          <w:szCs w:val="20"/>
          <w:lang w:val="en-US" w:eastAsia="zh-CN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3"/>
      </w:tblGrid>
      <w:tr w:rsidR="00630201" w:rsidRPr="00AD01AC" w14:paraId="3DD1F7EA" w14:textId="77777777" w:rsidTr="00FD33CC">
        <w:trPr>
          <w:trHeight w:val="544"/>
        </w:trPr>
        <w:tc>
          <w:tcPr>
            <w:tcW w:w="7223" w:type="dxa"/>
          </w:tcPr>
          <w:p w14:paraId="77EA1EB2" w14:textId="77777777" w:rsidR="00630201" w:rsidRPr="00AD01AC" w:rsidRDefault="00630201" w:rsidP="00FD33CC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Initial State (IS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6BA897BC" w14:textId="77777777" w:rsidR="00630201" w:rsidRPr="00211D8D" w:rsidRDefault="00630201" w:rsidP="00FD33CC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Tampilan tabel daftar absensi dan data query telah dibuat</w:t>
            </w:r>
          </w:p>
        </w:tc>
      </w:tr>
      <w:tr w:rsidR="00630201" w:rsidRPr="00AD01AC" w14:paraId="0FE8A0D2" w14:textId="77777777" w:rsidTr="00FD33CC">
        <w:trPr>
          <w:trHeight w:val="759"/>
        </w:trPr>
        <w:tc>
          <w:tcPr>
            <w:tcW w:w="7223" w:type="dxa"/>
          </w:tcPr>
          <w:p w14:paraId="3B20A626" w14:textId="77777777" w:rsidR="00630201" w:rsidRPr="00AD01AC" w:rsidRDefault="00630201" w:rsidP="00FD33CC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Final State (FS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6E92C6FC" w14:textId="77777777" w:rsidR="00630201" w:rsidRPr="00602E9B" w:rsidRDefault="00630201" w:rsidP="00FD33CC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Jika btnDaftarAbsensi di klik maka tampilkan tabel absensi pegawai yang berisi data absensi hari ini</w:t>
            </w:r>
          </w:p>
        </w:tc>
      </w:tr>
      <w:tr w:rsidR="00630201" w:rsidRPr="00AD01AC" w14:paraId="0F086716" w14:textId="77777777" w:rsidTr="00FD33CC">
        <w:tc>
          <w:tcPr>
            <w:tcW w:w="7223" w:type="dxa"/>
          </w:tcPr>
          <w:p w14:paraId="6A6E41B9" w14:textId="77777777" w:rsidR="00630201" w:rsidRPr="00AD01AC" w:rsidRDefault="00630201" w:rsidP="00FD33CC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Spesifikasi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Proses/</w:t>
            </w:r>
            <w:proofErr w:type="spellStart"/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:</w:t>
            </w:r>
            <w:proofErr w:type="gramEnd"/>
          </w:p>
          <w:p w14:paraId="22DC4135" w14:textId="77777777" w:rsidR="00630201" w:rsidRPr="00AD01AC" w:rsidRDefault="00630201" w:rsidP="00FD33CC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r>
              <w:rPr>
                <w:rFonts w:eastAsia="SimSun"/>
                <w:sz w:val="20"/>
                <w:szCs w:val="20"/>
                <w:lang w:eastAsia="zh-CN"/>
              </w:rPr>
              <w:t>btnOnClick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(</w:t>
            </w:r>
            <w:r>
              <w:rPr>
                <w:rFonts w:eastAsia="SimSun"/>
                <w:sz w:val="20"/>
                <w:szCs w:val="20"/>
                <w:lang w:eastAsia="zh-CN"/>
              </w:rPr>
              <w:t>btnDaftarCuti)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76BE506A" w14:textId="77777777" w:rsidR="00630201" w:rsidRPr="001A00F2" w:rsidRDefault="00630201" w:rsidP="00FD33CC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Jalankan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query </w:t>
            </w:r>
            <w:proofErr w:type="gramStart"/>
            <w:r>
              <w:rPr>
                <w:rFonts w:eastAsia="SimSun"/>
                <w:sz w:val="20"/>
                <w:szCs w:val="20"/>
                <w:lang w:eastAsia="zh-CN"/>
              </w:rPr>
              <w:t xml:space="preserve">( </w:t>
            </w:r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QUE</w:t>
            </w:r>
            <w:proofErr w:type="gramEnd"/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-6, QUE-</w:t>
            </w:r>
            <w:r>
              <w:rPr>
                <w:rFonts w:eastAsia="SimSun"/>
                <w:sz w:val="20"/>
                <w:szCs w:val="20"/>
                <w:lang w:eastAsia="zh-CN"/>
              </w:rPr>
              <w:t>7</w:t>
            </w:r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,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QUE-13, QUE-15, QUE-16, QUE-17, )</w:t>
            </w:r>
          </w:p>
          <w:p w14:paraId="7E1FDB41" w14:textId="77777777" w:rsidR="00630201" w:rsidRPr="00FE72B4" w:rsidRDefault="00630201" w:rsidP="00FD33CC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</w:p>
          <w:p w14:paraId="272B4A6B" w14:textId="77777777" w:rsidR="00630201" w:rsidRPr="00AD01AC" w:rsidRDefault="00630201" w:rsidP="00FD33CC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42D2C3D0" w14:textId="77777777" w:rsidR="00630201" w:rsidRDefault="00630201" w:rsidP="00FD33CC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Tampilkan data query dalam bentuk tabel</w:t>
            </w:r>
          </w:p>
          <w:p w14:paraId="2AAECD58" w14:textId="77777777" w:rsidR="00630201" w:rsidRPr="0010358F" w:rsidRDefault="00630201" w:rsidP="00FD33CC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</w:p>
        </w:tc>
      </w:tr>
    </w:tbl>
    <w:p w14:paraId="506780B9" w14:textId="25713A90" w:rsidR="00630201" w:rsidRDefault="00630201" w:rsidP="00630201">
      <w:pPr>
        <w:spacing w:after="0" w:line="240" w:lineRule="auto"/>
        <w:jc w:val="both"/>
        <w:rPr>
          <w:rFonts w:ascii="Arial" w:hAnsi="Arial" w:cs="Arial"/>
        </w:rPr>
      </w:pPr>
    </w:p>
    <w:p w14:paraId="03E063D5" w14:textId="52629AB9" w:rsidR="009C443D" w:rsidRDefault="009C443D" w:rsidP="00630201">
      <w:pPr>
        <w:spacing w:after="0" w:line="240" w:lineRule="auto"/>
        <w:jc w:val="both"/>
        <w:rPr>
          <w:rFonts w:ascii="Arial" w:hAnsi="Arial" w:cs="Arial"/>
        </w:rPr>
      </w:pPr>
    </w:p>
    <w:p w14:paraId="2BD69BD3" w14:textId="6324C7B7" w:rsidR="009C443D" w:rsidRDefault="009C443D" w:rsidP="00630201">
      <w:pPr>
        <w:spacing w:after="0" w:line="240" w:lineRule="auto"/>
        <w:jc w:val="both"/>
        <w:rPr>
          <w:rFonts w:ascii="Arial" w:hAnsi="Arial" w:cs="Arial"/>
        </w:rPr>
      </w:pPr>
    </w:p>
    <w:p w14:paraId="150E9E0F" w14:textId="77777777" w:rsidR="009C443D" w:rsidRDefault="009C443D" w:rsidP="00630201">
      <w:pPr>
        <w:spacing w:after="0" w:line="240" w:lineRule="auto"/>
        <w:jc w:val="both"/>
        <w:rPr>
          <w:rFonts w:ascii="Arial" w:hAnsi="Arial" w:cs="Arial"/>
        </w:rPr>
      </w:pPr>
    </w:p>
    <w:p w14:paraId="700D3917" w14:textId="607E81AB" w:rsidR="009C443D" w:rsidRPr="00630201" w:rsidRDefault="009C443D" w:rsidP="009C443D">
      <w:pPr>
        <w:pStyle w:val="Header"/>
        <w:tabs>
          <w:tab w:val="left" w:pos="1418"/>
        </w:tabs>
        <w:rPr>
          <w:rFonts w:eastAsia="SimSun"/>
          <w:sz w:val="20"/>
          <w:szCs w:val="20"/>
          <w:lang w:eastAsia="zh-CN"/>
        </w:rPr>
      </w:pPr>
      <w:r w:rsidRPr="00970531">
        <w:rPr>
          <w:rFonts w:eastAsia="SimSun"/>
          <w:sz w:val="20"/>
          <w:szCs w:val="20"/>
          <w:lang w:val="en-US" w:eastAsia="zh-CN"/>
        </w:rPr>
        <w:t>Id Proses</w:t>
      </w:r>
      <w:r w:rsidRPr="00970531">
        <w:rPr>
          <w:rFonts w:eastAsia="SimSun"/>
          <w:sz w:val="20"/>
          <w:szCs w:val="20"/>
          <w:lang w:val="en-US" w:eastAsia="zh-CN"/>
        </w:rPr>
        <w:tab/>
        <w:t>: ALGO-</w:t>
      </w:r>
      <w:r>
        <w:rPr>
          <w:rFonts w:eastAsia="SimSun"/>
          <w:sz w:val="20"/>
          <w:szCs w:val="20"/>
          <w:lang w:eastAsia="zh-CN"/>
        </w:rPr>
        <w:t>7</w:t>
      </w:r>
    </w:p>
    <w:p w14:paraId="46541E31" w14:textId="721562F3" w:rsidR="009C443D" w:rsidRPr="00630201" w:rsidRDefault="009C443D" w:rsidP="009C443D">
      <w:pPr>
        <w:pStyle w:val="BodyTextIndent"/>
        <w:tabs>
          <w:tab w:val="left" w:pos="1418"/>
        </w:tabs>
        <w:rPr>
          <w:lang w:val="id-ID"/>
        </w:rPr>
      </w:pPr>
      <w:proofErr w:type="spellStart"/>
      <w:r w:rsidRPr="00970531">
        <w:t>Objek</w:t>
      </w:r>
      <w:proofErr w:type="spellEnd"/>
      <w:r w:rsidRPr="00970531">
        <w:t xml:space="preserve"> </w:t>
      </w:r>
      <w:proofErr w:type="spellStart"/>
      <w:r w:rsidRPr="00970531">
        <w:t>terkait</w:t>
      </w:r>
      <w:proofErr w:type="spellEnd"/>
      <w:r w:rsidRPr="00970531">
        <w:tab/>
        <w:t xml:space="preserve">: </w:t>
      </w:r>
      <w:r>
        <w:rPr>
          <w:lang w:val="id-ID"/>
        </w:rPr>
        <w:t>btnEditProfile</w:t>
      </w:r>
    </w:p>
    <w:p w14:paraId="24171AF0" w14:textId="79ED99A9" w:rsidR="009C443D" w:rsidRPr="00630201" w:rsidRDefault="009C443D" w:rsidP="009C443D">
      <w:pPr>
        <w:tabs>
          <w:tab w:val="left" w:pos="1418"/>
        </w:tabs>
        <w:spacing w:after="0" w:line="240" w:lineRule="auto"/>
        <w:rPr>
          <w:rFonts w:eastAsia="SimSun"/>
          <w:sz w:val="20"/>
          <w:szCs w:val="20"/>
          <w:lang w:val="en-US" w:eastAsia="zh-CN"/>
        </w:rPr>
      </w:pPr>
      <w:r w:rsidRPr="00970531">
        <w:rPr>
          <w:rFonts w:eastAsia="SimSun"/>
          <w:sz w:val="20"/>
          <w:szCs w:val="20"/>
          <w:lang w:val="en-US" w:eastAsia="zh-CN"/>
        </w:rPr>
        <w:t>Event</w:t>
      </w:r>
      <w:r w:rsidRPr="00970531">
        <w:rPr>
          <w:rFonts w:eastAsia="SimSun"/>
          <w:sz w:val="20"/>
          <w:szCs w:val="20"/>
          <w:lang w:val="en-US" w:eastAsia="zh-CN"/>
        </w:rPr>
        <w:tab/>
        <w:t xml:space="preserve">: </w:t>
      </w:r>
      <w:proofErr w:type="spellStart"/>
      <w:r w:rsidRPr="00970531">
        <w:rPr>
          <w:rFonts w:eastAsia="SimSun"/>
          <w:sz w:val="20"/>
          <w:szCs w:val="20"/>
          <w:lang w:val="en-US" w:eastAsia="zh-CN"/>
        </w:rPr>
        <w:t>btn</w:t>
      </w:r>
      <w:proofErr w:type="spellEnd"/>
      <w:r>
        <w:rPr>
          <w:rFonts w:eastAsia="SimSun"/>
          <w:sz w:val="20"/>
          <w:szCs w:val="20"/>
          <w:lang w:eastAsia="zh-CN"/>
        </w:rPr>
        <w:t>EditProfile</w:t>
      </w:r>
      <w:r w:rsidRPr="00970531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970531">
        <w:rPr>
          <w:rFonts w:eastAsia="SimSun"/>
          <w:sz w:val="20"/>
          <w:szCs w:val="20"/>
          <w:lang w:val="en-US" w:eastAsia="zh-CN"/>
        </w:rPr>
        <w:t>onClick</w:t>
      </w:r>
      <w:proofErr w:type="spellEnd"/>
    </w:p>
    <w:p w14:paraId="2DC208DB" w14:textId="44183745" w:rsidR="00630201" w:rsidRPr="00B30AA1" w:rsidRDefault="00630201" w:rsidP="009C443D">
      <w:pPr>
        <w:pStyle w:val="Header"/>
        <w:rPr>
          <w:rFonts w:eastAsia="SimSun"/>
          <w:b/>
          <w:bCs w:val="0"/>
          <w:sz w:val="20"/>
          <w:szCs w:val="20"/>
          <w:lang w:val="en-US" w:eastAsia="zh-CN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3"/>
      </w:tblGrid>
      <w:tr w:rsidR="00630201" w:rsidRPr="00AD01AC" w14:paraId="5C325F42" w14:textId="77777777" w:rsidTr="00FD33CC">
        <w:trPr>
          <w:trHeight w:val="544"/>
        </w:trPr>
        <w:tc>
          <w:tcPr>
            <w:tcW w:w="7223" w:type="dxa"/>
          </w:tcPr>
          <w:p w14:paraId="07DA96A0" w14:textId="77777777" w:rsidR="00630201" w:rsidRPr="00AD01AC" w:rsidRDefault="00630201" w:rsidP="00FD33CC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Initial State (IS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67D11C2A" w14:textId="77777777" w:rsidR="00630201" w:rsidRPr="00211D8D" w:rsidRDefault="00630201" w:rsidP="00FD33CC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Tampilan menu ubah data dan Query ubah data telah dibuat</w:t>
            </w:r>
          </w:p>
        </w:tc>
      </w:tr>
      <w:tr w:rsidR="00630201" w:rsidRPr="00AD01AC" w14:paraId="65768F69" w14:textId="77777777" w:rsidTr="00FD33CC">
        <w:trPr>
          <w:trHeight w:val="759"/>
        </w:trPr>
        <w:tc>
          <w:tcPr>
            <w:tcW w:w="7223" w:type="dxa"/>
          </w:tcPr>
          <w:p w14:paraId="137D4550" w14:textId="77777777" w:rsidR="00630201" w:rsidRPr="00AD01AC" w:rsidRDefault="00630201" w:rsidP="00FD33CC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Final State (FS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47D8DBD7" w14:textId="77777777" w:rsidR="00630201" w:rsidRPr="00602E9B" w:rsidRDefault="00630201" w:rsidP="00FD33CC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Jika btnEditProfile di klik maka tampilkan layar ubah data</w:t>
            </w:r>
          </w:p>
        </w:tc>
      </w:tr>
      <w:tr w:rsidR="00630201" w:rsidRPr="00AD01AC" w14:paraId="7DA12871" w14:textId="77777777" w:rsidTr="00FD33CC">
        <w:tc>
          <w:tcPr>
            <w:tcW w:w="7223" w:type="dxa"/>
          </w:tcPr>
          <w:p w14:paraId="106893DA" w14:textId="77777777" w:rsidR="00630201" w:rsidRPr="00AD01AC" w:rsidRDefault="00630201" w:rsidP="00FD33CC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Spesifikasi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Proses/</w:t>
            </w:r>
            <w:proofErr w:type="spellStart"/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:</w:t>
            </w:r>
            <w:proofErr w:type="gramEnd"/>
          </w:p>
          <w:p w14:paraId="16FCCA78" w14:textId="77777777" w:rsidR="00630201" w:rsidRPr="00AD01AC" w:rsidRDefault="00630201" w:rsidP="00FD33CC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r>
              <w:rPr>
                <w:rFonts w:eastAsia="SimSun"/>
                <w:sz w:val="20"/>
                <w:szCs w:val="20"/>
                <w:lang w:eastAsia="zh-CN"/>
              </w:rPr>
              <w:t>btnOnClick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(</w:t>
            </w:r>
            <w:r>
              <w:rPr>
                <w:rFonts w:eastAsia="SimSun"/>
                <w:sz w:val="20"/>
                <w:szCs w:val="20"/>
                <w:lang w:eastAsia="zh-CN"/>
              </w:rPr>
              <w:t>btnDaftarCuti)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7AF020E0" w14:textId="77777777" w:rsidR="00630201" w:rsidRPr="001A00F2" w:rsidRDefault="00630201" w:rsidP="00FD33CC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Jalankan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query </w:t>
            </w:r>
            <w:proofErr w:type="gramStart"/>
            <w:r>
              <w:rPr>
                <w:rFonts w:eastAsia="SimSun"/>
                <w:sz w:val="20"/>
                <w:szCs w:val="20"/>
                <w:lang w:eastAsia="zh-CN"/>
              </w:rPr>
              <w:t xml:space="preserve">( </w:t>
            </w:r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QUE</w:t>
            </w:r>
            <w:proofErr w:type="gramEnd"/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-</w:t>
            </w:r>
            <w:r>
              <w:rPr>
                <w:rFonts w:eastAsia="SimSun"/>
                <w:sz w:val="20"/>
                <w:szCs w:val="20"/>
                <w:lang w:eastAsia="zh-CN"/>
              </w:rPr>
              <w:t>3)</w:t>
            </w:r>
          </w:p>
          <w:p w14:paraId="692A35EC" w14:textId="77777777" w:rsidR="00630201" w:rsidRDefault="00630201" w:rsidP="00FD33CC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</w:p>
          <w:p w14:paraId="13638504" w14:textId="77777777" w:rsidR="00630201" w:rsidRPr="00AD01AC" w:rsidRDefault="00630201" w:rsidP="00FD33CC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 xml:space="preserve"> diupdate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6BF29B9B" w14:textId="77777777" w:rsidR="00630201" w:rsidRDefault="00630201" w:rsidP="00FD33CC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Tampilkan layar pesan LP-5 &amp; arahkan user ke halama dashboard</w:t>
            </w:r>
          </w:p>
          <w:p w14:paraId="55486924" w14:textId="77777777" w:rsidR="00630201" w:rsidRPr="0010358F" w:rsidRDefault="00630201" w:rsidP="00FD33CC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</w:p>
          <w:p w14:paraId="55F67034" w14:textId="77777777" w:rsidR="00630201" w:rsidRPr="00FE72B4" w:rsidRDefault="00630201" w:rsidP="00FD33CC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ELSE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(gagal diupdate)</w:t>
            </w:r>
          </w:p>
          <w:p w14:paraId="6A3B6AD5" w14:textId="77777777" w:rsidR="00630201" w:rsidRPr="00425AE6" w:rsidRDefault="00630201" w:rsidP="00FD33CC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Ta</w:t>
            </w:r>
            <w:r>
              <w:rPr>
                <w:rFonts w:eastAsia="SimSun"/>
                <w:sz w:val="20"/>
                <w:szCs w:val="20"/>
                <w:lang w:eastAsia="zh-CN"/>
              </w:rPr>
              <w:t>m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pilkan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layar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pesan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LP-</w:t>
            </w:r>
            <w:r>
              <w:rPr>
                <w:rFonts w:eastAsia="SimSun"/>
                <w:sz w:val="20"/>
                <w:szCs w:val="20"/>
                <w:lang w:eastAsia="zh-CN"/>
              </w:rPr>
              <w:t>6 &amp; arahkan user ke halaman dashboard</w:t>
            </w:r>
          </w:p>
          <w:p w14:paraId="047E5575" w14:textId="77777777" w:rsidR="00630201" w:rsidRPr="0010358F" w:rsidRDefault="00630201" w:rsidP="00FD33CC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</w:p>
        </w:tc>
      </w:tr>
    </w:tbl>
    <w:p w14:paraId="2A996712" w14:textId="77777777" w:rsidR="00630201" w:rsidRDefault="00630201" w:rsidP="00630201">
      <w:pPr>
        <w:pStyle w:val="Header"/>
        <w:ind w:left="720"/>
        <w:rPr>
          <w:rFonts w:eastAsia="SimSun"/>
          <w:b/>
          <w:bCs w:val="0"/>
          <w:sz w:val="20"/>
          <w:szCs w:val="20"/>
          <w:lang w:val="en-US" w:eastAsia="zh-CN"/>
        </w:rPr>
      </w:pPr>
      <w:r>
        <w:rPr>
          <w:rFonts w:eastAsia="SimSun"/>
          <w:b/>
          <w:bCs w:val="0"/>
          <w:sz w:val="20"/>
          <w:szCs w:val="20"/>
          <w:lang w:val="en-US" w:eastAsia="zh-CN"/>
        </w:rPr>
        <w:tab/>
      </w:r>
    </w:p>
    <w:p w14:paraId="73FB31E0" w14:textId="4330FDE6" w:rsidR="009C443D" w:rsidRPr="00630201" w:rsidRDefault="009C443D" w:rsidP="009C443D">
      <w:pPr>
        <w:pStyle w:val="Header"/>
        <w:tabs>
          <w:tab w:val="left" w:pos="1418"/>
        </w:tabs>
        <w:rPr>
          <w:rFonts w:eastAsia="SimSun"/>
          <w:sz w:val="20"/>
          <w:szCs w:val="20"/>
          <w:lang w:eastAsia="zh-CN"/>
        </w:rPr>
      </w:pPr>
      <w:r w:rsidRPr="00970531">
        <w:rPr>
          <w:rFonts w:eastAsia="SimSun"/>
          <w:sz w:val="20"/>
          <w:szCs w:val="20"/>
          <w:lang w:val="en-US" w:eastAsia="zh-CN"/>
        </w:rPr>
        <w:t>Id Proses</w:t>
      </w:r>
      <w:r w:rsidRPr="00970531">
        <w:rPr>
          <w:rFonts w:eastAsia="SimSun"/>
          <w:sz w:val="20"/>
          <w:szCs w:val="20"/>
          <w:lang w:val="en-US" w:eastAsia="zh-CN"/>
        </w:rPr>
        <w:tab/>
        <w:t>: ALGO-</w:t>
      </w:r>
      <w:r>
        <w:rPr>
          <w:rFonts w:eastAsia="SimSun"/>
          <w:sz w:val="20"/>
          <w:szCs w:val="20"/>
          <w:lang w:eastAsia="zh-CN"/>
        </w:rPr>
        <w:t>8</w:t>
      </w:r>
    </w:p>
    <w:p w14:paraId="06B5609B" w14:textId="148162B1" w:rsidR="009C443D" w:rsidRPr="00630201" w:rsidRDefault="009C443D" w:rsidP="009C443D">
      <w:pPr>
        <w:pStyle w:val="BodyTextIndent"/>
        <w:tabs>
          <w:tab w:val="left" w:pos="1418"/>
        </w:tabs>
        <w:rPr>
          <w:lang w:val="id-ID"/>
        </w:rPr>
      </w:pPr>
      <w:proofErr w:type="spellStart"/>
      <w:r w:rsidRPr="00970531">
        <w:t>Objek</w:t>
      </w:r>
      <w:proofErr w:type="spellEnd"/>
      <w:r w:rsidRPr="00970531">
        <w:t xml:space="preserve"> </w:t>
      </w:r>
      <w:proofErr w:type="spellStart"/>
      <w:r w:rsidRPr="00970531">
        <w:t>terkait</w:t>
      </w:r>
      <w:proofErr w:type="spellEnd"/>
      <w:r w:rsidRPr="00970531">
        <w:tab/>
        <w:t xml:space="preserve">: </w:t>
      </w:r>
      <w:r>
        <w:rPr>
          <w:lang w:val="id-ID"/>
        </w:rPr>
        <w:t>btnInputGaji</w:t>
      </w:r>
    </w:p>
    <w:p w14:paraId="7747C218" w14:textId="1CD17559" w:rsidR="009C443D" w:rsidRPr="00630201" w:rsidRDefault="009C443D" w:rsidP="009C443D">
      <w:pPr>
        <w:tabs>
          <w:tab w:val="left" w:pos="1418"/>
        </w:tabs>
        <w:spacing w:after="0" w:line="240" w:lineRule="auto"/>
        <w:rPr>
          <w:rFonts w:eastAsia="SimSun"/>
          <w:sz w:val="20"/>
          <w:szCs w:val="20"/>
          <w:lang w:val="en-US" w:eastAsia="zh-CN"/>
        </w:rPr>
      </w:pPr>
      <w:r w:rsidRPr="00970531">
        <w:rPr>
          <w:rFonts w:eastAsia="SimSun"/>
          <w:sz w:val="20"/>
          <w:szCs w:val="20"/>
          <w:lang w:val="en-US" w:eastAsia="zh-CN"/>
        </w:rPr>
        <w:t>Event</w:t>
      </w:r>
      <w:r w:rsidRPr="00970531">
        <w:rPr>
          <w:rFonts w:eastAsia="SimSun"/>
          <w:sz w:val="20"/>
          <w:szCs w:val="20"/>
          <w:lang w:val="en-US" w:eastAsia="zh-CN"/>
        </w:rPr>
        <w:tab/>
        <w:t xml:space="preserve">: </w:t>
      </w:r>
      <w:proofErr w:type="spellStart"/>
      <w:r w:rsidRPr="00970531">
        <w:rPr>
          <w:rFonts w:eastAsia="SimSun"/>
          <w:sz w:val="20"/>
          <w:szCs w:val="20"/>
          <w:lang w:val="en-US" w:eastAsia="zh-CN"/>
        </w:rPr>
        <w:t>btn</w:t>
      </w:r>
      <w:proofErr w:type="spellEnd"/>
      <w:r>
        <w:rPr>
          <w:rFonts w:eastAsia="SimSun"/>
          <w:sz w:val="20"/>
          <w:szCs w:val="20"/>
          <w:lang w:eastAsia="zh-CN"/>
        </w:rPr>
        <w:t>InputGaji</w:t>
      </w:r>
      <w:r w:rsidRPr="00970531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970531">
        <w:rPr>
          <w:rFonts w:eastAsia="SimSun"/>
          <w:sz w:val="20"/>
          <w:szCs w:val="20"/>
          <w:lang w:val="en-US" w:eastAsia="zh-CN"/>
        </w:rPr>
        <w:t>onClick</w:t>
      </w:r>
      <w:proofErr w:type="spellEnd"/>
    </w:p>
    <w:p w14:paraId="5A13E64B" w14:textId="2B2CE287" w:rsidR="00630201" w:rsidRPr="00B30AA1" w:rsidRDefault="00630201" w:rsidP="009C443D">
      <w:pPr>
        <w:pStyle w:val="Header"/>
        <w:rPr>
          <w:rFonts w:eastAsia="SimSun"/>
          <w:b/>
          <w:bCs w:val="0"/>
          <w:sz w:val="20"/>
          <w:szCs w:val="20"/>
          <w:lang w:val="en-US" w:eastAsia="zh-CN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3"/>
      </w:tblGrid>
      <w:tr w:rsidR="00630201" w:rsidRPr="00AD01AC" w14:paraId="32D06A44" w14:textId="77777777" w:rsidTr="00FD33CC">
        <w:trPr>
          <w:trHeight w:val="544"/>
        </w:trPr>
        <w:tc>
          <w:tcPr>
            <w:tcW w:w="7223" w:type="dxa"/>
          </w:tcPr>
          <w:p w14:paraId="4876B365" w14:textId="77777777" w:rsidR="00630201" w:rsidRPr="00AD01AC" w:rsidRDefault="00630201" w:rsidP="00FD33CC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Initial State (IS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0CCD15F7" w14:textId="77777777" w:rsidR="00630201" w:rsidRPr="00211D8D" w:rsidRDefault="00630201" w:rsidP="00FD33CC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Tampilan menu input gaji dan Query input gaji data telah dibuat</w:t>
            </w:r>
          </w:p>
        </w:tc>
      </w:tr>
      <w:tr w:rsidR="00630201" w:rsidRPr="00AD01AC" w14:paraId="63AEDD80" w14:textId="77777777" w:rsidTr="00FD33CC">
        <w:trPr>
          <w:trHeight w:val="759"/>
        </w:trPr>
        <w:tc>
          <w:tcPr>
            <w:tcW w:w="7223" w:type="dxa"/>
          </w:tcPr>
          <w:p w14:paraId="00897BC3" w14:textId="77777777" w:rsidR="00630201" w:rsidRPr="00752CD0" w:rsidRDefault="00630201" w:rsidP="00FD33CC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Final State (FS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355D9F23" w14:textId="77777777" w:rsidR="00630201" w:rsidRPr="00602E9B" w:rsidRDefault="00630201" w:rsidP="00FD33CC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Jika btnInputGaji di klik maka tampilkan layar input gaji pegawai</w:t>
            </w:r>
          </w:p>
        </w:tc>
      </w:tr>
      <w:tr w:rsidR="00630201" w:rsidRPr="00AD01AC" w14:paraId="15106069" w14:textId="77777777" w:rsidTr="00FD33CC">
        <w:tc>
          <w:tcPr>
            <w:tcW w:w="7223" w:type="dxa"/>
          </w:tcPr>
          <w:p w14:paraId="46747066" w14:textId="77777777" w:rsidR="00630201" w:rsidRPr="00AD01AC" w:rsidRDefault="00630201" w:rsidP="00FD33CC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Spesifikasi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Proses/</w:t>
            </w:r>
            <w:proofErr w:type="spellStart"/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:</w:t>
            </w:r>
            <w:proofErr w:type="gramEnd"/>
            <w:r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br/>
            </w:r>
          </w:p>
          <w:p w14:paraId="7C08C2A2" w14:textId="77777777" w:rsidR="00630201" w:rsidRPr="00AD01AC" w:rsidRDefault="00630201" w:rsidP="00FD33CC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r>
              <w:rPr>
                <w:rFonts w:eastAsia="SimSun"/>
                <w:sz w:val="20"/>
                <w:szCs w:val="20"/>
                <w:lang w:eastAsia="zh-CN"/>
              </w:rPr>
              <w:t>btnOnClick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(</w:t>
            </w:r>
            <w:r>
              <w:rPr>
                <w:rFonts w:eastAsia="SimSun"/>
                <w:sz w:val="20"/>
                <w:szCs w:val="20"/>
                <w:lang w:eastAsia="zh-CN"/>
              </w:rPr>
              <w:t>btnInputGaji)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771FA8ED" w14:textId="77777777" w:rsidR="00630201" w:rsidRPr="001A00F2" w:rsidRDefault="00630201" w:rsidP="00FD33CC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Jalankan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query </w:t>
            </w:r>
            <w:proofErr w:type="gramStart"/>
            <w:r>
              <w:rPr>
                <w:rFonts w:eastAsia="SimSun"/>
                <w:sz w:val="20"/>
                <w:szCs w:val="20"/>
                <w:lang w:eastAsia="zh-CN"/>
              </w:rPr>
              <w:t xml:space="preserve">( </w:t>
            </w:r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QUE</w:t>
            </w:r>
            <w:proofErr w:type="gramEnd"/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-</w:t>
            </w:r>
            <w:r>
              <w:rPr>
                <w:rFonts w:eastAsia="SimSun"/>
                <w:sz w:val="20"/>
                <w:szCs w:val="20"/>
                <w:lang w:eastAsia="zh-CN"/>
              </w:rPr>
              <w:t>18)</w:t>
            </w:r>
          </w:p>
          <w:p w14:paraId="14A0717B" w14:textId="77777777" w:rsidR="00630201" w:rsidRDefault="00630201" w:rsidP="00FD33CC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</w:p>
          <w:p w14:paraId="6A2E2604" w14:textId="77777777" w:rsidR="00630201" w:rsidRPr="00AD01AC" w:rsidRDefault="00630201" w:rsidP="00FD33CC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lastRenderedPageBreak/>
              <w:t>IF (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 xml:space="preserve"> diinput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07755959" w14:textId="77777777" w:rsidR="00630201" w:rsidRDefault="00630201" w:rsidP="00FD33CC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Tampilkan layar pesan LP-7</w:t>
            </w:r>
          </w:p>
          <w:p w14:paraId="3BF16268" w14:textId="77777777" w:rsidR="00630201" w:rsidRPr="0010358F" w:rsidRDefault="00630201" w:rsidP="00FD33CC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</w:p>
          <w:p w14:paraId="3658F6AA" w14:textId="77777777" w:rsidR="00630201" w:rsidRPr="00FE72B4" w:rsidRDefault="00630201" w:rsidP="00FD33CC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ELSE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(gagal diupdate)</w:t>
            </w:r>
          </w:p>
          <w:p w14:paraId="0DFBAB28" w14:textId="77777777" w:rsidR="00630201" w:rsidRPr="00425AE6" w:rsidRDefault="00630201" w:rsidP="00FD33CC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Ta</w:t>
            </w:r>
            <w:r>
              <w:rPr>
                <w:rFonts w:eastAsia="SimSun"/>
                <w:sz w:val="20"/>
                <w:szCs w:val="20"/>
                <w:lang w:eastAsia="zh-CN"/>
              </w:rPr>
              <w:t>m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pilkan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layar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pesan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LP-</w:t>
            </w:r>
            <w:r>
              <w:rPr>
                <w:rFonts w:eastAsia="SimSun"/>
                <w:sz w:val="20"/>
                <w:szCs w:val="20"/>
                <w:lang w:eastAsia="zh-CN"/>
              </w:rPr>
              <w:t>8 &amp; arahkan user ke halaman dashboard</w:t>
            </w:r>
          </w:p>
          <w:p w14:paraId="0AE1D761" w14:textId="77777777" w:rsidR="00630201" w:rsidRPr="0010358F" w:rsidRDefault="00630201" w:rsidP="00FD33CC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</w:p>
        </w:tc>
      </w:tr>
    </w:tbl>
    <w:p w14:paraId="4D211BDC" w14:textId="77777777" w:rsidR="00630201" w:rsidRPr="00970531" w:rsidRDefault="00630201" w:rsidP="00583AF9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479A5122" w14:textId="77777777" w:rsidR="00583AF9" w:rsidRPr="00B307B0" w:rsidRDefault="00583AF9" w:rsidP="00583AF9">
      <w:pPr>
        <w:pStyle w:val="Heading4"/>
        <w:tabs>
          <w:tab w:val="clear" w:pos="864"/>
          <w:tab w:val="num" w:pos="993"/>
        </w:tabs>
        <w:spacing w:before="0" w:after="0"/>
        <w:rPr>
          <w:rFonts w:eastAsia="SimSun" w:cs="Arial"/>
          <w:szCs w:val="24"/>
          <w:lang w:val="en-US" w:eastAsia="zh-CN"/>
        </w:rPr>
      </w:pPr>
      <w:bookmarkStart w:id="141" w:name="_Toc58693711"/>
      <w:proofErr w:type="spellStart"/>
      <w:r w:rsidRPr="00B307B0">
        <w:rPr>
          <w:rFonts w:eastAsia="SimSun" w:cs="Arial"/>
          <w:szCs w:val="24"/>
          <w:lang w:val="en-US" w:eastAsia="zh-CN"/>
        </w:rPr>
        <w:t>Spesifikasi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Report</w:t>
      </w:r>
      <w:bookmarkEnd w:id="141"/>
    </w:p>
    <w:p w14:paraId="06274F03" w14:textId="1687FB1B" w:rsidR="00583AF9" w:rsidRDefault="00583AF9" w:rsidP="00583AF9">
      <w:pPr>
        <w:spacing w:after="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  <w:proofErr w:type="spellStart"/>
      <w:r w:rsidRPr="004D0DD6">
        <w:rPr>
          <w:rFonts w:ascii="Arial" w:eastAsia="SimSun" w:hAnsi="Arial" w:cs="Arial"/>
          <w:sz w:val="20"/>
          <w:szCs w:val="20"/>
          <w:lang w:val="en-US" w:eastAsia="zh-CN"/>
        </w:rPr>
        <w:t>Tidak</w:t>
      </w:r>
      <w:proofErr w:type="spellEnd"/>
      <w:r w:rsidRPr="004D0DD6">
        <w:rPr>
          <w:rFonts w:ascii="Arial" w:eastAsia="SimSun" w:hAnsi="Arial" w:cs="Arial"/>
          <w:sz w:val="20"/>
          <w:szCs w:val="20"/>
          <w:lang w:val="en-US" w:eastAsia="zh-CN"/>
        </w:rPr>
        <w:t xml:space="preserve"> </w:t>
      </w:r>
      <w:proofErr w:type="spellStart"/>
      <w:r w:rsidRPr="004D0DD6">
        <w:rPr>
          <w:rFonts w:ascii="Arial" w:eastAsia="SimSun" w:hAnsi="Arial" w:cs="Arial"/>
          <w:sz w:val="20"/>
          <w:szCs w:val="20"/>
          <w:lang w:val="en-US" w:eastAsia="zh-CN"/>
        </w:rPr>
        <w:t>ada</w:t>
      </w:r>
      <w:proofErr w:type="spellEnd"/>
      <w:r w:rsidRPr="004D0DD6">
        <w:rPr>
          <w:rFonts w:ascii="Arial" w:eastAsia="SimSun" w:hAnsi="Arial" w:cs="Arial"/>
          <w:sz w:val="20"/>
          <w:szCs w:val="20"/>
          <w:lang w:val="en-US" w:eastAsia="zh-CN"/>
        </w:rPr>
        <w:t>.</w:t>
      </w:r>
    </w:p>
    <w:p w14:paraId="79B8FAA5" w14:textId="5E55A98B" w:rsidR="005154C7" w:rsidRDefault="005154C7" w:rsidP="00583AF9">
      <w:pPr>
        <w:spacing w:after="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1756295E" w14:textId="4B7CE7E5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11D9088C" w14:textId="4E2999DB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2D004CD6" w14:textId="7F908541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665514CF" w14:textId="690C2F53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13807319" w14:textId="41CC47CB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54EB1C0C" w14:textId="5A9FE860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43A299EB" w14:textId="4FF7AD8D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6BC9EA9D" w14:textId="3C3A748F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29965E9A" w14:textId="08B80CD2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17D083B9" w14:textId="355A02DC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592C83AB" w14:textId="1BC4177B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4CC593CA" w14:textId="52C37882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2FF3020C" w14:textId="18A252A4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26490D9C" w14:textId="5B9BDDB5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05953FE6" w14:textId="49C1178C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0FB12A28" w14:textId="1AAB0146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2D5C8B82" w14:textId="5260D317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678F0387" w14:textId="74873AA4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02E1954D" w14:textId="77777777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455CB68A" w14:textId="77777777" w:rsidR="000C28CE" w:rsidRDefault="000C28CE" w:rsidP="000C28CE">
      <w:pPr>
        <w:pStyle w:val="Heading4"/>
        <w:numPr>
          <w:ilvl w:val="0"/>
          <w:numId w:val="0"/>
        </w:numPr>
      </w:pPr>
    </w:p>
    <w:p w14:paraId="43A9B708" w14:textId="77777777" w:rsidR="000C28CE" w:rsidRPr="004D0DD6" w:rsidRDefault="000C28CE" w:rsidP="00583AF9">
      <w:pPr>
        <w:spacing w:after="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</w:p>
    <w:p w14:paraId="2F046A14" w14:textId="13251153" w:rsidR="00281196" w:rsidRDefault="00281196" w:rsidP="00583AF9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  <w:lang w:val="en-US" w:eastAsia="zh-CN"/>
        </w:rPr>
      </w:pPr>
    </w:p>
    <w:p w14:paraId="10165667" w14:textId="43FD5834" w:rsidR="00F307A6" w:rsidRDefault="00F307A6" w:rsidP="00583AF9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  <w:lang w:val="en-US" w:eastAsia="zh-CN"/>
        </w:rPr>
      </w:pPr>
    </w:p>
    <w:p w14:paraId="692D91DD" w14:textId="487482DA" w:rsidR="00F307A6" w:rsidRDefault="00F307A6" w:rsidP="00583AF9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  <w:lang w:val="en-US" w:eastAsia="zh-CN"/>
        </w:rPr>
      </w:pPr>
    </w:p>
    <w:p w14:paraId="38CCC93A" w14:textId="23507C5B" w:rsidR="005154C7" w:rsidRDefault="005154C7" w:rsidP="00583AF9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  <w:lang w:val="en-US" w:eastAsia="zh-CN"/>
        </w:rPr>
      </w:pPr>
    </w:p>
    <w:p w14:paraId="61BF7112" w14:textId="232957DB" w:rsidR="005154C7" w:rsidRDefault="005154C7" w:rsidP="00583AF9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  <w:lang w:val="en-US" w:eastAsia="zh-CN"/>
        </w:rPr>
      </w:pPr>
    </w:p>
    <w:p w14:paraId="041C3ED6" w14:textId="4AA34CCB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  <w:lang w:val="en-US" w:eastAsia="zh-CN"/>
        </w:rPr>
      </w:pPr>
    </w:p>
    <w:p w14:paraId="75C5D24C" w14:textId="111FA9E9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  <w:lang w:val="en-US" w:eastAsia="zh-CN"/>
        </w:rPr>
      </w:pPr>
    </w:p>
    <w:p w14:paraId="06C608AB" w14:textId="2517B24A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  <w:lang w:val="en-US" w:eastAsia="zh-CN"/>
        </w:rPr>
      </w:pPr>
    </w:p>
    <w:p w14:paraId="191F752F" w14:textId="42CDD3A1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  <w:lang w:val="en-US" w:eastAsia="zh-CN"/>
        </w:rPr>
      </w:pPr>
    </w:p>
    <w:p w14:paraId="6D3C92DD" w14:textId="421C6AFA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  <w:lang w:val="en-US" w:eastAsia="zh-CN"/>
        </w:rPr>
      </w:pPr>
    </w:p>
    <w:p w14:paraId="5740DBF3" w14:textId="55473A1E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  <w:lang w:val="en-US" w:eastAsia="zh-CN"/>
        </w:rPr>
      </w:pPr>
    </w:p>
    <w:p w14:paraId="288D7B4C" w14:textId="4AFC361A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  <w:lang w:val="en-US" w:eastAsia="zh-CN"/>
        </w:rPr>
      </w:pPr>
    </w:p>
    <w:p w14:paraId="48B46A8C" w14:textId="418289EA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  <w:lang w:val="en-US" w:eastAsia="zh-CN"/>
        </w:rPr>
      </w:pPr>
    </w:p>
    <w:p w14:paraId="47F1BE9C" w14:textId="34DBEAC9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  <w:lang w:val="en-US" w:eastAsia="zh-CN"/>
        </w:rPr>
      </w:pPr>
    </w:p>
    <w:p w14:paraId="73CAE98C" w14:textId="469A82EE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  <w:lang w:val="en-US" w:eastAsia="zh-CN"/>
        </w:rPr>
      </w:pPr>
    </w:p>
    <w:p w14:paraId="309DB3F6" w14:textId="3441DF20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  <w:lang w:val="en-US" w:eastAsia="zh-CN"/>
        </w:rPr>
      </w:pPr>
    </w:p>
    <w:p w14:paraId="5E198DA4" w14:textId="481851C4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  <w:lang w:val="en-US" w:eastAsia="zh-CN"/>
        </w:rPr>
      </w:pPr>
    </w:p>
    <w:p w14:paraId="6805B912" w14:textId="6CCAA551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  <w:lang w:val="en-US" w:eastAsia="zh-CN"/>
        </w:rPr>
      </w:pPr>
    </w:p>
    <w:p w14:paraId="5BFCCA31" w14:textId="70849AEF" w:rsidR="00923FE1" w:rsidRDefault="00923FE1" w:rsidP="00583AF9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  <w:lang w:val="en-US" w:eastAsia="zh-CN"/>
        </w:rPr>
      </w:pPr>
    </w:p>
    <w:p w14:paraId="2A38AC40" w14:textId="77777777" w:rsidR="00124503" w:rsidRDefault="00124503" w:rsidP="00583AF9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  <w:lang w:val="en-US" w:eastAsia="zh-CN"/>
        </w:rPr>
      </w:pPr>
    </w:p>
    <w:p w14:paraId="5C07BC06" w14:textId="3654DBE4" w:rsidR="00281196" w:rsidRPr="00B307B0" w:rsidRDefault="00281196" w:rsidP="00281196">
      <w:pPr>
        <w:pStyle w:val="Heading3"/>
        <w:spacing w:before="0" w:after="0"/>
        <w:rPr>
          <w:rFonts w:cs="Arial"/>
          <w:szCs w:val="24"/>
        </w:rPr>
      </w:pPr>
      <w:bookmarkStart w:id="142" w:name="_Toc58177357"/>
      <w:proofErr w:type="spellStart"/>
      <w:r w:rsidRPr="00B307B0">
        <w:rPr>
          <w:rFonts w:cs="Arial"/>
          <w:szCs w:val="24"/>
        </w:rPr>
        <w:lastRenderedPageBreak/>
        <w:t>Spesifikasi</w:t>
      </w:r>
      <w:proofErr w:type="spellEnd"/>
      <w:r w:rsidRPr="00B307B0">
        <w:rPr>
          <w:rFonts w:cs="Arial"/>
          <w:szCs w:val="24"/>
        </w:rPr>
        <w:t xml:space="preserve"> </w:t>
      </w:r>
      <w:proofErr w:type="spellStart"/>
      <w:r w:rsidRPr="00B307B0">
        <w:rPr>
          <w:rFonts w:cs="Arial"/>
          <w:szCs w:val="24"/>
        </w:rPr>
        <w:t>Fungsi</w:t>
      </w:r>
      <w:proofErr w:type="spellEnd"/>
      <w:r w:rsidRPr="00B307B0">
        <w:rPr>
          <w:rFonts w:cs="Arial"/>
          <w:szCs w:val="24"/>
        </w:rPr>
        <w:t>/Proses FS-</w:t>
      </w:r>
      <w:r w:rsidR="00124503">
        <w:rPr>
          <w:rFonts w:cs="Arial"/>
          <w:szCs w:val="24"/>
          <w:lang w:val="en-US"/>
        </w:rPr>
        <w:t>6</w:t>
      </w:r>
      <w:r w:rsidR="004D0DD6">
        <w:rPr>
          <w:rFonts w:cs="Arial"/>
          <w:szCs w:val="24"/>
          <w:lang w:val="id-ID"/>
        </w:rPr>
        <w:t xml:space="preserve">.1 </w:t>
      </w:r>
      <w:bookmarkEnd w:id="142"/>
      <w:proofErr w:type="spellStart"/>
      <w:r w:rsidR="00124503">
        <w:rPr>
          <w:rFonts w:cs="Arial"/>
          <w:szCs w:val="24"/>
          <w:lang w:val="en-US"/>
        </w:rPr>
        <w:t>Mengelola</w:t>
      </w:r>
      <w:proofErr w:type="spellEnd"/>
      <w:r w:rsidR="00124503">
        <w:rPr>
          <w:rFonts w:cs="Arial"/>
          <w:szCs w:val="24"/>
          <w:lang w:val="en-US"/>
        </w:rPr>
        <w:t xml:space="preserve"> Data User </w:t>
      </w:r>
      <w:proofErr w:type="spellStart"/>
      <w:r w:rsidR="00124503">
        <w:rPr>
          <w:rFonts w:cs="Arial"/>
          <w:szCs w:val="24"/>
          <w:lang w:val="en-US"/>
        </w:rPr>
        <w:t>Pegawai</w:t>
      </w:r>
      <w:proofErr w:type="spellEnd"/>
    </w:p>
    <w:p w14:paraId="20E485D8" w14:textId="06150A4D" w:rsidR="004D0DD6" w:rsidRPr="00856686" w:rsidRDefault="004D0DD6" w:rsidP="004D0DD6">
      <w:pPr>
        <w:tabs>
          <w:tab w:val="left" w:pos="2127"/>
          <w:tab w:val="left" w:pos="2410"/>
        </w:tabs>
        <w:spacing w:after="0" w:line="240" w:lineRule="auto"/>
        <w:rPr>
          <w:sz w:val="20"/>
          <w:szCs w:val="20"/>
        </w:rPr>
      </w:pPr>
      <w:r w:rsidRPr="00856686">
        <w:rPr>
          <w:sz w:val="20"/>
          <w:szCs w:val="20"/>
        </w:rPr>
        <w:t>Identifikasi/Nama</w:t>
      </w:r>
      <w:r w:rsidRPr="00856686">
        <w:rPr>
          <w:sz w:val="20"/>
          <w:szCs w:val="20"/>
        </w:rPr>
        <w:tab/>
        <w:t>:</w:t>
      </w:r>
      <w:r w:rsidRPr="00856686">
        <w:rPr>
          <w:sz w:val="20"/>
          <w:szCs w:val="20"/>
        </w:rPr>
        <w:tab/>
        <w:t>FS-</w:t>
      </w:r>
      <w:r w:rsidR="00124503">
        <w:rPr>
          <w:sz w:val="20"/>
          <w:szCs w:val="20"/>
          <w:lang w:val="en-US"/>
        </w:rPr>
        <w:t>6</w:t>
      </w:r>
      <w:r w:rsidRPr="00856686">
        <w:rPr>
          <w:sz w:val="20"/>
          <w:szCs w:val="20"/>
        </w:rPr>
        <w:t>.</w:t>
      </w:r>
      <w:r>
        <w:rPr>
          <w:sz w:val="20"/>
          <w:szCs w:val="20"/>
        </w:rPr>
        <w:t xml:space="preserve">1 </w:t>
      </w:r>
      <w:proofErr w:type="spellStart"/>
      <w:r w:rsidR="00124503" w:rsidRPr="00124503">
        <w:rPr>
          <w:rFonts w:cs="Arial"/>
          <w:sz w:val="20"/>
          <w:lang w:val="en-US"/>
        </w:rPr>
        <w:t>Mengelola</w:t>
      </w:r>
      <w:proofErr w:type="spellEnd"/>
      <w:r w:rsidR="00124503" w:rsidRPr="00124503">
        <w:rPr>
          <w:rFonts w:cs="Arial"/>
          <w:sz w:val="20"/>
          <w:lang w:val="en-US"/>
        </w:rPr>
        <w:t xml:space="preserve"> Data User </w:t>
      </w:r>
      <w:proofErr w:type="spellStart"/>
      <w:r w:rsidR="00124503" w:rsidRPr="00124503">
        <w:rPr>
          <w:rFonts w:cs="Arial"/>
          <w:sz w:val="20"/>
          <w:lang w:val="en-US"/>
        </w:rPr>
        <w:t>Pegawai</w:t>
      </w:r>
      <w:proofErr w:type="spellEnd"/>
    </w:p>
    <w:p w14:paraId="79EF7B38" w14:textId="3DFA2694" w:rsidR="004D0DD6" w:rsidRPr="00DA7220" w:rsidRDefault="004D0DD6" w:rsidP="004D0DD6">
      <w:pPr>
        <w:tabs>
          <w:tab w:val="left" w:pos="2127"/>
          <w:tab w:val="left" w:pos="2410"/>
        </w:tabs>
        <w:spacing w:after="0" w:line="240" w:lineRule="auto"/>
        <w:rPr>
          <w:sz w:val="20"/>
          <w:szCs w:val="20"/>
          <w:lang w:val="en-US"/>
        </w:rPr>
      </w:pPr>
      <w:r w:rsidRPr="00856686">
        <w:rPr>
          <w:sz w:val="20"/>
          <w:szCs w:val="20"/>
          <w:lang w:val="pt-BR"/>
        </w:rPr>
        <w:t>Deskripsi Isi</w:t>
      </w:r>
      <w:r w:rsidRPr="00856686">
        <w:rPr>
          <w:sz w:val="20"/>
          <w:szCs w:val="20"/>
          <w:lang w:val="pt-BR"/>
        </w:rPr>
        <w:tab/>
        <w:t>:</w:t>
      </w:r>
      <w:r w:rsidRPr="00856686">
        <w:rPr>
          <w:sz w:val="20"/>
          <w:szCs w:val="20"/>
          <w:lang w:val="pt-BR"/>
        </w:rPr>
        <w:tab/>
      </w:r>
      <w:r w:rsidRPr="00856686">
        <w:rPr>
          <w:sz w:val="20"/>
          <w:szCs w:val="20"/>
        </w:rPr>
        <w:t xml:space="preserve">Proses ini digunakan untuk </w:t>
      </w:r>
      <w:proofErr w:type="spellStart"/>
      <w:r w:rsidR="00DA7220">
        <w:rPr>
          <w:sz w:val="20"/>
          <w:szCs w:val="20"/>
          <w:lang w:val="en-US"/>
        </w:rPr>
        <w:t>mengelola</w:t>
      </w:r>
      <w:proofErr w:type="spellEnd"/>
      <w:r w:rsidR="00DA7220">
        <w:rPr>
          <w:sz w:val="20"/>
          <w:szCs w:val="20"/>
          <w:lang w:val="en-US"/>
        </w:rPr>
        <w:t xml:space="preserve"> data </w:t>
      </w:r>
      <w:proofErr w:type="spellStart"/>
      <w:r w:rsidR="00DA7220">
        <w:rPr>
          <w:sz w:val="20"/>
          <w:szCs w:val="20"/>
          <w:lang w:val="en-US"/>
        </w:rPr>
        <w:t>data</w:t>
      </w:r>
      <w:proofErr w:type="spellEnd"/>
      <w:r w:rsidR="00DA7220">
        <w:rPr>
          <w:sz w:val="20"/>
          <w:szCs w:val="20"/>
          <w:lang w:val="en-US"/>
        </w:rPr>
        <w:t xml:space="preserve"> user </w:t>
      </w:r>
      <w:proofErr w:type="spellStart"/>
      <w:r w:rsidR="00DA7220">
        <w:rPr>
          <w:sz w:val="20"/>
          <w:szCs w:val="20"/>
          <w:lang w:val="en-US"/>
        </w:rPr>
        <w:t>pegawai</w:t>
      </w:r>
      <w:proofErr w:type="spellEnd"/>
    </w:p>
    <w:p w14:paraId="735705AE" w14:textId="77777777" w:rsidR="004D0DD6" w:rsidRPr="00856686" w:rsidRDefault="004D0DD6" w:rsidP="004D0DD6">
      <w:pPr>
        <w:tabs>
          <w:tab w:val="left" w:pos="2127"/>
          <w:tab w:val="left" w:pos="2410"/>
        </w:tabs>
        <w:spacing w:after="0" w:line="240" w:lineRule="auto"/>
        <w:rPr>
          <w:sz w:val="20"/>
          <w:szCs w:val="20"/>
        </w:rPr>
      </w:pPr>
      <w:r w:rsidRPr="00856686">
        <w:rPr>
          <w:sz w:val="20"/>
          <w:szCs w:val="20"/>
        </w:rPr>
        <w:t>Jenis</w:t>
      </w:r>
      <w:r w:rsidRPr="00856686">
        <w:rPr>
          <w:sz w:val="20"/>
          <w:szCs w:val="20"/>
        </w:rPr>
        <w:tab/>
        <w:t>:</w:t>
      </w:r>
      <w:r w:rsidRPr="00856686">
        <w:rPr>
          <w:sz w:val="20"/>
          <w:szCs w:val="20"/>
        </w:rPr>
        <w:tab/>
      </w:r>
      <w:r>
        <w:rPr>
          <w:sz w:val="20"/>
          <w:szCs w:val="20"/>
        </w:rPr>
        <w:t>-</w:t>
      </w:r>
    </w:p>
    <w:p w14:paraId="71491FCA" w14:textId="77777777" w:rsidR="00281196" w:rsidRPr="00BA50EF" w:rsidRDefault="00281196" w:rsidP="00281196">
      <w:pPr>
        <w:tabs>
          <w:tab w:val="left" w:pos="2127"/>
          <w:tab w:val="left" w:pos="2410"/>
        </w:tabs>
        <w:spacing w:after="0" w:line="240" w:lineRule="auto"/>
      </w:pPr>
    </w:p>
    <w:p w14:paraId="1D557089" w14:textId="77777777" w:rsidR="00281196" w:rsidRPr="00B307B0" w:rsidRDefault="00281196" w:rsidP="00281196">
      <w:pPr>
        <w:pStyle w:val="Heading4"/>
        <w:spacing w:before="0" w:after="0"/>
        <w:rPr>
          <w:rFonts w:cs="Arial"/>
          <w:szCs w:val="24"/>
        </w:rPr>
      </w:pPr>
      <w:proofErr w:type="spellStart"/>
      <w:r w:rsidRPr="00B307B0">
        <w:rPr>
          <w:rFonts w:cs="Arial"/>
          <w:szCs w:val="24"/>
        </w:rPr>
        <w:t>Spesifikasi</w:t>
      </w:r>
      <w:proofErr w:type="spellEnd"/>
      <w:r w:rsidRPr="00B307B0">
        <w:rPr>
          <w:rFonts w:cs="Arial"/>
          <w:szCs w:val="24"/>
        </w:rPr>
        <w:t xml:space="preserve"> </w:t>
      </w:r>
      <w:proofErr w:type="spellStart"/>
      <w:r w:rsidRPr="00B307B0">
        <w:rPr>
          <w:rFonts w:cs="Arial"/>
          <w:szCs w:val="24"/>
        </w:rPr>
        <w:t>Tabel</w:t>
      </w:r>
      <w:proofErr w:type="spellEnd"/>
      <w:r w:rsidRPr="00B307B0">
        <w:rPr>
          <w:rFonts w:cs="Arial"/>
          <w:szCs w:val="24"/>
        </w:rPr>
        <w:t xml:space="preserve"> Input</w:t>
      </w:r>
    </w:p>
    <w:p w14:paraId="1A6AF5DB" w14:textId="3397D9B2" w:rsidR="00F307A6" w:rsidRPr="00F307A6" w:rsidRDefault="00F307A6" w:rsidP="00F307A6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143" w:name="_Toc58177389"/>
      <w:proofErr w:type="spellStart"/>
      <w:r w:rsidRPr="00F307A6">
        <w:rPr>
          <w:b w:val="0"/>
          <w:bCs/>
          <w:i/>
          <w:iCs/>
        </w:rPr>
        <w:t>Tabel</w:t>
      </w:r>
      <w:proofErr w:type="spellEnd"/>
      <w:r w:rsidRPr="00F307A6">
        <w:rPr>
          <w:b w:val="0"/>
          <w:bCs/>
          <w:i/>
          <w:iCs/>
        </w:rPr>
        <w:t xml:space="preserve"> </w:t>
      </w:r>
      <w:r w:rsidRPr="00F307A6">
        <w:rPr>
          <w:b w:val="0"/>
          <w:bCs/>
          <w:i/>
          <w:iCs/>
        </w:rPr>
        <w:fldChar w:fldCharType="begin"/>
      </w:r>
      <w:r w:rsidRPr="00F307A6">
        <w:rPr>
          <w:b w:val="0"/>
          <w:bCs/>
          <w:i/>
          <w:iCs/>
        </w:rPr>
        <w:instrText xml:space="preserve"> SEQ Tabel \* ARABIC </w:instrText>
      </w:r>
      <w:r w:rsidRPr="00F307A6">
        <w:rPr>
          <w:b w:val="0"/>
          <w:bCs/>
          <w:i/>
          <w:iCs/>
        </w:rPr>
        <w:fldChar w:fldCharType="separate"/>
      </w:r>
      <w:r>
        <w:rPr>
          <w:b w:val="0"/>
          <w:bCs/>
          <w:i/>
          <w:iCs/>
          <w:noProof/>
        </w:rPr>
        <w:t>28</w:t>
      </w:r>
      <w:r w:rsidRPr="00F307A6">
        <w:rPr>
          <w:b w:val="0"/>
          <w:bCs/>
          <w:i/>
          <w:iCs/>
        </w:rPr>
        <w:fldChar w:fldCharType="end"/>
      </w:r>
      <w:r w:rsidRPr="00F307A6">
        <w:rPr>
          <w:b w:val="0"/>
          <w:bCs/>
          <w:i/>
          <w:iCs/>
          <w:lang w:val="id-ID"/>
        </w:rPr>
        <w:t xml:space="preserve"> Spesifikasi Tabel Input</w:t>
      </w:r>
      <w:r w:rsidR="00A05ADF">
        <w:rPr>
          <w:b w:val="0"/>
          <w:bCs/>
          <w:i/>
          <w:iCs/>
          <w:lang w:val="id-ID"/>
        </w:rPr>
        <w:t xml:space="preserve"> </w:t>
      </w:r>
      <w:r w:rsidR="00A05ADF" w:rsidRPr="0043243A">
        <w:rPr>
          <w:b w:val="0"/>
          <w:bCs/>
          <w:i/>
          <w:iCs/>
          <w:lang w:val="id-ID"/>
        </w:rPr>
        <w:t xml:space="preserve">- </w:t>
      </w:r>
      <w:bookmarkEnd w:id="143"/>
      <w:proofErr w:type="spellStart"/>
      <w:r w:rsidR="00FA1096">
        <w:rPr>
          <w:b w:val="0"/>
          <w:bCs/>
          <w:i/>
          <w:iCs/>
          <w:lang w:val="en-US"/>
        </w:rPr>
        <w:t>Tampilan</w:t>
      </w:r>
      <w:proofErr w:type="spellEnd"/>
      <w:r w:rsidR="00FA1096">
        <w:rPr>
          <w:b w:val="0"/>
          <w:bCs/>
          <w:i/>
          <w:iCs/>
          <w:lang w:val="en-US"/>
        </w:rPr>
        <w:t xml:space="preserve"> </w:t>
      </w:r>
      <w:proofErr w:type="spellStart"/>
      <w:r w:rsidR="00FA1096">
        <w:rPr>
          <w:b w:val="0"/>
          <w:bCs/>
          <w:i/>
          <w:iCs/>
          <w:lang w:val="en-US"/>
        </w:rPr>
        <w:t>Layar</w:t>
      </w:r>
      <w:proofErr w:type="spellEnd"/>
      <w:r w:rsidR="00FA1096">
        <w:rPr>
          <w:b w:val="0"/>
          <w:bCs/>
          <w:i/>
          <w:iCs/>
          <w:lang w:val="en-US"/>
        </w:rPr>
        <w:t xml:space="preserve"> Daftar User </w:t>
      </w:r>
      <w:proofErr w:type="spellStart"/>
      <w:r w:rsidR="00FA1096">
        <w:rPr>
          <w:b w:val="0"/>
          <w:bCs/>
          <w:i/>
          <w:iCs/>
          <w:lang w:val="en-US"/>
        </w:rPr>
        <w:t>Pegawai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096"/>
        <w:gridCol w:w="3096"/>
      </w:tblGrid>
      <w:tr w:rsidR="00281196" w:rsidRPr="004D0DD6" w14:paraId="63622D6C" w14:textId="77777777" w:rsidTr="00FA1096">
        <w:trPr>
          <w:jc w:val="center"/>
        </w:trPr>
        <w:tc>
          <w:tcPr>
            <w:tcW w:w="567" w:type="dxa"/>
            <w:shd w:val="clear" w:color="auto" w:fill="CCCCCC"/>
          </w:tcPr>
          <w:p w14:paraId="1378817D" w14:textId="77777777" w:rsidR="00281196" w:rsidRPr="004D0DD6" w:rsidRDefault="00281196" w:rsidP="00FD33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0DD6">
              <w:rPr>
                <w:sz w:val="20"/>
                <w:szCs w:val="20"/>
              </w:rPr>
              <w:t>No</w:t>
            </w:r>
          </w:p>
        </w:tc>
        <w:tc>
          <w:tcPr>
            <w:tcW w:w="3096" w:type="dxa"/>
            <w:shd w:val="clear" w:color="auto" w:fill="CCCCCC"/>
          </w:tcPr>
          <w:p w14:paraId="110C5960" w14:textId="77777777" w:rsidR="00281196" w:rsidRPr="004D0DD6" w:rsidRDefault="00281196" w:rsidP="00FD33CC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D0DD6">
              <w:rPr>
                <w:sz w:val="20"/>
                <w:szCs w:val="20"/>
              </w:rPr>
              <w:t xml:space="preserve">Kode Tabel </w:t>
            </w:r>
            <w:r w:rsidRPr="004D0DD6">
              <w:rPr>
                <w:sz w:val="20"/>
                <w:szCs w:val="20"/>
                <w:lang w:val="en-US"/>
              </w:rPr>
              <w:t>Input</w:t>
            </w:r>
          </w:p>
        </w:tc>
        <w:tc>
          <w:tcPr>
            <w:tcW w:w="3096" w:type="dxa"/>
            <w:shd w:val="clear" w:color="auto" w:fill="CCCCCC"/>
          </w:tcPr>
          <w:p w14:paraId="21CD7DDC" w14:textId="77777777" w:rsidR="00281196" w:rsidRPr="004D0DD6" w:rsidRDefault="00281196" w:rsidP="00FD33CC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D0DD6">
              <w:rPr>
                <w:sz w:val="20"/>
                <w:szCs w:val="20"/>
              </w:rPr>
              <w:t xml:space="preserve">Nama Tabel </w:t>
            </w:r>
            <w:r w:rsidRPr="004D0DD6">
              <w:rPr>
                <w:sz w:val="20"/>
                <w:szCs w:val="20"/>
                <w:lang w:val="en-US"/>
              </w:rPr>
              <w:t>Input</w:t>
            </w:r>
          </w:p>
        </w:tc>
      </w:tr>
      <w:tr w:rsidR="00281196" w:rsidRPr="004D0DD6" w14:paraId="2F34FD38" w14:textId="77777777" w:rsidTr="00FA1096">
        <w:trPr>
          <w:jc w:val="center"/>
        </w:trPr>
        <w:tc>
          <w:tcPr>
            <w:tcW w:w="567" w:type="dxa"/>
            <w:shd w:val="clear" w:color="auto" w:fill="auto"/>
          </w:tcPr>
          <w:p w14:paraId="48757388" w14:textId="77777777" w:rsidR="00281196" w:rsidRPr="004D0DD6" w:rsidRDefault="00281196" w:rsidP="00FD33CC">
            <w:pPr>
              <w:spacing w:after="0" w:line="240" w:lineRule="auto"/>
              <w:rPr>
                <w:sz w:val="20"/>
                <w:szCs w:val="20"/>
              </w:rPr>
            </w:pPr>
            <w:r w:rsidRPr="004D0DD6">
              <w:rPr>
                <w:sz w:val="20"/>
                <w:szCs w:val="20"/>
              </w:rPr>
              <w:t>1.</w:t>
            </w:r>
          </w:p>
        </w:tc>
        <w:tc>
          <w:tcPr>
            <w:tcW w:w="3096" w:type="dxa"/>
            <w:shd w:val="clear" w:color="auto" w:fill="auto"/>
          </w:tcPr>
          <w:p w14:paraId="5CDE0671" w14:textId="45C14B00" w:rsidR="00281196" w:rsidRPr="00DA7220" w:rsidRDefault="00281196" w:rsidP="00FD33C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4D0DD6">
              <w:rPr>
                <w:sz w:val="20"/>
                <w:szCs w:val="20"/>
              </w:rPr>
              <w:t>TAB-</w:t>
            </w:r>
            <w:r w:rsidR="00DA722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096" w:type="dxa"/>
            <w:shd w:val="clear" w:color="auto" w:fill="auto"/>
          </w:tcPr>
          <w:p w14:paraId="4CA9F551" w14:textId="0D8766CC" w:rsidR="00281196" w:rsidRPr="00DA7220" w:rsidRDefault="008568AF" w:rsidP="00FD33C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</w:t>
            </w:r>
            <w:r w:rsidR="00DA7220">
              <w:rPr>
                <w:sz w:val="20"/>
                <w:szCs w:val="20"/>
              </w:rPr>
              <w:t>U</w:t>
            </w:r>
            <w:r w:rsidR="00DA7220">
              <w:rPr>
                <w:sz w:val="20"/>
                <w:szCs w:val="20"/>
                <w:lang w:val="en-US"/>
              </w:rPr>
              <w:t>ser</w:t>
            </w:r>
          </w:p>
        </w:tc>
      </w:tr>
    </w:tbl>
    <w:p w14:paraId="13A8D8B8" w14:textId="77777777" w:rsidR="000C28CE" w:rsidRDefault="000C28CE" w:rsidP="000C28CE">
      <w:pPr>
        <w:pStyle w:val="Heading4"/>
        <w:numPr>
          <w:ilvl w:val="0"/>
          <w:numId w:val="0"/>
        </w:numPr>
        <w:spacing w:before="0" w:after="0"/>
        <w:ind w:left="864"/>
        <w:rPr>
          <w:rFonts w:cs="Arial"/>
          <w:szCs w:val="24"/>
        </w:rPr>
      </w:pPr>
    </w:p>
    <w:p w14:paraId="3CBAF017" w14:textId="67F0959F" w:rsidR="00281196" w:rsidRPr="00F307A6" w:rsidRDefault="00281196" w:rsidP="00281196">
      <w:pPr>
        <w:pStyle w:val="Heading4"/>
        <w:spacing w:before="0" w:after="0"/>
        <w:rPr>
          <w:rFonts w:cs="Arial"/>
          <w:szCs w:val="24"/>
        </w:rPr>
      </w:pPr>
      <w:proofErr w:type="spellStart"/>
      <w:r w:rsidRPr="00B307B0">
        <w:rPr>
          <w:rFonts w:cs="Arial"/>
          <w:szCs w:val="24"/>
        </w:rPr>
        <w:t>Spesifikasi</w:t>
      </w:r>
      <w:proofErr w:type="spellEnd"/>
      <w:r w:rsidRPr="00B307B0">
        <w:rPr>
          <w:rFonts w:cs="Arial"/>
          <w:szCs w:val="24"/>
        </w:rPr>
        <w:t xml:space="preserve"> </w:t>
      </w:r>
      <w:proofErr w:type="spellStart"/>
      <w:r w:rsidRPr="00B307B0">
        <w:rPr>
          <w:rFonts w:cs="Arial"/>
          <w:szCs w:val="24"/>
        </w:rPr>
        <w:t>Tabel</w:t>
      </w:r>
      <w:proofErr w:type="spellEnd"/>
      <w:r w:rsidRPr="00B307B0">
        <w:rPr>
          <w:rFonts w:cs="Arial"/>
          <w:szCs w:val="24"/>
        </w:rPr>
        <w:t xml:space="preserve"> Output</w:t>
      </w:r>
    </w:p>
    <w:p w14:paraId="5469ECCB" w14:textId="29E6E828" w:rsidR="00F307A6" w:rsidRPr="00F307A6" w:rsidRDefault="00F307A6" w:rsidP="00F307A6">
      <w:pPr>
        <w:pStyle w:val="Caption"/>
        <w:keepNext/>
        <w:jc w:val="center"/>
        <w:rPr>
          <w:b w:val="0"/>
          <w:bCs/>
          <w:i/>
          <w:iCs/>
          <w:lang w:val="id-ID"/>
        </w:rPr>
      </w:pPr>
      <w:bookmarkStart w:id="144" w:name="_Toc58177390"/>
      <w:proofErr w:type="spellStart"/>
      <w:r w:rsidRPr="00F307A6">
        <w:rPr>
          <w:b w:val="0"/>
          <w:bCs/>
          <w:i/>
          <w:iCs/>
        </w:rPr>
        <w:t>Tabel</w:t>
      </w:r>
      <w:proofErr w:type="spellEnd"/>
      <w:r w:rsidRPr="00F307A6">
        <w:rPr>
          <w:b w:val="0"/>
          <w:bCs/>
          <w:i/>
          <w:iCs/>
        </w:rPr>
        <w:t xml:space="preserve"> </w:t>
      </w:r>
      <w:r w:rsidRPr="00F307A6">
        <w:rPr>
          <w:b w:val="0"/>
          <w:bCs/>
          <w:i/>
          <w:iCs/>
        </w:rPr>
        <w:fldChar w:fldCharType="begin"/>
      </w:r>
      <w:r w:rsidRPr="00F307A6">
        <w:rPr>
          <w:b w:val="0"/>
          <w:bCs/>
          <w:i/>
          <w:iCs/>
        </w:rPr>
        <w:instrText xml:space="preserve"> SEQ Tabel \* ARABIC </w:instrText>
      </w:r>
      <w:r w:rsidRPr="00F307A6">
        <w:rPr>
          <w:b w:val="0"/>
          <w:bCs/>
          <w:i/>
          <w:iCs/>
        </w:rPr>
        <w:fldChar w:fldCharType="separate"/>
      </w:r>
      <w:r w:rsidRPr="00F307A6">
        <w:rPr>
          <w:b w:val="0"/>
          <w:bCs/>
          <w:i/>
          <w:iCs/>
          <w:noProof/>
        </w:rPr>
        <w:t>29</w:t>
      </w:r>
      <w:r w:rsidRPr="00F307A6">
        <w:rPr>
          <w:b w:val="0"/>
          <w:bCs/>
          <w:i/>
          <w:iCs/>
        </w:rPr>
        <w:fldChar w:fldCharType="end"/>
      </w:r>
      <w:r w:rsidRPr="00F307A6">
        <w:rPr>
          <w:b w:val="0"/>
          <w:bCs/>
          <w:i/>
          <w:iCs/>
          <w:lang w:val="id-ID"/>
        </w:rPr>
        <w:t xml:space="preserve"> Spesifikasi Tabel Output</w:t>
      </w:r>
      <w:r w:rsidR="00A05ADF" w:rsidRPr="0043243A">
        <w:rPr>
          <w:b w:val="0"/>
          <w:bCs/>
          <w:i/>
          <w:iCs/>
          <w:lang w:val="id-ID"/>
        </w:rPr>
        <w:t xml:space="preserve">- </w:t>
      </w:r>
      <w:bookmarkEnd w:id="144"/>
      <w:proofErr w:type="spellStart"/>
      <w:r w:rsidR="00FA1096">
        <w:rPr>
          <w:b w:val="0"/>
          <w:bCs/>
          <w:i/>
          <w:iCs/>
          <w:lang w:val="en-US"/>
        </w:rPr>
        <w:t>Tampilan</w:t>
      </w:r>
      <w:proofErr w:type="spellEnd"/>
      <w:r w:rsidR="00FA1096">
        <w:rPr>
          <w:b w:val="0"/>
          <w:bCs/>
          <w:i/>
          <w:iCs/>
          <w:lang w:val="en-US"/>
        </w:rPr>
        <w:t xml:space="preserve"> </w:t>
      </w:r>
      <w:proofErr w:type="spellStart"/>
      <w:r w:rsidR="00FA1096">
        <w:rPr>
          <w:b w:val="0"/>
          <w:bCs/>
          <w:i/>
          <w:iCs/>
          <w:lang w:val="en-US"/>
        </w:rPr>
        <w:t>Layar</w:t>
      </w:r>
      <w:proofErr w:type="spellEnd"/>
      <w:r w:rsidR="00FA1096">
        <w:rPr>
          <w:b w:val="0"/>
          <w:bCs/>
          <w:i/>
          <w:iCs/>
          <w:lang w:val="en-US"/>
        </w:rPr>
        <w:t xml:space="preserve"> Daftar User </w:t>
      </w:r>
      <w:proofErr w:type="spellStart"/>
      <w:r w:rsidR="00FA1096">
        <w:rPr>
          <w:b w:val="0"/>
          <w:bCs/>
          <w:i/>
          <w:iCs/>
          <w:lang w:val="en-US"/>
        </w:rPr>
        <w:t>Pegawai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096"/>
        <w:gridCol w:w="3096"/>
      </w:tblGrid>
      <w:tr w:rsidR="00281196" w:rsidRPr="004D0DD6" w14:paraId="7EE4900F" w14:textId="77777777" w:rsidTr="00FA1096">
        <w:trPr>
          <w:jc w:val="center"/>
        </w:trPr>
        <w:tc>
          <w:tcPr>
            <w:tcW w:w="567" w:type="dxa"/>
            <w:shd w:val="clear" w:color="auto" w:fill="CCCCCC"/>
          </w:tcPr>
          <w:p w14:paraId="6A99790C" w14:textId="77777777" w:rsidR="00281196" w:rsidRPr="004D0DD6" w:rsidRDefault="00281196" w:rsidP="00FD33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0DD6">
              <w:rPr>
                <w:sz w:val="20"/>
                <w:szCs w:val="20"/>
              </w:rPr>
              <w:t>No</w:t>
            </w:r>
          </w:p>
        </w:tc>
        <w:tc>
          <w:tcPr>
            <w:tcW w:w="3096" w:type="dxa"/>
            <w:shd w:val="clear" w:color="auto" w:fill="CCCCCC"/>
          </w:tcPr>
          <w:p w14:paraId="1CC5A145" w14:textId="77777777" w:rsidR="00281196" w:rsidRPr="004D0DD6" w:rsidRDefault="00281196" w:rsidP="00FD33CC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D0DD6">
              <w:rPr>
                <w:sz w:val="20"/>
                <w:szCs w:val="20"/>
              </w:rPr>
              <w:t xml:space="preserve">Kode Tabel </w:t>
            </w:r>
            <w:r w:rsidRPr="004D0DD6">
              <w:rPr>
                <w:sz w:val="20"/>
                <w:szCs w:val="20"/>
                <w:lang w:val="en-US"/>
              </w:rPr>
              <w:t>Input</w:t>
            </w:r>
          </w:p>
        </w:tc>
        <w:tc>
          <w:tcPr>
            <w:tcW w:w="3096" w:type="dxa"/>
            <w:shd w:val="clear" w:color="auto" w:fill="CCCCCC"/>
          </w:tcPr>
          <w:p w14:paraId="64C89AB9" w14:textId="77777777" w:rsidR="00281196" w:rsidRPr="004D0DD6" w:rsidRDefault="00281196" w:rsidP="00FD33CC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D0DD6">
              <w:rPr>
                <w:sz w:val="20"/>
                <w:szCs w:val="20"/>
              </w:rPr>
              <w:t xml:space="preserve">Nama Tabel </w:t>
            </w:r>
            <w:r w:rsidRPr="004D0DD6">
              <w:rPr>
                <w:sz w:val="20"/>
                <w:szCs w:val="20"/>
                <w:lang w:val="en-US"/>
              </w:rPr>
              <w:t>Input</w:t>
            </w:r>
          </w:p>
        </w:tc>
      </w:tr>
      <w:tr w:rsidR="00281196" w:rsidRPr="004D0DD6" w14:paraId="2E8ED6A1" w14:textId="77777777" w:rsidTr="00FA1096">
        <w:trPr>
          <w:jc w:val="center"/>
        </w:trPr>
        <w:tc>
          <w:tcPr>
            <w:tcW w:w="567" w:type="dxa"/>
            <w:shd w:val="clear" w:color="auto" w:fill="auto"/>
          </w:tcPr>
          <w:p w14:paraId="21777C06" w14:textId="77777777" w:rsidR="00281196" w:rsidRPr="004D0DD6" w:rsidRDefault="00281196" w:rsidP="00FD33CC">
            <w:pPr>
              <w:spacing w:after="0" w:line="240" w:lineRule="auto"/>
              <w:rPr>
                <w:sz w:val="20"/>
                <w:szCs w:val="20"/>
              </w:rPr>
            </w:pPr>
            <w:r w:rsidRPr="004D0DD6">
              <w:rPr>
                <w:sz w:val="20"/>
                <w:szCs w:val="20"/>
              </w:rPr>
              <w:t>1.</w:t>
            </w:r>
          </w:p>
        </w:tc>
        <w:tc>
          <w:tcPr>
            <w:tcW w:w="3096" w:type="dxa"/>
            <w:shd w:val="clear" w:color="auto" w:fill="auto"/>
          </w:tcPr>
          <w:p w14:paraId="7FDDAD4B" w14:textId="3904D099" w:rsidR="00281196" w:rsidRPr="00DA7220" w:rsidRDefault="00281196" w:rsidP="00FD33CC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4D0DD6">
              <w:rPr>
                <w:sz w:val="20"/>
                <w:szCs w:val="20"/>
              </w:rPr>
              <w:t>TAB-</w:t>
            </w:r>
            <w:r w:rsidR="00DA722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096" w:type="dxa"/>
            <w:shd w:val="clear" w:color="auto" w:fill="auto"/>
            <w:vAlign w:val="center"/>
          </w:tcPr>
          <w:p w14:paraId="764E2282" w14:textId="56C817BD" w:rsidR="00281196" w:rsidRPr="00DA7220" w:rsidRDefault="00DA7220" w:rsidP="000B0E8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TUser</w:t>
            </w:r>
            <w:proofErr w:type="spellEnd"/>
          </w:p>
        </w:tc>
      </w:tr>
    </w:tbl>
    <w:p w14:paraId="04294FE9" w14:textId="77777777" w:rsidR="00277B12" w:rsidRDefault="00277B12" w:rsidP="00277B12">
      <w:pPr>
        <w:spacing w:after="0" w:line="240" w:lineRule="auto"/>
        <w:rPr>
          <w:sz w:val="24"/>
          <w:szCs w:val="24"/>
          <w:lang w:val="en-US"/>
        </w:rPr>
      </w:pPr>
    </w:p>
    <w:p w14:paraId="3FEB4715" w14:textId="296DB8E0" w:rsidR="00277B12" w:rsidRPr="00BA3D9A" w:rsidRDefault="00277B12" w:rsidP="00277B12">
      <w:pPr>
        <w:pStyle w:val="Heading4"/>
        <w:spacing w:before="0" w:after="0"/>
        <w:rPr>
          <w:rFonts w:cs="Arial"/>
          <w:szCs w:val="24"/>
        </w:rPr>
      </w:pPr>
      <w:proofErr w:type="spellStart"/>
      <w:r w:rsidRPr="00BA3D9A">
        <w:rPr>
          <w:rFonts w:cs="Arial"/>
          <w:szCs w:val="24"/>
        </w:rPr>
        <w:t>Spesifikasi</w:t>
      </w:r>
      <w:proofErr w:type="spellEnd"/>
      <w:r w:rsidRPr="00BA3D9A">
        <w:rPr>
          <w:rFonts w:cs="Arial"/>
          <w:szCs w:val="24"/>
        </w:rPr>
        <w:t xml:space="preserve"> </w:t>
      </w:r>
      <w:proofErr w:type="spellStart"/>
      <w:r w:rsidRPr="00BA3D9A">
        <w:rPr>
          <w:rFonts w:cs="Arial"/>
          <w:szCs w:val="24"/>
        </w:rPr>
        <w:t>Layar</w:t>
      </w:r>
      <w:proofErr w:type="spellEnd"/>
      <w:r w:rsidRPr="00BA3D9A">
        <w:rPr>
          <w:rFonts w:cs="Arial"/>
          <w:szCs w:val="24"/>
        </w:rPr>
        <w:t xml:space="preserve"> </w:t>
      </w:r>
      <w:r w:rsidRPr="00BA3D9A">
        <w:rPr>
          <w:rFonts w:cs="Arial"/>
          <w:szCs w:val="24"/>
          <w:lang w:val="id-ID"/>
        </w:rPr>
        <w:t xml:space="preserve">– </w:t>
      </w:r>
      <w:r w:rsidR="00E104B0">
        <w:rPr>
          <w:rFonts w:cs="Arial"/>
          <w:szCs w:val="24"/>
          <w:lang w:val="en-US"/>
        </w:rPr>
        <w:t xml:space="preserve">Daftar User </w:t>
      </w:r>
      <w:proofErr w:type="spellStart"/>
      <w:r w:rsidR="00E104B0">
        <w:rPr>
          <w:rFonts w:cs="Arial"/>
          <w:szCs w:val="24"/>
          <w:lang w:val="en-US"/>
        </w:rPr>
        <w:t>Pegawai</w:t>
      </w:r>
      <w:proofErr w:type="spellEnd"/>
    </w:p>
    <w:p w14:paraId="4012CC42" w14:textId="12B6E45C" w:rsidR="00277B12" w:rsidRDefault="00FF3CA7" w:rsidP="00277B12">
      <w:pPr>
        <w:keepNext/>
      </w:pPr>
      <w:r>
        <w:rPr>
          <w:noProof/>
        </w:rPr>
        <w:drawing>
          <wp:inline distT="0" distB="0" distL="0" distR="0" wp14:anchorId="0D635D0A" wp14:editId="5B528C83">
            <wp:extent cx="6057900" cy="40116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sifikasi Layar Daftar Pegawai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624" cy="401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D364" w14:textId="724C0700" w:rsidR="00984C32" w:rsidRPr="005A0BFC" w:rsidRDefault="00277B12" w:rsidP="005A0BFC">
      <w:pPr>
        <w:pStyle w:val="Caption"/>
        <w:jc w:val="center"/>
        <w:rPr>
          <w:b w:val="0"/>
          <w:bCs/>
          <w:i/>
          <w:iCs/>
          <w:lang w:val="en-US"/>
        </w:rPr>
      </w:pPr>
      <w:r w:rsidRPr="0043243A">
        <w:rPr>
          <w:b w:val="0"/>
          <w:bCs/>
          <w:i/>
          <w:iCs/>
        </w:rPr>
        <w:t xml:space="preserve">Gambar </w:t>
      </w:r>
      <w:r w:rsidRPr="0043243A">
        <w:rPr>
          <w:b w:val="0"/>
          <w:bCs/>
          <w:i/>
          <w:iCs/>
        </w:rPr>
        <w:fldChar w:fldCharType="begin"/>
      </w:r>
      <w:r w:rsidRPr="0043243A">
        <w:rPr>
          <w:b w:val="0"/>
          <w:bCs/>
          <w:i/>
          <w:iCs/>
        </w:rPr>
        <w:instrText xml:space="preserve"> SEQ Gambar \* ARABIC </w:instrText>
      </w:r>
      <w:r w:rsidRPr="0043243A">
        <w:rPr>
          <w:b w:val="0"/>
          <w:bCs/>
          <w:i/>
          <w:iCs/>
        </w:rPr>
        <w:fldChar w:fldCharType="separate"/>
      </w:r>
      <w:r w:rsidRPr="0043243A">
        <w:rPr>
          <w:b w:val="0"/>
          <w:bCs/>
          <w:i/>
          <w:iCs/>
          <w:noProof/>
        </w:rPr>
        <w:t>4</w:t>
      </w:r>
      <w:r w:rsidRPr="0043243A">
        <w:rPr>
          <w:b w:val="0"/>
          <w:bCs/>
          <w:i/>
          <w:iCs/>
        </w:rPr>
        <w:fldChar w:fldCharType="end"/>
      </w:r>
      <w:r w:rsidRPr="0043243A">
        <w:rPr>
          <w:b w:val="0"/>
          <w:bCs/>
          <w:i/>
          <w:iCs/>
          <w:lang w:val="id-ID"/>
        </w:rPr>
        <w:t xml:space="preserve"> Spesifikasi </w:t>
      </w:r>
      <w:proofErr w:type="gramStart"/>
      <w:r w:rsidRPr="0043243A">
        <w:rPr>
          <w:b w:val="0"/>
          <w:bCs/>
          <w:i/>
          <w:iCs/>
          <w:lang w:val="id-ID"/>
        </w:rPr>
        <w:t xml:space="preserve">Layar  </w:t>
      </w:r>
      <w:r w:rsidR="00E104B0">
        <w:rPr>
          <w:b w:val="0"/>
          <w:bCs/>
          <w:i/>
          <w:iCs/>
          <w:lang w:val="id-ID"/>
        </w:rPr>
        <w:t>–</w:t>
      </w:r>
      <w:proofErr w:type="gramEnd"/>
      <w:r w:rsidRPr="0043243A">
        <w:rPr>
          <w:b w:val="0"/>
          <w:bCs/>
          <w:i/>
          <w:iCs/>
          <w:lang w:val="id-ID"/>
        </w:rPr>
        <w:t xml:space="preserve"> </w:t>
      </w:r>
      <w:r w:rsidR="00E104B0">
        <w:rPr>
          <w:b w:val="0"/>
          <w:bCs/>
          <w:i/>
          <w:iCs/>
          <w:lang w:val="en-US"/>
        </w:rPr>
        <w:t xml:space="preserve">Daftar User </w:t>
      </w:r>
      <w:proofErr w:type="spellStart"/>
      <w:r w:rsidR="00E104B0">
        <w:rPr>
          <w:b w:val="0"/>
          <w:bCs/>
          <w:i/>
          <w:iCs/>
          <w:lang w:val="en-US"/>
        </w:rPr>
        <w:t>Pegawai</w:t>
      </w:r>
      <w:proofErr w:type="spellEnd"/>
    </w:p>
    <w:p w14:paraId="1B048314" w14:textId="77777777" w:rsidR="00277B12" w:rsidRPr="00B307B0" w:rsidRDefault="00277B12" w:rsidP="00277B12">
      <w:pPr>
        <w:pStyle w:val="Heading4"/>
        <w:tabs>
          <w:tab w:val="clear" w:pos="864"/>
          <w:tab w:val="num" w:pos="993"/>
        </w:tabs>
        <w:spacing w:before="0" w:after="0"/>
        <w:rPr>
          <w:rFonts w:eastAsia="SimSun" w:cs="Arial"/>
          <w:szCs w:val="24"/>
          <w:lang w:val="en-US" w:eastAsia="zh-CN"/>
        </w:rPr>
      </w:pPr>
      <w:proofErr w:type="spellStart"/>
      <w:r w:rsidRPr="00B307B0">
        <w:rPr>
          <w:rFonts w:eastAsia="SimSun" w:cs="Arial"/>
          <w:szCs w:val="24"/>
          <w:lang w:val="en-US" w:eastAsia="zh-CN"/>
        </w:rPr>
        <w:t>Spesifikasi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Query</w:t>
      </w:r>
    </w:p>
    <w:p w14:paraId="17255A87" w14:textId="3EF09D44" w:rsidR="00277B12" w:rsidRPr="00FA1096" w:rsidRDefault="00277B12" w:rsidP="00277B12">
      <w:pPr>
        <w:pStyle w:val="Caption"/>
        <w:keepNext/>
        <w:jc w:val="center"/>
        <w:rPr>
          <w:b w:val="0"/>
          <w:bCs/>
          <w:i/>
          <w:iCs/>
          <w:lang w:val="en-US"/>
        </w:rPr>
      </w:pPr>
      <w:proofErr w:type="spellStart"/>
      <w:r w:rsidRPr="00000AE7">
        <w:rPr>
          <w:b w:val="0"/>
          <w:bCs/>
          <w:i/>
          <w:iCs/>
        </w:rPr>
        <w:t>Tabel</w:t>
      </w:r>
      <w:proofErr w:type="spellEnd"/>
      <w:r w:rsidRPr="00000AE7">
        <w:rPr>
          <w:b w:val="0"/>
          <w:bCs/>
          <w:i/>
          <w:iCs/>
        </w:rPr>
        <w:t xml:space="preserve"> </w:t>
      </w:r>
      <w:r w:rsidRPr="00000AE7">
        <w:rPr>
          <w:b w:val="0"/>
          <w:bCs/>
          <w:i/>
          <w:iCs/>
        </w:rPr>
        <w:fldChar w:fldCharType="begin"/>
      </w:r>
      <w:r w:rsidRPr="00000AE7">
        <w:rPr>
          <w:b w:val="0"/>
          <w:bCs/>
          <w:i/>
          <w:iCs/>
        </w:rPr>
        <w:instrText xml:space="preserve"> SEQ Tabel \* ARABIC </w:instrText>
      </w:r>
      <w:r w:rsidRPr="00000AE7">
        <w:rPr>
          <w:b w:val="0"/>
          <w:bCs/>
          <w:i/>
          <w:iCs/>
        </w:rPr>
        <w:fldChar w:fldCharType="separate"/>
      </w:r>
      <w:r>
        <w:rPr>
          <w:b w:val="0"/>
          <w:bCs/>
          <w:i/>
          <w:iCs/>
          <w:noProof/>
        </w:rPr>
        <w:t>24</w:t>
      </w:r>
      <w:r w:rsidRPr="00000AE7">
        <w:rPr>
          <w:b w:val="0"/>
          <w:bCs/>
          <w:i/>
          <w:iCs/>
        </w:rPr>
        <w:fldChar w:fldCharType="end"/>
      </w:r>
      <w:r w:rsidRPr="00000AE7">
        <w:rPr>
          <w:b w:val="0"/>
          <w:bCs/>
          <w:i/>
          <w:iCs/>
          <w:lang w:val="id-ID"/>
        </w:rPr>
        <w:t xml:space="preserve"> Spesifikasi Query</w:t>
      </w:r>
      <w:r>
        <w:rPr>
          <w:b w:val="0"/>
          <w:bCs/>
          <w:i/>
          <w:iCs/>
          <w:lang w:val="id-ID"/>
        </w:rPr>
        <w:t xml:space="preserve"> </w:t>
      </w:r>
      <w:r w:rsidR="00FA1096">
        <w:rPr>
          <w:b w:val="0"/>
          <w:bCs/>
          <w:i/>
          <w:iCs/>
          <w:lang w:val="id-ID"/>
        </w:rPr>
        <w:t>–</w:t>
      </w:r>
      <w:r w:rsidRPr="0043243A">
        <w:rPr>
          <w:b w:val="0"/>
          <w:bCs/>
          <w:i/>
          <w:iCs/>
          <w:lang w:val="id-ID"/>
        </w:rPr>
        <w:t xml:space="preserve"> </w:t>
      </w:r>
      <w:proofErr w:type="spellStart"/>
      <w:r w:rsidR="00FA1096">
        <w:rPr>
          <w:b w:val="0"/>
          <w:bCs/>
          <w:i/>
          <w:iCs/>
          <w:lang w:val="en-US"/>
        </w:rPr>
        <w:t>Tampilan</w:t>
      </w:r>
      <w:proofErr w:type="spellEnd"/>
      <w:r w:rsidR="00FA1096">
        <w:rPr>
          <w:b w:val="0"/>
          <w:bCs/>
          <w:i/>
          <w:iCs/>
          <w:lang w:val="en-US"/>
        </w:rPr>
        <w:t xml:space="preserve"> </w:t>
      </w:r>
      <w:proofErr w:type="spellStart"/>
      <w:r w:rsidR="00FA1096">
        <w:rPr>
          <w:b w:val="0"/>
          <w:bCs/>
          <w:i/>
          <w:iCs/>
          <w:lang w:val="en-US"/>
        </w:rPr>
        <w:t>Layar</w:t>
      </w:r>
      <w:proofErr w:type="spellEnd"/>
      <w:r w:rsidR="00FA1096">
        <w:rPr>
          <w:b w:val="0"/>
          <w:bCs/>
          <w:i/>
          <w:iCs/>
          <w:lang w:val="en-US"/>
        </w:rPr>
        <w:t xml:space="preserve"> Daftar User </w:t>
      </w:r>
      <w:proofErr w:type="spellStart"/>
      <w:r w:rsidR="00FA1096">
        <w:rPr>
          <w:b w:val="0"/>
          <w:bCs/>
          <w:i/>
          <w:iCs/>
          <w:lang w:val="en-US"/>
        </w:rPr>
        <w:t>Pegawai</w:t>
      </w:r>
      <w:proofErr w:type="spellEnd"/>
    </w:p>
    <w:tbl>
      <w:tblPr>
        <w:tblW w:w="9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9"/>
        <w:gridCol w:w="2493"/>
        <w:gridCol w:w="5119"/>
      </w:tblGrid>
      <w:tr w:rsidR="00277B12" w:rsidRPr="00B307B0" w14:paraId="39ED6779" w14:textId="77777777" w:rsidTr="001E75C5">
        <w:tc>
          <w:tcPr>
            <w:tcW w:w="1489" w:type="dxa"/>
            <w:shd w:val="clear" w:color="auto" w:fill="CCCCCC"/>
          </w:tcPr>
          <w:p w14:paraId="0F0EB2BB" w14:textId="77777777" w:rsidR="00277B12" w:rsidRPr="00C90FC9" w:rsidRDefault="00277B12" w:rsidP="001E75C5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C90FC9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ID Query</w:t>
            </w:r>
          </w:p>
        </w:tc>
        <w:tc>
          <w:tcPr>
            <w:tcW w:w="2493" w:type="dxa"/>
            <w:shd w:val="clear" w:color="auto" w:fill="CCCCCC"/>
          </w:tcPr>
          <w:p w14:paraId="41EB6090" w14:textId="77777777" w:rsidR="00277B12" w:rsidRPr="00C90FC9" w:rsidRDefault="00277B12" w:rsidP="001E75C5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C90FC9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Deskripsi</w:t>
            </w:r>
            <w:proofErr w:type="spellEnd"/>
          </w:p>
        </w:tc>
        <w:tc>
          <w:tcPr>
            <w:tcW w:w="5119" w:type="dxa"/>
            <w:shd w:val="clear" w:color="auto" w:fill="CCCCCC"/>
          </w:tcPr>
          <w:p w14:paraId="7DE449BA" w14:textId="77777777" w:rsidR="00277B12" w:rsidRPr="00C90FC9" w:rsidRDefault="00277B12" w:rsidP="001E75C5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C90FC9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Ekspresi</w:t>
            </w:r>
            <w:proofErr w:type="spellEnd"/>
            <w:r w:rsidRPr="00C90FC9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Query</w:t>
            </w:r>
          </w:p>
        </w:tc>
      </w:tr>
      <w:tr w:rsidR="00277B12" w:rsidRPr="00B307B0" w14:paraId="6C59D7D5" w14:textId="77777777" w:rsidTr="001E75C5">
        <w:trPr>
          <w:trHeight w:val="535"/>
        </w:trPr>
        <w:tc>
          <w:tcPr>
            <w:tcW w:w="1489" w:type="dxa"/>
          </w:tcPr>
          <w:p w14:paraId="63A74D05" w14:textId="1FAD4625" w:rsidR="00277B12" w:rsidRPr="00C90FC9" w:rsidRDefault="00277B12" w:rsidP="001E75C5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 w:rsidRPr="00C90FC9">
              <w:rPr>
                <w:rFonts w:eastAsia="SimSun"/>
                <w:sz w:val="20"/>
                <w:szCs w:val="20"/>
                <w:lang w:val="en-US" w:eastAsia="zh-CN"/>
              </w:rPr>
              <w:t>QUE-</w:t>
            </w:r>
            <w:r w:rsidR="003B4472">
              <w:rPr>
                <w:rFonts w:eastAsia="SimSun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493" w:type="dxa"/>
          </w:tcPr>
          <w:p w14:paraId="24429E45" w14:textId="77777777" w:rsidR="00277B12" w:rsidRPr="00860BD6" w:rsidRDefault="00277B12" w:rsidP="001E75C5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>Menampilkan</w:t>
            </w:r>
            <w:proofErr w:type="spellEnd"/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 xml:space="preserve"> data </w:t>
            </w:r>
            <w:proofErr w:type="spellStart"/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>nama</w:t>
            </w:r>
            <w:proofErr w:type="spellEnd"/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 xml:space="preserve"> user pada system</w:t>
            </w:r>
          </w:p>
        </w:tc>
        <w:tc>
          <w:tcPr>
            <w:tcW w:w="5119" w:type="dxa"/>
            <w:vAlign w:val="center"/>
          </w:tcPr>
          <w:p w14:paraId="2ABE94A9" w14:textId="77777777" w:rsidR="00277B12" w:rsidRPr="00860BD6" w:rsidRDefault="00277B12" w:rsidP="001E75C5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860BD6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SELECT</w:t>
            </w:r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 xml:space="preserve"> * </w:t>
            </w:r>
            <w:r w:rsidRPr="00860BD6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FROM</w:t>
            </w:r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>TUser</w:t>
            </w:r>
            <w:proofErr w:type="spellEnd"/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r w:rsidRPr="00860BD6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WHERE</w:t>
            </w:r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 xml:space="preserve"> name = </w:t>
            </w:r>
            <w:proofErr w:type="spellStart"/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>nama_user</w:t>
            </w:r>
            <w:proofErr w:type="spellEnd"/>
          </w:p>
        </w:tc>
      </w:tr>
      <w:tr w:rsidR="00277B12" w:rsidRPr="00B307B0" w14:paraId="529A9CA2" w14:textId="77777777" w:rsidTr="001E75C5">
        <w:trPr>
          <w:trHeight w:val="535"/>
        </w:trPr>
        <w:tc>
          <w:tcPr>
            <w:tcW w:w="1489" w:type="dxa"/>
            <w:vAlign w:val="center"/>
          </w:tcPr>
          <w:p w14:paraId="4DB9E84F" w14:textId="77777777" w:rsidR="00277B12" w:rsidRPr="00C90FC9" w:rsidRDefault="00277B12" w:rsidP="001E75C5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lastRenderedPageBreak/>
              <w:t>QUE-8</w:t>
            </w:r>
          </w:p>
        </w:tc>
        <w:tc>
          <w:tcPr>
            <w:tcW w:w="2493" w:type="dxa"/>
            <w:vAlign w:val="center"/>
          </w:tcPr>
          <w:p w14:paraId="7012081F" w14:textId="77777777" w:rsidR="00277B12" w:rsidRPr="00860BD6" w:rsidRDefault="00277B12" w:rsidP="001E75C5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Menampilkan data jabatan  user pada system</w:t>
            </w:r>
          </w:p>
        </w:tc>
        <w:tc>
          <w:tcPr>
            <w:tcW w:w="5119" w:type="dxa"/>
            <w:vAlign w:val="center"/>
          </w:tcPr>
          <w:p w14:paraId="7ECE7CE7" w14:textId="77777777" w:rsidR="00277B12" w:rsidRPr="00860BD6" w:rsidRDefault="00277B12" w:rsidP="001E75C5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SELECT * FROM 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TUser </w:t>
            </w: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WHERE </w:t>
            </w:r>
            <w:r>
              <w:rPr>
                <w:rFonts w:eastAsia="SimSun"/>
                <w:sz w:val="20"/>
                <w:szCs w:val="20"/>
                <w:lang w:eastAsia="zh-CN"/>
              </w:rPr>
              <w:t>jabatan = jabatan</w:t>
            </w:r>
          </w:p>
        </w:tc>
      </w:tr>
      <w:tr w:rsidR="00277B12" w:rsidRPr="00B307B0" w14:paraId="60A08CCA" w14:textId="77777777" w:rsidTr="001E75C5">
        <w:trPr>
          <w:trHeight w:val="535"/>
        </w:trPr>
        <w:tc>
          <w:tcPr>
            <w:tcW w:w="1489" w:type="dxa"/>
            <w:vAlign w:val="center"/>
          </w:tcPr>
          <w:p w14:paraId="1077D04A" w14:textId="77777777" w:rsidR="00277B12" w:rsidRDefault="00277B12" w:rsidP="001E75C5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QUE-9</w:t>
            </w:r>
          </w:p>
        </w:tc>
        <w:tc>
          <w:tcPr>
            <w:tcW w:w="2493" w:type="dxa"/>
            <w:vAlign w:val="center"/>
          </w:tcPr>
          <w:p w14:paraId="5F7E6DC3" w14:textId="77777777" w:rsidR="00277B12" w:rsidRDefault="00277B12" w:rsidP="001E75C5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Menampilkan data TTL user pada system</w:t>
            </w:r>
          </w:p>
        </w:tc>
        <w:tc>
          <w:tcPr>
            <w:tcW w:w="5119" w:type="dxa"/>
            <w:vAlign w:val="center"/>
          </w:tcPr>
          <w:p w14:paraId="1045CB9A" w14:textId="77777777" w:rsidR="00277B12" w:rsidRDefault="00277B12" w:rsidP="001E75C5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SELECT * FROM 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TUser </w:t>
            </w: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WHERE </w:t>
            </w:r>
            <w:r>
              <w:rPr>
                <w:rFonts w:eastAsia="SimSun"/>
                <w:sz w:val="20"/>
                <w:szCs w:val="20"/>
                <w:lang w:eastAsia="zh-CN"/>
              </w:rPr>
              <w:t>TTL = TTL</w:t>
            </w:r>
          </w:p>
        </w:tc>
      </w:tr>
      <w:tr w:rsidR="00277B12" w:rsidRPr="00B307B0" w14:paraId="705F033B" w14:textId="77777777" w:rsidTr="001E75C5">
        <w:trPr>
          <w:trHeight w:val="535"/>
        </w:trPr>
        <w:tc>
          <w:tcPr>
            <w:tcW w:w="1489" w:type="dxa"/>
            <w:vAlign w:val="center"/>
          </w:tcPr>
          <w:p w14:paraId="0A4603EB" w14:textId="77777777" w:rsidR="00277B12" w:rsidRDefault="00277B12" w:rsidP="001E75C5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QUE-10</w:t>
            </w:r>
          </w:p>
        </w:tc>
        <w:tc>
          <w:tcPr>
            <w:tcW w:w="2493" w:type="dxa"/>
            <w:vAlign w:val="center"/>
          </w:tcPr>
          <w:p w14:paraId="3B10FC61" w14:textId="77777777" w:rsidR="00277B12" w:rsidRDefault="00277B12" w:rsidP="001E75C5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Menampilkan data jenis kelamin user pada system</w:t>
            </w:r>
          </w:p>
        </w:tc>
        <w:tc>
          <w:tcPr>
            <w:tcW w:w="5119" w:type="dxa"/>
            <w:vAlign w:val="center"/>
          </w:tcPr>
          <w:p w14:paraId="15AEDCF3" w14:textId="77777777" w:rsidR="00277B12" w:rsidRDefault="00277B12" w:rsidP="001E75C5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SELECT * FROM 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TUser </w:t>
            </w: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WHERE </w:t>
            </w:r>
            <w:r>
              <w:rPr>
                <w:rFonts w:eastAsia="SimSun"/>
                <w:sz w:val="20"/>
                <w:szCs w:val="20"/>
                <w:lang w:eastAsia="zh-CN"/>
              </w:rPr>
              <w:t>jenis_kelamin = jenis_kelamin</w:t>
            </w:r>
          </w:p>
        </w:tc>
      </w:tr>
      <w:tr w:rsidR="00984C32" w:rsidRPr="00B307B0" w14:paraId="40A666B2" w14:textId="77777777" w:rsidTr="001E75C5">
        <w:trPr>
          <w:trHeight w:val="535"/>
        </w:trPr>
        <w:tc>
          <w:tcPr>
            <w:tcW w:w="1489" w:type="dxa"/>
            <w:vAlign w:val="center"/>
          </w:tcPr>
          <w:p w14:paraId="3B3B4C06" w14:textId="32B5E8E4" w:rsidR="00984C32" w:rsidRDefault="00984C32" w:rsidP="00984C32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QUE-6</w:t>
            </w:r>
          </w:p>
        </w:tc>
        <w:tc>
          <w:tcPr>
            <w:tcW w:w="2493" w:type="dxa"/>
            <w:vAlign w:val="center"/>
          </w:tcPr>
          <w:p w14:paraId="6CE05606" w14:textId="07B43E6F" w:rsidR="00984C32" w:rsidRDefault="00984C32" w:rsidP="00984C32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Menampilkan data NIP user pada system</w:t>
            </w:r>
          </w:p>
        </w:tc>
        <w:tc>
          <w:tcPr>
            <w:tcW w:w="5119" w:type="dxa"/>
            <w:vAlign w:val="center"/>
          </w:tcPr>
          <w:p w14:paraId="755107D5" w14:textId="28CBE65E" w:rsidR="00984C32" w:rsidRDefault="00984C32" w:rsidP="00984C32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SELECT * FROM 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TUser </w:t>
            </w: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WHERE </w:t>
            </w:r>
            <w:r>
              <w:rPr>
                <w:rFonts w:eastAsia="SimSun"/>
                <w:sz w:val="20"/>
                <w:szCs w:val="20"/>
                <w:lang w:eastAsia="zh-CN"/>
              </w:rPr>
              <w:t>nip = NIP</w:t>
            </w:r>
          </w:p>
        </w:tc>
      </w:tr>
    </w:tbl>
    <w:p w14:paraId="505E8B8D" w14:textId="77777777" w:rsidR="00277B12" w:rsidRDefault="00277B12" w:rsidP="00277B12">
      <w:pPr>
        <w:pStyle w:val="Heading4"/>
        <w:numPr>
          <w:ilvl w:val="0"/>
          <w:numId w:val="0"/>
        </w:numPr>
        <w:spacing w:before="0" w:after="0"/>
        <w:ind w:left="864"/>
        <w:rPr>
          <w:rFonts w:eastAsia="SimSun" w:cs="Arial"/>
          <w:szCs w:val="24"/>
          <w:lang w:val="en-US" w:eastAsia="zh-CN"/>
        </w:rPr>
      </w:pPr>
    </w:p>
    <w:p w14:paraId="561C9256" w14:textId="77777777" w:rsidR="00277B12" w:rsidRPr="00B307B0" w:rsidRDefault="00277B12" w:rsidP="00277B12">
      <w:pPr>
        <w:pStyle w:val="Heading4"/>
        <w:tabs>
          <w:tab w:val="clear" w:pos="864"/>
          <w:tab w:val="num" w:pos="993"/>
        </w:tabs>
        <w:spacing w:before="0" w:after="0"/>
        <w:rPr>
          <w:rFonts w:eastAsia="SimSun" w:cs="Arial"/>
          <w:szCs w:val="24"/>
          <w:lang w:val="en-US" w:eastAsia="zh-CN"/>
        </w:rPr>
      </w:pPr>
      <w:proofErr w:type="spellStart"/>
      <w:r w:rsidRPr="00B307B0">
        <w:rPr>
          <w:rFonts w:eastAsia="SimSun" w:cs="Arial"/>
          <w:szCs w:val="24"/>
          <w:lang w:val="en-US" w:eastAsia="zh-CN"/>
        </w:rPr>
        <w:t>Spesifikasi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Field Data pada </w:t>
      </w:r>
      <w:proofErr w:type="spellStart"/>
      <w:r w:rsidRPr="00B307B0">
        <w:rPr>
          <w:rFonts w:eastAsia="SimSun" w:cs="Arial"/>
          <w:szCs w:val="24"/>
          <w:lang w:val="en-US" w:eastAsia="zh-CN"/>
        </w:rPr>
        <w:t>Layar</w:t>
      </w:r>
      <w:proofErr w:type="spellEnd"/>
      <w:r>
        <w:rPr>
          <w:rFonts w:eastAsia="SimSun" w:cs="Arial"/>
          <w:szCs w:val="24"/>
          <w:lang w:val="en-US" w:eastAsia="zh-CN"/>
        </w:rPr>
        <w:br/>
      </w:r>
    </w:p>
    <w:p w14:paraId="2126DF96" w14:textId="58363369" w:rsidR="00277B12" w:rsidRPr="00CD6D09" w:rsidRDefault="00277B12" w:rsidP="00277B12">
      <w:pPr>
        <w:pStyle w:val="Caption"/>
        <w:keepNext/>
        <w:jc w:val="center"/>
        <w:rPr>
          <w:b w:val="0"/>
          <w:bCs/>
          <w:i/>
          <w:iCs/>
          <w:lang w:val="id-ID"/>
        </w:rPr>
      </w:pPr>
      <w:proofErr w:type="spellStart"/>
      <w:r w:rsidRPr="00CD6D09">
        <w:rPr>
          <w:b w:val="0"/>
          <w:bCs/>
          <w:i/>
          <w:iCs/>
        </w:rPr>
        <w:t>Tabel</w:t>
      </w:r>
      <w:proofErr w:type="spellEnd"/>
      <w:r w:rsidRPr="00CD6D09">
        <w:rPr>
          <w:b w:val="0"/>
          <w:bCs/>
          <w:i/>
          <w:iCs/>
        </w:rPr>
        <w:t xml:space="preserve"> </w:t>
      </w:r>
      <w:r w:rsidRPr="00CD6D09">
        <w:rPr>
          <w:b w:val="0"/>
          <w:bCs/>
          <w:i/>
          <w:iCs/>
        </w:rPr>
        <w:fldChar w:fldCharType="begin"/>
      </w:r>
      <w:r w:rsidRPr="00CD6D09">
        <w:rPr>
          <w:b w:val="0"/>
          <w:bCs/>
          <w:i/>
          <w:iCs/>
        </w:rPr>
        <w:instrText xml:space="preserve"> SEQ Tabel \* ARABIC </w:instrText>
      </w:r>
      <w:r w:rsidRPr="00CD6D09">
        <w:rPr>
          <w:b w:val="0"/>
          <w:bCs/>
          <w:i/>
          <w:iCs/>
        </w:rPr>
        <w:fldChar w:fldCharType="separate"/>
      </w:r>
      <w:r>
        <w:rPr>
          <w:b w:val="0"/>
          <w:bCs/>
          <w:i/>
          <w:iCs/>
          <w:noProof/>
        </w:rPr>
        <w:t>25</w:t>
      </w:r>
      <w:r w:rsidRPr="00CD6D09">
        <w:rPr>
          <w:b w:val="0"/>
          <w:bCs/>
          <w:i/>
          <w:iCs/>
        </w:rPr>
        <w:fldChar w:fldCharType="end"/>
      </w:r>
      <w:r w:rsidRPr="00CD6D09">
        <w:rPr>
          <w:b w:val="0"/>
          <w:bCs/>
          <w:i/>
          <w:iCs/>
          <w:lang w:val="id-ID"/>
        </w:rPr>
        <w:t xml:space="preserve"> Spesifikasi Field Data pada Layar</w:t>
      </w:r>
      <w:r>
        <w:rPr>
          <w:b w:val="0"/>
          <w:bCs/>
          <w:i/>
          <w:iCs/>
          <w:lang w:val="id-ID"/>
        </w:rPr>
        <w:t xml:space="preserve"> </w:t>
      </w:r>
      <w:r w:rsidRPr="0043243A">
        <w:rPr>
          <w:b w:val="0"/>
          <w:bCs/>
          <w:i/>
          <w:iCs/>
          <w:lang w:val="id-ID"/>
        </w:rPr>
        <w:t xml:space="preserve">- </w:t>
      </w:r>
      <w:proofErr w:type="spellStart"/>
      <w:r w:rsidR="00FA1096">
        <w:rPr>
          <w:b w:val="0"/>
          <w:bCs/>
          <w:i/>
          <w:iCs/>
          <w:lang w:val="en-US"/>
        </w:rPr>
        <w:t>Tampilan</w:t>
      </w:r>
      <w:proofErr w:type="spellEnd"/>
      <w:r w:rsidR="00FA1096">
        <w:rPr>
          <w:b w:val="0"/>
          <w:bCs/>
          <w:i/>
          <w:iCs/>
          <w:lang w:val="en-US"/>
        </w:rPr>
        <w:t xml:space="preserve"> </w:t>
      </w:r>
      <w:proofErr w:type="spellStart"/>
      <w:r w:rsidR="00FA1096">
        <w:rPr>
          <w:b w:val="0"/>
          <w:bCs/>
          <w:i/>
          <w:iCs/>
          <w:lang w:val="en-US"/>
        </w:rPr>
        <w:t>Layar</w:t>
      </w:r>
      <w:proofErr w:type="spellEnd"/>
      <w:r w:rsidR="00FA1096">
        <w:rPr>
          <w:b w:val="0"/>
          <w:bCs/>
          <w:i/>
          <w:iCs/>
          <w:lang w:val="en-US"/>
        </w:rPr>
        <w:t xml:space="preserve"> Daftar User </w:t>
      </w:r>
      <w:proofErr w:type="spellStart"/>
      <w:r w:rsidR="00FA1096">
        <w:rPr>
          <w:b w:val="0"/>
          <w:bCs/>
          <w:i/>
          <w:iCs/>
          <w:lang w:val="en-US"/>
        </w:rPr>
        <w:t>Pegawai</w:t>
      </w:r>
      <w:proofErr w:type="spellEnd"/>
    </w:p>
    <w:tbl>
      <w:tblPr>
        <w:tblW w:w="9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9"/>
        <w:gridCol w:w="1695"/>
        <w:gridCol w:w="1561"/>
        <w:gridCol w:w="828"/>
        <w:gridCol w:w="925"/>
        <w:gridCol w:w="987"/>
        <w:gridCol w:w="1438"/>
      </w:tblGrid>
      <w:tr w:rsidR="00277B12" w:rsidRPr="00B307B0" w14:paraId="5F5E3885" w14:textId="77777777" w:rsidTr="001E75C5">
        <w:tc>
          <w:tcPr>
            <w:tcW w:w="1659" w:type="dxa"/>
            <w:shd w:val="clear" w:color="auto" w:fill="CCCCCC"/>
            <w:vAlign w:val="center"/>
          </w:tcPr>
          <w:p w14:paraId="6B5C3802" w14:textId="77777777" w:rsidR="00277B12" w:rsidRPr="004F4A77" w:rsidRDefault="00277B12" w:rsidP="001E75C5">
            <w:pPr>
              <w:spacing w:after="0" w:line="240" w:lineRule="auto"/>
              <w:jc w:val="center"/>
              <w:rPr>
                <w:rFonts w:eastAsia="SimSun"/>
                <w:b/>
                <w:bCs w:val="0"/>
                <w:lang w:val="en-US" w:eastAsia="zh-CN"/>
              </w:rPr>
            </w:pPr>
            <w:r w:rsidRPr="004F4A77">
              <w:rPr>
                <w:rFonts w:eastAsia="SimSun"/>
                <w:b/>
                <w:bCs w:val="0"/>
                <w:lang w:val="en-US" w:eastAsia="zh-CN"/>
              </w:rPr>
              <w:t>Label</w:t>
            </w:r>
          </w:p>
        </w:tc>
        <w:tc>
          <w:tcPr>
            <w:tcW w:w="1695" w:type="dxa"/>
            <w:shd w:val="clear" w:color="auto" w:fill="CCCCCC"/>
            <w:vAlign w:val="center"/>
          </w:tcPr>
          <w:p w14:paraId="4BDD9F9C" w14:textId="77777777" w:rsidR="00277B12" w:rsidRPr="004F4A77" w:rsidRDefault="00277B12" w:rsidP="001E75C5">
            <w:pPr>
              <w:spacing w:after="0" w:line="240" w:lineRule="auto"/>
              <w:jc w:val="center"/>
              <w:rPr>
                <w:rFonts w:eastAsia="SimSun"/>
                <w:b/>
                <w:bCs w:val="0"/>
                <w:lang w:val="en-US" w:eastAsia="zh-CN"/>
              </w:rPr>
            </w:pPr>
            <w:r w:rsidRPr="004F4A77">
              <w:rPr>
                <w:rFonts w:eastAsia="SimSun"/>
                <w:b/>
                <w:bCs w:val="0"/>
                <w:lang w:val="en-US" w:eastAsia="zh-CN"/>
              </w:rPr>
              <w:t>Field</w:t>
            </w:r>
          </w:p>
        </w:tc>
        <w:tc>
          <w:tcPr>
            <w:tcW w:w="1561" w:type="dxa"/>
            <w:shd w:val="clear" w:color="auto" w:fill="CCCCCC"/>
            <w:vAlign w:val="center"/>
          </w:tcPr>
          <w:p w14:paraId="1040F951" w14:textId="77777777" w:rsidR="00277B12" w:rsidRPr="004F4A77" w:rsidRDefault="00277B12" w:rsidP="001E75C5">
            <w:pPr>
              <w:spacing w:after="0" w:line="240" w:lineRule="auto"/>
              <w:jc w:val="center"/>
              <w:rPr>
                <w:rFonts w:eastAsia="SimSun"/>
                <w:b/>
                <w:bCs w:val="0"/>
                <w:lang w:val="en-US" w:eastAsia="zh-CN"/>
              </w:rPr>
            </w:pPr>
            <w:proofErr w:type="spellStart"/>
            <w:r w:rsidRPr="004F4A77">
              <w:rPr>
                <w:rFonts w:eastAsia="SimSun"/>
                <w:b/>
                <w:bCs w:val="0"/>
                <w:lang w:val="en-US" w:eastAsia="zh-CN"/>
              </w:rPr>
              <w:t>Tabel</w:t>
            </w:r>
            <w:proofErr w:type="spellEnd"/>
            <w:r w:rsidRPr="004F4A77">
              <w:rPr>
                <w:rFonts w:eastAsia="SimSun"/>
                <w:b/>
                <w:bCs w:val="0"/>
                <w:lang w:val="en-US" w:eastAsia="zh-CN"/>
              </w:rPr>
              <w:t>/Query</w:t>
            </w:r>
          </w:p>
        </w:tc>
        <w:tc>
          <w:tcPr>
            <w:tcW w:w="828" w:type="dxa"/>
            <w:shd w:val="clear" w:color="auto" w:fill="CCCCCC"/>
            <w:vAlign w:val="center"/>
          </w:tcPr>
          <w:p w14:paraId="27A96381" w14:textId="77777777" w:rsidR="00277B12" w:rsidRPr="004F4A77" w:rsidRDefault="00277B12" w:rsidP="001E75C5">
            <w:pPr>
              <w:spacing w:after="0" w:line="240" w:lineRule="auto"/>
              <w:jc w:val="center"/>
              <w:rPr>
                <w:rFonts w:eastAsia="SimSun"/>
                <w:b/>
                <w:bCs w:val="0"/>
                <w:lang w:val="en-US" w:eastAsia="zh-CN"/>
              </w:rPr>
            </w:pPr>
            <w:r w:rsidRPr="004F4A77">
              <w:rPr>
                <w:rFonts w:eastAsia="SimSun"/>
                <w:b/>
                <w:bCs w:val="0"/>
                <w:lang w:val="en-US" w:eastAsia="zh-CN"/>
              </w:rPr>
              <w:t>I/O</w:t>
            </w:r>
          </w:p>
        </w:tc>
        <w:tc>
          <w:tcPr>
            <w:tcW w:w="925" w:type="dxa"/>
            <w:shd w:val="clear" w:color="auto" w:fill="CCCCCC"/>
            <w:vAlign w:val="center"/>
          </w:tcPr>
          <w:p w14:paraId="285B25DB" w14:textId="77777777" w:rsidR="00277B12" w:rsidRPr="004F4A77" w:rsidRDefault="00277B12" w:rsidP="001E75C5">
            <w:pPr>
              <w:spacing w:after="0" w:line="240" w:lineRule="auto"/>
              <w:jc w:val="center"/>
              <w:rPr>
                <w:rFonts w:eastAsia="SimSun"/>
                <w:b/>
                <w:bCs w:val="0"/>
                <w:lang w:val="en-US" w:eastAsia="zh-CN"/>
              </w:rPr>
            </w:pPr>
            <w:r w:rsidRPr="004F4A77">
              <w:rPr>
                <w:rFonts w:eastAsia="SimSun"/>
                <w:b/>
                <w:bCs w:val="0"/>
                <w:lang w:val="en-US" w:eastAsia="zh-CN"/>
              </w:rPr>
              <w:t>Format</w:t>
            </w:r>
          </w:p>
        </w:tc>
        <w:tc>
          <w:tcPr>
            <w:tcW w:w="987" w:type="dxa"/>
            <w:shd w:val="clear" w:color="auto" w:fill="CCCCCC"/>
            <w:vAlign w:val="center"/>
          </w:tcPr>
          <w:p w14:paraId="4BC7FBCE" w14:textId="77777777" w:rsidR="00277B12" w:rsidRPr="004F4A77" w:rsidRDefault="00277B12" w:rsidP="001E75C5">
            <w:pPr>
              <w:spacing w:after="0" w:line="240" w:lineRule="auto"/>
              <w:jc w:val="center"/>
              <w:rPr>
                <w:rFonts w:eastAsia="SimSun"/>
                <w:b/>
                <w:bCs w:val="0"/>
                <w:lang w:val="en-US" w:eastAsia="zh-CN"/>
              </w:rPr>
            </w:pPr>
            <w:proofErr w:type="spellStart"/>
            <w:r w:rsidRPr="004F4A77">
              <w:rPr>
                <w:rFonts w:eastAsia="SimSun"/>
                <w:b/>
                <w:bCs w:val="0"/>
                <w:lang w:val="en-US" w:eastAsia="zh-CN"/>
              </w:rPr>
              <w:t>Validasi</w:t>
            </w:r>
            <w:proofErr w:type="spellEnd"/>
          </w:p>
        </w:tc>
        <w:tc>
          <w:tcPr>
            <w:tcW w:w="1438" w:type="dxa"/>
            <w:shd w:val="clear" w:color="auto" w:fill="CCCCCC"/>
            <w:vAlign w:val="center"/>
          </w:tcPr>
          <w:p w14:paraId="5213DEFC" w14:textId="77777777" w:rsidR="00277B12" w:rsidRPr="004F4A77" w:rsidRDefault="00277B12" w:rsidP="001E75C5">
            <w:pPr>
              <w:spacing w:after="0" w:line="240" w:lineRule="auto"/>
              <w:jc w:val="center"/>
              <w:rPr>
                <w:rFonts w:eastAsia="SimSun"/>
                <w:b/>
                <w:bCs w:val="0"/>
                <w:lang w:val="en-US" w:eastAsia="zh-CN"/>
              </w:rPr>
            </w:pPr>
            <w:proofErr w:type="spellStart"/>
            <w:r w:rsidRPr="004F4A77">
              <w:rPr>
                <w:rFonts w:eastAsia="SimSun"/>
                <w:b/>
                <w:bCs w:val="0"/>
                <w:lang w:val="en-US" w:eastAsia="zh-CN"/>
              </w:rPr>
              <w:t>Keterangan</w:t>
            </w:r>
            <w:proofErr w:type="spellEnd"/>
          </w:p>
        </w:tc>
      </w:tr>
      <w:tr w:rsidR="00277B12" w:rsidRPr="00B307B0" w14:paraId="0EFB8501" w14:textId="77777777" w:rsidTr="001E75C5">
        <w:tc>
          <w:tcPr>
            <w:tcW w:w="1659" w:type="dxa"/>
            <w:vAlign w:val="center"/>
          </w:tcPr>
          <w:p w14:paraId="3CAB3164" w14:textId="77777777" w:rsidR="00277B12" w:rsidRPr="002E5A74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txtNama</w:t>
            </w:r>
          </w:p>
        </w:tc>
        <w:tc>
          <w:tcPr>
            <w:tcW w:w="1695" w:type="dxa"/>
            <w:vAlign w:val="center"/>
          </w:tcPr>
          <w:p w14:paraId="0E929276" w14:textId="77777777" w:rsidR="00277B12" w:rsidRPr="002E5A74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nama_user</w:t>
            </w:r>
          </w:p>
        </w:tc>
        <w:tc>
          <w:tcPr>
            <w:tcW w:w="1561" w:type="dxa"/>
            <w:vAlign w:val="center"/>
          </w:tcPr>
          <w:p w14:paraId="28097722" w14:textId="77777777" w:rsidR="00277B12" w:rsidRPr="002E5A74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TUser</w:t>
            </w:r>
          </w:p>
        </w:tc>
        <w:tc>
          <w:tcPr>
            <w:tcW w:w="828" w:type="dxa"/>
            <w:vAlign w:val="center"/>
          </w:tcPr>
          <w:p w14:paraId="0E2C2B05" w14:textId="77777777" w:rsidR="00277B12" w:rsidRPr="002E5A74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Output</w:t>
            </w:r>
          </w:p>
        </w:tc>
        <w:tc>
          <w:tcPr>
            <w:tcW w:w="925" w:type="dxa"/>
            <w:vAlign w:val="center"/>
          </w:tcPr>
          <w:p w14:paraId="4F7B2639" w14:textId="77777777" w:rsidR="00277B12" w:rsidRPr="002E5A74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-</w:t>
            </w:r>
          </w:p>
        </w:tc>
        <w:tc>
          <w:tcPr>
            <w:tcW w:w="987" w:type="dxa"/>
            <w:vAlign w:val="center"/>
          </w:tcPr>
          <w:p w14:paraId="42763684" w14:textId="77777777" w:rsidR="00277B12" w:rsidRPr="007D243F" w:rsidRDefault="00277B12" w:rsidP="001E75C5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r w:rsidRPr="007D243F">
              <w:rPr>
                <w:rFonts w:eastAsia="SimSun"/>
                <w:lang w:val="en-US" w:eastAsia="zh-CN"/>
              </w:rPr>
              <w:t>NOT NULL</w:t>
            </w:r>
          </w:p>
        </w:tc>
        <w:tc>
          <w:tcPr>
            <w:tcW w:w="1438" w:type="dxa"/>
            <w:vAlign w:val="center"/>
          </w:tcPr>
          <w:p w14:paraId="4C164FAD" w14:textId="77777777" w:rsidR="00277B12" w:rsidRPr="002E5A74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Menampilkan nama dari user yang login pada system</w:t>
            </w:r>
          </w:p>
        </w:tc>
      </w:tr>
      <w:tr w:rsidR="00277B12" w:rsidRPr="00B307B0" w14:paraId="079365C0" w14:textId="77777777" w:rsidTr="001E75C5">
        <w:tc>
          <w:tcPr>
            <w:tcW w:w="1659" w:type="dxa"/>
            <w:vAlign w:val="center"/>
          </w:tcPr>
          <w:p w14:paraId="622A3314" w14:textId="7078EED5" w:rsidR="00277B12" w:rsidRPr="001E75C5" w:rsidRDefault="001E75C5" w:rsidP="001E75C5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proofErr w:type="spellStart"/>
            <w:r>
              <w:rPr>
                <w:rFonts w:eastAsia="SimSun"/>
                <w:lang w:val="en-US" w:eastAsia="zh-CN"/>
              </w:rPr>
              <w:t>txtNIP</w:t>
            </w:r>
            <w:proofErr w:type="spellEnd"/>
          </w:p>
        </w:tc>
        <w:tc>
          <w:tcPr>
            <w:tcW w:w="1695" w:type="dxa"/>
            <w:vAlign w:val="center"/>
          </w:tcPr>
          <w:p w14:paraId="07F67D8E" w14:textId="77777777" w:rsidR="00277B12" w:rsidRPr="001D47C7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jabatan</w:t>
            </w:r>
          </w:p>
        </w:tc>
        <w:tc>
          <w:tcPr>
            <w:tcW w:w="1561" w:type="dxa"/>
            <w:vAlign w:val="center"/>
          </w:tcPr>
          <w:p w14:paraId="163B6AA9" w14:textId="77777777" w:rsidR="00277B12" w:rsidRPr="002E5A74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TUser</w:t>
            </w:r>
          </w:p>
        </w:tc>
        <w:tc>
          <w:tcPr>
            <w:tcW w:w="828" w:type="dxa"/>
            <w:vAlign w:val="center"/>
          </w:tcPr>
          <w:p w14:paraId="0077801C" w14:textId="77777777" w:rsidR="00277B12" w:rsidRPr="007D243F" w:rsidRDefault="00277B12" w:rsidP="001E75C5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r w:rsidRPr="007D243F">
              <w:rPr>
                <w:rFonts w:eastAsia="SimSun"/>
                <w:lang w:val="en-US" w:eastAsia="zh-CN"/>
              </w:rPr>
              <w:t>Output</w:t>
            </w:r>
          </w:p>
        </w:tc>
        <w:tc>
          <w:tcPr>
            <w:tcW w:w="925" w:type="dxa"/>
            <w:vAlign w:val="center"/>
          </w:tcPr>
          <w:p w14:paraId="037A53D2" w14:textId="77777777" w:rsidR="00277B12" w:rsidRPr="001D47C7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-</w:t>
            </w:r>
          </w:p>
        </w:tc>
        <w:tc>
          <w:tcPr>
            <w:tcW w:w="987" w:type="dxa"/>
            <w:vAlign w:val="center"/>
          </w:tcPr>
          <w:p w14:paraId="06EE41C3" w14:textId="77777777" w:rsidR="00277B12" w:rsidRPr="007D243F" w:rsidRDefault="00277B12" w:rsidP="001E75C5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r w:rsidRPr="007D243F">
              <w:rPr>
                <w:rFonts w:eastAsia="SimSun"/>
                <w:lang w:val="en-US" w:eastAsia="zh-CN"/>
              </w:rPr>
              <w:t>NOT NULL</w:t>
            </w:r>
          </w:p>
        </w:tc>
        <w:tc>
          <w:tcPr>
            <w:tcW w:w="1438" w:type="dxa"/>
            <w:vAlign w:val="center"/>
          </w:tcPr>
          <w:p w14:paraId="7D5D83BA" w14:textId="77777777" w:rsidR="00277B12" w:rsidRPr="002E5A74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Menampilkan jabatan dari user yang login ke system</w:t>
            </w:r>
          </w:p>
        </w:tc>
      </w:tr>
      <w:tr w:rsidR="00277B12" w:rsidRPr="00B307B0" w14:paraId="2E7B6B4F" w14:textId="77777777" w:rsidTr="001E75C5">
        <w:tc>
          <w:tcPr>
            <w:tcW w:w="1659" w:type="dxa"/>
            <w:vAlign w:val="center"/>
          </w:tcPr>
          <w:p w14:paraId="3CB32116" w14:textId="6CB550A5" w:rsidR="00277B12" w:rsidRPr="001E75C5" w:rsidRDefault="001E75C5" w:rsidP="001E75C5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proofErr w:type="spellStart"/>
            <w:r>
              <w:rPr>
                <w:rFonts w:eastAsia="SimSun"/>
                <w:lang w:val="en-US" w:eastAsia="zh-CN"/>
              </w:rPr>
              <w:t>txtEmail</w:t>
            </w:r>
            <w:proofErr w:type="spellEnd"/>
          </w:p>
        </w:tc>
        <w:tc>
          <w:tcPr>
            <w:tcW w:w="1695" w:type="dxa"/>
            <w:vAlign w:val="center"/>
          </w:tcPr>
          <w:p w14:paraId="3F091485" w14:textId="77777777" w:rsidR="00277B12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id_user</w:t>
            </w:r>
          </w:p>
        </w:tc>
        <w:tc>
          <w:tcPr>
            <w:tcW w:w="1561" w:type="dxa"/>
            <w:vAlign w:val="center"/>
          </w:tcPr>
          <w:p w14:paraId="5A650FC0" w14:textId="51C1344A" w:rsidR="00277B12" w:rsidRPr="001B20A3" w:rsidRDefault="00277B12" w:rsidP="001E75C5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r>
              <w:rPr>
                <w:rFonts w:eastAsia="SimSun"/>
                <w:lang w:eastAsia="zh-CN"/>
              </w:rPr>
              <w:t>T</w:t>
            </w:r>
            <w:r w:rsidR="001B20A3">
              <w:rPr>
                <w:rFonts w:eastAsia="SimSun"/>
                <w:lang w:val="en-US" w:eastAsia="zh-CN"/>
              </w:rPr>
              <w:t>User</w:t>
            </w:r>
          </w:p>
        </w:tc>
        <w:tc>
          <w:tcPr>
            <w:tcW w:w="828" w:type="dxa"/>
            <w:vAlign w:val="center"/>
          </w:tcPr>
          <w:p w14:paraId="721A25FE" w14:textId="77777777" w:rsidR="00277B12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Output</w:t>
            </w:r>
          </w:p>
        </w:tc>
        <w:tc>
          <w:tcPr>
            <w:tcW w:w="925" w:type="dxa"/>
            <w:vAlign w:val="center"/>
          </w:tcPr>
          <w:p w14:paraId="70307B08" w14:textId="77777777" w:rsidR="00277B12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-</w:t>
            </w:r>
          </w:p>
        </w:tc>
        <w:tc>
          <w:tcPr>
            <w:tcW w:w="987" w:type="dxa"/>
            <w:vAlign w:val="center"/>
          </w:tcPr>
          <w:p w14:paraId="0EECC231" w14:textId="77777777" w:rsidR="00277B12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NOT NULL</w:t>
            </w:r>
          </w:p>
        </w:tc>
        <w:tc>
          <w:tcPr>
            <w:tcW w:w="1438" w:type="dxa"/>
            <w:vAlign w:val="center"/>
          </w:tcPr>
          <w:p w14:paraId="2BE29503" w14:textId="77777777" w:rsidR="00277B12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Menampilkan jumlah pegawai yang bekerja pada perusahaan tersebut</w:t>
            </w:r>
          </w:p>
        </w:tc>
      </w:tr>
      <w:tr w:rsidR="00277B12" w:rsidRPr="00B307B0" w14:paraId="57C024C6" w14:textId="77777777" w:rsidTr="001E75C5">
        <w:tc>
          <w:tcPr>
            <w:tcW w:w="1659" w:type="dxa"/>
            <w:vAlign w:val="center"/>
          </w:tcPr>
          <w:p w14:paraId="449AF3AB" w14:textId="77777777" w:rsidR="00277B12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txtJabatan</w:t>
            </w:r>
          </w:p>
        </w:tc>
        <w:tc>
          <w:tcPr>
            <w:tcW w:w="1695" w:type="dxa"/>
            <w:vAlign w:val="center"/>
          </w:tcPr>
          <w:p w14:paraId="0782B3A0" w14:textId="77777777" w:rsidR="00277B12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id_user</w:t>
            </w:r>
          </w:p>
        </w:tc>
        <w:tc>
          <w:tcPr>
            <w:tcW w:w="1561" w:type="dxa"/>
            <w:vAlign w:val="center"/>
          </w:tcPr>
          <w:p w14:paraId="3C31C60F" w14:textId="77777777" w:rsidR="00277B12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TUser</w:t>
            </w:r>
          </w:p>
        </w:tc>
        <w:tc>
          <w:tcPr>
            <w:tcW w:w="828" w:type="dxa"/>
            <w:vAlign w:val="center"/>
          </w:tcPr>
          <w:p w14:paraId="5C880B7C" w14:textId="77777777" w:rsidR="00277B12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Output</w:t>
            </w:r>
          </w:p>
        </w:tc>
        <w:tc>
          <w:tcPr>
            <w:tcW w:w="925" w:type="dxa"/>
            <w:vAlign w:val="center"/>
          </w:tcPr>
          <w:p w14:paraId="6A2D6C4F" w14:textId="77777777" w:rsidR="00277B12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-</w:t>
            </w:r>
          </w:p>
        </w:tc>
        <w:tc>
          <w:tcPr>
            <w:tcW w:w="987" w:type="dxa"/>
            <w:vAlign w:val="center"/>
          </w:tcPr>
          <w:p w14:paraId="6BA111DA" w14:textId="77777777" w:rsidR="00277B12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NOT NULL</w:t>
            </w:r>
          </w:p>
        </w:tc>
        <w:tc>
          <w:tcPr>
            <w:tcW w:w="1438" w:type="dxa"/>
            <w:vAlign w:val="center"/>
          </w:tcPr>
          <w:p w14:paraId="1D36BB67" w14:textId="77777777" w:rsidR="00277B12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Menampilkan jabatan user pada system</w:t>
            </w:r>
          </w:p>
        </w:tc>
      </w:tr>
      <w:tr w:rsidR="00277B12" w:rsidRPr="00B307B0" w14:paraId="121F29F5" w14:textId="77777777" w:rsidTr="001E75C5">
        <w:tc>
          <w:tcPr>
            <w:tcW w:w="1659" w:type="dxa"/>
            <w:vAlign w:val="center"/>
          </w:tcPr>
          <w:p w14:paraId="014FAF47" w14:textId="77777777" w:rsidR="00277B12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txtTTL</w:t>
            </w:r>
          </w:p>
        </w:tc>
        <w:tc>
          <w:tcPr>
            <w:tcW w:w="1695" w:type="dxa"/>
            <w:vAlign w:val="center"/>
          </w:tcPr>
          <w:p w14:paraId="6903E71F" w14:textId="77777777" w:rsidR="00277B12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id_user</w:t>
            </w:r>
          </w:p>
        </w:tc>
        <w:tc>
          <w:tcPr>
            <w:tcW w:w="1561" w:type="dxa"/>
            <w:vAlign w:val="center"/>
          </w:tcPr>
          <w:p w14:paraId="55C6702C" w14:textId="77777777" w:rsidR="00277B12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TUser</w:t>
            </w:r>
          </w:p>
        </w:tc>
        <w:tc>
          <w:tcPr>
            <w:tcW w:w="828" w:type="dxa"/>
            <w:vAlign w:val="center"/>
          </w:tcPr>
          <w:p w14:paraId="38CA1A1B" w14:textId="77777777" w:rsidR="00277B12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Output</w:t>
            </w:r>
          </w:p>
        </w:tc>
        <w:tc>
          <w:tcPr>
            <w:tcW w:w="925" w:type="dxa"/>
            <w:vAlign w:val="center"/>
          </w:tcPr>
          <w:p w14:paraId="3C585AA5" w14:textId="77777777" w:rsidR="00277B12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-</w:t>
            </w:r>
          </w:p>
        </w:tc>
        <w:tc>
          <w:tcPr>
            <w:tcW w:w="987" w:type="dxa"/>
            <w:vAlign w:val="center"/>
          </w:tcPr>
          <w:p w14:paraId="249A47CE" w14:textId="77777777" w:rsidR="00277B12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NOT NULL</w:t>
            </w:r>
          </w:p>
        </w:tc>
        <w:tc>
          <w:tcPr>
            <w:tcW w:w="1438" w:type="dxa"/>
            <w:vAlign w:val="center"/>
          </w:tcPr>
          <w:p w14:paraId="4DC177D6" w14:textId="77777777" w:rsidR="00277B12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Menampilkan tempat &amp; tanggal lahir pada system pada system</w:t>
            </w:r>
          </w:p>
        </w:tc>
      </w:tr>
      <w:tr w:rsidR="00277B12" w:rsidRPr="00B307B0" w14:paraId="59512508" w14:textId="77777777" w:rsidTr="001E75C5">
        <w:tc>
          <w:tcPr>
            <w:tcW w:w="1659" w:type="dxa"/>
            <w:vAlign w:val="center"/>
          </w:tcPr>
          <w:p w14:paraId="50994DFB" w14:textId="77777777" w:rsidR="00277B12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txtJenisKelamin</w:t>
            </w:r>
          </w:p>
        </w:tc>
        <w:tc>
          <w:tcPr>
            <w:tcW w:w="1695" w:type="dxa"/>
            <w:vAlign w:val="center"/>
          </w:tcPr>
          <w:p w14:paraId="245175F2" w14:textId="77777777" w:rsidR="00277B12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id_user</w:t>
            </w:r>
          </w:p>
        </w:tc>
        <w:tc>
          <w:tcPr>
            <w:tcW w:w="1561" w:type="dxa"/>
            <w:vAlign w:val="center"/>
          </w:tcPr>
          <w:p w14:paraId="64267DA2" w14:textId="77777777" w:rsidR="00277B12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TUser</w:t>
            </w:r>
          </w:p>
        </w:tc>
        <w:tc>
          <w:tcPr>
            <w:tcW w:w="828" w:type="dxa"/>
            <w:vAlign w:val="center"/>
          </w:tcPr>
          <w:p w14:paraId="33AE9CF3" w14:textId="77777777" w:rsidR="00277B12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Output</w:t>
            </w:r>
          </w:p>
        </w:tc>
        <w:tc>
          <w:tcPr>
            <w:tcW w:w="925" w:type="dxa"/>
            <w:vAlign w:val="center"/>
          </w:tcPr>
          <w:p w14:paraId="4CC7DBBC" w14:textId="77777777" w:rsidR="00277B12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-</w:t>
            </w:r>
          </w:p>
        </w:tc>
        <w:tc>
          <w:tcPr>
            <w:tcW w:w="987" w:type="dxa"/>
            <w:vAlign w:val="center"/>
          </w:tcPr>
          <w:p w14:paraId="2A45A3C0" w14:textId="77777777" w:rsidR="00277B12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NOT NULL</w:t>
            </w:r>
          </w:p>
        </w:tc>
        <w:tc>
          <w:tcPr>
            <w:tcW w:w="1438" w:type="dxa"/>
            <w:vAlign w:val="center"/>
          </w:tcPr>
          <w:p w14:paraId="4CA7B82B" w14:textId="77777777" w:rsidR="00277B12" w:rsidRDefault="00277B12" w:rsidP="001E75C5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Menampilkan jenis kelamin pada system</w:t>
            </w:r>
          </w:p>
        </w:tc>
      </w:tr>
    </w:tbl>
    <w:p w14:paraId="3FBA3025" w14:textId="77777777" w:rsidR="00277B12" w:rsidRPr="00B307B0" w:rsidRDefault="00277B12" w:rsidP="00277B12">
      <w:pPr>
        <w:pStyle w:val="Heading4"/>
        <w:tabs>
          <w:tab w:val="clear" w:pos="864"/>
          <w:tab w:val="num" w:pos="993"/>
        </w:tabs>
        <w:spacing w:before="0" w:after="0"/>
        <w:rPr>
          <w:rFonts w:eastAsia="SimSun" w:cs="Arial"/>
          <w:szCs w:val="24"/>
          <w:lang w:val="en-US" w:eastAsia="zh-CN"/>
        </w:rPr>
      </w:pPr>
      <w:proofErr w:type="spellStart"/>
      <w:r w:rsidRPr="00B307B0">
        <w:rPr>
          <w:rFonts w:eastAsia="SimSun" w:cs="Arial"/>
          <w:szCs w:val="24"/>
          <w:lang w:val="en-US" w:eastAsia="zh-CN"/>
        </w:rPr>
        <w:t>Spesifikasi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Function Key/</w:t>
      </w:r>
      <w:proofErr w:type="spellStart"/>
      <w:r w:rsidRPr="00B307B0">
        <w:rPr>
          <w:rFonts w:eastAsia="SimSun" w:cs="Arial"/>
          <w:szCs w:val="24"/>
          <w:lang w:val="en-US" w:eastAsia="zh-CN"/>
        </w:rPr>
        <w:t>Objek-Objek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Pada </w:t>
      </w:r>
      <w:proofErr w:type="spellStart"/>
      <w:r w:rsidRPr="00B307B0">
        <w:rPr>
          <w:rFonts w:eastAsia="SimSun" w:cs="Arial"/>
          <w:szCs w:val="24"/>
          <w:lang w:val="en-US" w:eastAsia="zh-CN"/>
        </w:rPr>
        <w:t>Layar</w:t>
      </w:r>
      <w:proofErr w:type="spellEnd"/>
    </w:p>
    <w:p w14:paraId="64D5DAAC" w14:textId="04C56E49" w:rsidR="00277B12" w:rsidRPr="003D2B03" w:rsidRDefault="00277B12" w:rsidP="00277B12">
      <w:pPr>
        <w:pStyle w:val="Caption"/>
        <w:keepNext/>
        <w:jc w:val="center"/>
        <w:rPr>
          <w:b w:val="0"/>
          <w:bCs/>
          <w:i/>
          <w:iCs/>
          <w:lang w:val="id-ID"/>
        </w:rPr>
      </w:pPr>
      <w:proofErr w:type="spellStart"/>
      <w:r w:rsidRPr="003D2B03">
        <w:rPr>
          <w:b w:val="0"/>
          <w:bCs/>
          <w:i/>
          <w:iCs/>
        </w:rPr>
        <w:t>Tabel</w:t>
      </w:r>
      <w:proofErr w:type="spellEnd"/>
      <w:r w:rsidRPr="003D2B03">
        <w:rPr>
          <w:b w:val="0"/>
          <w:bCs/>
          <w:i/>
          <w:iCs/>
        </w:rPr>
        <w:t xml:space="preserve"> </w:t>
      </w:r>
      <w:r w:rsidRPr="003D2B03">
        <w:rPr>
          <w:b w:val="0"/>
          <w:bCs/>
          <w:i/>
          <w:iCs/>
        </w:rPr>
        <w:fldChar w:fldCharType="begin"/>
      </w:r>
      <w:r w:rsidRPr="003D2B03">
        <w:rPr>
          <w:b w:val="0"/>
          <w:bCs/>
          <w:i/>
          <w:iCs/>
        </w:rPr>
        <w:instrText xml:space="preserve"> SEQ Tabel \* ARABIC </w:instrText>
      </w:r>
      <w:r w:rsidRPr="003D2B03">
        <w:rPr>
          <w:b w:val="0"/>
          <w:bCs/>
          <w:i/>
          <w:iCs/>
        </w:rPr>
        <w:fldChar w:fldCharType="separate"/>
      </w:r>
      <w:r>
        <w:rPr>
          <w:b w:val="0"/>
          <w:bCs/>
          <w:i/>
          <w:iCs/>
          <w:noProof/>
        </w:rPr>
        <w:t>26</w:t>
      </w:r>
      <w:r w:rsidRPr="003D2B03">
        <w:rPr>
          <w:b w:val="0"/>
          <w:bCs/>
          <w:i/>
          <w:iCs/>
        </w:rPr>
        <w:fldChar w:fldCharType="end"/>
      </w:r>
      <w:r w:rsidRPr="003D2B03">
        <w:rPr>
          <w:b w:val="0"/>
          <w:bCs/>
          <w:i/>
          <w:iCs/>
          <w:lang w:val="id-ID"/>
        </w:rPr>
        <w:t xml:space="preserve"> Spesifikasi Function Key / Objek Objek pada Layar</w:t>
      </w:r>
      <w:r>
        <w:rPr>
          <w:b w:val="0"/>
          <w:bCs/>
          <w:i/>
          <w:iCs/>
          <w:lang w:val="id-ID"/>
        </w:rPr>
        <w:t xml:space="preserve"> </w:t>
      </w:r>
      <w:r w:rsidRPr="0043243A">
        <w:rPr>
          <w:b w:val="0"/>
          <w:bCs/>
          <w:i/>
          <w:iCs/>
          <w:lang w:val="id-ID"/>
        </w:rPr>
        <w:t xml:space="preserve">- </w:t>
      </w:r>
      <w:proofErr w:type="spellStart"/>
      <w:r w:rsidR="00FA1096">
        <w:rPr>
          <w:b w:val="0"/>
          <w:bCs/>
          <w:i/>
          <w:iCs/>
          <w:lang w:val="en-US"/>
        </w:rPr>
        <w:t>Tampilan</w:t>
      </w:r>
      <w:proofErr w:type="spellEnd"/>
      <w:r w:rsidR="00FA1096">
        <w:rPr>
          <w:b w:val="0"/>
          <w:bCs/>
          <w:i/>
          <w:iCs/>
          <w:lang w:val="en-US"/>
        </w:rPr>
        <w:t xml:space="preserve"> </w:t>
      </w:r>
      <w:proofErr w:type="spellStart"/>
      <w:r w:rsidR="00FA1096">
        <w:rPr>
          <w:b w:val="0"/>
          <w:bCs/>
          <w:i/>
          <w:iCs/>
          <w:lang w:val="en-US"/>
        </w:rPr>
        <w:t>Layar</w:t>
      </w:r>
      <w:proofErr w:type="spellEnd"/>
      <w:r w:rsidR="00FA1096">
        <w:rPr>
          <w:b w:val="0"/>
          <w:bCs/>
          <w:i/>
          <w:iCs/>
          <w:lang w:val="en-US"/>
        </w:rPr>
        <w:t xml:space="preserve"> Daftar User </w:t>
      </w:r>
      <w:proofErr w:type="spellStart"/>
      <w:r w:rsidR="00FA1096">
        <w:rPr>
          <w:b w:val="0"/>
          <w:bCs/>
          <w:i/>
          <w:iCs/>
          <w:lang w:val="en-US"/>
        </w:rPr>
        <w:t>Pegawai</w:t>
      </w:r>
      <w:proofErr w:type="spellEnd"/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2122"/>
        <w:gridCol w:w="5107"/>
      </w:tblGrid>
      <w:tr w:rsidR="00277B12" w:rsidRPr="00B307B0" w14:paraId="65F6D8FE" w14:textId="77777777" w:rsidTr="001E75C5">
        <w:tc>
          <w:tcPr>
            <w:tcW w:w="1872" w:type="dxa"/>
            <w:shd w:val="clear" w:color="auto" w:fill="CCCCCC"/>
          </w:tcPr>
          <w:p w14:paraId="7B32F383" w14:textId="77777777" w:rsidR="00277B12" w:rsidRPr="00C90FC9" w:rsidRDefault="00277B12" w:rsidP="001E75C5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C90FC9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Id_Objek</w:t>
            </w:r>
            <w:proofErr w:type="spellEnd"/>
          </w:p>
        </w:tc>
        <w:tc>
          <w:tcPr>
            <w:tcW w:w="2122" w:type="dxa"/>
            <w:shd w:val="clear" w:color="auto" w:fill="CCCCCC"/>
          </w:tcPr>
          <w:p w14:paraId="6CB4F288" w14:textId="77777777" w:rsidR="00277B12" w:rsidRPr="00C90FC9" w:rsidRDefault="00277B12" w:rsidP="001E75C5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C90FC9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Jenis</w:t>
            </w:r>
            <w:proofErr w:type="spellEnd"/>
          </w:p>
        </w:tc>
        <w:tc>
          <w:tcPr>
            <w:tcW w:w="5107" w:type="dxa"/>
            <w:shd w:val="clear" w:color="auto" w:fill="CCCCCC"/>
          </w:tcPr>
          <w:p w14:paraId="74C934AD" w14:textId="77777777" w:rsidR="00277B12" w:rsidRPr="00C90FC9" w:rsidRDefault="00277B12" w:rsidP="001E75C5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C90FC9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Keterangan</w:t>
            </w:r>
            <w:proofErr w:type="spellEnd"/>
          </w:p>
        </w:tc>
      </w:tr>
      <w:tr w:rsidR="00277B12" w:rsidRPr="00B307B0" w14:paraId="4EF6B2B4" w14:textId="77777777" w:rsidTr="001E75C5">
        <w:tc>
          <w:tcPr>
            <w:tcW w:w="1872" w:type="dxa"/>
          </w:tcPr>
          <w:p w14:paraId="49EF63C3" w14:textId="7B2B723E" w:rsidR="00277B12" w:rsidRPr="005A0BFC" w:rsidRDefault="005A0BFC" w:rsidP="001E75C5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btnTambah</w:t>
            </w:r>
            <w:proofErr w:type="spellEnd"/>
          </w:p>
        </w:tc>
        <w:tc>
          <w:tcPr>
            <w:tcW w:w="2122" w:type="dxa"/>
          </w:tcPr>
          <w:p w14:paraId="7FD3015C" w14:textId="77777777" w:rsidR="00277B12" w:rsidRPr="00970531" w:rsidRDefault="00277B12" w:rsidP="001E75C5">
            <w:pPr>
              <w:spacing w:after="0" w:line="240" w:lineRule="auto"/>
              <w:jc w:val="center"/>
              <w:rPr>
                <w:rFonts w:eastAsia="SimSun"/>
                <w:sz w:val="20"/>
                <w:szCs w:val="20"/>
                <w:lang w:val="en-US" w:eastAsia="zh-CN"/>
              </w:rPr>
            </w:pPr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Button</w:t>
            </w:r>
          </w:p>
        </w:tc>
        <w:tc>
          <w:tcPr>
            <w:tcW w:w="5107" w:type="dxa"/>
          </w:tcPr>
          <w:p w14:paraId="5CE8183D" w14:textId="75E8387D" w:rsidR="00277B12" w:rsidRPr="006B7D24" w:rsidRDefault="00277B12" w:rsidP="001E75C5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Jika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diklik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akan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menjalankan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ALGO-</w:t>
            </w:r>
            <w:r w:rsidR="00AA5D66">
              <w:rPr>
                <w:rFonts w:eastAsia="SimSun"/>
                <w:sz w:val="20"/>
                <w:szCs w:val="20"/>
                <w:lang w:val="en-US" w:eastAsia="zh-CN"/>
              </w:rPr>
              <w:t>8</w:t>
            </w:r>
          </w:p>
        </w:tc>
      </w:tr>
      <w:tr w:rsidR="00277B12" w:rsidRPr="00B307B0" w14:paraId="7753E075" w14:textId="77777777" w:rsidTr="001E75C5">
        <w:tc>
          <w:tcPr>
            <w:tcW w:w="1872" w:type="dxa"/>
          </w:tcPr>
          <w:p w14:paraId="6932755C" w14:textId="4B5130AA" w:rsidR="00277B12" w:rsidRPr="005A0BFC" w:rsidRDefault="005A0BFC" w:rsidP="001E75C5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btnEdit</w:t>
            </w:r>
            <w:proofErr w:type="spellEnd"/>
          </w:p>
        </w:tc>
        <w:tc>
          <w:tcPr>
            <w:tcW w:w="2122" w:type="dxa"/>
          </w:tcPr>
          <w:p w14:paraId="4FCD3FAF" w14:textId="77777777" w:rsidR="00277B12" w:rsidRPr="00970531" w:rsidRDefault="00277B12" w:rsidP="001E75C5">
            <w:pPr>
              <w:spacing w:after="0" w:line="240" w:lineRule="auto"/>
              <w:jc w:val="center"/>
              <w:rPr>
                <w:rFonts w:eastAsia="SimSun"/>
                <w:sz w:val="20"/>
                <w:szCs w:val="20"/>
                <w:lang w:val="en-US" w:eastAsia="zh-CN"/>
              </w:rPr>
            </w:pPr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Button</w:t>
            </w:r>
          </w:p>
        </w:tc>
        <w:tc>
          <w:tcPr>
            <w:tcW w:w="5107" w:type="dxa"/>
          </w:tcPr>
          <w:p w14:paraId="101100AF" w14:textId="787AFB62" w:rsidR="00277B12" w:rsidRPr="00D35176" w:rsidRDefault="00277B12" w:rsidP="001E75C5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Jika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diklik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akan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menjalankan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ALGO-</w:t>
            </w:r>
            <w:r w:rsidR="00AA5D66">
              <w:rPr>
                <w:rFonts w:eastAsia="SimSun"/>
                <w:sz w:val="20"/>
                <w:szCs w:val="20"/>
                <w:lang w:val="en-US" w:eastAsia="zh-CN"/>
              </w:rPr>
              <w:t>9</w:t>
            </w:r>
          </w:p>
        </w:tc>
      </w:tr>
      <w:tr w:rsidR="00277B12" w:rsidRPr="00B307B0" w14:paraId="33588F1A" w14:textId="77777777" w:rsidTr="001E75C5">
        <w:tc>
          <w:tcPr>
            <w:tcW w:w="1872" w:type="dxa"/>
          </w:tcPr>
          <w:p w14:paraId="67D6F31F" w14:textId="56D418F5" w:rsidR="00277B12" w:rsidRPr="005A0BFC" w:rsidRDefault="005A0BFC" w:rsidP="001E75C5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btnDel</w:t>
            </w:r>
            <w:proofErr w:type="spellEnd"/>
          </w:p>
        </w:tc>
        <w:tc>
          <w:tcPr>
            <w:tcW w:w="2122" w:type="dxa"/>
          </w:tcPr>
          <w:p w14:paraId="3C39C79A" w14:textId="77777777" w:rsidR="00277B12" w:rsidRPr="00970531" w:rsidRDefault="00277B12" w:rsidP="001E75C5">
            <w:pPr>
              <w:spacing w:after="0" w:line="240" w:lineRule="auto"/>
              <w:jc w:val="center"/>
              <w:rPr>
                <w:rFonts w:eastAsia="SimSun"/>
                <w:sz w:val="20"/>
                <w:szCs w:val="20"/>
                <w:lang w:val="en-US" w:eastAsia="zh-CN"/>
              </w:rPr>
            </w:pPr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Button</w:t>
            </w:r>
          </w:p>
        </w:tc>
        <w:tc>
          <w:tcPr>
            <w:tcW w:w="5107" w:type="dxa"/>
          </w:tcPr>
          <w:p w14:paraId="0FAB2289" w14:textId="299D67A0" w:rsidR="00277B12" w:rsidRPr="00D35176" w:rsidRDefault="00277B12" w:rsidP="001E75C5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Jika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diklik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akan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menjalankan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970531">
              <w:rPr>
                <w:rFonts w:eastAsia="SimSun"/>
                <w:sz w:val="20"/>
                <w:szCs w:val="20"/>
                <w:lang w:val="en-US" w:eastAsia="zh-CN"/>
              </w:rPr>
              <w:t xml:space="preserve"> ALGO-</w:t>
            </w:r>
            <w:r w:rsidR="00AA5D66">
              <w:rPr>
                <w:rFonts w:eastAsia="SimSun"/>
                <w:sz w:val="20"/>
                <w:szCs w:val="20"/>
                <w:lang w:val="en-US" w:eastAsia="zh-CN"/>
              </w:rPr>
              <w:t>10</w:t>
            </w:r>
          </w:p>
        </w:tc>
      </w:tr>
    </w:tbl>
    <w:p w14:paraId="55AC0123" w14:textId="77777777" w:rsidR="00277B12" w:rsidRDefault="00277B12" w:rsidP="005A0BFC">
      <w:pPr>
        <w:pStyle w:val="Heading4"/>
        <w:numPr>
          <w:ilvl w:val="0"/>
          <w:numId w:val="0"/>
        </w:numPr>
        <w:spacing w:before="0" w:after="0"/>
        <w:rPr>
          <w:rFonts w:eastAsia="SimSun" w:cs="Arial"/>
          <w:szCs w:val="24"/>
          <w:lang w:val="en-US" w:eastAsia="zh-CN"/>
        </w:rPr>
      </w:pPr>
    </w:p>
    <w:p w14:paraId="42B47C26" w14:textId="77777777" w:rsidR="00277B12" w:rsidRPr="00970531" w:rsidRDefault="00277B12" w:rsidP="00277B12">
      <w:pPr>
        <w:pStyle w:val="Heading4"/>
        <w:tabs>
          <w:tab w:val="clear" w:pos="864"/>
          <w:tab w:val="num" w:pos="993"/>
        </w:tabs>
        <w:spacing w:before="0" w:after="0"/>
        <w:rPr>
          <w:rFonts w:eastAsia="SimSun" w:cs="Arial"/>
          <w:szCs w:val="24"/>
          <w:lang w:val="en-US" w:eastAsia="zh-CN"/>
        </w:rPr>
      </w:pPr>
      <w:proofErr w:type="spellStart"/>
      <w:r w:rsidRPr="00B307B0">
        <w:rPr>
          <w:rFonts w:eastAsia="SimSun" w:cs="Arial"/>
          <w:szCs w:val="24"/>
          <w:lang w:val="en-US" w:eastAsia="zh-CN"/>
        </w:rPr>
        <w:t>Spesifikasi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</w:t>
      </w:r>
      <w:proofErr w:type="spellStart"/>
      <w:r w:rsidRPr="00B307B0">
        <w:rPr>
          <w:rFonts w:eastAsia="SimSun" w:cs="Arial"/>
          <w:szCs w:val="24"/>
          <w:lang w:val="en-US" w:eastAsia="zh-CN"/>
        </w:rPr>
        <w:t>Layar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</w:t>
      </w:r>
      <w:proofErr w:type="spellStart"/>
      <w:r w:rsidRPr="00B307B0">
        <w:rPr>
          <w:rFonts w:eastAsia="SimSun" w:cs="Arial"/>
          <w:szCs w:val="24"/>
          <w:lang w:val="en-US" w:eastAsia="zh-CN"/>
        </w:rPr>
        <w:t>Pesan</w:t>
      </w:r>
      <w:proofErr w:type="spellEnd"/>
    </w:p>
    <w:p w14:paraId="210B8EE1" w14:textId="0746080C" w:rsidR="00277B12" w:rsidRPr="004C6E52" w:rsidRDefault="00277B12" w:rsidP="00277B12">
      <w:pPr>
        <w:pStyle w:val="Caption"/>
        <w:keepNext/>
        <w:jc w:val="center"/>
        <w:rPr>
          <w:b w:val="0"/>
          <w:bCs/>
          <w:i/>
          <w:iCs/>
          <w:lang w:val="id-ID"/>
        </w:rPr>
      </w:pPr>
      <w:proofErr w:type="spellStart"/>
      <w:r w:rsidRPr="004C6E52">
        <w:rPr>
          <w:b w:val="0"/>
          <w:bCs/>
          <w:i/>
          <w:iCs/>
        </w:rPr>
        <w:t>Tabel</w:t>
      </w:r>
      <w:proofErr w:type="spellEnd"/>
      <w:r w:rsidRPr="004C6E52">
        <w:rPr>
          <w:b w:val="0"/>
          <w:bCs/>
          <w:i/>
          <w:iCs/>
        </w:rPr>
        <w:t xml:space="preserve"> </w:t>
      </w:r>
      <w:r w:rsidRPr="004C6E52">
        <w:rPr>
          <w:b w:val="0"/>
          <w:bCs/>
          <w:i/>
          <w:iCs/>
        </w:rPr>
        <w:fldChar w:fldCharType="begin"/>
      </w:r>
      <w:r w:rsidRPr="004C6E52">
        <w:rPr>
          <w:b w:val="0"/>
          <w:bCs/>
          <w:i/>
          <w:iCs/>
        </w:rPr>
        <w:instrText xml:space="preserve"> SEQ Tabel \* ARABIC </w:instrText>
      </w:r>
      <w:r w:rsidRPr="004C6E52">
        <w:rPr>
          <w:b w:val="0"/>
          <w:bCs/>
          <w:i/>
          <w:iCs/>
        </w:rPr>
        <w:fldChar w:fldCharType="separate"/>
      </w:r>
      <w:r>
        <w:rPr>
          <w:b w:val="0"/>
          <w:bCs/>
          <w:i/>
          <w:iCs/>
          <w:noProof/>
        </w:rPr>
        <w:t>27</w:t>
      </w:r>
      <w:r w:rsidRPr="004C6E52">
        <w:rPr>
          <w:b w:val="0"/>
          <w:bCs/>
          <w:i/>
          <w:iCs/>
        </w:rPr>
        <w:fldChar w:fldCharType="end"/>
      </w:r>
      <w:r w:rsidRPr="004C6E52">
        <w:rPr>
          <w:b w:val="0"/>
          <w:bCs/>
          <w:i/>
          <w:iCs/>
          <w:lang w:val="id-ID"/>
        </w:rPr>
        <w:t xml:space="preserve"> Spesifikasi Layar Pesan</w:t>
      </w:r>
      <w:r>
        <w:rPr>
          <w:b w:val="0"/>
          <w:bCs/>
          <w:i/>
          <w:iCs/>
          <w:lang w:val="id-ID"/>
        </w:rPr>
        <w:t xml:space="preserve"> </w:t>
      </w:r>
      <w:r w:rsidRPr="0043243A">
        <w:rPr>
          <w:b w:val="0"/>
          <w:bCs/>
          <w:i/>
          <w:iCs/>
          <w:lang w:val="id-ID"/>
        </w:rPr>
        <w:t xml:space="preserve">- </w:t>
      </w:r>
      <w:proofErr w:type="spellStart"/>
      <w:r w:rsidR="00FA1096">
        <w:rPr>
          <w:b w:val="0"/>
          <w:bCs/>
          <w:i/>
          <w:iCs/>
          <w:lang w:val="en-US"/>
        </w:rPr>
        <w:t>Tampilan</w:t>
      </w:r>
      <w:proofErr w:type="spellEnd"/>
      <w:r w:rsidR="00FA1096">
        <w:rPr>
          <w:b w:val="0"/>
          <w:bCs/>
          <w:i/>
          <w:iCs/>
          <w:lang w:val="en-US"/>
        </w:rPr>
        <w:t xml:space="preserve"> </w:t>
      </w:r>
      <w:proofErr w:type="spellStart"/>
      <w:r w:rsidR="00FA1096">
        <w:rPr>
          <w:b w:val="0"/>
          <w:bCs/>
          <w:i/>
          <w:iCs/>
          <w:lang w:val="en-US"/>
        </w:rPr>
        <w:t>Layar</w:t>
      </w:r>
      <w:proofErr w:type="spellEnd"/>
      <w:r w:rsidR="00FA1096">
        <w:rPr>
          <w:b w:val="0"/>
          <w:bCs/>
          <w:i/>
          <w:iCs/>
          <w:lang w:val="en-US"/>
        </w:rPr>
        <w:t xml:space="preserve"> Daftar User </w:t>
      </w:r>
      <w:proofErr w:type="spellStart"/>
      <w:r w:rsidR="00FA1096">
        <w:rPr>
          <w:b w:val="0"/>
          <w:bCs/>
          <w:i/>
          <w:iCs/>
          <w:lang w:val="en-US"/>
        </w:rPr>
        <w:t>Pegawai</w:t>
      </w:r>
      <w:proofErr w:type="spellEnd"/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4"/>
        <w:gridCol w:w="2572"/>
        <w:gridCol w:w="5235"/>
      </w:tblGrid>
      <w:tr w:rsidR="00277B12" w:rsidRPr="00B307B0" w14:paraId="7C6C113B" w14:textId="77777777" w:rsidTr="001E75C5">
        <w:tc>
          <w:tcPr>
            <w:tcW w:w="1294" w:type="dxa"/>
            <w:shd w:val="clear" w:color="auto" w:fill="CCCCCC"/>
          </w:tcPr>
          <w:p w14:paraId="537515BE" w14:textId="77777777" w:rsidR="00277B12" w:rsidRPr="00970531" w:rsidRDefault="00277B12" w:rsidP="001E75C5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970531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Id_Pesan</w:t>
            </w:r>
            <w:proofErr w:type="spellEnd"/>
          </w:p>
        </w:tc>
        <w:tc>
          <w:tcPr>
            <w:tcW w:w="2572" w:type="dxa"/>
            <w:shd w:val="clear" w:color="auto" w:fill="CCCCCC"/>
          </w:tcPr>
          <w:p w14:paraId="4DD00937" w14:textId="77777777" w:rsidR="00277B12" w:rsidRPr="00970531" w:rsidRDefault="00277B12" w:rsidP="001E75C5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970531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Waktu </w:t>
            </w:r>
            <w:proofErr w:type="spellStart"/>
            <w:r w:rsidRPr="00970531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Kemunculan</w:t>
            </w:r>
            <w:proofErr w:type="spellEnd"/>
          </w:p>
        </w:tc>
        <w:tc>
          <w:tcPr>
            <w:tcW w:w="5235" w:type="dxa"/>
            <w:shd w:val="clear" w:color="auto" w:fill="CCCCCC"/>
          </w:tcPr>
          <w:p w14:paraId="40FE7219" w14:textId="77777777" w:rsidR="00277B12" w:rsidRPr="00970531" w:rsidRDefault="00277B12" w:rsidP="001E75C5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970531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Isi </w:t>
            </w:r>
            <w:proofErr w:type="spellStart"/>
            <w:r w:rsidRPr="00970531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Pesan</w:t>
            </w:r>
            <w:proofErr w:type="spellEnd"/>
          </w:p>
        </w:tc>
      </w:tr>
      <w:tr w:rsidR="00C30835" w:rsidRPr="00B307B0" w14:paraId="7D76BEBC" w14:textId="77777777" w:rsidTr="001E75C5">
        <w:tc>
          <w:tcPr>
            <w:tcW w:w="1294" w:type="dxa"/>
            <w:vAlign w:val="center"/>
          </w:tcPr>
          <w:p w14:paraId="58DDF0B4" w14:textId="6264F647" w:rsidR="00C30835" w:rsidRPr="00970531" w:rsidRDefault="00C30835" w:rsidP="00C30835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>LP-9</w:t>
            </w:r>
          </w:p>
        </w:tc>
        <w:tc>
          <w:tcPr>
            <w:tcW w:w="2572" w:type="dxa"/>
          </w:tcPr>
          <w:p w14:paraId="5568155C" w14:textId="469FAAAF" w:rsidR="00C30835" w:rsidRPr="00970531" w:rsidRDefault="00C30835" w:rsidP="00C30835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Saat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peng-inputan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baru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dilakukan</w:t>
            </w:r>
            <w:proofErr w:type="spellEnd"/>
          </w:p>
        </w:tc>
        <w:tc>
          <w:tcPr>
            <w:tcW w:w="5235" w:type="dxa"/>
            <w:vAlign w:val="center"/>
          </w:tcPr>
          <w:p w14:paraId="150860D0" w14:textId="6F2FF2FB" w:rsidR="00C30835" w:rsidRPr="00970531" w:rsidRDefault="00C30835" w:rsidP="00C30835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Data user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ditambahkan</w:t>
            </w:r>
            <w:proofErr w:type="spellEnd"/>
          </w:p>
        </w:tc>
      </w:tr>
      <w:tr w:rsidR="00C30835" w:rsidRPr="00B307B0" w14:paraId="6D6CC22A" w14:textId="77777777" w:rsidTr="001E75C5">
        <w:tc>
          <w:tcPr>
            <w:tcW w:w="1294" w:type="dxa"/>
            <w:vAlign w:val="center"/>
          </w:tcPr>
          <w:p w14:paraId="4F8034D2" w14:textId="3B4D6A10" w:rsidR="00C30835" w:rsidRPr="00970531" w:rsidRDefault="00C30835" w:rsidP="00C30835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>LP-10</w:t>
            </w:r>
          </w:p>
        </w:tc>
        <w:tc>
          <w:tcPr>
            <w:tcW w:w="2572" w:type="dxa"/>
          </w:tcPr>
          <w:p w14:paraId="04774651" w14:textId="00EB8BA5" w:rsidR="00C30835" w:rsidRPr="00970531" w:rsidRDefault="00C30835" w:rsidP="00C30835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Saat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peng-inputan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baru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gagal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dilakukan</w:t>
            </w:r>
            <w:proofErr w:type="spellEnd"/>
          </w:p>
        </w:tc>
        <w:tc>
          <w:tcPr>
            <w:tcW w:w="5235" w:type="dxa"/>
            <w:vAlign w:val="center"/>
          </w:tcPr>
          <w:p w14:paraId="6ED145B9" w14:textId="590DFB12" w:rsidR="00C30835" w:rsidRPr="00970531" w:rsidRDefault="00C30835" w:rsidP="00C30835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Data user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gagal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ditambahkan</w:t>
            </w:r>
            <w:proofErr w:type="spellEnd"/>
          </w:p>
        </w:tc>
      </w:tr>
      <w:tr w:rsidR="00C30835" w:rsidRPr="00B307B0" w14:paraId="2DAC0B50" w14:textId="77777777" w:rsidTr="001E75C5">
        <w:tc>
          <w:tcPr>
            <w:tcW w:w="1294" w:type="dxa"/>
            <w:vAlign w:val="center"/>
          </w:tcPr>
          <w:p w14:paraId="0061BE1F" w14:textId="421746CE" w:rsidR="00C30835" w:rsidRPr="00970531" w:rsidRDefault="00C30835" w:rsidP="00C30835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>LP-11</w:t>
            </w:r>
          </w:p>
        </w:tc>
        <w:tc>
          <w:tcPr>
            <w:tcW w:w="2572" w:type="dxa"/>
          </w:tcPr>
          <w:p w14:paraId="40C75E4A" w14:textId="46A8315C" w:rsidR="00C30835" w:rsidRPr="00970531" w:rsidRDefault="00C30835" w:rsidP="00C30835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Saat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edit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dilakukan</w:t>
            </w:r>
            <w:proofErr w:type="spellEnd"/>
          </w:p>
        </w:tc>
        <w:tc>
          <w:tcPr>
            <w:tcW w:w="5235" w:type="dxa"/>
            <w:vAlign w:val="center"/>
          </w:tcPr>
          <w:p w14:paraId="3B790B1C" w14:textId="1FA9EF90" w:rsidR="00C30835" w:rsidRPr="00970531" w:rsidRDefault="00C30835" w:rsidP="00C30835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Data user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diubah</w:t>
            </w:r>
            <w:proofErr w:type="spellEnd"/>
          </w:p>
        </w:tc>
      </w:tr>
      <w:tr w:rsidR="00C30835" w:rsidRPr="00B307B0" w14:paraId="265C8EB7" w14:textId="77777777" w:rsidTr="001E75C5">
        <w:tc>
          <w:tcPr>
            <w:tcW w:w="1294" w:type="dxa"/>
            <w:vAlign w:val="center"/>
          </w:tcPr>
          <w:p w14:paraId="35FCE7B1" w14:textId="7EC0C533" w:rsidR="00C30835" w:rsidRDefault="00C30835" w:rsidP="00C30835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>LP-12</w:t>
            </w:r>
          </w:p>
        </w:tc>
        <w:tc>
          <w:tcPr>
            <w:tcW w:w="2572" w:type="dxa"/>
          </w:tcPr>
          <w:p w14:paraId="42514286" w14:textId="445A2B51" w:rsidR="00C30835" w:rsidRDefault="00C30835" w:rsidP="00C30835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Saat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edit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gagal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dilakukan</w:t>
            </w:r>
            <w:proofErr w:type="spellEnd"/>
          </w:p>
        </w:tc>
        <w:tc>
          <w:tcPr>
            <w:tcW w:w="5235" w:type="dxa"/>
            <w:vAlign w:val="center"/>
          </w:tcPr>
          <w:p w14:paraId="4271E49F" w14:textId="523C8A95" w:rsidR="00C30835" w:rsidRDefault="00C30835" w:rsidP="00C30835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Data user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gagal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diubah</w:t>
            </w:r>
            <w:proofErr w:type="spellEnd"/>
          </w:p>
        </w:tc>
      </w:tr>
      <w:tr w:rsidR="00C30835" w:rsidRPr="00B307B0" w14:paraId="274F6881" w14:textId="77777777" w:rsidTr="001E75C5">
        <w:tc>
          <w:tcPr>
            <w:tcW w:w="1294" w:type="dxa"/>
            <w:vAlign w:val="center"/>
          </w:tcPr>
          <w:p w14:paraId="14EB9301" w14:textId="2C68D5CF" w:rsidR="00C30835" w:rsidRDefault="00C30835" w:rsidP="00C30835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>LP-13</w:t>
            </w:r>
          </w:p>
        </w:tc>
        <w:tc>
          <w:tcPr>
            <w:tcW w:w="2572" w:type="dxa"/>
          </w:tcPr>
          <w:p w14:paraId="2C734BEE" w14:textId="4CDF41D6" w:rsidR="00C30835" w:rsidRDefault="00C30835" w:rsidP="00C30835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Saat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delete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dilakukan</w:t>
            </w:r>
            <w:proofErr w:type="spellEnd"/>
          </w:p>
        </w:tc>
        <w:tc>
          <w:tcPr>
            <w:tcW w:w="5235" w:type="dxa"/>
            <w:vAlign w:val="center"/>
          </w:tcPr>
          <w:p w14:paraId="5E34B6A3" w14:textId="2BED8E34" w:rsidR="00C30835" w:rsidRDefault="00C30835" w:rsidP="00C30835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Data user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dihapus</w:t>
            </w:r>
            <w:proofErr w:type="spellEnd"/>
          </w:p>
        </w:tc>
      </w:tr>
      <w:tr w:rsidR="00C30835" w:rsidRPr="00B307B0" w14:paraId="66AA05DC" w14:textId="77777777" w:rsidTr="001E75C5">
        <w:tc>
          <w:tcPr>
            <w:tcW w:w="1294" w:type="dxa"/>
            <w:vAlign w:val="center"/>
          </w:tcPr>
          <w:p w14:paraId="5573DC04" w14:textId="23AFB4F8" w:rsidR="00C30835" w:rsidRDefault="00C30835" w:rsidP="00C30835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>LP-14</w:t>
            </w:r>
          </w:p>
        </w:tc>
        <w:tc>
          <w:tcPr>
            <w:tcW w:w="2572" w:type="dxa"/>
          </w:tcPr>
          <w:p w14:paraId="58CC6CEE" w14:textId="26BE6516" w:rsidR="00C30835" w:rsidRDefault="00C30835" w:rsidP="00C30835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Saat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delete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gagal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dilakukan</w:t>
            </w:r>
            <w:proofErr w:type="spellEnd"/>
          </w:p>
        </w:tc>
        <w:tc>
          <w:tcPr>
            <w:tcW w:w="5235" w:type="dxa"/>
            <w:vAlign w:val="center"/>
          </w:tcPr>
          <w:p w14:paraId="357BBA62" w14:textId="7138D268" w:rsidR="00C30835" w:rsidRDefault="00C30835" w:rsidP="00C30835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Data user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gagal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dihapus</w:t>
            </w:r>
            <w:proofErr w:type="spellEnd"/>
          </w:p>
        </w:tc>
      </w:tr>
    </w:tbl>
    <w:p w14:paraId="3C3AC33F" w14:textId="77777777" w:rsidR="00277B12" w:rsidRDefault="00277B12" w:rsidP="00277B12">
      <w:pPr>
        <w:pStyle w:val="Heading4"/>
        <w:numPr>
          <w:ilvl w:val="0"/>
          <w:numId w:val="0"/>
        </w:numPr>
        <w:spacing w:before="0" w:after="0"/>
        <w:ind w:left="864"/>
        <w:rPr>
          <w:rFonts w:eastAsia="SimSun" w:cs="Arial"/>
          <w:szCs w:val="24"/>
          <w:lang w:val="en-US" w:eastAsia="zh-CN"/>
        </w:rPr>
      </w:pPr>
    </w:p>
    <w:p w14:paraId="356110CB" w14:textId="77777777" w:rsidR="00277B12" w:rsidRPr="00B307B0" w:rsidRDefault="00277B12" w:rsidP="00277B12">
      <w:pPr>
        <w:pStyle w:val="Heading4"/>
        <w:tabs>
          <w:tab w:val="clear" w:pos="864"/>
          <w:tab w:val="num" w:pos="993"/>
        </w:tabs>
        <w:spacing w:before="0" w:after="0"/>
        <w:rPr>
          <w:rFonts w:eastAsia="SimSun" w:cs="Arial"/>
          <w:szCs w:val="24"/>
          <w:lang w:val="en-US" w:eastAsia="zh-CN"/>
        </w:rPr>
      </w:pPr>
      <w:proofErr w:type="spellStart"/>
      <w:r w:rsidRPr="00B307B0">
        <w:rPr>
          <w:rFonts w:eastAsia="SimSun" w:cs="Arial"/>
          <w:szCs w:val="24"/>
          <w:lang w:val="en-US" w:eastAsia="zh-CN"/>
        </w:rPr>
        <w:t>Spesifikasi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Proses/</w:t>
      </w:r>
      <w:proofErr w:type="spellStart"/>
      <w:r w:rsidRPr="00B307B0">
        <w:rPr>
          <w:rFonts w:eastAsia="SimSun" w:cs="Arial"/>
          <w:szCs w:val="24"/>
          <w:lang w:val="en-US" w:eastAsia="zh-CN"/>
        </w:rPr>
        <w:t>Algoritma</w:t>
      </w:r>
      <w:proofErr w:type="spellEnd"/>
    </w:p>
    <w:p w14:paraId="67CE0B78" w14:textId="1C68E41B" w:rsidR="00277B12" w:rsidRPr="00D57917" w:rsidRDefault="00277B12" w:rsidP="00277B12">
      <w:pPr>
        <w:pStyle w:val="Header"/>
        <w:tabs>
          <w:tab w:val="left" w:pos="1418"/>
        </w:tabs>
        <w:rPr>
          <w:rFonts w:eastAsia="SimSun"/>
          <w:sz w:val="20"/>
          <w:szCs w:val="20"/>
          <w:lang w:val="en-US" w:eastAsia="zh-CN"/>
        </w:rPr>
      </w:pPr>
      <w:r w:rsidRPr="00970531">
        <w:rPr>
          <w:rFonts w:eastAsia="SimSun"/>
          <w:sz w:val="20"/>
          <w:szCs w:val="20"/>
          <w:lang w:val="en-US" w:eastAsia="zh-CN"/>
        </w:rPr>
        <w:t>Id Proses</w:t>
      </w:r>
      <w:r w:rsidRPr="00970531">
        <w:rPr>
          <w:rFonts w:eastAsia="SimSun"/>
          <w:sz w:val="20"/>
          <w:szCs w:val="20"/>
          <w:lang w:val="en-US" w:eastAsia="zh-CN"/>
        </w:rPr>
        <w:tab/>
        <w:t>: ALGO-</w:t>
      </w:r>
      <w:r w:rsidR="00D57917">
        <w:rPr>
          <w:rFonts w:eastAsia="SimSun"/>
          <w:sz w:val="20"/>
          <w:szCs w:val="20"/>
          <w:lang w:val="en-US" w:eastAsia="zh-CN"/>
        </w:rPr>
        <w:t>8</w:t>
      </w:r>
    </w:p>
    <w:p w14:paraId="669ADE9F" w14:textId="4C7D81B7" w:rsidR="00277B12" w:rsidRPr="00D57917" w:rsidRDefault="00277B12" w:rsidP="00277B12">
      <w:pPr>
        <w:pStyle w:val="BodyTextIndent"/>
        <w:tabs>
          <w:tab w:val="left" w:pos="1418"/>
        </w:tabs>
      </w:pPr>
      <w:proofErr w:type="spellStart"/>
      <w:r w:rsidRPr="00970531">
        <w:t>Objek</w:t>
      </w:r>
      <w:proofErr w:type="spellEnd"/>
      <w:r w:rsidRPr="00970531">
        <w:t xml:space="preserve"> </w:t>
      </w:r>
      <w:proofErr w:type="spellStart"/>
      <w:r w:rsidRPr="00970531">
        <w:t>terkait</w:t>
      </w:r>
      <w:proofErr w:type="spellEnd"/>
      <w:r w:rsidRPr="00970531">
        <w:tab/>
        <w:t xml:space="preserve">: </w:t>
      </w:r>
      <w:r>
        <w:rPr>
          <w:lang w:val="id-ID"/>
        </w:rPr>
        <w:t>btn</w:t>
      </w:r>
      <w:proofErr w:type="spellStart"/>
      <w:r w:rsidR="00D57917">
        <w:t>Tambah</w:t>
      </w:r>
      <w:proofErr w:type="spellEnd"/>
    </w:p>
    <w:p w14:paraId="5E5B6668" w14:textId="7F75C70A" w:rsidR="00277B12" w:rsidRPr="00630201" w:rsidRDefault="00277B12" w:rsidP="00277B12">
      <w:pPr>
        <w:tabs>
          <w:tab w:val="left" w:pos="1418"/>
        </w:tabs>
        <w:spacing w:after="0" w:line="240" w:lineRule="auto"/>
        <w:rPr>
          <w:rFonts w:eastAsia="SimSun"/>
          <w:sz w:val="20"/>
          <w:szCs w:val="20"/>
          <w:lang w:val="en-US" w:eastAsia="zh-CN"/>
        </w:rPr>
      </w:pPr>
      <w:r w:rsidRPr="00970531">
        <w:rPr>
          <w:rFonts w:eastAsia="SimSun"/>
          <w:sz w:val="20"/>
          <w:szCs w:val="20"/>
          <w:lang w:val="en-US" w:eastAsia="zh-CN"/>
        </w:rPr>
        <w:t>Event</w:t>
      </w:r>
      <w:r w:rsidRPr="00970531">
        <w:rPr>
          <w:rFonts w:eastAsia="SimSun"/>
          <w:sz w:val="20"/>
          <w:szCs w:val="20"/>
          <w:lang w:val="en-US" w:eastAsia="zh-CN"/>
        </w:rPr>
        <w:tab/>
        <w:t xml:space="preserve">: </w:t>
      </w:r>
      <w:proofErr w:type="spellStart"/>
      <w:r w:rsidRPr="00970531">
        <w:rPr>
          <w:rFonts w:eastAsia="SimSun"/>
          <w:sz w:val="20"/>
          <w:szCs w:val="20"/>
          <w:lang w:val="en-US" w:eastAsia="zh-CN"/>
        </w:rPr>
        <w:t>btn</w:t>
      </w:r>
      <w:r w:rsidR="00D57917">
        <w:rPr>
          <w:rFonts w:eastAsia="SimSun"/>
          <w:sz w:val="20"/>
          <w:szCs w:val="20"/>
          <w:lang w:val="en-US" w:eastAsia="zh-CN"/>
        </w:rPr>
        <w:t>Tambah</w:t>
      </w:r>
      <w:proofErr w:type="spellEnd"/>
      <w:r w:rsidRPr="00970531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970531">
        <w:rPr>
          <w:rFonts w:eastAsia="SimSun"/>
          <w:sz w:val="20"/>
          <w:szCs w:val="20"/>
          <w:lang w:val="en-US" w:eastAsia="zh-CN"/>
        </w:rPr>
        <w:t>onClick</w:t>
      </w:r>
      <w:proofErr w:type="spellEnd"/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3"/>
      </w:tblGrid>
      <w:tr w:rsidR="00D57917" w:rsidRPr="00211D8D" w14:paraId="7BA8F0AC" w14:textId="77777777" w:rsidTr="00E672BD">
        <w:trPr>
          <w:trHeight w:val="544"/>
        </w:trPr>
        <w:tc>
          <w:tcPr>
            <w:tcW w:w="7223" w:type="dxa"/>
          </w:tcPr>
          <w:p w14:paraId="3C4B5044" w14:textId="77777777" w:rsidR="00D57917" w:rsidRPr="00AD01AC" w:rsidRDefault="00D57917" w:rsidP="00E672BD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Initial State (IS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3053030E" w14:textId="77777777" w:rsidR="00D57917" w:rsidRPr="00211D8D" w:rsidRDefault="00D57917" w:rsidP="00E672BD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Tampilan tamba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h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 xml:space="preserve"> dan Query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tambah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 xml:space="preserve"> telah dibuat</w:t>
            </w:r>
          </w:p>
        </w:tc>
      </w:tr>
      <w:tr w:rsidR="00D57917" w:rsidRPr="00602E9B" w14:paraId="431FE0C4" w14:textId="77777777" w:rsidTr="00E672BD">
        <w:trPr>
          <w:trHeight w:val="759"/>
        </w:trPr>
        <w:tc>
          <w:tcPr>
            <w:tcW w:w="7223" w:type="dxa"/>
          </w:tcPr>
          <w:p w14:paraId="1B25E65B" w14:textId="77777777" w:rsidR="00D57917" w:rsidRPr="00752CD0" w:rsidRDefault="00D57917" w:rsidP="00E672BD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Final State (FS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1802EBE1" w14:textId="77777777" w:rsidR="00D57917" w:rsidRPr="00602E9B" w:rsidRDefault="00D57917" w:rsidP="00D5791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Jika btnTamba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h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diklik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maka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tampilkan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layar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imput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baru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 w:rsidR="00D57917" w:rsidRPr="0010358F" w14:paraId="47338ECC" w14:textId="77777777" w:rsidTr="00E672BD">
        <w:tc>
          <w:tcPr>
            <w:tcW w:w="7223" w:type="dxa"/>
          </w:tcPr>
          <w:p w14:paraId="38FEAABA" w14:textId="77777777" w:rsidR="00D57917" w:rsidRPr="00AD01AC" w:rsidRDefault="00D57917" w:rsidP="00E672BD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Spesifikasi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Proses/</w:t>
            </w:r>
            <w:proofErr w:type="spellStart"/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:</w:t>
            </w:r>
            <w:proofErr w:type="gramEnd"/>
            <w:r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br/>
            </w:r>
          </w:p>
          <w:p w14:paraId="1CE86E26" w14:textId="77777777" w:rsidR="00D57917" w:rsidRPr="00AD01AC" w:rsidRDefault="00D57917" w:rsidP="00E672BD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r>
              <w:rPr>
                <w:rFonts w:eastAsia="SimSun"/>
                <w:sz w:val="20"/>
                <w:szCs w:val="20"/>
                <w:lang w:eastAsia="zh-CN"/>
              </w:rPr>
              <w:t>btnOnClick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(</w:t>
            </w:r>
            <w:r>
              <w:rPr>
                <w:rFonts w:eastAsia="SimSun"/>
                <w:sz w:val="20"/>
                <w:szCs w:val="20"/>
                <w:lang w:eastAsia="zh-CN"/>
              </w:rPr>
              <w:t>btn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Tambah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>)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1BD673B6" w14:textId="77777777" w:rsidR="00D57917" w:rsidRPr="001A00F2" w:rsidRDefault="00D57917" w:rsidP="00E672BD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Jalankan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query </w:t>
            </w:r>
            <w:proofErr w:type="gramStart"/>
            <w:r>
              <w:rPr>
                <w:rFonts w:eastAsia="SimSun"/>
                <w:sz w:val="20"/>
                <w:szCs w:val="20"/>
                <w:lang w:eastAsia="zh-CN"/>
              </w:rPr>
              <w:t xml:space="preserve">( </w:t>
            </w:r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QUE</w:t>
            </w:r>
            <w:proofErr w:type="gramEnd"/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-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2</w:t>
            </w:r>
            <w:r>
              <w:rPr>
                <w:rFonts w:eastAsia="SimSun"/>
                <w:sz w:val="20"/>
                <w:szCs w:val="20"/>
                <w:lang w:eastAsia="zh-CN"/>
              </w:rPr>
              <w:t>)</w:t>
            </w:r>
          </w:p>
          <w:p w14:paraId="0D21C0AC" w14:textId="77777777" w:rsidR="00D57917" w:rsidRDefault="00D57917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</w:p>
          <w:p w14:paraId="62E938C2" w14:textId="77777777" w:rsidR="00D57917" w:rsidRPr="00AD01AC" w:rsidRDefault="00D57917" w:rsidP="00E672BD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 xml:space="preserve"> diinput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2833661C" w14:textId="77777777" w:rsidR="00D57917" w:rsidRPr="00E35C04" w:rsidRDefault="00D57917" w:rsidP="00E672BD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Tampilkan layar pesan LP-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9</w:t>
            </w:r>
          </w:p>
          <w:p w14:paraId="56E10EC5" w14:textId="77777777" w:rsidR="00D57917" w:rsidRPr="0010358F" w:rsidRDefault="00D57917" w:rsidP="00E672BD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</w:p>
          <w:p w14:paraId="13008A2A" w14:textId="77777777" w:rsidR="00D57917" w:rsidRPr="00FE72B4" w:rsidRDefault="00D57917" w:rsidP="00E672BD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ELSE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(gagal di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input</w:t>
            </w:r>
            <w:r>
              <w:rPr>
                <w:rFonts w:eastAsia="SimSun"/>
                <w:sz w:val="20"/>
                <w:szCs w:val="20"/>
                <w:lang w:eastAsia="zh-CN"/>
              </w:rPr>
              <w:t>)</w:t>
            </w:r>
          </w:p>
          <w:p w14:paraId="16C124A2" w14:textId="77777777" w:rsidR="00D57917" w:rsidRPr="00E35C04" w:rsidRDefault="00D57917" w:rsidP="00E672BD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Ta</w:t>
            </w:r>
            <w:r>
              <w:rPr>
                <w:rFonts w:eastAsia="SimSun"/>
                <w:sz w:val="20"/>
                <w:szCs w:val="20"/>
                <w:lang w:eastAsia="zh-CN"/>
              </w:rPr>
              <w:t>m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pilkan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layar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pesan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LP-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10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&amp; arahkan user ke halaman 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daftar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</w:p>
          <w:p w14:paraId="0AA7173F" w14:textId="77777777" w:rsidR="00D57917" w:rsidRPr="0010358F" w:rsidRDefault="00D57917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</w:p>
        </w:tc>
      </w:tr>
    </w:tbl>
    <w:p w14:paraId="2D7025CC" w14:textId="77777777" w:rsidR="00277B12" w:rsidRDefault="00277B12" w:rsidP="00277B12">
      <w:pPr>
        <w:spacing w:after="0" w:line="240" w:lineRule="auto"/>
        <w:jc w:val="both"/>
        <w:rPr>
          <w:rFonts w:ascii="Arial" w:hAnsi="Arial" w:cs="Arial"/>
        </w:rPr>
      </w:pPr>
    </w:p>
    <w:p w14:paraId="4266D634" w14:textId="56AC5997" w:rsidR="00277B12" w:rsidRDefault="00277B12" w:rsidP="00277B12">
      <w:pPr>
        <w:spacing w:after="0" w:line="240" w:lineRule="auto"/>
        <w:jc w:val="both"/>
        <w:rPr>
          <w:rFonts w:ascii="Arial" w:hAnsi="Arial" w:cs="Arial"/>
        </w:rPr>
      </w:pPr>
    </w:p>
    <w:p w14:paraId="2CF5CBCD" w14:textId="6C98380F" w:rsidR="001228AF" w:rsidRDefault="001228AF" w:rsidP="00277B12">
      <w:pPr>
        <w:spacing w:after="0" w:line="240" w:lineRule="auto"/>
        <w:jc w:val="both"/>
        <w:rPr>
          <w:rFonts w:ascii="Arial" w:hAnsi="Arial" w:cs="Arial"/>
        </w:rPr>
      </w:pPr>
    </w:p>
    <w:p w14:paraId="26AB8752" w14:textId="1D730F9C" w:rsidR="001228AF" w:rsidRDefault="001228AF" w:rsidP="00277B12">
      <w:pPr>
        <w:spacing w:after="0" w:line="240" w:lineRule="auto"/>
        <w:jc w:val="both"/>
        <w:rPr>
          <w:rFonts w:ascii="Arial" w:hAnsi="Arial" w:cs="Arial"/>
        </w:rPr>
      </w:pPr>
    </w:p>
    <w:p w14:paraId="622A9DB3" w14:textId="17F0C78D" w:rsidR="001228AF" w:rsidRDefault="001228AF" w:rsidP="00277B12">
      <w:pPr>
        <w:spacing w:after="0" w:line="240" w:lineRule="auto"/>
        <w:jc w:val="both"/>
        <w:rPr>
          <w:rFonts w:ascii="Arial" w:hAnsi="Arial" w:cs="Arial"/>
        </w:rPr>
      </w:pPr>
    </w:p>
    <w:p w14:paraId="0B2438CE" w14:textId="07A3DC61" w:rsidR="001228AF" w:rsidRDefault="001228AF" w:rsidP="00277B12">
      <w:pPr>
        <w:spacing w:after="0" w:line="240" w:lineRule="auto"/>
        <w:jc w:val="both"/>
        <w:rPr>
          <w:rFonts w:ascii="Arial" w:hAnsi="Arial" w:cs="Arial"/>
        </w:rPr>
      </w:pPr>
    </w:p>
    <w:p w14:paraId="344A28CA" w14:textId="1C0BA607" w:rsidR="001228AF" w:rsidRDefault="001228AF" w:rsidP="00277B12">
      <w:pPr>
        <w:spacing w:after="0" w:line="240" w:lineRule="auto"/>
        <w:jc w:val="both"/>
        <w:rPr>
          <w:rFonts w:ascii="Arial" w:hAnsi="Arial" w:cs="Arial"/>
        </w:rPr>
      </w:pPr>
    </w:p>
    <w:p w14:paraId="05ED0974" w14:textId="71904F60" w:rsidR="001228AF" w:rsidRDefault="001228AF" w:rsidP="00277B12">
      <w:pPr>
        <w:spacing w:after="0" w:line="240" w:lineRule="auto"/>
        <w:jc w:val="both"/>
        <w:rPr>
          <w:rFonts w:ascii="Arial" w:hAnsi="Arial" w:cs="Arial"/>
        </w:rPr>
      </w:pPr>
    </w:p>
    <w:p w14:paraId="48420478" w14:textId="27B24D55" w:rsidR="001228AF" w:rsidRDefault="001228AF" w:rsidP="00277B12">
      <w:pPr>
        <w:spacing w:after="0" w:line="240" w:lineRule="auto"/>
        <w:jc w:val="both"/>
        <w:rPr>
          <w:rFonts w:ascii="Arial" w:hAnsi="Arial" w:cs="Arial"/>
        </w:rPr>
      </w:pPr>
    </w:p>
    <w:p w14:paraId="7E4D7245" w14:textId="7C25AA56" w:rsidR="001228AF" w:rsidRDefault="001228AF" w:rsidP="00277B12">
      <w:pPr>
        <w:spacing w:after="0" w:line="240" w:lineRule="auto"/>
        <w:jc w:val="both"/>
        <w:rPr>
          <w:rFonts w:ascii="Arial" w:hAnsi="Arial" w:cs="Arial"/>
        </w:rPr>
      </w:pPr>
    </w:p>
    <w:p w14:paraId="4C04AD63" w14:textId="6A7C8A73" w:rsidR="001228AF" w:rsidRDefault="001228AF" w:rsidP="00277B12">
      <w:pPr>
        <w:spacing w:after="0" w:line="240" w:lineRule="auto"/>
        <w:jc w:val="both"/>
        <w:rPr>
          <w:rFonts w:ascii="Arial" w:hAnsi="Arial" w:cs="Arial"/>
        </w:rPr>
      </w:pPr>
    </w:p>
    <w:p w14:paraId="46D855AA" w14:textId="745B2635" w:rsidR="001228AF" w:rsidRDefault="001228AF" w:rsidP="00277B12">
      <w:pPr>
        <w:spacing w:after="0" w:line="240" w:lineRule="auto"/>
        <w:jc w:val="both"/>
        <w:rPr>
          <w:rFonts w:ascii="Arial" w:hAnsi="Arial" w:cs="Arial"/>
        </w:rPr>
      </w:pPr>
    </w:p>
    <w:p w14:paraId="67D5BC15" w14:textId="0D9D6326" w:rsidR="001228AF" w:rsidRDefault="001228AF" w:rsidP="00277B12">
      <w:pPr>
        <w:spacing w:after="0" w:line="240" w:lineRule="auto"/>
        <w:jc w:val="both"/>
        <w:rPr>
          <w:rFonts w:ascii="Arial" w:hAnsi="Arial" w:cs="Arial"/>
        </w:rPr>
      </w:pPr>
    </w:p>
    <w:p w14:paraId="69F16365" w14:textId="6C7F1B8A" w:rsidR="001228AF" w:rsidRDefault="001228AF" w:rsidP="00277B12">
      <w:pPr>
        <w:spacing w:after="0" w:line="240" w:lineRule="auto"/>
        <w:jc w:val="both"/>
        <w:rPr>
          <w:rFonts w:ascii="Arial" w:hAnsi="Arial" w:cs="Arial"/>
        </w:rPr>
      </w:pPr>
    </w:p>
    <w:p w14:paraId="63507504" w14:textId="77777777" w:rsidR="001228AF" w:rsidRDefault="001228AF" w:rsidP="00277B12">
      <w:pPr>
        <w:spacing w:after="0" w:line="240" w:lineRule="auto"/>
        <w:jc w:val="both"/>
        <w:rPr>
          <w:rFonts w:ascii="Arial" w:hAnsi="Arial" w:cs="Arial"/>
        </w:rPr>
      </w:pPr>
    </w:p>
    <w:p w14:paraId="7E347396" w14:textId="48F974E3" w:rsidR="00277B12" w:rsidRPr="00D57917" w:rsidRDefault="00277B12" w:rsidP="00277B12">
      <w:pPr>
        <w:pStyle w:val="Header"/>
        <w:tabs>
          <w:tab w:val="left" w:pos="1418"/>
        </w:tabs>
        <w:rPr>
          <w:rFonts w:eastAsia="SimSun"/>
          <w:sz w:val="20"/>
          <w:szCs w:val="20"/>
          <w:lang w:val="en-US" w:eastAsia="zh-CN"/>
        </w:rPr>
      </w:pPr>
      <w:r w:rsidRPr="00970531">
        <w:rPr>
          <w:rFonts w:eastAsia="SimSun"/>
          <w:sz w:val="20"/>
          <w:szCs w:val="20"/>
          <w:lang w:val="en-US" w:eastAsia="zh-CN"/>
        </w:rPr>
        <w:lastRenderedPageBreak/>
        <w:t>Id Proses</w:t>
      </w:r>
      <w:r w:rsidRPr="00970531">
        <w:rPr>
          <w:rFonts w:eastAsia="SimSun"/>
          <w:sz w:val="20"/>
          <w:szCs w:val="20"/>
          <w:lang w:val="en-US" w:eastAsia="zh-CN"/>
        </w:rPr>
        <w:tab/>
        <w:t>: ALGO-</w:t>
      </w:r>
      <w:r w:rsidR="00D57917">
        <w:rPr>
          <w:rFonts w:eastAsia="SimSun"/>
          <w:sz w:val="20"/>
          <w:szCs w:val="20"/>
          <w:lang w:val="en-US" w:eastAsia="zh-CN"/>
        </w:rPr>
        <w:t>9</w:t>
      </w:r>
    </w:p>
    <w:p w14:paraId="3D433482" w14:textId="0F171FA2" w:rsidR="00277B12" w:rsidRPr="001228AF" w:rsidRDefault="00277B12" w:rsidP="00277B12">
      <w:pPr>
        <w:pStyle w:val="BodyTextIndent"/>
        <w:tabs>
          <w:tab w:val="left" w:pos="1418"/>
        </w:tabs>
      </w:pPr>
      <w:proofErr w:type="spellStart"/>
      <w:r w:rsidRPr="00970531">
        <w:t>Objek</w:t>
      </w:r>
      <w:proofErr w:type="spellEnd"/>
      <w:r w:rsidRPr="00970531">
        <w:t xml:space="preserve"> </w:t>
      </w:r>
      <w:proofErr w:type="spellStart"/>
      <w:r w:rsidRPr="00970531">
        <w:t>terkait</w:t>
      </w:r>
      <w:proofErr w:type="spellEnd"/>
      <w:r w:rsidRPr="00970531">
        <w:tab/>
        <w:t xml:space="preserve">: </w:t>
      </w:r>
      <w:r>
        <w:rPr>
          <w:lang w:val="id-ID"/>
        </w:rPr>
        <w:t>btn</w:t>
      </w:r>
      <w:r w:rsidR="001228AF">
        <w:t>Edit</w:t>
      </w:r>
    </w:p>
    <w:p w14:paraId="5642322C" w14:textId="52938DD8" w:rsidR="00277B12" w:rsidRPr="00630201" w:rsidRDefault="00277B12" w:rsidP="00277B12">
      <w:pPr>
        <w:tabs>
          <w:tab w:val="left" w:pos="1418"/>
        </w:tabs>
        <w:spacing w:after="0" w:line="240" w:lineRule="auto"/>
        <w:rPr>
          <w:rFonts w:eastAsia="SimSun"/>
          <w:sz w:val="20"/>
          <w:szCs w:val="20"/>
          <w:lang w:val="en-US" w:eastAsia="zh-CN"/>
        </w:rPr>
      </w:pPr>
      <w:r w:rsidRPr="00970531">
        <w:rPr>
          <w:rFonts w:eastAsia="SimSun"/>
          <w:sz w:val="20"/>
          <w:szCs w:val="20"/>
          <w:lang w:val="en-US" w:eastAsia="zh-CN"/>
        </w:rPr>
        <w:t>Event</w:t>
      </w:r>
      <w:r w:rsidRPr="00970531">
        <w:rPr>
          <w:rFonts w:eastAsia="SimSun"/>
          <w:sz w:val="20"/>
          <w:szCs w:val="20"/>
          <w:lang w:val="en-US" w:eastAsia="zh-CN"/>
        </w:rPr>
        <w:tab/>
        <w:t xml:space="preserve">: </w:t>
      </w:r>
      <w:proofErr w:type="spellStart"/>
      <w:r w:rsidRPr="00970531">
        <w:rPr>
          <w:rFonts w:eastAsia="SimSun"/>
          <w:sz w:val="20"/>
          <w:szCs w:val="20"/>
          <w:lang w:val="en-US" w:eastAsia="zh-CN"/>
        </w:rPr>
        <w:t>btn</w:t>
      </w:r>
      <w:r w:rsidR="001228AF">
        <w:rPr>
          <w:rFonts w:eastAsia="SimSun"/>
          <w:sz w:val="20"/>
          <w:szCs w:val="20"/>
          <w:lang w:val="en-US" w:eastAsia="zh-CN"/>
        </w:rPr>
        <w:t>Edit</w:t>
      </w:r>
      <w:proofErr w:type="spellEnd"/>
      <w:r w:rsidRPr="00970531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970531">
        <w:rPr>
          <w:rFonts w:eastAsia="SimSun"/>
          <w:sz w:val="20"/>
          <w:szCs w:val="20"/>
          <w:lang w:val="en-US" w:eastAsia="zh-CN"/>
        </w:rPr>
        <w:t>onClick</w:t>
      </w:r>
      <w:proofErr w:type="spellEnd"/>
    </w:p>
    <w:p w14:paraId="448B9EBF" w14:textId="77777777" w:rsidR="00277B12" w:rsidRPr="00B30AA1" w:rsidRDefault="00277B12" w:rsidP="00277B12">
      <w:pPr>
        <w:pStyle w:val="Header"/>
        <w:ind w:left="720"/>
        <w:rPr>
          <w:rFonts w:eastAsia="SimSun"/>
          <w:b/>
          <w:bCs w:val="0"/>
          <w:sz w:val="20"/>
          <w:szCs w:val="20"/>
          <w:lang w:val="en-US" w:eastAsia="zh-CN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3"/>
      </w:tblGrid>
      <w:tr w:rsidR="001228AF" w:rsidRPr="00211D8D" w14:paraId="64C282AE" w14:textId="77777777" w:rsidTr="00E672BD">
        <w:trPr>
          <w:trHeight w:val="544"/>
        </w:trPr>
        <w:tc>
          <w:tcPr>
            <w:tcW w:w="7223" w:type="dxa"/>
          </w:tcPr>
          <w:p w14:paraId="5D9AADEB" w14:textId="77777777" w:rsidR="001228AF" w:rsidRPr="00AD01AC" w:rsidRDefault="001228AF" w:rsidP="00E672BD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Initial State (IS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120F01BE" w14:textId="77777777" w:rsidR="001228AF" w:rsidRPr="00211D8D" w:rsidRDefault="001228AF" w:rsidP="00E672BD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 xml:space="preserve">Tampilan 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edit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 xml:space="preserve"> dan Query 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edit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 xml:space="preserve"> telah dibuat</w:t>
            </w:r>
          </w:p>
        </w:tc>
      </w:tr>
      <w:tr w:rsidR="001228AF" w:rsidRPr="00602E9B" w14:paraId="71C568A5" w14:textId="77777777" w:rsidTr="00E672BD">
        <w:trPr>
          <w:trHeight w:val="759"/>
        </w:trPr>
        <w:tc>
          <w:tcPr>
            <w:tcW w:w="7223" w:type="dxa"/>
          </w:tcPr>
          <w:p w14:paraId="151C30F2" w14:textId="77777777" w:rsidR="001228AF" w:rsidRPr="00752CD0" w:rsidRDefault="001228AF" w:rsidP="00E672BD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Final State (FS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758E5E52" w14:textId="77777777" w:rsidR="001228AF" w:rsidRPr="00602E9B" w:rsidRDefault="001228AF" w:rsidP="001228A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Jika btnEdit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diklik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maka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tampilkan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layar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edit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</w:p>
        </w:tc>
      </w:tr>
      <w:tr w:rsidR="001228AF" w:rsidRPr="0010358F" w14:paraId="122D8187" w14:textId="77777777" w:rsidTr="00E672BD">
        <w:tc>
          <w:tcPr>
            <w:tcW w:w="7223" w:type="dxa"/>
          </w:tcPr>
          <w:p w14:paraId="3D4C81B2" w14:textId="77777777" w:rsidR="001228AF" w:rsidRPr="00AD01AC" w:rsidRDefault="001228AF" w:rsidP="00E672BD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Spesifikasi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Proses/</w:t>
            </w:r>
            <w:proofErr w:type="spellStart"/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:</w:t>
            </w:r>
            <w:proofErr w:type="gramEnd"/>
            <w:r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br/>
            </w:r>
          </w:p>
          <w:p w14:paraId="3B1857F7" w14:textId="77777777" w:rsidR="001228AF" w:rsidRPr="00AD01AC" w:rsidRDefault="001228AF" w:rsidP="00E672BD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r>
              <w:rPr>
                <w:rFonts w:eastAsia="SimSun"/>
                <w:sz w:val="20"/>
                <w:szCs w:val="20"/>
                <w:lang w:eastAsia="zh-CN"/>
              </w:rPr>
              <w:t>btnOnClick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(</w:t>
            </w:r>
            <w:r>
              <w:rPr>
                <w:rFonts w:eastAsia="SimSun"/>
                <w:sz w:val="20"/>
                <w:szCs w:val="20"/>
                <w:lang w:eastAsia="zh-CN"/>
              </w:rPr>
              <w:t>btnEdit)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2FF37174" w14:textId="77777777" w:rsidR="001228AF" w:rsidRPr="001A00F2" w:rsidRDefault="001228AF" w:rsidP="00E672BD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Jalankan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query </w:t>
            </w:r>
            <w:proofErr w:type="gramStart"/>
            <w:r>
              <w:rPr>
                <w:rFonts w:eastAsia="SimSun"/>
                <w:sz w:val="20"/>
                <w:szCs w:val="20"/>
                <w:lang w:eastAsia="zh-CN"/>
              </w:rPr>
              <w:t xml:space="preserve">( </w:t>
            </w:r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QUE</w:t>
            </w:r>
            <w:proofErr w:type="gramEnd"/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-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SimSun"/>
                <w:sz w:val="20"/>
                <w:szCs w:val="20"/>
                <w:lang w:eastAsia="zh-CN"/>
              </w:rPr>
              <w:t>)</w:t>
            </w:r>
          </w:p>
          <w:p w14:paraId="29543700" w14:textId="77777777" w:rsidR="001228AF" w:rsidRDefault="001228AF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</w:p>
          <w:p w14:paraId="1ECEB5E5" w14:textId="77777777" w:rsidR="001228AF" w:rsidRPr="00AD01AC" w:rsidRDefault="001228AF" w:rsidP="00E672BD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 xml:space="preserve"> di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edit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7B24E330" w14:textId="77777777" w:rsidR="001228AF" w:rsidRPr="00E35C04" w:rsidRDefault="001228AF" w:rsidP="00E672BD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Tampilkan layar pesan LP-11</w:t>
            </w:r>
          </w:p>
          <w:p w14:paraId="512C8FD6" w14:textId="77777777" w:rsidR="001228AF" w:rsidRPr="0010358F" w:rsidRDefault="001228AF" w:rsidP="00E672BD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</w:p>
          <w:p w14:paraId="3596F80F" w14:textId="77777777" w:rsidR="001228AF" w:rsidRPr="00FE72B4" w:rsidRDefault="001228AF" w:rsidP="00E672BD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ELSE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(gagal diupdate)</w:t>
            </w:r>
          </w:p>
          <w:p w14:paraId="7BB71FD4" w14:textId="77777777" w:rsidR="001228AF" w:rsidRPr="00E35C04" w:rsidRDefault="001228AF" w:rsidP="00E672BD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Ta</w:t>
            </w:r>
            <w:r>
              <w:rPr>
                <w:rFonts w:eastAsia="SimSun"/>
                <w:sz w:val="20"/>
                <w:szCs w:val="20"/>
                <w:lang w:eastAsia="zh-CN"/>
              </w:rPr>
              <w:t>m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pilkan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layar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pesan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LP-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12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&amp; arahkan user ke halaman 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daftar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</w:p>
          <w:p w14:paraId="3B4CF3B0" w14:textId="77777777" w:rsidR="001228AF" w:rsidRPr="0010358F" w:rsidRDefault="001228AF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</w:p>
        </w:tc>
      </w:tr>
    </w:tbl>
    <w:p w14:paraId="72D8D346" w14:textId="2506071A" w:rsidR="00277B12" w:rsidRDefault="00277B12" w:rsidP="00277B12">
      <w:pPr>
        <w:spacing w:after="0" w:line="240" w:lineRule="auto"/>
        <w:jc w:val="both"/>
        <w:rPr>
          <w:rFonts w:ascii="Arial" w:hAnsi="Arial" w:cs="Arial"/>
        </w:rPr>
      </w:pPr>
    </w:p>
    <w:p w14:paraId="734B33BA" w14:textId="77777777" w:rsidR="00D57917" w:rsidRDefault="00D57917" w:rsidP="00277B12">
      <w:pPr>
        <w:spacing w:after="0" w:line="240" w:lineRule="auto"/>
        <w:jc w:val="both"/>
        <w:rPr>
          <w:rFonts w:ascii="Arial" w:hAnsi="Arial" w:cs="Arial"/>
        </w:rPr>
      </w:pPr>
    </w:p>
    <w:p w14:paraId="032E06F7" w14:textId="4E4AFBF3" w:rsidR="00277B12" w:rsidRPr="00D57917" w:rsidRDefault="00277B12" w:rsidP="00277B12">
      <w:pPr>
        <w:pStyle w:val="Header"/>
        <w:tabs>
          <w:tab w:val="left" w:pos="1418"/>
        </w:tabs>
        <w:rPr>
          <w:rFonts w:eastAsia="SimSun"/>
          <w:sz w:val="20"/>
          <w:szCs w:val="20"/>
          <w:lang w:val="en-US" w:eastAsia="zh-CN"/>
        </w:rPr>
      </w:pPr>
      <w:r w:rsidRPr="00970531">
        <w:rPr>
          <w:rFonts w:eastAsia="SimSun"/>
          <w:sz w:val="20"/>
          <w:szCs w:val="20"/>
          <w:lang w:val="en-US" w:eastAsia="zh-CN"/>
        </w:rPr>
        <w:t>Id Proses</w:t>
      </w:r>
      <w:r w:rsidRPr="00970531">
        <w:rPr>
          <w:rFonts w:eastAsia="SimSun"/>
          <w:sz w:val="20"/>
          <w:szCs w:val="20"/>
          <w:lang w:val="en-US" w:eastAsia="zh-CN"/>
        </w:rPr>
        <w:tab/>
        <w:t>: ALGO-</w:t>
      </w:r>
      <w:r w:rsidR="00D57917">
        <w:rPr>
          <w:rFonts w:eastAsia="SimSun"/>
          <w:sz w:val="20"/>
          <w:szCs w:val="20"/>
          <w:lang w:val="en-US" w:eastAsia="zh-CN"/>
        </w:rPr>
        <w:t>10</w:t>
      </w:r>
    </w:p>
    <w:p w14:paraId="17CDDFD0" w14:textId="48F35564" w:rsidR="00277B12" w:rsidRPr="00B960E7" w:rsidRDefault="00277B12" w:rsidP="00277B12">
      <w:pPr>
        <w:pStyle w:val="BodyTextIndent"/>
        <w:tabs>
          <w:tab w:val="left" w:pos="1418"/>
        </w:tabs>
      </w:pPr>
      <w:proofErr w:type="spellStart"/>
      <w:r w:rsidRPr="00970531">
        <w:t>Objek</w:t>
      </w:r>
      <w:proofErr w:type="spellEnd"/>
      <w:r w:rsidRPr="00970531">
        <w:t xml:space="preserve"> </w:t>
      </w:r>
      <w:proofErr w:type="spellStart"/>
      <w:r w:rsidRPr="00970531">
        <w:t>terkait</w:t>
      </w:r>
      <w:proofErr w:type="spellEnd"/>
      <w:r w:rsidRPr="00970531">
        <w:tab/>
        <w:t xml:space="preserve">: </w:t>
      </w:r>
      <w:r>
        <w:rPr>
          <w:lang w:val="id-ID"/>
        </w:rPr>
        <w:t>btnD</w:t>
      </w:r>
      <w:r w:rsidR="00B960E7">
        <w:t>el</w:t>
      </w:r>
    </w:p>
    <w:p w14:paraId="500FFD3D" w14:textId="4384D5A7" w:rsidR="00277B12" w:rsidRPr="00630201" w:rsidRDefault="00277B12" w:rsidP="00277B12">
      <w:pPr>
        <w:tabs>
          <w:tab w:val="left" w:pos="1418"/>
        </w:tabs>
        <w:spacing w:after="0" w:line="240" w:lineRule="auto"/>
        <w:rPr>
          <w:rFonts w:eastAsia="SimSun"/>
          <w:sz w:val="20"/>
          <w:szCs w:val="20"/>
          <w:lang w:val="en-US" w:eastAsia="zh-CN"/>
        </w:rPr>
      </w:pPr>
      <w:r w:rsidRPr="00970531">
        <w:rPr>
          <w:rFonts w:eastAsia="SimSun"/>
          <w:sz w:val="20"/>
          <w:szCs w:val="20"/>
          <w:lang w:val="en-US" w:eastAsia="zh-CN"/>
        </w:rPr>
        <w:t>Event</w:t>
      </w:r>
      <w:r w:rsidRPr="00970531">
        <w:rPr>
          <w:rFonts w:eastAsia="SimSun"/>
          <w:sz w:val="20"/>
          <w:szCs w:val="20"/>
          <w:lang w:val="en-US" w:eastAsia="zh-CN"/>
        </w:rPr>
        <w:tab/>
        <w:t xml:space="preserve">: </w:t>
      </w:r>
      <w:proofErr w:type="spellStart"/>
      <w:r w:rsidRPr="00970531">
        <w:rPr>
          <w:rFonts w:eastAsia="SimSun"/>
          <w:sz w:val="20"/>
          <w:szCs w:val="20"/>
          <w:lang w:val="en-US" w:eastAsia="zh-CN"/>
        </w:rPr>
        <w:t>btn</w:t>
      </w:r>
      <w:proofErr w:type="spellEnd"/>
      <w:r>
        <w:rPr>
          <w:rFonts w:eastAsia="SimSun"/>
          <w:sz w:val="20"/>
          <w:szCs w:val="20"/>
          <w:lang w:eastAsia="zh-CN"/>
        </w:rPr>
        <w:t>D</w:t>
      </w:r>
      <w:r w:rsidR="00B960E7">
        <w:rPr>
          <w:rFonts w:eastAsia="SimSun"/>
          <w:sz w:val="20"/>
          <w:szCs w:val="20"/>
          <w:lang w:val="en-US" w:eastAsia="zh-CN"/>
        </w:rPr>
        <w:t>el</w:t>
      </w:r>
      <w:r w:rsidRPr="00970531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970531">
        <w:rPr>
          <w:rFonts w:eastAsia="SimSun"/>
          <w:sz w:val="20"/>
          <w:szCs w:val="20"/>
          <w:lang w:val="en-US" w:eastAsia="zh-CN"/>
        </w:rPr>
        <w:t>onClick</w:t>
      </w:r>
      <w:proofErr w:type="spellEnd"/>
    </w:p>
    <w:p w14:paraId="1072F35E" w14:textId="77777777" w:rsidR="00277B12" w:rsidRPr="00B30AA1" w:rsidRDefault="00277B12" w:rsidP="00277B12">
      <w:pPr>
        <w:pStyle w:val="Header"/>
        <w:rPr>
          <w:rFonts w:eastAsia="SimSun"/>
          <w:b/>
          <w:bCs w:val="0"/>
          <w:sz w:val="20"/>
          <w:szCs w:val="20"/>
          <w:lang w:val="en-US" w:eastAsia="zh-CN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3"/>
      </w:tblGrid>
      <w:tr w:rsidR="00B960E7" w:rsidRPr="00AD01AC" w14:paraId="00CD1662" w14:textId="77777777" w:rsidTr="00E672BD">
        <w:trPr>
          <w:trHeight w:val="544"/>
        </w:trPr>
        <w:tc>
          <w:tcPr>
            <w:tcW w:w="7223" w:type="dxa"/>
          </w:tcPr>
          <w:p w14:paraId="0E63EFEB" w14:textId="77777777" w:rsidR="00B960E7" w:rsidRPr="00AD01AC" w:rsidRDefault="00B960E7" w:rsidP="00E672BD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Initial State (IS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2AF7D5AD" w14:textId="77777777" w:rsidR="00B960E7" w:rsidRPr="002F6E77" w:rsidRDefault="00B960E7" w:rsidP="00E672BD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telah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ditampilkan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dan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ada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pada database</w:t>
            </w:r>
          </w:p>
        </w:tc>
      </w:tr>
      <w:tr w:rsidR="00B960E7" w:rsidRPr="00AD01AC" w14:paraId="1D642EAA" w14:textId="77777777" w:rsidTr="00E672BD">
        <w:trPr>
          <w:trHeight w:val="759"/>
        </w:trPr>
        <w:tc>
          <w:tcPr>
            <w:tcW w:w="7223" w:type="dxa"/>
          </w:tcPr>
          <w:p w14:paraId="56E05A7C" w14:textId="77777777" w:rsidR="00B960E7" w:rsidRPr="00752CD0" w:rsidRDefault="00B960E7" w:rsidP="00E672BD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Final State (FS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77FC1951" w14:textId="77777777" w:rsidR="00B960E7" w:rsidRPr="00602E9B" w:rsidRDefault="00B960E7" w:rsidP="00B960E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Jika btn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Del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diklik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maka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hapus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pada database</w:t>
            </w:r>
          </w:p>
        </w:tc>
      </w:tr>
      <w:tr w:rsidR="00B960E7" w:rsidRPr="00AD01AC" w14:paraId="21605F3A" w14:textId="77777777" w:rsidTr="00E672BD">
        <w:tc>
          <w:tcPr>
            <w:tcW w:w="7223" w:type="dxa"/>
          </w:tcPr>
          <w:p w14:paraId="275EFB83" w14:textId="77777777" w:rsidR="00B960E7" w:rsidRPr="00AD01AC" w:rsidRDefault="00B960E7" w:rsidP="00E672BD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Spesifikasi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Proses/</w:t>
            </w:r>
            <w:proofErr w:type="spellStart"/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:</w:t>
            </w:r>
            <w:proofErr w:type="gramEnd"/>
            <w:r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br/>
            </w:r>
          </w:p>
          <w:p w14:paraId="01E39C92" w14:textId="77777777" w:rsidR="00B960E7" w:rsidRPr="00AD01AC" w:rsidRDefault="00B960E7" w:rsidP="00E672BD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r>
              <w:rPr>
                <w:rFonts w:eastAsia="SimSun"/>
                <w:sz w:val="20"/>
                <w:szCs w:val="20"/>
                <w:lang w:eastAsia="zh-CN"/>
              </w:rPr>
              <w:t>btnOnClick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(</w:t>
            </w:r>
            <w:r>
              <w:rPr>
                <w:rFonts w:eastAsia="SimSun"/>
                <w:sz w:val="20"/>
                <w:szCs w:val="20"/>
                <w:lang w:eastAsia="zh-CN"/>
              </w:rPr>
              <w:t>btn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Del</w:t>
            </w:r>
            <w:r>
              <w:rPr>
                <w:rFonts w:eastAsia="SimSun"/>
                <w:sz w:val="20"/>
                <w:szCs w:val="20"/>
                <w:lang w:eastAsia="zh-CN"/>
              </w:rPr>
              <w:t>)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13FA4790" w14:textId="77777777" w:rsidR="00B960E7" w:rsidRPr="001A00F2" w:rsidRDefault="00B960E7" w:rsidP="00E672BD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Jalankan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query </w:t>
            </w:r>
            <w:proofErr w:type="gramStart"/>
            <w:r>
              <w:rPr>
                <w:rFonts w:eastAsia="SimSun"/>
                <w:sz w:val="20"/>
                <w:szCs w:val="20"/>
                <w:lang w:eastAsia="zh-CN"/>
              </w:rPr>
              <w:t xml:space="preserve">( </w:t>
            </w:r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QUE</w:t>
            </w:r>
            <w:proofErr w:type="gramEnd"/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-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4</w:t>
            </w:r>
            <w:r>
              <w:rPr>
                <w:rFonts w:eastAsia="SimSun"/>
                <w:sz w:val="20"/>
                <w:szCs w:val="20"/>
                <w:lang w:eastAsia="zh-CN"/>
              </w:rPr>
              <w:t>)</w:t>
            </w:r>
          </w:p>
          <w:p w14:paraId="03980D7A" w14:textId="77777777" w:rsidR="00B960E7" w:rsidRDefault="00B960E7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</w:p>
          <w:p w14:paraId="7B49A13D" w14:textId="77777777" w:rsidR="00B960E7" w:rsidRPr="00AD01AC" w:rsidRDefault="00B960E7" w:rsidP="00E672BD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 xml:space="preserve"> dihapus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52BB8989" w14:textId="77777777" w:rsidR="00B960E7" w:rsidRPr="002F6E77" w:rsidRDefault="00B960E7" w:rsidP="00E672BD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Tampilkan layar pesan LP-1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3</w:t>
            </w:r>
          </w:p>
          <w:p w14:paraId="7F9827A7" w14:textId="77777777" w:rsidR="00B960E7" w:rsidRPr="0010358F" w:rsidRDefault="00B960E7" w:rsidP="00E672BD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</w:p>
          <w:p w14:paraId="0B363E89" w14:textId="77777777" w:rsidR="00B960E7" w:rsidRPr="00FE72B4" w:rsidRDefault="00B960E7" w:rsidP="00E672BD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ELSE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(gagal di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hapus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>)</w:t>
            </w:r>
          </w:p>
          <w:p w14:paraId="3B09D3D4" w14:textId="77777777" w:rsidR="00B960E7" w:rsidRPr="00E35C04" w:rsidRDefault="00B960E7" w:rsidP="00E672BD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Ta</w:t>
            </w:r>
            <w:r>
              <w:rPr>
                <w:rFonts w:eastAsia="SimSun"/>
                <w:sz w:val="20"/>
                <w:szCs w:val="20"/>
                <w:lang w:eastAsia="zh-CN"/>
              </w:rPr>
              <w:t>m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pilkan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layar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pesan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LP-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14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&amp; arahkan user ke halaman 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daftar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</w:p>
          <w:p w14:paraId="03103F7D" w14:textId="77777777" w:rsidR="00B960E7" w:rsidRPr="0010358F" w:rsidRDefault="00B960E7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</w:p>
        </w:tc>
      </w:tr>
    </w:tbl>
    <w:p w14:paraId="3C7D0020" w14:textId="77777777" w:rsidR="00277B12" w:rsidRPr="00970531" w:rsidRDefault="00277B12" w:rsidP="00277B12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227AA59E" w14:textId="77777777" w:rsidR="00277B12" w:rsidRPr="00B307B0" w:rsidRDefault="00277B12" w:rsidP="00277B12">
      <w:pPr>
        <w:pStyle w:val="Heading4"/>
        <w:tabs>
          <w:tab w:val="clear" w:pos="864"/>
          <w:tab w:val="num" w:pos="993"/>
        </w:tabs>
        <w:spacing w:before="0" w:after="0"/>
        <w:rPr>
          <w:rFonts w:eastAsia="SimSun" w:cs="Arial"/>
          <w:szCs w:val="24"/>
          <w:lang w:val="en-US" w:eastAsia="zh-CN"/>
        </w:rPr>
      </w:pPr>
      <w:proofErr w:type="spellStart"/>
      <w:r w:rsidRPr="00B307B0">
        <w:rPr>
          <w:rFonts w:eastAsia="SimSun" w:cs="Arial"/>
          <w:szCs w:val="24"/>
          <w:lang w:val="en-US" w:eastAsia="zh-CN"/>
        </w:rPr>
        <w:t>Spesifikasi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Report</w:t>
      </w:r>
    </w:p>
    <w:p w14:paraId="6FCBFD9F" w14:textId="0D5FAD63" w:rsidR="000C28CE" w:rsidRPr="00077CA4" w:rsidRDefault="00277B12" w:rsidP="00077CA4">
      <w:pPr>
        <w:spacing w:after="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  <w:proofErr w:type="spellStart"/>
      <w:r w:rsidRPr="004D0DD6">
        <w:rPr>
          <w:rFonts w:ascii="Arial" w:eastAsia="SimSun" w:hAnsi="Arial" w:cs="Arial"/>
          <w:sz w:val="20"/>
          <w:szCs w:val="20"/>
          <w:lang w:val="en-US" w:eastAsia="zh-CN"/>
        </w:rPr>
        <w:t>Tidak</w:t>
      </w:r>
      <w:proofErr w:type="spellEnd"/>
      <w:r w:rsidRPr="004D0DD6">
        <w:rPr>
          <w:rFonts w:ascii="Arial" w:eastAsia="SimSun" w:hAnsi="Arial" w:cs="Arial"/>
          <w:sz w:val="20"/>
          <w:szCs w:val="20"/>
          <w:lang w:val="en-US" w:eastAsia="zh-CN"/>
        </w:rPr>
        <w:t xml:space="preserve"> </w:t>
      </w:r>
      <w:proofErr w:type="spellStart"/>
      <w:r w:rsidRPr="004D0DD6">
        <w:rPr>
          <w:rFonts w:ascii="Arial" w:eastAsia="SimSun" w:hAnsi="Arial" w:cs="Arial"/>
          <w:sz w:val="20"/>
          <w:szCs w:val="20"/>
          <w:lang w:val="en-US" w:eastAsia="zh-CN"/>
        </w:rPr>
        <w:t>ada</w:t>
      </w:r>
      <w:proofErr w:type="spellEnd"/>
      <w:r w:rsidRPr="004D0DD6">
        <w:rPr>
          <w:rFonts w:ascii="Arial" w:eastAsia="SimSun" w:hAnsi="Arial" w:cs="Arial"/>
          <w:sz w:val="20"/>
          <w:szCs w:val="20"/>
          <w:lang w:val="en-US" w:eastAsia="zh-CN"/>
        </w:rPr>
        <w:t>.</w:t>
      </w:r>
    </w:p>
    <w:p w14:paraId="15D00230" w14:textId="2A8B545B" w:rsidR="000C28CE" w:rsidRDefault="000C28CE" w:rsidP="000C28CE">
      <w:pPr>
        <w:rPr>
          <w:lang w:val="en-GB" w:eastAsia="en-US"/>
        </w:rPr>
      </w:pPr>
    </w:p>
    <w:p w14:paraId="3E2FF309" w14:textId="508B8127" w:rsidR="00077CA4" w:rsidRDefault="00077CA4" w:rsidP="000C28CE">
      <w:pPr>
        <w:rPr>
          <w:lang w:val="en-GB" w:eastAsia="en-US"/>
        </w:rPr>
      </w:pPr>
    </w:p>
    <w:p w14:paraId="12E689B1" w14:textId="313CFA95" w:rsidR="00077CA4" w:rsidRDefault="00077CA4" w:rsidP="000C28CE">
      <w:pPr>
        <w:rPr>
          <w:lang w:val="en-GB" w:eastAsia="en-US"/>
        </w:rPr>
      </w:pPr>
    </w:p>
    <w:p w14:paraId="19D1547A" w14:textId="0EA29108" w:rsidR="00077CA4" w:rsidRDefault="00077CA4" w:rsidP="000C28CE">
      <w:pPr>
        <w:rPr>
          <w:lang w:val="en-GB" w:eastAsia="en-US"/>
        </w:rPr>
      </w:pPr>
    </w:p>
    <w:p w14:paraId="343BA2E6" w14:textId="03EBB345" w:rsidR="00077CA4" w:rsidRPr="00B307B0" w:rsidRDefault="00077CA4" w:rsidP="00077CA4">
      <w:pPr>
        <w:pStyle w:val="Heading3"/>
        <w:spacing w:before="0" w:after="0"/>
        <w:rPr>
          <w:rFonts w:cs="Arial"/>
          <w:szCs w:val="24"/>
        </w:rPr>
      </w:pPr>
      <w:proofErr w:type="spellStart"/>
      <w:r w:rsidRPr="00B307B0">
        <w:rPr>
          <w:rFonts w:cs="Arial"/>
          <w:szCs w:val="24"/>
        </w:rPr>
        <w:lastRenderedPageBreak/>
        <w:t>Spesifikasi</w:t>
      </w:r>
      <w:proofErr w:type="spellEnd"/>
      <w:r w:rsidRPr="00B307B0">
        <w:rPr>
          <w:rFonts w:cs="Arial"/>
          <w:szCs w:val="24"/>
        </w:rPr>
        <w:t xml:space="preserve"> </w:t>
      </w:r>
      <w:proofErr w:type="spellStart"/>
      <w:r w:rsidRPr="00B307B0">
        <w:rPr>
          <w:rFonts w:cs="Arial"/>
          <w:szCs w:val="24"/>
        </w:rPr>
        <w:t>Fungsi</w:t>
      </w:r>
      <w:proofErr w:type="spellEnd"/>
      <w:r w:rsidRPr="00B307B0">
        <w:rPr>
          <w:rFonts w:cs="Arial"/>
          <w:szCs w:val="24"/>
        </w:rPr>
        <w:t>/Proses FS-</w:t>
      </w:r>
      <w:r w:rsidR="00D3031E">
        <w:rPr>
          <w:rFonts w:cs="Arial"/>
          <w:szCs w:val="24"/>
          <w:lang w:val="en-US"/>
        </w:rPr>
        <w:t>5</w:t>
      </w:r>
      <w:r>
        <w:rPr>
          <w:rFonts w:cs="Arial"/>
          <w:szCs w:val="24"/>
          <w:lang w:val="id-ID"/>
        </w:rPr>
        <w:t xml:space="preserve">.1 </w:t>
      </w:r>
      <w:proofErr w:type="spellStart"/>
      <w:r w:rsidR="00D3031E">
        <w:rPr>
          <w:rFonts w:cs="Arial"/>
          <w:szCs w:val="24"/>
          <w:lang w:val="en-US"/>
        </w:rPr>
        <w:t>Menampilkan</w:t>
      </w:r>
      <w:proofErr w:type="spellEnd"/>
      <w:r w:rsidR="00D3031E">
        <w:rPr>
          <w:rFonts w:cs="Arial"/>
          <w:szCs w:val="24"/>
          <w:lang w:val="en-US"/>
        </w:rPr>
        <w:t xml:space="preserve"> Data </w:t>
      </w:r>
      <w:proofErr w:type="spellStart"/>
      <w:r w:rsidR="00D3031E">
        <w:rPr>
          <w:rFonts w:cs="Arial"/>
          <w:szCs w:val="24"/>
          <w:lang w:val="en-US"/>
        </w:rPr>
        <w:t>Cuti</w:t>
      </w:r>
      <w:proofErr w:type="spellEnd"/>
      <w:r w:rsidR="00D3031E">
        <w:rPr>
          <w:rFonts w:cs="Arial"/>
          <w:szCs w:val="24"/>
          <w:lang w:val="en-US"/>
        </w:rPr>
        <w:t xml:space="preserve"> </w:t>
      </w:r>
      <w:proofErr w:type="spellStart"/>
      <w:r w:rsidR="00D3031E">
        <w:rPr>
          <w:rFonts w:cs="Arial"/>
          <w:szCs w:val="24"/>
          <w:lang w:val="en-US"/>
        </w:rPr>
        <w:t>dari</w:t>
      </w:r>
      <w:proofErr w:type="spellEnd"/>
      <w:r w:rsidR="00D3031E">
        <w:rPr>
          <w:rFonts w:cs="Arial"/>
          <w:szCs w:val="24"/>
          <w:lang w:val="en-US"/>
        </w:rPr>
        <w:t xml:space="preserve"> Data Store</w:t>
      </w:r>
    </w:p>
    <w:p w14:paraId="6EE52938" w14:textId="4BF997A0" w:rsidR="00077CA4" w:rsidRPr="00856686" w:rsidRDefault="00077CA4" w:rsidP="00077CA4">
      <w:pPr>
        <w:tabs>
          <w:tab w:val="left" w:pos="2127"/>
          <w:tab w:val="left" w:pos="2410"/>
        </w:tabs>
        <w:spacing w:after="0" w:line="240" w:lineRule="auto"/>
        <w:rPr>
          <w:sz w:val="20"/>
          <w:szCs w:val="20"/>
        </w:rPr>
      </w:pPr>
      <w:r w:rsidRPr="00856686">
        <w:rPr>
          <w:sz w:val="20"/>
          <w:szCs w:val="20"/>
        </w:rPr>
        <w:t>Identifikasi/Nama</w:t>
      </w:r>
      <w:r w:rsidRPr="00856686">
        <w:rPr>
          <w:sz w:val="20"/>
          <w:szCs w:val="20"/>
        </w:rPr>
        <w:tab/>
        <w:t>:</w:t>
      </w:r>
      <w:r w:rsidRPr="00856686">
        <w:rPr>
          <w:sz w:val="20"/>
          <w:szCs w:val="20"/>
        </w:rPr>
        <w:tab/>
        <w:t>FS-</w:t>
      </w:r>
      <w:r w:rsidR="00D3031E">
        <w:rPr>
          <w:sz w:val="20"/>
          <w:szCs w:val="20"/>
          <w:lang w:val="en-US"/>
        </w:rPr>
        <w:t>5</w:t>
      </w:r>
      <w:r w:rsidRPr="00856686">
        <w:rPr>
          <w:sz w:val="20"/>
          <w:szCs w:val="20"/>
        </w:rPr>
        <w:t>.</w:t>
      </w:r>
      <w:r>
        <w:rPr>
          <w:sz w:val="20"/>
          <w:szCs w:val="20"/>
        </w:rPr>
        <w:t xml:space="preserve">1 </w:t>
      </w:r>
      <w:proofErr w:type="spellStart"/>
      <w:r w:rsidR="00D3031E">
        <w:rPr>
          <w:rFonts w:cs="Arial"/>
          <w:sz w:val="20"/>
          <w:lang w:val="en-US"/>
        </w:rPr>
        <w:t>Menampilkan</w:t>
      </w:r>
      <w:proofErr w:type="spellEnd"/>
      <w:r w:rsidR="00D3031E">
        <w:rPr>
          <w:rFonts w:cs="Arial"/>
          <w:sz w:val="20"/>
          <w:lang w:val="en-US"/>
        </w:rPr>
        <w:t xml:space="preserve"> data </w:t>
      </w:r>
      <w:proofErr w:type="spellStart"/>
      <w:r w:rsidR="00D3031E">
        <w:rPr>
          <w:rFonts w:cs="Arial"/>
          <w:sz w:val="20"/>
          <w:lang w:val="en-US"/>
        </w:rPr>
        <w:t>cuti</w:t>
      </w:r>
      <w:proofErr w:type="spellEnd"/>
      <w:r w:rsidR="00D3031E">
        <w:rPr>
          <w:rFonts w:cs="Arial"/>
          <w:sz w:val="20"/>
          <w:lang w:val="en-US"/>
        </w:rPr>
        <w:t xml:space="preserve"> </w:t>
      </w:r>
      <w:proofErr w:type="spellStart"/>
      <w:r w:rsidR="00D3031E">
        <w:rPr>
          <w:rFonts w:cs="Arial"/>
          <w:sz w:val="20"/>
          <w:lang w:val="en-US"/>
        </w:rPr>
        <w:t>dari</w:t>
      </w:r>
      <w:proofErr w:type="spellEnd"/>
      <w:r w:rsidR="00D3031E">
        <w:rPr>
          <w:rFonts w:cs="Arial"/>
          <w:sz w:val="20"/>
          <w:lang w:val="en-US"/>
        </w:rPr>
        <w:t xml:space="preserve"> data store</w:t>
      </w:r>
    </w:p>
    <w:p w14:paraId="686B371D" w14:textId="51E41857" w:rsidR="00077CA4" w:rsidRPr="00DA7220" w:rsidRDefault="00077CA4" w:rsidP="00077CA4">
      <w:pPr>
        <w:tabs>
          <w:tab w:val="left" w:pos="2127"/>
          <w:tab w:val="left" w:pos="2410"/>
        </w:tabs>
        <w:spacing w:after="0" w:line="240" w:lineRule="auto"/>
        <w:rPr>
          <w:sz w:val="20"/>
          <w:szCs w:val="20"/>
          <w:lang w:val="en-US"/>
        </w:rPr>
      </w:pPr>
      <w:r w:rsidRPr="00856686">
        <w:rPr>
          <w:sz w:val="20"/>
          <w:szCs w:val="20"/>
          <w:lang w:val="pt-BR"/>
        </w:rPr>
        <w:t>Deskripsi Isi</w:t>
      </w:r>
      <w:r w:rsidRPr="00856686">
        <w:rPr>
          <w:sz w:val="20"/>
          <w:szCs w:val="20"/>
          <w:lang w:val="pt-BR"/>
        </w:rPr>
        <w:tab/>
        <w:t>:</w:t>
      </w:r>
      <w:r w:rsidRPr="00856686">
        <w:rPr>
          <w:sz w:val="20"/>
          <w:szCs w:val="20"/>
          <w:lang w:val="pt-BR"/>
        </w:rPr>
        <w:tab/>
      </w:r>
      <w:r w:rsidRPr="00856686">
        <w:rPr>
          <w:sz w:val="20"/>
          <w:szCs w:val="20"/>
        </w:rPr>
        <w:t xml:space="preserve">Proses ini digunakan untuk </w:t>
      </w:r>
      <w:proofErr w:type="spellStart"/>
      <w:r>
        <w:rPr>
          <w:sz w:val="20"/>
          <w:szCs w:val="20"/>
          <w:lang w:val="en-US"/>
        </w:rPr>
        <w:t>men</w:t>
      </w:r>
      <w:r w:rsidR="00D3031E">
        <w:rPr>
          <w:sz w:val="20"/>
          <w:szCs w:val="20"/>
          <w:lang w:val="en-US"/>
        </w:rPr>
        <w:t>ampilkan</w:t>
      </w:r>
      <w:proofErr w:type="spellEnd"/>
      <w:r>
        <w:rPr>
          <w:sz w:val="20"/>
          <w:szCs w:val="20"/>
          <w:lang w:val="en-US"/>
        </w:rPr>
        <w:t xml:space="preserve"> data </w:t>
      </w:r>
      <w:proofErr w:type="spellStart"/>
      <w:r>
        <w:rPr>
          <w:sz w:val="20"/>
          <w:szCs w:val="20"/>
          <w:lang w:val="en-US"/>
        </w:rPr>
        <w:t>data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 w:rsidR="00D3031E">
        <w:rPr>
          <w:sz w:val="20"/>
          <w:szCs w:val="20"/>
          <w:lang w:val="en-US"/>
        </w:rPr>
        <w:t>cuti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pegawai</w:t>
      </w:r>
      <w:proofErr w:type="spellEnd"/>
    </w:p>
    <w:p w14:paraId="742E316B" w14:textId="77777777" w:rsidR="00077CA4" w:rsidRPr="00856686" w:rsidRDefault="00077CA4" w:rsidP="00077CA4">
      <w:pPr>
        <w:tabs>
          <w:tab w:val="left" w:pos="2127"/>
          <w:tab w:val="left" w:pos="2410"/>
        </w:tabs>
        <w:spacing w:after="0" w:line="240" w:lineRule="auto"/>
        <w:rPr>
          <w:sz w:val="20"/>
          <w:szCs w:val="20"/>
        </w:rPr>
      </w:pPr>
      <w:r w:rsidRPr="00856686">
        <w:rPr>
          <w:sz w:val="20"/>
          <w:szCs w:val="20"/>
        </w:rPr>
        <w:t>Jenis</w:t>
      </w:r>
      <w:r w:rsidRPr="00856686">
        <w:rPr>
          <w:sz w:val="20"/>
          <w:szCs w:val="20"/>
        </w:rPr>
        <w:tab/>
        <w:t>:</w:t>
      </w:r>
      <w:r w:rsidRPr="00856686">
        <w:rPr>
          <w:sz w:val="20"/>
          <w:szCs w:val="20"/>
        </w:rPr>
        <w:tab/>
      </w:r>
      <w:r>
        <w:rPr>
          <w:sz w:val="20"/>
          <w:szCs w:val="20"/>
        </w:rPr>
        <w:t>-</w:t>
      </w:r>
    </w:p>
    <w:p w14:paraId="2B2AC691" w14:textId="77777777" w:rsidR="00077CA4" w:rsidRPr="00BA50EF" w:rsidRDefault="00077CA4" w:rsidP="00077CA4">
      <w:pPr>
        <w:tabs>
          <w:tab w:val="left" w:pos="2127"/>
          <w:tab w:val="left" w:pos="2410"/>
        </w:tabs>
        <w:spacing w:after="0" w:line="240" w:lineRule="auto"/>
      </w:pPr>
    </w:p>
    <w:p w14:paraId="23106359" w14:textId="77777777" w:rsidR="00077CA4" w:rsidRPr="00B307B0" w:rsidRDefault="00077CA4" w:rsidP="00077CA4">
      <w:pPr>
        <w:pStyle w:val="Heading4"/>
        <w:spacing w:before="0" w:after="0"/>
        <w:rPr>
          <w:rFonts w:cs="Arial"/>
          <w:szCs w:val="24"/>
        </w:rPr>
      </w:pPr>
      <w:proofErr w:type="spellStart"/>
      <w:r w:rsidRPr="00B307B0">
        <w:rPr>
          <w:rFonts w:cs="Arial"/>
          <w:szCs w:val="24"/>
        </w:rPr>
        <w:t>Spesifikasi</w:t>
      </w:r>
      <w:proofErr w:type="spellEnd"/>
      <w:r w:rsidRPr="00B307B0">
        <w:rPr>
          <w:rFonts w:cs="Arial"/>
          <w:szCs w:val="24"/>
        </w:rPr>
        <w:t xml:space="preserve"> </w:t>
      </w:r>
      <w:proofErr w:type="spellStart"/>
      <w:r w:rsidRPr="00B307B0">
        <w:rPr>
          <w:rFonts w:cs="Arial"/>
          <w:szCs w:val="24"/>
        </w:rPr>
        <w:t>Tabel</w:t>
      </w:r>
      <w:proofErr w:type="spellEnd"/>
      <w:r w:rsidRPr="00B307B0">
        <w:rPr>
          <w:rFonts w:cs="Arial"/>
          <w:szCs w:val="24"/>
        </w:rPr>
        <w:t xml:space="preserve"> Input</w:t>
      </w:r>
    </w:p>
    <w:p w14:paraId="46C0096D" w14:textId="77777777" w:rsidR="00077CA4" w:rsidRPr="00F307A6" w:rsidRDefault="00077CA4" w:rsidP="00077CA4">
      <w:pPr>
        <w:pStyle w:val="Caption"/>
        <w:keepNext/>
        <w:jc w:val="center"/>
        <w:rPr>
          <w:b w:val="0"/>
          <w:bCs/>
          <w:i/>
          <w:iCs/>
          <w:lang w:val="id-ID"/>
        </w:rPr>
      </w:pPr>
      <w:proofErr w:type="spellStart"/>
      <w:r w:rsidRPr="00F307A6">
        <w:rPr>
          <w:b w:val="0"/>
          <w:bCs/>
          <w:i/>
          <w:iCs/>
        </w:rPr>
        <w:t>Tabel</w:t>
      </w:r>
      <w:proofErr w:type="spellEnd"/>
      <w:r w:rsidRPr="00F307A6">
        <w:rPr>
          <w:b w:val="0"/>
          <w:bCs/>
          <w:i/>
          <w:iCs/>
        </w:rPr>
        <w:t xml:space="preserve"> </w:t>
      </w:r>
      <w:r w:rsidRPr="00F307A6">
        <w:rPr>
          <w:b w:val="0"/>
          <w:bCs/>
          <w:i/>
          <w:iCs/>
        </w:rPr>
        <w:fldChar w:fldCharType="begin"/>
      </w:r>
      <w:r w:rsidRPr="00F307A6">
        <w:rPr>
          <w:b w:val="0"/>
          <w:bCs/>
          <w:i/>
          <w:iCs/>
        </w:rPr>
        <w:instrText xml:space="preserve"> SEQ Tabel \* ARABIC </w:instrText>
      </w:r>
      <w:r w:rsidRPr="00F307A6">
        <w:rPr>
          <w:b w:val="0"/>
          <w:bCs/>
          <w:i/>
          <w:iCs/>
        </w:rPr>
        <w:fldChar w:fldCharType="separate"/>
      </w:r>
      <w:r>
        <w:rPr>
          <w:b w:val="0"/>
          <w:bCs/>
          <w:i/>
          <w:iCs/>
          <w:noProof/>
        </w:rPr>
        <w:t>28</w:t>
      </w:r>
      <w:r w:rsidRPr="00F307A6">
        <w:rPr>
          <w:b w:val="0"/>
          <w:bCs/>
          <w:i/>
          <w:iCs/>
        </w:rPr>
        <w:fldChar w:fldCharType="end"/>
      </w:r>
      <w:r w:rsidRPr="00F307A6">
        <w:rPr>
          <w:b w:val="0"/>
          <w:bCs/>
          <w:i/>
          <w:iCs/>
          <w:lang w:val="id-ID"/>
        </w:rPr>
        <w:t xml:space="preserve"> Spesifikasi Tabel Input</w:t>
      </w:r>
      <w:r>
        <w:rPr>
          <w:b w:val="0"/>
          <w:bCs/>
          <w:i/>
          <w:iCs/>
          <w:lang w:val="id-ID"/>
        </w:rPr>
        <w:t xml:space="preserve"> </w:t>
      </w:r>
      <w:r w:rsidRPr="0043243A">
        <w:rPr>
          <w:b w:val="0"/>
          <w:bCs/>
          <w:i/>
          <w:iCs/>
          <w:lang w:val="id-ID"/>
        </w:rPr>
        <w:t xml:space="preserve">- </w:t>
      </w:r>
      <w:proofErr w:type="spellStart"/>
      <w:r>
        <w:rPr>
          <w:b w:val="0"/>
          <w:bCs/>
          <w:i/>
          <w:iCs/>
          <w:lang w:val="en-US"/>
        </w:rPr>
        <w:t>Tampilan</w:t>
      </w:r>
      <w:proofErr w:type="spellEnd"/>
      <w:r>
        <w:rPr>
          <w:b w:val="0"/>
          <w:bCs/>
          <w:i/>
          <w:iCs/>
          <w:lang w:val="en-US"/>
        </w:rPr>
        <w:t xml:space="preserve"> </w:t>
      </w:r>
      <w:proofErr w:type="spellStart"/>
      <w:r>
        <w:rPr>
          <w:b w:val="0"/>
          <w:bCs/>
          <w:i/>
          <w:iCs/>
          <w:lang w:val="en-US"/>
        </w:rPr>
        <w:t>Layar</w:t>
      </w:r>
      <w:proofErr w:type="spellEnd"/>
      <w:r>
        <w:rPr>
          <w:b w:val="0"/>
          <w:bCs/>
          <w:i/>
          <w:iCs/>
          <w:lang w:val="en-US"/>
        </w:rPr>
        <w:t xml:space="preserve"> Daftar User </w:t>
      </w:r>
      <w:proofErr w:type="spellStart"/>
      <w:r>
        <w:rPr>
          <w:b w:val="0"/>
          <w:bCs/>
          <w:i/>
          <w:iCs/>
          <w:lang w:val="en-US"/>
        </w:rPr>
        <w:t>Pegawai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096"/>
        <w:gridCol w:w="3096"/>
      </w:tblGrid>
      <w:tr w:rsidR="00077CA4" w:rsidRPr="004D0DD6" w14:paraId="07090022" w14:textId="77777777" w:rsidTr="00E672BD">
        <w:trPr>
          <w:jc w:val="center"/>
        </w:trPr>
        <w:tc>
          <w:tcPr>
            <w:tcW w:w="567" w:type="dxa"/>
            <w:shd w:val="clear" w:color="auto" w:fill="CCCCCC"/>
          </w:tcPr>
          <w:p w14:paraId="503667FF" w14:textId="77777777" w:rsidR="00077CA4" w:rsidRPr="004D0DD6" w:rsidRDefault="00077CA4" w:rsidP="00E672B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0DD6">
              <w:rPr>
                <w:sz w:val="20"/>
                <w:szCs w:val="20"/>
              </w:rPr>
              <w:t>No</w:t>
            </w:r>
          </w:p>
        </w:tc>
        <w:tc>
          <w:tcPr>
            <w:tcW w:w="3096" w:type="dxa"/>
            <w:shd w:val="clear" w:color="auto" w:fill="CCCCCC"/>
          </w:tcPr>
          <w:p w14:paraId="524093D4" w14:textId="77777777" w:rsidR="00077CA4" w:rsidRPr="004D0DD6" w:rsidRDefault="00077CA4" w:rsidP="00E672BD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D0DD6">
              <w:rPr>
                <w:sz w:val="20"/>
                <w:szCs w:val="20"/>
              </w:rPr>
              <w:t xml:space="preserve">Kode Tabel </w:t>
            </w:r>
            <w:r w:rsidRPr="004D0DD6">
              <w:rPr>
                <w:sz w:val="20"/>
                <w:szCs w:val="20"/>
                <w:lang w:val="en-US"/>
              </w:rPr>
              <w:t>Input</w:t>
            </w:r>
          </w:p>
        </w:tc>
        <w:tc>
          <w:tcPr>
            <w:tcW w:w="3096" w:type="dxa"/>
            <w:shd w:val="clear" w:color="auto" w:fill="CCCCCC"/>
          </w:tcPr>
          <w:p w14:paraId="1273FEF7" w14:textId="77777777" w:rsidR="00077CA4" w:rsidRPr="004D0DD6" w:rsidRDefault="00077CA4" w:rsidP="00E672BD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D0DD6">
              <w:rPr>
                <w:sz w:val="20"/>
                <w:szCs w:val="20"/>
              </w:rPr>
              <w:t xml:space="preserve">Nama Tabel </w:t>
            </w:r>
            <w:r w:rsidRPr="004D0DD6">
              <w:rPr>
                <w:sz w:val="20"/>
                <w:szCs w:val="20"/>
                <w:lang w:val="en-US"/>
              </w:rPr>
              <w:t>Input</w:t>
            </w:r>
          </w:p>
        </w:tc>
      </w:tr>
      <w:tr w:rsidR="00077CA4" w:rsidRPr="004D0DD6" w14:paraId="382C295C" w14:textId="77777777" w:rsidTr="00E672BD">
        <w:trPr>
          <w:jc w:val="center"/>
        </w:trPr>
        <w:tc>
          <w:tcPr>
            <w:tcW w:w="567" w:type="dxa"/>
            <w:shd w:val="clear" w:color="auto" w:fill="auto"/>
          </w:tcPr>
          <w:p w14:paraId="7F56C6E1" w14:textId="77777777" w:rsidR="00077CA4" w:rsidRPr="004D0DD6" w:rsidRDefault="00077CA4" w:rsidP="00E672BD">
            <w:pPr>
              <w:spacing w:after="0" w:line="240" w:lineRule="auto"/>
              <w:rPr>
                <w:sz w:val="20"/>
                <w:szCs w:val="20"/>
              </w:rPr>
            </w:pPr>
            <w:r w:rsidRPr="004D0DD6">
              <w:rPr>
                <w:sz w:val="20"/>
                <w:szCs w:val="20"/>
              </w:rPr>
              <w:t>1.</w:t>
            </w:r>
          </w:p>
        </w:tc>
        <w:tc>
          <w:tcPr>
            <w:tcW w:w="3096" w:type="dxa"/>
            <w:shd w:val="clear" w:color="auto" w:fill="auto"/>
          </w:tcPr>
          <w:p w14:paraId="3F189E39" w14:textId="0D4ABC56" w:rsidR="00077CA4" w:rsidRPr="00DA7220" w:rsidRDefault="00077CA4" w:rsidP="00E672B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4D0DD6">
              <w:rPr>
                <w:sz w:val="20"/>
                <w:szCs w:val="20"/>
              </w:rPr>
              <w:t>TAB-</w:t>
            </w:r>
            <w:r w:rsidR="00D3031E">
              <w:rPr>
                <w:sz w:val="20"/>
                <w:szCs w:val="20"/>
              </w:rPr>
              <w:t>3</w:t>
            </w:r>
          </w:p>
        </w:tc>
        <w:tc>
          <w:tcPr>
            <w:tcW w:w="3096" w:type="dxa"/>
            <w:shd w:val="clear" w:color="auto" w:fill="auto"/>
          </w:tcPr>
          <w:p w14:paraId="2E7ACD8B" w14:textId="5D613B25" w:rsidR="00077CA4" w:rsidRPr="00D3031E" w:rsidRDefault="00077CA4" w:rsidP="00E672B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</w:t>
            </w:r>
            <w:proofErr w:type="spellStart"/>
            <w:r w:rsidR="00D3031E">
              <w:rPr>
                <w:sz w:val="20"/>
                <w:szCs w:val="20"/>
                <w:lang w:val="en-US"/>
              </w:rPr>
              <w:t>Cuti</w:t>
            </w:r>
            <w:proofErr w:type="spellEnd"/>
          </w:p>
        </w:tc>
      </w:tr>
    </w:tbl>
    <w:p w14:paraId="113B7C6D" w14:textId="77777777" w:rsidR="00077CA4" w:rsidRDefault="00077CA4" w:rsidP="00077CA4">
      <w:pPr>
        <w:pStyle w:val="Heading4"/>
        <w:numPr>
          <w:ilvl w:val="0"/>
          <w:numId w:val="0"/>
        </w:numPr>
        <w:spacing w:before="0" w:after="0"/>
        <w:ind w:left="864"/>
        <w:rPr>
          <w:rFonts w:cs="Arial"/>
          <w:szCs w:val="24"/>
        </w:rPr>
      </w:pPr>
    </w:p>
    <w:p w14:paraId="32211872" w14:textId="77777777" w:rsidR="00077CA4" w:rsidRPr="00F307A6" w:rsidRDefault="00077CA4" w:rsidP="00077CA4">
      <w:pPr>
        <w:pStyle w:val="Heading4"/>
        <w:spacing w:before="0" w:after="0"/>
        <w:rPr>
          <w:rFonts w:cs="Arial"/>
          <w:szCs w:val="24"/>
        </w:rPr>
      </w:pPr>
      <w:proofErr w:type="spellStart"/>
      <w:r w:rsidRPr="00B307B0">
        <w:rPr>
          <w:rFonts w:cs="Arial"/>
          <w:szCs w:val="24"/>
        </w:rPr>
        <w:t>Spesifikasi</w:t>
      </w:r>
      <w:proofErr w:type="spellEnd"/>
      <w:r w:rsidRPr="00B307B0">
        <w:rPr>
          <w:rFonts w:cs="Arial"/>
          <w:szCs w:val="24"/>
        </w:rPr>
        <w:t xml:space="preserve"> </w:t>
      </w:r>
      <w:proofErr w:type="spellStart"/>
      <w:r w:rsidRPr="00B307B0">
        <w:rPr>
          <w:rFonts w:cs="Arial"/>
          <w:szCs w:val="24"/>
        </w:rPr>
        <w:t>Tabel</w:t>
      </w:r>
      <w:proofErr w:type="spellEnd"/>
      <w:r w:rsidRPr="00B307B0">
        <w:rPr>
          <w:rFonts w:cs="Arial"/>
          <w:szCs w:val="24"/>
        </w:rPr>
        <w:t xml:space="preserve"> Output</w:t>
      </w:r>
    </w:p>
    <w:p w14:paraId="3AB3A5C1" w14:textId="77777777" w:rsidR="00077CA4" w:rsidRPr="00F307A6" w:rsidRDefault="00077CA4" w:rsidP="00077CA4">
      <w:pPr>
        <w:pStyle w:val="Caption"/>
        <w:keepNext/>
        <w:jc w:val="center"/>
        <w:rPr>
          <w:b w:val="0"/>
          <w:bCs/>
          <w:i/>
          <w:iCs/>
          <w:lang w:val="id-ID"/>
        </w:rPr>
      </w:pPr>
      <w:proofErr w:type="spellStart"/>
      <w:r w:rsidRPr="00F307A6">
        <w:rPr>
          <w:b w:val="0"/>
          <w:bCs/>
          <w:i/>
          <w:iCs/>
        </w:rPr>
        <w:t>Tabel</w:t>
      </w:r>
      <w:proofErr w:type="spellEnd"/>
      <w:r w:rsidRPr="00F307A6">
        <w:rPr>
          <w:b w:val="0"/>
          <w:bCs/>
          <w:i/>
          <w:iCs/>
        </w:rPr>
        <w:t xml:space="preserve"> </w:t>
      </w:r>
      <w:r w:rsidRPr="00F307A6">
        <w:rPr>
          <w:b w:val="0"/>
          <w:bCs/>
          <w:i/>
          <w:iCs/>
        </w:rPr>
        <w:fldChar w:fldCharType="begin"/>
      </w:r>
      <w:r w:rsidRPr="00F307A6">
        <w:rPr>
          <w:b w:val="0"/>
          <w:bCs/>
          <w:i/>
          <w:iCs/>
        </w:rPr>
        <w:instrText xml:space="preserve"> SEQ Tabel \* ARABIC </w:instrText>
      </w:r>
      <w:r w:rsidRPr="00F307A6">
        <w:rPr>
          <w:b w:val="0"/>
          <w:bCs/>
          <w:i/>
          <w:iCs/>
        </w:rPr>
        <w:fldChar w:fldCharType="separate"/>
      </w:r>
      <w:r w:rsidRPr="00F307A6">
        <w:rPr>
          <w:b w:val="0"/>
          <w:bCs/>
          <w:i/>
          <w:iCs/>
          <w:noProof/>
        </w:rPr>
        <w:t>29</w:t>
      </w:r>
      <w:r w:rsidRPr="00F307A6">
        <w:rPr>
          <w:b w:val="0"/>
          <w:bCs/>
          <w:i/>
          <w:iCs/>
        </w:rPr>
        <w:fldChar w:fldCharType="end"/>
      </w:r>
      <w:r w:rsidRPr="00F307A6">
        <w:rPr>
          <w:b w:val="0"/>
          <w:bCs/>
          <w:i/>
          <w:iCs/>
          <w:lang w:val="id-ID"/>
        </w:rPr>
        <w:t xml:space="preserve"> Spesifikasi Tabel Output</w:t>
      </w:r>
      <w:r w:rsidRPr="0043243A">
        <w:rPr>
          <w:b w:val="0"/>
          <w:bCs/>
          <w:i/>
          <w:iCs/>
          <w:lang w:val="id-ID"/>
        </w:rPr>
        <w:t xml:space="preserve">- </w:t>
      </w:r>
      <w:proofErr w:type="spellStart"/>
      <w:r>
        <w:rPr>
          <w:b w:val="0"/>
          <w:bCs/>
          <w:i/>
          <w:iCs/>
          <w:lang w:val="en-US"/>
        </w:rPr>
        <w:t>Tampilan</w:t>
      </w:r>
      <w:proofErr w:type="spellEnd"/>
      <w:r>
        <w:rPr>
          <w:b w:val="0"/>
          <w:bCs/>
          <w:i/>
          <w:iCs/>
          <w:lang w:val="en-US"/>
        </w:rPr>
        <w:t xml:space="preserve"> </w:t>
      </w:r>
      <w:proofErr w:type="spellStart"/>
      <w:r>
        <w:rPr>
          <w:b w:val="0"/>
          <w:bCs/>
          <w:i/>
          <w:iCs/>
          <w:lang w:val="en-US"/>
        </w:rPr>
        <w:t>Layar</w:t>
      </w:r>
      <w:proofErr w:type="spellEnd"/>
      <w:r>
        <w:rPr>
          <w:b w:val="0"/>
          <w:bCs/>
          <w:i/>
          <w:iCs/>
          <w:lang w:val="en-US"/>
        </w:rPr>
        <w:t xml:space="preserve"> Daftar User </w:t>
      </w:r>
      <w:proofErr w:type="spellStart"/>
      <w:r>
        <w:rPr>
          <w:b w:val="0"/>
          <w:bCs/>
          <w:i/>
          <w:iCs/>
          <w:lang w:val="en-US"/>
        </w:rPr>
        <w:t>Pegawai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096"/>
        <w:gridCol w:w="3096"/>
      </w:tblGrid>
      <w:tr w:rsidR="00077CA4" w:rsidRPr="004D0DD6" w14:paraId="715A2E62" w14:textId="77777777" w:rsidTr="00E672BD">
        <w:trPr>
          <w:jc w:val="center"/>
        </w:trPr>
        <w:tc>
          <w:tcPr>
            <w:tcW w:w="567" w:type="dxa"/>
            <w:shd w:val="clear" w:color="auto" w:fill="CCCCCC"/>
          </w:tcPr>
          <w:p w14:paraId="18EABCE0" w14:textId="77777777" w:rsidR="00077CA4" w:rsidRPr="004D0DD6" w:rsidRDefault="00077CA4" w:rsidP="00E672B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D0DD6">
              <w:rPr>
                <w:sz w:val="20"/>
                <w:szCs w:val="20"/>
              </w:rPr>
              <w:t>No</w:t>
            </w:r>
          </w:p>
        </w:tc>
        <w:tc>
          <w:tcPr>
            <w:tcW w:w="3096" w:type="dxa"/>
            <w:shd w:val="clear" w:color="auto" w:fill="CCCCCC"/>
          </w:tcPr>
          <w:p w14:paraId="005C961A" w14:textId="77777777" w:rsidR="00077CA4" w:rsidRPr="004D0DD6" w:rsidRDefault="00077CA4" w:rsidP="00E672BD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D0DD6">
              <w:rPr>
                <w:sz w:val="20"/>
                <w:szCs w:val="20"/>
              </w:rPr>
              <w:t xml:space="preserve">Kode Tabel </w:t>
            </w:r>
            <w:r w:rsidRPr="004D0DD6">
              <w:rPr>
                <w:sz w:val="20"/>
                <w:szCs w:val="20"/>
                <w:lang w:val="en-US"/>
              </w:rPr>
              <w:t>Input</w:t>
            </w:r>
          </w:p>
        </w:tc>
        <w:tc>
          <w:tcPr>
            <w:tcW w:w="3096" w:type="dxa"/>
            <w:shd w:val="clear" w:color="auto" w:fill="CCCCCC"/>
          </w:tcPr>
          <w:p w14:paraId="7AF703D0" w14:textId="77777777" w:rsidR="00077CA4" w:rsidRPr="004D0DD6" w:rsidRDefault="00077CA4" w:rsidP="00E672BD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D0DD6">
              <w:rPr>
                <w:sz w:val="20"/>
                <w:szCs w:val="20"/>
              </w:rPr>
              <w:t xml:space="preserve">Nama Tabel </w:t>
            </w:r>
            <w:r w:rsidRPr="004D0DD6">
              <w:rPr>
                <w:sz w:val="20"/>
                <w:szCs w:val="20"/>
                <w:lang w:val="en-US"/>
              </w:rPr>
              <w:t>Input</w:t>
            </w:r>
          </w:p>
        </w:tc>
      </w:tr>
      <w:tr w:rsidR="00077CA4" w:rsidRPr="004D0DD6" w14:paraId="764BB985" w14:textId="77777777" w:rsidTr="00E672BD">
        <w:trPr>
          <w:jc w:val="center"/>
        </w:trPr>
        <w:tc>
          <w:tcPr>
            <w:tcW w:w="567" w:type="dxa"/>
            <w:shd w:val="clear" w:color="auto" w:fill="auto"/>
          </w:tcPr>
          <w:p w14:paraId="2BB25C84" w14:textId="77777777" w:rsidR="00077CA4" w:rsidRPr="004D0DD6" w:rsidRDefault="00077CA4" w:rsidP="00E672BD">
            <w:pPr>
              <w:spacing w:after="0" w:line="240" w:lineRule="auto"/>
              <w:rPr>
                <w:sz w:val="20"/>
                <w:szCs w:val="20"/>
              </w:rPr>
            </w:pPr>
            <w:r w:rsidRPr="004D0DD6">
              <w:rPr>
                <w:sz w:val="20"/>
                <w:szCs w:val="20"/>
              </w:rPr>
              <w:t>1.</w:t>
            </w:r>
          </w:p>
        </w:tc>
        <w:tc>
          <w:tcPr>
            <w:tcW w:w="3096" w:type="dxa"/>
            <w:shd w:val="clear" w:color="auto" w:fill="auto"/>
          </w:tcPr>
          <w:p w14:paraId="7493F19E" w14:textId="1E209650" w:rsidR="00077CA4" w:rsidRPr="00DA7220" w:rsidRDefault="00077CA4" w:rsidP="00E672BD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4D0DD6">
              <w:rPr>
                <w:sz w:val="20"/>
                <w:szCs w:val="20"/>
              </w:rPr>
              <w:t>TAB-</w:t>
            </w:r>
            <w:r w:rsidR="00D3031E">
              <w:rPr>
                <w:sz w:val="20"/>
                <w:szCs w:val="20"/>
              </w:rPr>
              <w:t>3</w:t>
            </w:r>
          </w:p>
        </w:tc>
        <w:tc>
          <w:tcPr>
            <w:tcW w:w="3096" w:type="dxa"/>
            <w:shd w:val="clear" w:color="auto" w:fill="auto"/>
            <w:vAlign w:val="center"/>
          </w:tcPr>
          <w:p w14:paraId="6AA9270B" w14:textId="2C3743E8" w:rsidR="00077CA4" w:rsidRPr="00DA7220" w:rsidRDefault="00077CA4" w:rsidP="00E672BD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</w:t>
            </w:r>
            <w:r w:rsidR="00D3031E">
              <w:rPr>
                <w:sz w:val="20"/>
                <w:szCs w:val="20"/>
                <w:lang w:val="en-US"/>
              </w:rPr>
              <w:t>Cuti</w:t>
            </w:r>
            <w:proofErr w:type="spellEnd"/>
          </w:p>
        </w:tc>
      </w:tr>
    </w:tbl>
    <w:p w14:paraId="52190C11" w14:textId="77777777" w:rsidR="00077CA4" w:rsidRDefault="00077CA4" w:rsidP="00077CA4">
      <w:pPr>
        <w:spacing w:after="0" w:line="240" w:lineRule="auto"/>
        <w:rPr>
          <w:sz w:val="24"/>
          <w:szCs w:val="24"/>
          <w:lang w:val="en-US"/>
        </w:rPr>
      </w:pPr>
    </w:p>
    <w:p w14:paraId="25F0BF9E" w14:textId="4005962B" w:rsidR="00077CA4" w:rsidRPr="00BA3D9A" w:rsidRDefault="00077CA4" w:rsidP="00077CA4">
      <w:pPr>
        <w:pStyle w:val="Heading4"/>
        <w:spacing w:before="0" w:after="0"/>
        <w:rPr>
          <w:rFonts w:cs="Arial"/>
          <w:szCs w:val="24"/>
        </w:rPr>
      </w:pPr>
      <w:proofErr w:type="spellStart"/>
      <w:r w:rsidRPr="00BA3D9A">
        <w:rPr>
          <w:rFonts w:cs="Arial"/>
          <w:szCs w:val="24"/>
        </w:rPr>
        <w:t>Spesifikasi</w:t>
      </w:r>
      <w:proofErr w:type="spellEnd"/>
      <w:r w:rsidRPr="00BA3D9A">
        <w:rPr>
          <w:rFonts w:cs="Arial"/>
          <w:szCs w:val="24"/>
        </w:rPr>
        <w:t xml:space="preserve"> </w:t>
      </w:r>
      <w:proofErr w:type="spellStart"/>
      <w:r w:rsidRPr="00BA3D9A">
        <w:rPr>
          <w:rFonts w:cs="Arial"/>
          <w:szCs w:val="24"/>
        </w:rPr>
        <w:t>Layar</w:t>
      </w:r>
      <w:proofErr w:type="spellEnd"/>
      <w:r w:rsidRPr="00BA3D9A">
        <w:rPr>
          <w:rFonts w:cs="Arial"/>
          <w:szCs w:val="24"/>
        </w:rPr>
        <w:t xml:space="preserve"> </w:t>
      </w:r>
      <w:r w:rsidRPr="00BA3D9A">
        <w:rPr>
          <w:rFonts w:cs="Arial"/>
          <w:szCs w:val="24"/>
          <w:lang w:val="id-ID"/>
        </w:rPr>
        <w:t xml:space="preserve">– </w:t>
      </w:r>
      <w:r>
        <w:rPr>
          <w:rFonts w:cs="Arial"/>
          <w:szCs w:val="24"/>
          <w:lang w:val="en-US"/>
        </w:rPr>
        <w:t xml:space="preserve">Daftar </w:t>
      </w:r>
      <w:proofErr w:type="spellStart"/>
      <w:r w:rsidR="00D3031E">
        <w:rPr>
          <w:rFonts w:cs="Arial"/>
          <w:szCs w:val="24"/>
          <w:lang w:val="en-US"/>
        </w:rPr>
        <w:t>Cuti</w:t>
      </w:r>
      <w:proofErr w:type="spellEnd"/>
      <w:r w:rsidR="00D3031E">
        <w:rPr>
          <w:rFonts w:cs="Arial"/>
          <w:szCs w:val="24"/>
          <w:lang w:val="en-US"/>
        </w:rPr>
        <w:t xml:space="preserve"> </w:t>
      </w:r>
      <w:proofErr w:type="spellStart"/>
      <w:r w:rsidR="00D3031E">
        <w:rPr>
          <w:rFonts w:cs="Arial"/>
          <w:szCs w:val="24"/>
          <w:lang w:val="en-US"/>
        </w:rPr>
        <w:t>Pegawai</w:t>
      </w:r>
      <w:proofErr w:type="spellEnd"/>
    </w:p>
    <w:p w14:paraId="1FF3E944" w14:textId="3381A306" w:rsidR="00077CA4" w:rsidRDefault="00D3031E" w:rsidP="00077CA4">
      <w:pPr>
        <w:keepNext/>
      </w:pPr>
      <w:r>
        <w:rPr>
          <w:noProof/>
        </w:rPr>
        <w:drawing>
          <wp:inline distT="0" distB="0" distL="0" distR="0" wp14:anchorId="0F57E291" wp14:editId="6C9F5057">
            <wp:extent cx="5961923" cy="41433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esifikasi Layar Daftar Cuti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451" cy="414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9983" w14:textId="4A848AD5" w:rsidR="00077CA4" w:rsidRDefault="00077CA4" w:rsidP="00077CA4">
      <w:pPr>
        <w:pStyle w:val="Caption"/>
        <w:jc w:val="center"/>
        <w:rPr>
          <w:b w:val="0"/>
          <w:bCs/>
          <w:i/>
          <w:iCs/>
          <w:lang w:val="en-US"/>
        </w:rPr>
      </w:pPr>
      <w:r w:rsidRPr="0043243A">
        <w:rPr>
          <w:b w:val="0"/>
          <w:bCs/>
          <w:i/>
          <w:iCs/>
        </w:rPr>
        <w:t xml:space="preserve">Gambar </w:t>
      </w:r>
      <w:r w:rsidRPr="0043243A">
        <w:rPr>
          <w:b w:val="0"/>
          <w:bCs/>
          <w:i/>
          <w:iCs/>
        </w:rPr>
        <w:fldChar w:fldCharType="begin"/>
      </w:r>
      <w:r w:rsidRPr="0043243A">
        <w:rPr>
          <w:b w:val="0"/>
          <w:bCs/>
          <w:i/>
          <w:iCs/>
        </w:rPr>
        <w:instrText xml:space="preserve"> SEQ Gambar \* ARABIC </w:instrText>
      </w:r>
      <w:r w:rsidRPr="0043243A">
        <w:rPr>
          <w:b w:val="0"/>
          <w:bCs/>
          <w:i/>
          <w:iCs/>
        </w:rPr>
        <w:fldChar w:fldCharType="separate"/>
      </w:r>
      <w:r w:rsidRPr="0043243A">
        <w:rPr>
          <w:b w:val="0"/>
          <w:bCs/>
          <w:i/>
          <w:iCs/>
          <w:noProof/>
        </w:rPr>
        <w:t>4</w:t>
      </w:r>
      <w:r w:rsidRPr="0043243A">
        <w:rPr>
          <w:b w:val="0"/>
          <w:bCs/>
          <w:i/>
          <w:iCs/>
        </w:rPr>
        <w:fldChar w:fldCharType="end"/>
      </w:r>
      <w:r w:rsidRPr="0043243A">
        <w:rPr>
          <w:b w:val="0"/>
          <w:bCs/>
          <w:i/>
          <w:iCs/>
          <w:lang w:val="id-ID"/>
        </w:rPr>
        <w:t xml:space="preserve"> Spesifikasi </w:t>
      </w:r>
      <w:proofErr w:type="gramStart"/>
      <w:r w:rsidRPr="0043243A">
        <w:rPr>
          <w:b w:val="0"/>
          <w:bCs/>
          <w:i/>
          <w:iCs/>
          <w:lang w:val="id-ID"/>
        </w:rPr>
        <w:t xml:space="preserve">Layar  </w:t>
      </w:r>
      <w:r>
        <w:rPr>
          <w:b w:val="0"/>
          <w:bCs/>
          <w:i/>
          <w:iCs/>
          <w:lang w:val="id-ID"/>
        </w:rPr>
        <w:t>–</w:t>
      </w:r>
      <w:proofErr w:type="gramEnd"/>
      <w:r w:rsidRPr="0043243A">
        <w:rPr>
          <w:b w:val="0"/>
          <w:bCs/>
          <w:i/>
          <w:iCs/>
          <w:lang w:val="id-ID"/>
        </w:rPr>
        <w:t xml:space="preserve"> </w:t>
      </w:r>
      <w:r w:rsidR="00D3031E">
        <w:rPr>
          <w:b w:val="0"/>
          <w:bCs/>
          <w:i/>
          <w:iCs/>
          <w:lang w:val="en-US"/>
        </w:rPr>
        <w:t xml:space="preserve"> Daftar </w:t>
      </w:r>
      <w:proofErr w:type="spellStart"/>
      <w:r w:rsidR="00D3031E">
        <w:rPr>
          <w:b w:val="0"/>
          <w:bCs/>
          <w:i/>
          <w:iCs/>
          <w:lang w:val="en-US"/>
        </w:rPr>
        <w:t>Cuti</w:t>
      </w:r>
      <w:proofErr w:type="spellEnd"/>
      <w:r w:rsidR="00D3031E">
        <w:rPr>
          <w:b w:val="0"/>
          <w:bCs/>
          <w:i/>
          <w:iCs/>
          <w:lang w:val="en-US"/>
        </w:rPr>
        <w:t xml:space="preserve"> </w:t>
      </w:r>
      <w:proofErr w:type="spellStart"/>
      <w:r w:rsidR="00D3031E">
        <w:rPr>
          <w:b w:val="0"/>
          <w:bCs/>
          <w:i/>
          <w:iCs/>
          <w:lang w:val="en-US"/>
        </w:rPr>
        <w:t>Pegawai</w:t>
      </w:r>
      <w:proofErr w:type="spellEnd"/>
    </w:p>
    <w:p w14:paraId="59CEE329" w14:textId="70ED8BFC" w:rsidR="00D3031E" w:rsidRDefault="00D3031E" w:rsidP="00D3031E">
      <w:pPr>
        <w:rPr>
          <w:lang w:val="en-US" w:eastAsia="en-US"/>
        </w:rPr>
      </w:pPr>
    </w:p>
    <w:p w14:paraId="6420388F" w14:textId="77777777" w:rsidR="00D3031E" w:rsidRPr="00D3031E" w:rsidRDefault="00D3031E" w:rsidP="00D3031E">
      <w:pPr>
        <w:rPr>
          <w:lang w:val="en-US" w:eastAsia="en-US"/>
        </w:rPr>
      </w:pPr>
    </w:p>
    <w:p w14:paraId="5B361F30" w14:textId="77777777" w:rsidR="00077CA4" w:rsidRPr="00B307B0" w:rsidRDefault="00077CA4" w:rsidP="00077CA4">
      <w:pPr>
        <w:pStyle w:val="Heading4"/>
        <w:tabs>
          <w:tab w:val="clear" w:pos="864"/>
          <w:tab w:val="num" w:pos="993"/>
        </w:tabs>
        <w:spacing w:before="0" w:after="0"/>
        <w:rPr>
          <w:rFonts w:eastAsia="SimSun" w:cs="Arial"/>
          <w:szCs w:val="24"/>
          <w:lang w:val="en-US" w:eastAsia="zh-CN"/>
        </w:rPr>
      </w:pPr>
      <w:proofErr w:type="spellStart"/>
      <w:r w:rsidRPr="00B307B0">
        <w:rPr>
          <w:rFonts w:eastAsia="SimSun" w:cs="Arial"/>
          <w:szCs w:val="24"/>
          <w:lang w:val="en-US" w:eastAsia="zh-CN"/>
        </w:rPr>
        <w:lastRenderedPageBreak/>
        <w:t>Spesifikasi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Query</w:t>
      </w:r>
    </w:p>
    <w:p w14:paraId="46576428" w14:textId="3C4B545D" w:rsidR="00077CA4" w:rsidRPr="00FA1096" w:rsidRDefault="00077CA4" w:rsidP="00077CA4">
      <w:pPr>
        <w:pStyle w:val="Caption"/>
        <w:keepNext/>
        <w:jc w:val="center"/>
        <w:rPr>
          <w:b w:val="0"/>
          <w:bCs/>
          <w:i/>
          <w:iCs/>
          <w:lang w:val="en-US"/>
        </w:rPr>
      </w:pPr>
      <w:proofErr w:type="spellStart"/>
      <w:r w:rsidRPr="00000AE7">
        <w:rPr>
          <w:b w:val="0"/>
          <w:bCs/>
          <w:i/>
          <w:iCs/>
        </w:rPr>
        <w:t>Tabel</w:t>
      </w:r>
      <w:proofErr w:type="spellEnd"/>
      <w:r w:rsidRPr="00000AE7">
        <w:rPr>
          <w:b w:val="0"/>
          <w:bCs/>
          <w:i/>
          <w:iCs/>
        </w:rPr>
        <w:t xml:space="preserve"> </w:t>
      </w:r>
      <w:r w:rsidRPr="00000AE7">
        <w:rPr>
          <w:b w:val="0"/>
          <w:bCs/>
          <w:i/>
          <w:iCs/>
        </w:rPr>
        <w:fldChar w:fldCharType="begin"/>
      </w:r>
      <w:r w:rsidRPr="00000AE7">
        <w:rPr>
          <w:b w:val="0"/>
          <w:bCs/>
          <w:i/>
          <w:iCs/>
        </w:rPr>
        <w:instrText xml:space="preserve"> SEQ Tabel \* ARABIC </w:instrText>
      </w:r>
      <w:r w:rsidRPr="00000AE7">
        <w:rPr>
          <w:b w:val="0"/>
          <w:bCs/>
          <w:i/>
          <w:iCs/>
        </w:rPr>
        <w:fldChar w:fldCharType="separate"/>
      </w:r>
      <w:r>
        <w:rPr>
          <w:b w:val="0"/>
          <w:bCs/>
          <w:i/>
          <w:iCs/>
          <w:noProof/>
        </w:rPr>
        <w:t>24</w:t>
      </w:r>
      <w:r w:rsidRPr="00000AE7">
        <w:rPr>
          <w:b w:val="0"/>
          <w:bCs/>
          <w:i/>
          <w:iCs/>
        </w:rPr>
        <w:fldChar w:fldCharType="end"/>
      </w:r>
      <w:r w:rsidRPr="00000AE7">
        <w:rPr>
          <w:b w:val="0"/>
          <w:bCs/>
          <w:i/>
          <w:iCs/>
          <w:lang w:val="id-ID"/>
        </w:rPr>
        <w:t xml:space="preserve"> Spesifikasi Query</w:t>
      </w:r>
      <w:r>
        <w:rPr>
          <w:b w:val="0"/>
          <w:bCs/>
          <w:i/>
          <w:iCs/>
          <w:lang w:val="id-ID"/>
        </w:rPr>
        <w:t xml:space="preserve"> –</w:t>
      </w:r>
      <w:r w:rsidRPr="0043243A">
        <w:rPr>
          <w:b w:val="0"/>
          <w:bCs/>
          <w:i/>
          <w:iCs/>
          <w:lang w:val="id-ID"/>
        </w:rPr>
        <w:t xml:space="preserve"> </w:t>
      </w:r>
      <w:r w:rsidR="00D3031E">
        <w:rPr>
          <w:b w:val="0"/>
          <w:bCs/>
          <w:i/>
          <w:iCs/>
          <w:lang w:val="en-US"/>
        </w:rPr>
        <w:t xml:space="preserve">Daftar </w:t>
      </w:r>
      <w:proofErr w:type="spellStart"/>
      <w:r w:rsidR="00D3031E">
        <w:rPr>
          <w:b w:val="0"/>
          <w:bCs/>
          <w:i/>
          <w:iCs/>
          <w:lang w:val="en-US"/>
        </w:rPr>
        <w:t>Cuti</w:t>
      </w:r>
      <w:proofErr w:type="spellEnd"/>
      <w:r w:rsidR="00D3031E">
        <w:rPr>
          <w:b w:val="0"/>
          <w:bCs/>
          <w:i/>
          <w:iCs/>
          <w:lang w:val="en-US"/>
        </w:rPr>
        <w:t xml:space="preserve"> </w:t>
      </w:r>
      <w:proofErr w:type="spellStart"/>
      <w:r w:rsidR="00D3031E">
        <w:rPr>
          <w:b w:val="0"/>
          <w:bCs/>
          <w:i/>
          <w:iCs/>
          <w:lang w:val="en-US"/>
        </w:rPr>
        <w:t>Pegawai</w:t>
      </w:r>
      <w:proofErr w:type="spellEnd"/>
    </w:p>
    <w:tbl>
      <w:tblPr>
        <w:tblW w:w="9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9"/>
        <w:gridCol w:w="2493"/>
        <w:gridCol w:w="5119"/>
      </w:tblGrid>
      <w:tr w:rsidR="00077CA4" w:rsidRPr="00B307B0" w14:paraId="51EF6F69" w14:textId="77777777" w:rsidTr="00E672BD">
        <w:tc>
          <w:tcPr>
            <w:tcW w:w="1489" w:type="dxa"/>
            <w:shd w:val="clear" w:color="auto" w:fill="CCCCCC"/>
          </w:tcPr>
          <w:p w14:paraId="21AA25B4" w14:textId="77777777" w:rsidR="00077CA4" w:rsidRPr="00C90FC9" w:rsidRDefault="00077CA4" w:rsidP="00E672BD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C90FC9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ID Query</w:t>
            </w:r>
          </w:p>
        </w:tc>
        <w:tc>
          <w:tcPr>
            <w:tcW w:w="2493" w:type="dxa"/>
            <w:shd w:val="clear" w:color="auto" w:fill="CCCCCC"/>
          </w:tcPr>
          <w:p w14:paraId="177535B2" w14:textId="77777777" w:rsidR="00077CA4" w:rsidRPr="00C90FC9" w:rsidRDefault="00077CA4" w:rsidP="00E672BD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C90FC9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Deskripsi</w:t>
            </w:r>
            <w:proofErr w:type="spellEnd"/>
          </w:p>
        </w:tc>
        <w:tc>
          <w:tcPr>
            <w:tcW w:w="5119" w:type="dxa"/>
            <w:shd w:val="clear" w:color="auto" w:fill="CCCCCC"/>
          </w:tcPr>
          <w:p w14:paraId="0699B633" w14:textId="77777777" w:rsidR="00077CA4" w:rsidRPr="00C90FC9" w:rsidRDefault="00077CA4" w:rsidP="00E672BD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C90FC9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Ekspresi</w:t>
            </w:r>
            <w:proofErr w:type="spellEnd"/>
            <w:r w:rsidRPr="00C90FC9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Query</w:t>
            </w:r>
          </w:p>
        </w:tc>
      </w:tr>
      <w:tr w:rsidR="00077CA4" w:rsidRPr="00B307B0" w14:paraId="6EA4040A" w14:textId="77777777" w:rsidTr="00E672BD">
        <w:trPr>
          <w:trHeight w:val="535"/>
        </w:trPr>
        <w:tc>
          <w:tcPr>
            <w:tcW w:w="1489" w:type="dxa"/>
          </w:tcPr>
          <w:p w14:paraId="6991E16A" w14:textId="3C8C44B0" w:rsidR="00077CA4" w:rsidRPr="00C90FC9" w:rsidRDefault="00077CA4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 w:rsidRPr="00C90FC9">
              <w:rPr>
                <w:rFonts w:eastAsia="SimSun"/>
                <w:sz w:val="20"/>
                <w:szCs w:val="20"/>
                <w:lang w:val="en-US" w:eastAsia="zh-CN"/>
              </w:rPr>
              <w:t>QUE-</w:t>
            </w:r>
            <w:r w:rsidR="003B4472">
              <w:rPr>
                <w:rFonts w:eastAsia="SimSun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493" w:type="dxa"/>
          </w:tcPr>
          <w:p w14:paraId="1C818A48" w14:textId="77777777" w:rsidR="00077CA4" w:rsidRPr="00860BD6" w:rsidRDefault="00077CA4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>Menampilkan</w:t>
            </w:r>
            <w:proofErr w:type="spellEnd"/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 xml:space="preserve"> data </w:t>
            </w:r>
            <w:proofErr w:type="spellStart"/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>nama</w:t>
            </w:r>
            <w:proofErr w:type="spellEnd"/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 xml:space="preserve"> user pada system</w:t>
            </w:r>
          </w:p>
        </w:tc>
        <w:tc>
          <w:tcPr>
            <w:tcW w:w="5119" w:type="dxa"/>
            <w:vAlign w:val="center"/>
          </w:tcPr>
          <w:p w14:paraId="30A2BFC7" w14:textId="77777777" w:rsidR="00077CA4" w:rsidRPr="00860BD6" w:rsidRDefault="00077CA4" w:rsidP="00E672BD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860BD6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SELECT</w:t>
            </w:r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 xml:space="preserve"> * </w:t>
            </w:r>
            <w:r w:rsidRPr="00860BD6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FROM</w:t>
            </w:r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>TUser</w:t>
            </w:r>
            <w:proofErr w:type="spellEnd"/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r w:rsidRPr="00860BD6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WHERE</w:t>
            </w:r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 xml:space="preserve"> name = </w:t>
            </w:r>
            <w:proofErr w:type="spellStart"/>
            <w:r w:rsidRPr="00860BD6">
              <w:rPr>
                <w:rFonts w:eastAsia="SimSun"/>
                <w:sz w:val="20"/>
                <w:szCs w:val="20"/>
                <w:lang w:val="en-US" w:eastAsia="zh-CN"/>
              </w:rPr>
              <w:t>nama_user</w:t>
            </w:r>
            <w:proofErr w:type="spellEnd"/>
          </w:p>
        </w:tc>
      </w:tr>
      <w:tr w:rsidR="003B4472" w:rsidRPr="00B307B0" w14:paraId="6D288CF1" w14:textId="77777777" w:rsidTr="00E672BD">
        <w:trPr>
          <w:trHeight w:val="535"/>
        </w:trPr>
        <w:tc>
          <w:tcPr>
            <w:tcW w:w="1489" w:type="dxa"/>
            <w:vAlign w:val="center"/>
          </w:tcPr>
          <w:p w14:paraId="33061D88" w14:textId="2E334729" w:rsidR="003B4472" w:rsidRPr="00C90FC9" w:rsidRDefault="003B4472" w:rsidP="003B4472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QUE-6</w:t>
            </w:r>
          </w:p>
        </w:tc>
        <w:tc>
          <w:tcPr>
            <w:tcW w:w="2493" w:type="dxa"/>
            <w:vAlign w:val="center"/>
          </w:tcPr>
          <w:p w14:paraId="0CA7B82F" w14:textId="003DA9F8" w:rsidR="003B4472" w:rsidRPr="00860BD6" w:rsidRDefault="003B4472" w:rsidP="003B4472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Menampilkan data NIP user pada system</w:t>
            </w:r>
          </w:p>
        </w:tc>
        <w:tc>
          <w:tcPr>
            <w:tcW w:w="5119" w:type="dxa"/>
            <w:vAlign w:val="center"/>
          </w:tcPr>
          <w:p w14:paraId="1951AB62" w14:textId="58AE39CD" w:rsidR="003B4472" w:rsidRPr="00860BD6" w:rsidRDefault="003B4472" w:rsidP="003B4472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SELECT * FROM 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TUser </w:t>
            </w:r>
            <w:r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  <w:t xml:space="preserve">WHERE </w:t>
            </w:r>
            <w:r>
              <w:rPr>
                <w:rFonts w:eastAsia="SimSun"/>
                <w:sz w:val="20"/>
                <w:szCs w:val="20"/>
                <w:lang w:eastAsia="zh-CN"/>
              </w:rPr>
              <w:t>nip = NIP</w:t>
            </w:r>
          </w:p>
        </w:tc>
      </w:tr>
      <w:tr w:rsidR="001B20A3" w:rsidRPr="00B307B0" w14:paraId="232BA8A1" w14:textId="77777777" w:rsidTr="00E672BD">
        <w:trPr>
          <w:trHeight w:val="535"/>
        </w:trPr>
        <w:tc>
          <w:tcPr>
            <w:tcW w:w="1489" w:type="dxa"/>
            <w:vAlign w:val="center"/>
          </w:tcPr>
          <w:p w14:paraId="253BF02A" w14:textId="7A3DBD0E" w:rsidR="001B20A3" w:rsidRPr="00C90FC9" w:rsidRDefault="001B20A3" w:rsidP="001B20A3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QUE-18</w:t>
            </w:r>
          </w:p>
        </w:tc>
        <w:tc>
          <w:tcPr>
            <w:tcW w:w="2493" w:type="dxa"/>
            <w:vAlign w:val="center"/>
          </w:tcPr>
          <w:p w14:paraId="077950E8" w14:textId="2D8ABE2B" w:rsidR="001B20A3" w:rsidRPr="00860BD6" w:rsidRDefault="001B20A3" w:rsidP="001B20A3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Menampilkan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tanggal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mulai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cuti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dari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data store</w:t>
            </w:r>
          </w:p>
        </w:tc>
        <w:tc>
          <w:tcPr>
            <w:tcW w:w="5119" w:type="dxa"/>
            <w:vAlign w:val="center"/>
          </w:tcPr>
          <w:p w14:paraId="542178FF" w14:textId="3EAE49AB" w:rsidR="001B20A3" w:rsidRPr="00860BD6" w:rsidRDefault="001B20A3" w:rsidP="001B20A3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SELECT * FROM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TCuti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WHERE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hari_tanggal_mulai_cuti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= ‘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hari_tanggal_mulai_cuti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>’</w:t>
            </w:r>
          </w:p>
        </w:tc>
      </w:tr>
      <w:tr w:rsidR="001B20A3" w:rsidRPr="00B307B0" w14:paraId="31439F0A" w14:textId="77777777" w:rsidTr="00E672BD">
        <w:trPr>
          <w:trHeight w:val="535"/>
        </w:trPr>
        <w:tc>
          <w:tcPr>
            <w:tcW w:w="1489" w:type="dxa"/>
            <w:vAlign w:val="center"/>
          </w:tcPr>
          <w:p w14:paraId="5CF0E1BB" w14:textId="3F4CFAFD" w:rsidR="001B20A3" w:rsidRDefault="001B20A3" w:rsidP="001B20A3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>QUE-19</w:t>
            </w:r>
          </w:p>
        </w:tc>
        <w:tc>
          <w:tcPr>
            <w:tcW w:w="2493" w:type="dxa"/>
            <w:vAlign w:val="center"/>
          </w:tcPr>
          <w:p w14:paraId="2010BA72" w14:textId="07459BE6" w:rsidR="001B20A3" w:rsidRDefault="001B20A3" w:rsidP="001B20A3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Menampilkan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tanggal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selesai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cuti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dari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data store</w:t>
            </w:r>
          </w:p>
        </w:tc>
        <w:tc>
          <w:tcPr>
            <w:tcW w:w="5119" w:type="dxa"/>
            <w:vAlign w:val="center"/>
          </w:tcPr>
          <w:p w14:paraId="3CCD7664" w14:textId="147A6DD2" w:rsidR="001B20A3" w:rsidRDefault="001B20A3" w:rsidP="001B20A3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SELECT * FROM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TCuti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WHERE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hari_tanggal_selesai_cuti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= ‘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hari_tanggal_selesai_cuti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>’</w:t>
            </w:r>
          </w:p>
        </w:tc>
      </w:tr>
      <w:tr w:rsidR="001B20A3" w:rsidRPr="00B307B0" w14:paraId="6BCA74BF" w14:textId="77777777" w:rsidTr="00E672BD">
        <w:trPr>
          <w:trHeight w:val="535"/>
        </w:trPr>
        <w:tc>
          <w:tcPr>
            <w:tcW w:w="1489" w:type="dxa"/>
            <w:vAlign w:val="center"/>
          </w:tcPr>
          <w:p w14:paraId="0A390BC4" w14:textId="37D3CBA9" w:rsidR="001B20A3" w:rsidRDefault="001B20A3" w:rsidP="001B20A3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>QUE-20</w:t>
            </w:r>
          </w:p>
        </w:tc>
        <w:tc>
          <w:tcPr>
            <w:tcW w:w="2493" w:type="dxa"/>
            <w:vAlign w:val="center"/>
          </w:tcPr>
          <w:p w14:paraId="49851C78" w14:textId="5338D8FA" w:rsidR="001B20A3" w:rsidRDefault="001B20A3" w:rsidP="001B20A3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Menampilkan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keterangan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cuti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dari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data store</w:t>
            </w:r>
          </w:p>
        </w:tc>
        <w:tc>
          <w:tcPr>
            <w:tcW w:w="5119" w:type="dxa"/>
            <w:vAlign w:val="center"/>
          </w:tcPr>
          <w:p w14:paraId="12A1FF43" w14:textId="46E8CCB5" w:rsidR="001B20A3" w:rsidRDefault="001B20A3" w:rsidP="001B20A3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SELECT * FROM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TCuti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WHERE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keterangan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= ‘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keterangan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>’</w:t>
            </w:r>
          </w:p>
        </w:tc>
      </w:tr>
      <w:tr w:rsidR="001B20A3" w:rsidRPr="00B307B0" w14:paraId="0B41387C" w14:textId="77777777" w:rsidTr="00E672BD">
        <w:trPr>
          <w:trHeight w:val="535"/>
        </w:trPr>
        <w:tc>
          <w:tcPr>
            <w:tcW w:w="1489" w:type="dxa"/>
            <w:vAlign w:val="center"/>
          </w:tcPr>
          <w:p w14:paraId="50EDA132" w14:textId="6C020615" w:rsidR="001B20A3" w:rsidRDefault="001B20A3" w:rsidP="001B20A3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>QUE-21</w:t>
            </w:r>
          </w:p>
        </w:tc>
        <w:tc>
          <w:tcPr>
            <w:tcW w:w="2493" w:type="dxa"/>
            <w:vAlign w:val="center"/>
          </w:tcPr>
          <w:p w14:paraId="474DE4E3" w14:textId="24B034AA" w:rsidR="001B20A3" w:rsidRDefault="001B20A3" w:rsidP="001B20A3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Menampilkan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data status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cuti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dari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data store</w:t>
            </w:r>
          </w:p>
        </w:tc>
        <w:tc>
          <w:tcPr>
            <w:tcW w:w="5119" w:type="dxa"/>
            <w:vAlign w:val="center"/>
          </w:tcPr>
          <w:p w14:paraId="1252BD9F" w14:textId="16E119EE" w:rsidR="001B20A3" w:rsidRDefault="001B20A3" w:rsidP="001B20A3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SELECT * FROM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TCuti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WHERE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status_cuti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= ‘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status_cuti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>’</w:t>
            </w:r>
          </w:p>
        </w:tc>
      </w:tr>
    </w:tbl>
    <w:p w14:paraId="0A892930" w14:textId="77777777" w:rsidR="00077CA4" w:rsidRDefault="00077CA4" w:rsidP="00077CA4">
      <w:pPr>
        <w:pStyle w:val="Heading4"/>
        <w:numPr>
          <w:ilvl w:val="0"/>
          <w:numId w:val="0"/>
        </w:numPr>
        <w:spacing w:before="0" w:after="0"/>
        <w:ind w:left="864"/>
        <w:rPr>
          <w:rFonts w:eastAsia="SimSun" w:cs="Arial"/>
          <w:szCs w:val="24"/>
          <w:lang w:val="en-US" w:eastAsia="zh-CN"/>
        </w:rPr>
      </w:pPr>
    </w:p>
    <w:p w14:paraId="4AFDDF31" w14:textId="77777777" w:rsidR="00077CA4" w:rsidRPr="00B307B0" w:rsidRDefault="00077CA4" w:rsidP="00077CA4">
      <w:pPr>
        <w:pStyle w:val="Heading4"/>
        <w:tabs>
          <w:tab w:val="clear" w:pos="864"/>
          <w:tab w:val="num" w:pos="993"/>
        </w:tabs>
        <w:spacing w:before="0" w:after="0"/>
        <w:rPr>
          <w:rFonts w:eastAsia="SimSun" w:cs="Arial"/>
          <w:szCs w:val="24"/>
          <w:lang w:val="en-US" w:eastAsia="zh-CN"/>
        </w:rPr>
      </w:pPr>
      <w:proofErr w:type="spellStart"/>
      <w:r w:rsidRPr="00B307B0">
        <w:rPr>
          <w:rFonts w:eastAsia="SimSun" w:cs="Arial"/>
          <w:szCs w:val="24"/>
          <w:lang w:val="en-US" w:eastAsia="zh-CN"/>
        </w:rPr>
        <w:t>Spesifikasi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Field Data pada </w:t>
      </w:r>
      <w:proofErr w:type="spellStart"/>
      <w:r w:rsidRPr="00B307B0">
        <w:rPr>
          <w:rFonts w:eastAsia="SimSun" w:cs="Arial"/>
          <w:szCs w:val="24"/>
          <w:lang w:val="en-US" w:eastAsia="zh-CN"/>
        </w:rPr>
        <w:t>Layar</w:t>
      </w:r>
      <w:proofErr w:type="spellEnd"/>
      <w:r>
        <w:rPr>
          <w:rFonts w:eastAsia="SimSun" w:cs="Arial"/>
          <w:szCs w:val="24"/>
          <w:lang w:val="en-US" w:eastAsia="zh-CN"/>
        </w:rPr>
        <w:br/>
      </w:r>
    </w:p>
    <w:p w14:paraId="086842F4" w14:textId="0F5FF378" w:rsidR="00077CA4" w:rsidRPr="00CD6D09" w:rsidRDefault="00077CA4" w:rsidP="00077CA4">
      <w:pPr>
        <w:pStyle w:val="Caption"/>
        <w:keepNext/>
        <w:jc w:val="center"/>
        <w:rPr>
          <w:b w:val="0"/>
          <w:bCs/>
          <w:i/>
          <w:iCs/>
          <w:lang w:val="id-ID"/>
        </w:rPr>
      </w:pPr>
      <w:proofErr w:type="spellStart"/>
      <w:r w:rsidRPr="00CD6D09">
        <w:rPr>
          <w:b w:val="0"/>
          <w:bCs/>
          <w:i/>
          <w:iCs/>
        </w:rPr>
        <w:t>Tabel</w:t>
      </w:r>
      <w:proofErr w:type="spellEnd"/>
      <w:r w:rsidRPr="00CD6D09">
        <w:rPr>
          <w:b w:val="0"/>
          <w:bCs/>
          <w:i/>
          <w:iCs/>
        </w:rPr>
        <w:t xml:space="preserve"> </w:t>
      </w:r>
      <w:r w:rsidRPr="00CD6D09">
        <w:rPr>
          <w:b w:val="0"/>
          <w:bCs/>
          <w:i/>
          <w:iCs/>
        </w:rPr>
        <w:fldChar w:fldCharType="begin"/>
      </w:r>
      <w:r w:rsidRPr="00CD6D09">
        <w:rPr>
          <w:b w:val="0"/>
          <w:bCs/>
          <w:i/>
          <w:iCs/>
        </w:rPr>
        <w:instrText xml:space="preserve"> SEQ Tabel \* ARABIC </w:instrText>
      </w:r>
      <w:r w:rsidRPr="00CD6D09">
        <w:rPr>
          <w:b w:val="0"/>
          <w:bCs/>
          <w:i/>
          <w:iCs/>
        </w:rPr>
        <w:fldChar w:fldCharType="separate"/>
      </w:r>
      <w:r>
        <w:rPr>
          <w:b w:val="0"/>
          <w:bCs/>
          <w:i/>
          <w:iCs/>
          <w:noProof/>
        </w:rPr>
        <w:t>25</w:t>
      </w:r>
      <w:r w:rsidRPr="00CD6D09">
        <w:rPr>
          <w:b w:val="0"/>
          <w:bCs/>
          <w:i/>
          <w:iCs/>
        </w:rPr>
        <w:fldChar w:fldCharType="end"/>
      </w:r>
      <w:r w:rsidRPr="00CD6D09">
        <w:rPr>
          <w:b w:val="0"/>
          <w:bCs/>
          <w:i/>
          <w:iCs/>
          <w:lang w:val="id-ID"/>
        </w:rPr>
        <w:t xml:space="preserve"> Spesifikasi Field Data pada Layar</w:t>
      </w:r>
      <w:r>
        <w:rPr>
          <w:b w:val="0"/>
          <w:bCs/>
          <w:i/>
          <w:iCs/>
          <w:lang w:val="id-ID"/>
        </w:rPr>
        <w:t xml:space="preserve"> </w:t>
      </w:r>
      <w:r w:rsidRPr="0043243A">
        <w:rPr>
          <w:b w:val="0"/>
          <w:bCs/>
          <w:i/>
          <w:iCs/>
          <w:lang w:val="id-ID"/>
        </w:rPr>
        <w:t xml:space="preserve">- </w:t>
      </w:r>
      <w:r w:rsidR="00D3031E">
        <w:rPr>
          <w:b w:val="0"/>
          <w:bCs/>
          <w:i/>
          <w:iCs/>
          <w:lang w:val="en-US"/>
        </w:rPr>
        <w:t xml:space="preserve">Daftar </w:t>
      </w:r>
      <w:proofErr w:type="spellStart"/>
      <w:r w:rsidR="00D3031E">
        <w:rPr>
          <w:b w:val="0"/>
          <w:bCs/>
          <w:i/>
          <w:iCs/>
          <w:lang w:val="en-US"/>
        </w:rPr>
        <w:t>Cuti</w:t>
      </w:r>
      <w:proofErr w:type="spellEnd"/>
      <w:r w:rsidR="00D3031E">
        <w:rPr>
          <w:b w:val="0"/>
          <w:bCs/>
          <w:i/>
          <w:iCs/>
          <w:lang w:val="en-US"/>
        </w:rPr>
        <w:t xml:space="preserve"> </w:t>
      </w:r>
      <w:proofErr w:type="spellStart"/>
      <w:r w:rsidR="00D3031E">
        <w:rPr>
          <w:b w:val="0"/>
          <w:bCs/>
          <w:i/>
          <w:iCs/>
          <w:lang w:val="en-US"/>
        </w:rPr>
        <w:t>Pegawai</w:t>
      </w:r>
      <w:proofErr w:type="spellEnd"/>
    </w:p>
    <w:tbl>
      <w:tblPr>
        <w:tblW w:w="9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9"/>
        <w:gridCol w:w="1656"/>
        <w:gridCol w:w="1540"/>
        <w:gridCol w:w="828"/>
        <w:gridCol w:w="925"/>
        <w:gridCol w:w="987"/>
        <w:gridCol w:w="1438"/>
      </w:tblGrid>
      <w:tr w:rsidR="00077CA4" w:rsidRPr="00B307B0" w14:paraId="00EA535C" w14:textId="77777777" w:rsidTr="005E07FF">
        <w:tc>
          <w:tcPr>
            <w:tcW w:w="1719" w:type="dxa"/>
            <w:shd w:val="clear" w:color="auto" w:fill="CCCCCC"/>
            <w:vAlign w:val="center"/>
          </w:tcPr>
          <w:p w14:paraId="22DD508D" w14:textId="77777777" w:rsidR="00077CA4" w:rsidRPr="004F4A77" w:rsidRDefault="00077CA4" w:rsidP="00E672BD">
            <w:pPr>
              <w:spacing w:after="0" w:line="240" w:lineRule="auto"/>
              <w:jc w:val="center"/>
              <w:rPr>
                <w:rFonts w:eastAsia="SimSun"/>
                <w:b/>
                <w:bCs w:val="0"/>
                <w:lang w:val="en-US" w:eastAsia="zh-CN"/>
              </w:rPr>
            </w:pPr>
            <w:r w:rsidRPr="004F4A77">
              <w:rPr>
                <w:rFonts w:eastAsia="SimSun"/>
                <w:b/>
                <w:bCs w:val="0"/>
                <w:lang w:val="en-US" w:eastAsia="zh-CN"/>
              </w:rPr>
              <w:t>Label</w:t>
            </w:r>
          </w:p>
        </w:tc>
        <w:tc>
          <w:tcPr>
            <w:tcW w:w="1656" w:type="dxa"/>
            <w:shd w:val="clear" w:color="auto" w:fill="CCCCCC"/>
            <w:vAlign w:val="center"/>
          </w:tcPr>
          <w:p w14:paraId="1F67F6C2" w14:textId="77777777" w:rsidR="00077CA4" w:rsidRPr="004F4A77" w:rsidRDefault="00077CA4" w:rsidP="00E672BD">
            <w:pPr>
              <w:spacing w:after="0" w:line="240" w:lineRule="auto"/>
              <w:jc w:val="center"/>
              <w:rPr>
                <w:rFonts w:eastAsia="SimSun"/>
                <w:b/>
                <w:bCs w:val="0"/>
                <w:lang w:val="en-US" w:eastAsia="zh-CN"/>
              </w:rPr>
            </w:pPr>
            <w:r w:rsidRPr="004F4A77">
              <w:rPr>
                <w:rFonts w:eastAsia="SimSun"/>
                <w:b/>
                <w:bCs w:val="0"/>
                <w:lang w:val="en-US" w:eastAsia="zh-CN"/>
              </w:rPr>
              <w:t>Field</w:t>
            </w:r>
          </w:p>
        </w:tc>
        <w:tc>
          <w:tcPr>
            <w:tcW w:w="1540" w:type="dxa"/>
            <w:shd w:val="clear" w:color="auto" w:fill="CCCCCC"/>
            <w:vAlign w:val="center"/>
          </w:tcPr>
          <w:p w14:paraId="72723987" w14:textId="77777777" w:rsidR="00077CA4" w:rsidRPr="004F4A77" w:rsidRDefault="00077CA4" w:rsidP="00E672BD">
            <w:pPr>
              <w:spacing w:after="0" w:line="240" w:lineRule="auto"/>
              <w:jc w:val="center"/>
              <w:rPr>
                <w:rFonts w:eastAsia="SimSun"/>
                <w:b/>
                <w:bCs w:val="0"/>
                <w:lang w:val="en-US" w:eastAsia="zh-CN"/>
              </w:rPr>
            </w:pPr>
            <w:proofErr w:type="spellStart"/>
            <w:r w:rsidRPr="004F4A77">
              <w:rPr>
                <w:rFonts w:eastAsia="SimSun"/>
                <w:b/>
                <w:bCs w:val="0"/>
                <w:lang w:val="en-US" w:eastAsia="zh-CN"/>
              </w:rPr>
              <w:t>Tabel</w:t>
            </w:r>
            <w:proofErr w:type="spellEnd"/>
            <w:r w:rsidRPr="004F4A77">
              <w:rPr>
                <w:rFonts w:eastAsia="SimSun"/>
                <w:b/>
                <w:bCs w:val="0"/>
                <w:lang w:val="en-US" w:eastAsia="zh-CN"/>
              </w:rPr>
              <w:t>/Query</w:t>
            </w:r>
          </w:p>
        </w:tc>
        <w:tc>
          <w:tcPr>
            <w:tcW w:w="828" w:type="dxa"/>
            <w:shd w:val="clear" w:color="auto" w:fill="CCCCCC"/>
            <w:vAlign w:val="center"/>
          </w:tcPr>
          <w:p w14:paraId="2315F412" w14:textId="77777777" w:rsidR="00077CA4" w:rsidRPr="004F4A77" w:rsidRDefault="00077CA4" w:rsidP="00E672BD">
            <w:pPr>
              <w:spacing w:after="0" w:line="240" w:lineRule="auto"/>
              <w:jc w:val="center"/>
              <w:rPr>
                <w:rFonts w:eastAsia="SimSun"/>
                <w:b/>
                <w:bCs w:val="0"/>
                <w:lang w:val="en-US" w:eastAsia="zh-CN"/>
              </w:rPr>
            </w:pPr>
            <w:r w:rsidRPr="004F4A77">
              <w:rPr>
                <w:rFonts w:eastAsia="SimSun"/>
                <w:b/>
                <w:bCs w:val="0"/>
                <w:lang w:val="en-US" w:eastAsia="zh-CN"/>
              </w:rPr>
              <w:t>I/O</w:t>
            </w:r>
          </w:p>
        </w:tc>
        <w:tc>
          <w:tcPr>
            <w:tcW w:w="925" w:type="dxa"/>
            <w:shd w:val="clear" w:color="auto" w:fill="CCCCCC"/>
            <w:vAlign w:val="center"/>
          </w:tcPr>
          <w:p w14:paraId="1C410C1E" w14:textId="77777777" w:rsidR="00077CA4" w:rsidRPr="004F4A77" w:rsidRDefault="00077CA4" w:rsidP="00E672BD">
            <w:pPr>
              <w:spacing w:after="0" w:line="240" w:lineRule="auto"/>
              <w:jc w:val="center"/>
              <w:rPr>
                <w:rFonts w:eastAsia="SimSun"/>
                <w:b/>
                <w:bCs w:val="0"/>
                <w:lang w:val="en-US" w:eastAsia="zh-CN"/>
              </w:rPr>
            </w:pPr>
            <w:r w:rsidRPr="004F4A77">
              <w:rPr>
                <w:rFonts w:eastAsia="SimSun"/>
                <w:b/>
                <w:bCs w:val="0"/>
                <w:lang w:val="en-US" w:eastAsia="zh-CN"/>
              </w:rPr>
              <w:t>Format</w:t>
            </w:r>
          </w:p>
        </w:tc>
        <w:tc>
          <w:tcPr>
            <w:tcW w:w="987" w:type="dxa"/>
            <w:shd w:val="clear" w:color="auto" w:fill="CCCCCC"/>
            <w:vAlign w:val="center"/>
          </w:tcPr>
          <w:p w14:paraId="067A8982" w14:textId="77777777" w:rsidR="00077CA4" w:rsidRPr="004F4A77" w:rsidRDefault="00077CA4" w:rsidP="00E672BD">
            <w:pPr>
              <w:spacing w:after="0" w:line="240" w:lineRule="auto"/>
              <w:jc w:val="center"/>
              <w:rPr>
                <w:rFonts w:eastAsia="SimSun"/>
                <w:b/>
                <w:bCs w:val="0"/>
                <w:lang w:val="en-US" w:eastAsia="zh-CN"/>
              </w:rPr>
            </w:pPr>
            <w:proofErr w:type="spellStart"/>
            <w:r w:rsidRPr="004F4A77">
              <w:rPr>
                <w:rFonts w:eastAsia="SimSun"/>
                <w:b/>
                <w:bCs w:val="0"/>
                <w:lang w:val="en-US" w:eastAsia="zh-CN"/>
              </w:rPr>
              <w:t>Validasi</w:t>
            </w:r>
            <w:proofErr w:type="spellEnd"/>
          </w:p>
        </w:tc>
        <w:tc>
          <w:tcPr>
            <w:tcW w:w="1438" w:type="dxa"/>
            <w:shd w:val="clear" w:color="auto" w:fill="CCCCCC"/>
            <w:vAlign w:val="center"/>
          </w:tcPr>
          <w:p w14:paraId="25F9F2F4" w14:textId="77777777" w:rsidR="00077CA4" w:rsidRPr="004F4A77" w:rsidRDefault="00077CA4" w:rsidP="00E672BD">
            <w:pPr>
              <w:spacing w:after="0" w:line="240" w:lineRule="auto"/>
              <w:jc w:val="center"/>
              <w:rPr>
                <w:rFonts w:eastAsia="SimSun"/>
                <w:b/>
                <w:bCs w:val="0"/>
                <w:lang w:val="en-US" w:eastAsia="zh-CN"/>
              </w:rPr>
            </w:pPr>
            <w:proofErr w:type="spellStart"/>
            <w:r w:rsidRPr="004F4A77">
              <w:rPr>
                <w:rFonts w:eastAsia="SimSun"/>
                <w:b/>
                <w:bCs w:val="0"/>
                <w:lang w:val="en-US" w:eastAsia="zh-CN"/>
              </w:rPr>
              <w:t>Keterangan</w:t>
            </w:r>
            <w:proofErr w:type="spellEnd"/>
          </w:p>
        </w:tc>
      </w:tr>
      <w:tr w:rsidR="00077CA4" w:rsidRPr="00B307B0" w14:paraId="5421337F" w14:textId="77777777" w:rsidTr="005E07FF">
        <w:tc>
          <w:tcPr>
            <w:tcW w:w="1719" w:type="dxa"/>
            <w:vAlign w:val="center"/>
          </w:tcPr>
          <w:p w14:paraId="388CA64C" w14:textId="6BD27668" w:rsidR="00077CA4" w:rsidRPr="001B20A3" w:rsidRDefault="00077CA4" w:rsidP="00E672BD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r>
              <w:rPr>
                <w:rFonts w:eastAsia="SimSun"/>
                <w:lang w:eastAsia="zh-CN"/>
              </w:rPr>
              <w:t>txtNama</w:t>
            </w:r>
            <w:proofErr w:type="spellStart"/>
            <w:r w:rsidR="001B20A3">
              <w:rPr>
                <w:rFonts w:eastAsia="SimSun"/>
                <w:lang w:val="en-US" w:eastAsia="zh-CN"/>
              </w:rPr>
              <w:t>Pegawai</w:t>
            </w:r>
            <w:proofErr w:type="spellEnd"/>
          </w:p>
        </w:tc>
        <w:tc>
          <w:tcPr>
            <w:tcW w:w="1656" w:type="dxa"/>
            <w:vAlign w:val="center"/>
          </w:tcPr>
          <w:p w14:paraId="06D47C18" w14:textId="77777777" w:rsidR="00077CA4" w:rsidRPr="002E5A74" w:rsidRDefault="00077CA4" w:rsidP="00E672BD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nama_user</w:t>
            </w:r>
          </w:p>
        </w:tc>
        <w:tc>
          <w:tcPr>
            <w:tcW w:w="1540" w:type="dxa"/>
            <w:vAlign w:val="center"/>
          </w:tcPr>
          <w:p w14:paraId="20A9526D" w14:textId="533D0BF9" w:rsidR="00077CA4" w:rsidRPr="001B20A3" w:rsidRDefault="001B20A3" w:rsidP="00E672BD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proofErr w:type="spellStart"/>
            <w:r>
              <w:rPr>
                <w:rFonts w:eastAsia="SimSun"/>
                <w:lang w:val="en-US" w:eastAsia="zh-CN"/>
              </w:rPr>
              <w:t>TCuti</w:t>
            </w:r>
            <w:proofErr w:type="spellEnd"/>
          </w:p>
        </w:tc>
        <w:tc>
          <w:tcPr>
            <w:tcW w:w="828" w:type="dxa"/>
            <w:vAlign w:val="center"/>
          </w:tcPr>
          <w:p w14:paraId="1ACBF1CC" w14:textId="77777777" w:rsidR="00077CA4" w:rsidRPr="002E5A74" w:rsidRDefault="00077CA4" w:rsidP="00E672BD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Output</w:t>
            </w:r>
          </w:p>
        </w:tc>
        <w:tc>
          <w:tcPr>
            <w:tcW w:w="925" w:type="dxa"/>
            <w:vAlign w:val="center"/>
          </w:tcPr>
          <w:p w14:paraId="1D07DC8E" w14:textId="77777777" w:rsidR="00077CA4" w:rsidRPr="002E5A74" w:rsidRDefault="00077CA4" w:rsidP="00E672BD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-</w:t>
            </w:r>
          </w:p>
        </w:tc>
        <w:tc>
          <w:tcPr>
            <w:tcW w:w="987" w:type="dxa"/>
            <w:vAlign w:val="center"/>
          </w:tcPr>
          <w:p w14:paraId="51A4E4F7" w14:textId="77777777" w:rsidR="00077CA4" w:rsidRPr="007D243F" w:rsidRDefault="00077CA4" w:rsidP="00E672BD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r w:rsidRPr="007D243F">
              <w:rPr>
                <w:rFonts w:eastAsia="SimSun"/>
                <w:lang w:val="en-US" w:eastAsia="zh-CN"/>
              </w:rPr>
              <w:t>NOT NULL</w:t>
            </w:r>
          </w:p>
        </w:tc>
        <w:tc>
          <w:tcPr>
            <w:tcW w:w="1438" w:type="dxa"/>
            <w:vAlign w:val="center"/>
          </w:tcPr>
          <w:p w14:paraId="3DF0A61B" w14:textId="77777777" w:rsidR="00077CA4" w:rsidRPr="002E5A74" w:rsidRDefault="00077CA4" w:rsidP="00E672BD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Menampilkan nama dari user yang login pada system</w:t>
            </w:r>
          </w:p>
        </w:tc>
      </w:tr>
      <w:tr w:rsidR="00077CA4" w:rsidRPr="00B307B0" w14:paraId="387C843A" w14:textId="77777777" w:rsidTr="005E07FF">
        <w:tc>
          <w:tcPr>
            <w:tcW w:w="1719" w:type="dxa"/>
            <w:vAlign w:val="center"/>
          </w:tcPr>
          <w:p w14:paraId="18C1793D" w14:textId="77777777" w:rsidR="00077CA4" w:rsidRPr="001E75C5" w:rsidRDefault="00077CA4" w:rsidP="00E672BD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proofErr w:type="spellStart"/>
            <w:r>
              <w:rPr>
                <w:rFonts w:eastAsia="SimSun"/>
                <w:lang w:val="en-US" w:eastAsia="zh-CN"/>
              </w:rPr>
              <w:t>txtNIP</w:t>
            </w:r>
            <w:proofErr w:type="spellEnd"/>
          </w:p>
        </w:tc>
        <w:tc>
          <w:tcPr>
            <w:tcW w:w="1656" w:type="dxa"/>
            <w:vAlign w:val="center"/>
          </w:tcPr>
          <w:p w14:paraId="5154D46D" w14:textId="77777777" w:rsidR="00077CA4" w:rsidRPr="001D47C7" w:rsidRDefault="00077CA4" w:rsidP="00E672BD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jabatan</w:t>
            </w:r>
          </w:p>
        </w:tc>
        <w:tc>
          <w:tcPr>
            <w:tcW w:w="1540" w:type="dxa"/>
            <w:vAlign w:val="center"/>
          </w:tcPr>
          <w:p w14:paraId="3E664D70" w14:textId="3A32082F" w:rsidR="00077CA4" w:rsidRPr="001B20A3" w:rsidRDefault="001B20A3" w:rsidP="00E672BD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proofErr w:type="spellStart"/>
            <w:r>
              <w:rPr>
                <w:rFonts w:eastAsia="SimSun"/>
                <w:lang w:val="en-US" w:eastAsia="zh-CN"/>
              </w:rPr>
              <w:t>TCuti</w:t>
            </w:r>
            <w:proofErr w:type="spellEnd"/>
          </w:p>
        </w:tc>
        <w:tc>
          <w:tcPr>
            <w:tcW w:w="828" w:type="dxa"/>
            <w:vAlign w:val="center"/>
          </w:tcPr>
          <w:p w14:paraId="75B5947B" w14:textId="77777777" w:rsidR="00077CA4" w:rsidRPr="007D243F" w:rsidRDefault="00077CA4" w:rsidP="00E672BD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r w:rsidRPr="007D243F">
              <w:rPr>
                <w:rFonts w:eastAsia="SimSun"/>
                <w:lang w:val="en-US" w:eastAsia="zh-CN"/>
              </w:rPr>
              <w:t>Output</w:t>
            </w:r>
          </w:p>
        </w:tc>
        <w:tc>
          <w:tcPr>
            <w:tcW w:w="925" w:type="dxa"/>
            <w:vAlign w:val="center"/>
          </w:tcPr>
          <w:p w14:paraId="520E27DF" w14:textId="77777777" w:rsidR="00077CA4" w:rsidRPr="001D47C7" w:rsidRDefault="00077CA4" w:rsidP="00E672BD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-</w:t>
            </w:r>
          </w:p>
        </w:tc>
        <w:tc>
          <w:tcPr>
            <w:tcW w:w="987" w:type="dxa"/>
            <w:vAlign w:val="center"/>
          </w:tcPr>
          <w:p w14:paraId="041C7327" w14:textId="77777777" w:rsidR="00077CA4" w:rsidRPr="007D243F" w:rsidRDefault="00077CA4" w:rsidP="00E672BD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r w:rsidRPr="007D243F">
              <w:rPr>
                <w:rFonts w:eastAsia="SimSun"/>
                <w:lang w:val="en-US" w:eastAsia="zh-CN"/>
              </w:rPr>
              <w:t>NOT NULL</w:t>
            </w:r>
          </w:p>
        </w:tc>
        <w:tc>
          <w:tcPr>
            <w:tcW w:w="1438" w:type="dxa"/>
            <w:vAlign w:val="center"/>
          </w:tcPr>
          <w:p w14:paraId="527A4A2D" w14:textId="77777777" w:rsidR="00077CA4" w:rsidRPr="002E5A74" w:rsidRDefault="00077CA4" w:rsidP="00E672BD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Menampilkan jabatan dari user yang login ke system</w:t>
            </w:r>
          </w:p>
        </w:tc>
      </w:tr>
      <w:tr w:rsidR="00077CA4" w:rsidRPr="00B307B0" w14:paraId="06BC65AD" w14:textId="77777777" w:rsidTr="005E07FF">
        <w:tc>
          <w:tcPr>
            <w:tcW w:w="1719" w:type="dxa"/>
            <w:vAlign w:val="center"/>
          </w:tcPr>
          <w:p w14:paraId="1BE983C8" w14:textId="3638EFD2" w:rsidR="00077CA4" w:rsidRPr="001E75C5" w:rsidRDefault="001B20A3" w:rsidP="00E672BD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proofErr w:type="spellStart"/>
            <w:r>
              <w:rPr>
                <w:rFonts w:eastAsia="SimSun"/>
                <w:lang w:val="en-US" w:eastAsia="zh-CN"/>
              </w:rPr>
              <w:t>txtMulaiCuti</w:t>
            </w:r>
            <w:proofErr w:type="spellEnd"/>
          </w:p>
        </w:tc>
        <w:tc>
          <w:tcPr>
            <w:tcW w:w="1656" w:type="dxa"/>
            <w:vAlign w:val="center"/>
          </w:tcPr>
          <w:p w14:paraId="571E6E88" w14:textId="77777777" w:rsidR="00E672BD" w:rsidRDefault="001B20A3" w:rsidP="00E672BD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proofErr w:type="spellStart"/>
            <w:r>
              <w:rPr>
                <w:rFonts w:eastAsia="SimSun"/>
                <w:lang w:val="en-US" w:eastAsia="zh-CN"/>
              </w:rPr>
              <w:t>hari_tanggal</w:t>
            </w:r>
            <w:proofErr w:type="spellEnd"/>
            <w:r>
              <w:rPr>
                <w:rFonts w:eastAsia="SimSun"/>
                <w:lang w:val="en-US" w:eastAsia="zh-CN"/>
              </w:rPr>
              <w:t>_</w:t>
            </w:r>
          </w:p>
          <w:p w14:paraId="687159E8" w14:textId="44B461F3" w:rsidR="00077CA4" w:rsidRPr="001B20A3" w:rsidRDefault="001B20A3" w:rsidP="00E672BD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proofErr w:type="spellStart"/>
            <w:r>
              <w:rPr>
                <w:rFonts w:eastAsia="SimSun"/>
                <w:lang w:val="en-US" w:eastAsia="zh-CN"/>
              </w:rPr>
              <w:t>mulai_cuti</w:t>
            </w:r>
            <w:proofErr w:type="spellEnd"/>
          </w:p>
        </w:tc>
        <w:tc>
          <w:tcPr>
            <w:tcW w:w="1540" w:type="dxa"/>
            <w:vAlign w:val="center"/>
          </w:tcPr>
          <w:p w14:paraId="5F9319B5" w14:textId="164B69DD" w:rsidR="00077CA4" w:rsidRPr="001B20A3" w:rsidRDefault="001B20A3" w:rsidP="00E672BD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proofErr w:type="spellStart"/>
            <w:r>
              <w:rPr>
                <w:rFonts w:eastAsia="SimSun"/>
                <w:lang w:val="en-US" w:eastAsia="zh-CN"/>
              </w:rPr>
              <w:t>TCuti</w:t>
            </w:r>
            <w:proofErr w:type="spellEnd"/>
          </w:p>
        </w:tc>
        <w:tc>
          <w:tcPr>
            <w:tcW w:w="828" w:type="dxa"/>
            <w:vAlign w:val="center"/>
          </w:tcPr>
          <w:p w14:paraId="294E1B55" w14:textId="1AAB9D0B" w:rsidR="00077CA4" w:rsidRPr="00E672BD" w:rsidRDefault="00E672BD" w:rsidP="00E672BD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r>
              <w:rPr>
                <w:rFonts w:eastAsia="SimSun"/>
                <w:lang w:val="en-US" w:eastAsia="zh-CN"/>
              </w:rPr>
              <w:t>Output</w:t>
            </w:r>
          </w:p>
        </w:tc>
        <w:tc>
          <w:tcPr>
            <w:tcW w:w="925" w:type="dxa"/>
            <w:vAlign w:val="center"/>
          </w:tcPr>
          <w:p w14:paraId="347B58E8" w14:textId="45834DA5" w:rsidR="00077CA4" w:rsidRPr="00E672BD" w:rsidRDefault="00E672BD" w:rsidP="00E672BD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r>
              <w:rPr>
                <w:rFonts w:eastAsia="SimSun"/>
                <w:lang w:val="en-US" w:eastAsia="zh-CN"/>
              </w:rPr>
              <w:t>-</w:t>
            </w:r>
          </w:p>
        </w:tc>
        <w:tc>
          <w:tcPr>
            <w:tcW w:w="987" w:type="dxa"/>
            <w:vAlign w:val="center"/>
          </w:tcPr>
          <w:p w14:paraId="7B0E8BA1" w14:textId="5E4BE5E9" w:rsidR="00077CA4" w:rsidRPr="00E672BD" w:rsidRDefault="00E672BD" w:rsidP="00E672BD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r>
              <w:rPr>
                <w:rFonts w:eastAsia="SimSun"/>
                <w:lang w:val="en-US" w:eastAsia="zh-CN"/>
              </w:rPr>
              <w:t>NOT NULL</w:t>
            </w:r>
          </w:p>
        </w:tc>
        <w:tc>
          <w:tcPr>
            <w:tcW w:w="1438" w:type="dxa"/>
            <w:vAlign w:val="center"/>
          </w:tcPr>
          <w:p w14:paraId="780F8709" w14:textId="557971A5" w:rsidR="00077CA4" w:rsidRPr="00E672BD" w:rsidRDefault="00E672BD" w:rsidP="00E672BD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proofErr w:type="spellStart"/>
            <w:r>
              <w:rPr>
                <w:rFonts w:eastAsia="SimSun"/>
                <w:lang w:val="en-US" w:eastAsia="zh-CN"/>
              </w:rPr>
              <w:t>Menampilkan</w:t>
            </w:r>
            <w:proofErr w:type="spellEnd"/>
            <w:r>
              <w:rPr>
                <w:rFonts w:eastAsia="SimSun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lang w:val="en-US" w:eastAsia="zh-CN"/>
              </w:rPr>
              <w:t>tanggal</w:t>
            </w:r>
            <w:proofErr w:type="spellEnd"/>
            <w:r>
              <w:rPr>
                <w:rFonts w:eastAsia="SimSun"/>
                <w:lang w:val="en-US" w:eastAsia="zh-CN"/>
              </w:rPr>
              <w:t xml:space="preserve"> &amp; </w:t>
            </w:r>
            <w:proofErr w:type="spellStart"/>
            <w:r>
              <w:rPr>
                <w:rFonts w:eastAsia="SimSun"/>
                <w:lang w:val="en-US" w:eastAsia="zh-CN"/>
              </w:rPr>
              <w:t>hari</w:t>
            </w:r>
            <w:proofErr w:type="spellEnd"/>
            <w:r>
              <w:rPr>
                <w:rFonts w:eastAsia="SimSun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lang w:val="en-US" w:eastAsia="zh-CN"/>
              </w:rPr>
              <w:t>dari</w:t>
            </w:r>
            <w:proofErr w:type="spellEnd"/>
            <w:r>
              <w:rPr>
                <w:rFonts w:eastAsia="SimSun"/>
                <w:lang w:val="en-US" w:eastAsia="zh-CN"/>
              </w:rPr>
              <w:t xml:space="preserve"> user </w:t>
            </w:r>
            <w:proofErr w:type="spellStart"/>
            <w:r>
              <w:rPr>
                <w:rFonts w:eastAsia="SimSun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lang w:val="en-US" w:eastAsia="zh-CN"/>
              </w:rPr>
              <w:t xml:space="preserve"> </w:t>
            </w:r>
          </w:p>
        </w:tc>
      </w:tr>
      <w:tr w:rsidR="00077CA4" w:rsidRPr="00B307B0" w14:paraId="0BDBEDBC" w14:textId="77777777" w:rsidTr="005E07FF">
        <w:tc>
          <w:tcPr>
            <w:tcW w:w="1719" w:type="dxa"/>
            <w:vAlign w:val="center"/>
          </w:tcPr>
          <w:p w14:paraId="049545A3" w14:textId="0A9EA96A" w:rsidR="00077CA4" w:rsidRPr="005E07FF" w:rsidRDefault="005E07FF" w:rsidP="00E672BD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proofErr w:type="spellStart"/>
            <w:r>
              <w:rPr>
                <w:rFonts w:eastAsia="SimSun"/>
                <w:lang w:val="en-US" w:eastAsia="zh-CN"/>
              </w:rPr>
              <w:t>txtSelesaiCuti</w:t>
            </w:r>
            <w:proofErr w:type="spellEnd"/>
          </w:p>
        </w:tc>
        <w:tc>
          <w:tcPr>
            <w:tcW w:w="1656" w:type="dxa"/>
            <w:vAlign w:val="center"/>
          </w:tcPr>
          <w:p w14:paraId="158FAF80" w14:textId="77777777" w:rsidR="005E07FF" w:rsidRDefault="005E07FF" w:rsidP="005E07FF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proofErr w:type="spellStart"/>
            <w:r>
              <w:rPr>
                <w:rFonts w:eastAsia="SimSun"/>
                <w:lang w:val="en-US" w:eastAsia="zh-CN"/>
              </w:rPr>
              <w:t>hari_tanggal</w:t>
            </w:r>
            <w:proofErr w:type="spellEnd"/>
            <w:r>
              <w:rPr>
                <w:rFonts w:eastAsia="SimSun"/>
                <w:lang w:val="en-US" w:eastAsia="zh-CN"/>
              </w:rPr>
              <w:t>_</w:t>
            </w:r>
          </w:p>
          <w:p w14:paraId="6D9D42FF" w14:textId="42EAB574" w:rsidR="00077CA4" w:rsidRDefault="005E07FF" w:rsidP="005E07FF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/>
                <w:lang w:val="en-US" w:eastAsia="zh-CN"/>
              </w:rPr>
              <w:t>selesai_cuti</w:t>
            </w:r>
            <w:proofErr w:type="spellEnd"/>
          </w:p>
        </w:tc>
        <w:tc>
          <w:tcPr>
            <w:tcW w:w="1540" w:type="dxa"/>
            <w:vAlign w:val="center"/>
          </w:tcPr>
          <w:p w14:paraId="45202719" w14:textId="44EA640A" w:rsidR="00077CA4" w:rsidRPr="005E07FF" w:rsidRDefault="005E07FF" w:rsidP="00E672BD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proofErr w:type="spellStart"/>
            <w:r>
              <w:rPr>
                <w:rFonts w:eastAsia="SimSun"/>
                <w:lang w:val="en-US" w:eastAsia="zh-CN"/>
              </w:rPr>
              <w:t>TCuti</w:t>
            </w:r>
            <w:proofErr w:type="spellEnd"/>
          </w:p>
        </w:tc>
        <w:tc>
          <w:tcPr>
            <w:tcW w:w="828" w:type="dxa"/>
            <w:vAlign w:val="center"/>
          </w:tcPr>
          <w:p w14:paraId="7D88CAA9" w14:textId="4852766C" w:rsidR="00077CA4" w:rsidRPr="005E07FF" w:rsidRDefault="005E07FF" w:rsidP="00E672BD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r>
              <w:rPr>
                <w:rFonts w:eastAsia="SimSun"/>
                <w:lang w:val="en-US" w:eastAsia="zh-CN"/>
              </w:rPr>
              <w:t>Output</w:t>
            </w:r>
          </w:p>
        </w:tc>
        <w:tc>
          <w:tcPr>
            <w:tcW w:w="925" w:type="dxa"/>
            <w:vAlign w:val="center"/>
          </w:tcPr>
          <w:p w14:paraId="03D3BAC5" w14:textId="653DB9B0" w:rsidR="00077CA4" w:rsidRPr="005E07FF" w:rsidRDefault="005E07FF" w:rsidP="00E672BD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r>
              <w:rPr>
                <w:rFonts w:eastAsia="SimSun"/>
                <w:lang w:val="en-US" w:eastAsia="zh-CN"/>
              </w:rPr>
              <w:t>-</w:t>
            </w:r>
          </w:p>
        </w:tc>
        <w:tc>
          <w:tcPr>
            <w:tcW w:w="987" w:type="dxa"/>
            <w:vAlign w:val="center"/>
          </w:tcPr>
          <w:p w14:paraId="6CB0D754" w14:textId="674C806F" w:rsidR="00077CA4" w:rsidRPr="005E07FF" w:rsidRDefault="005E07FF" w:rsidP="00E672BD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r>
              <w:rPr>
                <w:rFonts w:eastAsia="SimSun"/>
                <w:lang w:val="en-US" w:eastAsia="zh-CN"/>
              </w:rPr>
              <w:t>NOT NULL</w:t>
            </w:r>
          </w:p>
        </w:tc>
        <w:tc>
          <w:tcPr>
            <w:tcW w:w="1438" w:type="dxa"/>
            <w:vAlign w:val="center"/>
          </w:tcPr>
          <w:p w14:paraId="5741A175" w14:textId="0E7CBA82" w:rsidR="00077CA4" w:rsidRDefault="005E07FF" w:rsidP="00E672BD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/>
                <w:lang w:val="en-US" w:eastAsia="zh-CN"/>
              </w:rPr>
              <w:t>Menampilkan</w:t>
            </w:r>
            <w:proofErr w:type="spellEnd"/>
            <w:r>
              <w:rPr>
                <w:rFonts w:eastAsia="SimSun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lang w:val="en-US" w:eastAsia="zh-CN"/>
              </w:rPr>
              <w:t>tanggal</w:t>
            </w:r>
            <w:proofErr w:type="spellEnd"/>
            <w:r>
              <w:rPr>
                <w:rFonts w:eastAsia="SimSun"/>
                <w:lang w:val="en-US" w:eastAsia="zh-CN"/>
              </w:rPr>
              <w:t xml:space="preserve"> &amp; </w:t>
            </w:r>
            <w:proofErr w:type="spellStart"/>
            <w:r>
              <w:rPr>
                <w:rFonts w:eastAsia="SimSun"/>
                <w:lang w:val="en-US" w:eastAsia="zh-CN"/>
              </w:rPr>
              <w:t>hari</w:t>
            </w:r>
            <w:proofErr w:type="spellEnd"/>
            <w:r>
              <w:rPr>
                <w:rFonts w:eastAsia="SimSun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lang w:val="en-US" w:eastAsia="zh-CN"/>
              </w:rPr>
              <w:t>dari</w:t>
            </w:r>
            <w:proofErr w:type="spellEnd"/>
            <w:r>
              <w:rPr>
                <w:rFonts w:eastAsia="SimSun"/>
                <w:lang w:val="en-US" w:eastAsia="zh-CN"/>
              </w:rPr>
              <w:t xml:space="preserve"> user </w:t>
            </w:r>
            <w:proofErr w:type="spellStart"/>
            <w:r>
              <w:rPr>
                <w:rFonts w:eastAsia="SimSun"/>
                <w:lang w:val="en-US" w:eastAsia="zh-CN"/>
              </w:rPr>
              <w:t>pegawai</w:t>
            </w:r>
            <w:proofErr w:type="spellEnd"/>
          </w:p>
        </w:tc>
      </w:tr>
      <w:tr w:rsidR="00077CA4" w:rsidRPr="00B307B0" w14:paraId="7B08D3F3" w14:textId="77777777" w:rsidTr="005E07FF">
        <w:tc>
          <w:tcPr>
            <w:tcW w:w="1719" w:type="dxa"/>
            <w:vAlign w:val="center"/>
          </w:tcPr>
          <w:p w14:paraId="0F3BEBD0" w14:textId="69E9E7DC" w:rsidR="00077CA4" w:rsidRPr="005E07FF" w:rsidRDefault="005E07FF" w:rsidP="00E672BD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proofErr w:type="spellStart"/>
            <w:r>
              <w:rPr>
                <w:rFonts w:eastAsia="SimSun"/>
                <w:lang w:val="en-US" w:eastAsia="zh-CN"/>
              </w:rPr>
              <w:t>txtStatus</w:t>
            </w:r>
            <w:proofErr w:type="spellEnd"/>
          </w:p>
        </w:tc>
        <w:tc>
          <w:tcPr>
            <w:tcW w:w="1656" w:type="dxa"/>
            <w:vAlign w:val="center"/>
          </w:tcPr>
          <w:p w14:paraId="08D24BFB" w14:textId="3B07C70C" w:rsidR="00077CA4" w:rsidRPr="005E07FF" w:rsidRDefault="005E07FF" w:rsidP="00E672BD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proofErr w:type="spellStart"/>
            <w:r>
              <w:rPr>
                <w:rFonts w:eastAsia="SimSun"/>
                <w:lang w:val="en-US" w:eastAsia="zh-CN"/>
              </w:rPr>
              <w:t>Status_cuti</w:t>
            </w:r>
            <w:proofErr w:type="spellEnd"/>
          </w:p>
        </w:tc>
        <w:tc>
          <w:tcPr>
            <w:tcW w:w="1540" w:type="dxa"/>
            <w:vAlign w:val="center"/>
          </w:tcPr>
          <w:p w14:paraId="06B97F41" w14:textId="15A34BAF" w:rsidR="00077CA4" w:rsidRPr="005E07FF" w:rsidRDefault="005E07FF" w:rsidP="00E672BD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proofErr w:type="spellStart"/>
            <w:r>
              <w:rPr>
                <w:rFonts w:eastAsia="SimSun"/>
                <w:lang w:val="en-US" w:eastAsia="zh-CN"/>
              </w:rPr>
              <w:t>TCuti</w:t>
            </w:r>
            <w:proofErr w:type="spellEnd"/>
          </w:p>
        </w:tc>
        <w:tc>
          <w:tcPr>
            <w:tcW w:w="828" w:type="dxa"/>
            <w:vAlign w:val="center"/>
          </w:tcPr>
          <w:p w14:paraId="15539464" w14:textId="799D0348" w:rsidR="00077CA4" w:rsidRPr="005E07FF" w:rsidRDefault="005E07FF" w:rsidP="00E672BD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r>
              <w:rPr>
                <w:rFonts w:eastAsia="SimSun"/>
                <w:lang w:val="en-US" w:eastAsia="zh-CN"/>
              </w:rPr>
              <w:t>Output</w:t>
            </w:r>
          </w:p>
        </w:tc>
        <w:tc>
          <w:tcPr>
            <w:tcW w:w="925" w:type="dxa"/>
            <w:vAlign w:val="center"/>
          </w:tcPr>
          <w:p w14:paraId="42708783" w14:textId="0B9EC554" w:rsidR="00077CA4" w:rsidRPr="005E07FF" w:rsidRDefault="00077CA4" w:rsidP="005E07F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</w:p>
        </w:tc>
        <w:tc>
          <w:tcPr>
            <w:tcW w:w="987" w:type="dxa"/>
            <w:vAlign w:val="center"/>
          </w:tcPr>
          <w:p w14:paraId="720B757E" w14:textId="645BDA47" w:rsidR="00077CA4" w:rsidRPr="005E07FF" w:rsidRDefault="005E07FF" w:rsidP="00E672BD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r>
              <w:rPr>
                <w:rFonts w:eastAsia="SimSun"/>
                <w:lang w:val="en-US" w:eastAsia="zh-CN"/>
              </w:rPr>
              <w:t>NOT NULL</w:t>
            </w:r>
          </w:p>
        </w:tc>
        <w:tc>
          <w:tcPr>
            <w:tcW w:w="1438" w:type="dxa"/>
            <w:vAlign w:val="center"/>
          </w:tcPr>
          <w:p w14:paraId="3CA758DC" w14:textId="3C52AFF7" w:rsidR="00077CA4" w:rsidRPr="005E07FF" w:rsidRDefault="005E07FF" w:rsidP="00E672BD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proofErr w:type="spellStart"/>
            <w:r>
              <w:rPr>
                <w:rFonts w:eastAsia="SimSun"/>
                <w:lang w:val="en-US" w:eastAsia="zh-CN"/>
              </w:rPr>
              <w:t>Menampilkan</w:t>
            </w:r>
            <w:proofErr w:type="spellEnd"/>
            <w:r>
              <w:rPr>
                <w:rFonts w:eastAsia="SimSun"/>
                <w:lang w:val="en-US" w:eastAsia="zh-CN"/>
              </w:rPr>
              <w:t xml:space="preserve"> status </w:t>
            </w:r>
            <w:proofErr w:type="spellStart"/>
            <w:r>
              <w:rPr>
                <w:rFonts w:eastAsia="SimSun"/>
                <w:lang w:val="en-US" w:eastAsia="zh-CN"/>
              </w:rPr>
              <w:t>cuti</w:t>
            </w:r>
            <w:proofErr w:type="spellEnd"/>
            <w:r>
              <w:rPr>
                <w:rFonts w:eastAsia="SimSun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lang w:val="en-US" w:eastAsia="zh-CN"/>
              </w:rPr>
              <w:t>pegawai</w:t>
            </w:r>
            <w:proofErr w:type="spellEnd"/>
          </w:p>
        </w:tc>
      </w:tr>
      <w:tr w:rsidR="005E07FF" w:rsidRPr="00B307B0" w14:paraId="621CC506" w14:textId="77777777" w:rsidTr="005E07FF">
        <w:tc>
          <w:tcPr>
            <w:tcW w:w="1719" w:type="dxa"/>
            <w:vAlign w:val="center"/>
          </w:tcPr>
          <w:p w14:paraId="1CB7FDED" w14:textId="1D79A695" w:rsidR="005E07FF" w:rsidRPr="005E07FF" w:rsidRDefault="005E07FF" w:rsidP="005E07FF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proofErr w:type="spellStart"/>
            <w:r>
              <w:rPr>
                <w:rFonts w:eastAsia="SimSun"/>
                <w:lang w:val="en-US" w:eastAsia="zh-CN"/>
              </w:rPr>
              <w:t>txtKeterangan</w:t>
            </w:r>
            <w:proofErr w:type="spellEnd"/>
          </w:p>
        </w:tc>
        <w:tc>
          <w:tcPr>
            <w:tcW w:w="1656" w:type="dxa"/>
            <w:vAlign w:val="center"/>
          </w:tcPr>
          <w:p w14:paraId="59952F42" w14:textId="0D04FD99" w:rsidR="005E07FF" w:rsidRPr="005E07FF" w:rsidRDefault="005E07FF" w:rsidP="005E07FF">
            <w:pPr>
              <w:spacing w:after="0" w:line="240" w:lineRule="auto"/>
              <w:jc w:val="center"/>
              <w:rPr>
                <w:rFonts w:eastAsia="SimSun"/>
                <w:lang w:val="en-US" w:eastAsia="zh-CN"/>
              </w:rPr>
            </w:pPr>
            <w:proofErr w:type="spellStart"/>
            <w:r>
              <w:rPr>
                <w:rFonts w:eastAsia="SimSun"/>
                <w:lang w:val="en-US" w:eastAsia="zh-CN"/>
              </w:rPr>
              <w:t>keterangan</w:t>
            </w:r>
            <w:proofErr w:type="spellEnd"/>
          </w:p>
        </w:tc>
        <w:tc>
          <w:tcPr>
            <w:tcW w:w="1540" w:type="dxa"/>
            <w:vAlign w:val="center"/>
          </w:tcPr>
          <w:p w14:paraId="4B42DFBA" w14:textId="228F2EDF" w:rsidR="005E07FF" w:rsidRDefault="005E07FF" w:rsidP="005E07FF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/>
                <w:lang w:val="en-US" w:eastAsia="zh-CN"/>
              </w:rPr>
              <w:t>TCuti</w:t>
            </w:r>
            <w:proofErr w:type="spellEnd"/>
          </w:p>
        </w:tc>
        <w:tc>
          <w:tcPr>
            <w:tcW w:w="828" w:type="dxa"/>
            <w:vAlign w:val="center"/>
          </w:tcPr>
          <w:p w14:paraId="5F8DB9DC" w14:textId="6A05E425" w:rsidR="005E07FF" w:rsidRDefault="005E07FF" w:rsidP="005E07FF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val="en-US" w:eastAsia="zh-CN"/>
              </w:rPr>
              <w:t>Output</w:t>
            </w:r>
          </w:p>
        </w:tc>
        <w:tc>
          <w:tcPr>
            <w:tcW w:w="925" w:type="dxa"/>
            <w:vAlign w:val="center"/>
          </w:tcPr>
          <w:p w14:paraId="5B201E36" w14:textId="3813EC19" w:rsidR="005E07FF" w:rsidRDefault="005E07FF" w:rsidP="005E07FF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987" w:type="dxa"/>
            <w:vAlign w:val="center"/>
          </w:tcPr>
          <w:p w14:paraId="7A33F008" w14:textId="7F0E560D" w:rsidR="005E07FF" w:rsidRDefault="005E07FF" w:rsidP="005E07FF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/>
                <w:lang w:val="en-US" w:eastAsia="zh-CN"/>
              </w:rPr>
              <w:t>NOT NULL</w:t>
            </w:r>
          </w:p>
        </w:tc>
        <w:tc>
          <w:tcPr>
            <w:tcW w:w="1438" w:type="dxa"/>
            <w:vAlign w:val="center"/>
          </w:tcPr>
          <w:p w14:paraId="358C4AC2" w14:textId="6D73DAE2" w:rsidR="005E07FF" w:rsidRDefault="005E07FF" w:rsidP="005E07FF">
            <w:pPr>
              <w:spacing w:after="0" w:line="240" w:lineRule="auto"/>
              <w:jc w:val="center"/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/>
                <w:lang w:val="en-US" w:eastAsia="zh-CN"/>
              </w:rPr>
              <w:t>Menampilkan</w:t>
            </w:r>
            <w:proofErr w:type="spellEnd"/>
            <w:r>
              <w:rPr>
                <w:rFonts w:eastAsia="SimSun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lang w:val="en-US" w:eastAsia="zh-CN"/>
              </w:rPr>
              <w:t>keterangan</w:t>
            </w:r>
            <w:proofErr w:type="spellEnd"/>
            <w:r>
              <w:rPr>
                <w:rFonts w:eastAsia="SimSun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lang w:val="en-US" w:eastAsia="zh-CN"/>
              </w:rPr>
              <w:t>cuti</w:t>
            </w:r>
            <w:proofErr w:type="spellEnd"/>
            <w:r>
              <w:rPr>
                <w:rFonts w:eastAsia="SimSun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lang w:val="en-US" w:eastAsia="zh-CN"/>
              </w:rPr>
              <w:t>pegawai</w:t>
            </w:r>
            <w:proofErr w:type="spellEnd"/>
          </w:p>
        </w:tc>
      </w:tr>
    </w:tbl>
    <w:p w14:paraId="07FD6914" w14:textId="1FB4D6EB" w:rsidR="00586731" w:rsidRDefault="00586731" w:rsidP="00586731">
      <w:pPr>
        <w:pStyle w:val="Heading4"/>
        <w:numPr>
          <w:ilvl w:val="0"/>
          <w:numId w:val="0"/>
        </w:numPr>
        <w:spacing w:before="0" w:after="0"/>
        <w:rPr>
          <w:rFonts w:eastAsia="SimSun" w:cs="Arial"/>
          <w:szCs w:val="24"/>
          <w:lang w:val="en-US" w:eastAsia="zh-CN"/>
        </w:rPr>
      </w:pPr>
    </w:p>
    <w:p w14:paraId="77A5C71D" w14:textId="5E264536" w:rsidR="00586731" w:rsidRDefault="00586731" w:rsidP="00586731">
      <w:pPr>
        <w:rPr>
          <w:lang w:val="en-US" w:eastAsia="zh-CN"/>
        </w:rPr>
      </w:pPr>
    </w:p>
    <w:p w14:paraId="7D39FEEE" w14:textId="77777777" w:rsidR="00586731" w:rsidRPr="00586731" w:rsidRDefault="00586731" w:rsidP="00586731">
      <w:pPr>
        <w:rPr>
          <w:lang w:val="en-US" w:eastAsia="zh-CN"/>
        </w:rPr>
      </w:pPr>
    </w:p>
    <w:p w14:paraId="04BF5B23" w14:textId="62EEC293" w:rsidR="00077CA4" w:rsidRDefault="00077CA4" w:rsidP="00077CA4">
      <w:pPr>
        <w:pStyle w:val="Heading4"/>
        <w:tabs>
          <w:tab w:val="clear" w:pos="864"/>
          <w:tab w:val="num" w:pos="993"/>
        </w:tabs>
        <w:spacing w:before="0" w:after="0"/>
        <w:rPr>
          <w:rFonts w:eastAsia="SimSun" w:cs="Arial"/>
          <w:szCs w:val="24"/>
          <w:lang w:val="en-US" w:eastAsia="zh-CN"/>
        </w:rPr>
      </w:pPr>
      <w:proofErr w:type="spellStart"/>
      <w:r w:rsidRPr="00B307B0">
        <w:rPr>
          <w:rFonts w:eastAsia="SimSun" w:cs="Arial"/>
          <w:szCs w:val="24"/>
          <w:lang w:val="en-US" w:eastAsia="zh-CN"/>
        </w:rPr>
        <w:lastRenderedPageBreak/>
        <w:t>Spesifikasi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Function Key/</w:t>
      </w:r>
      <w:proofErr w:type="spellStart"/>
      <w:r w:rsidRPr="00B307B0">
        <w:rPr>
          <w:rFonts w:eastAsia="SimSun" w:cs="Arial"/>
          <w:szCs w:val="24"/>
          <w:lang w:val="en-US" w:eastAsia="zh-CN"/>
        </w:rPr>
        <w:t>Objek-Objek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Pada </w:t>
      </w:r>
      <w:proofErr w:type="spellStart"/>
      <w:r w:rsidRPr="00B307B0">
        <w:rPr>
          <w:rFonts w:eastAsia="SimSun" w:cs="Arial"/>
          <w:szCs w:val="24"/>
          <w:lang w:val="en-US" w:eastAsia="zh-CN"/>
        </w:rPr>
        <w:t>Layar</w:t>
      </w:r>
      <w:proofErr w:type="spellEnd"/>
    </w:p>
    <w:p w14:paraId="7CAB6906" w14:textId="58AC1ECB" w:rsidR="00586731" w:rsidRPr="00586731" w:rsidRDefault="00586731" w:rsidP="00586731">
      <w:pPr>
        <w:ind w:left="864"/>
        <w:rPr>
          <w:lang w:val="en-US" w:eastAsia="zh-CN"/>
        </w:rPr>
      </w:pPr>
      <w:proofErr w:type="spellStart"/>
      <w:r>
        <w:rPr>
          <w:lang w:val="en-US" w:eastAsia="zh-CN"/>
        </w:rPr>
        <w:t>Tidak</w:t>
      </w:r>
      <w:proofErr w:type="spellEnd"/>
      <w:r>
        <w:rPr>
          <w:lang w:val="en-US" w:eastAsia="zh-CN"/>
        </w:rPr>
        <w:t xml:space="preserve"> Ada Function Key</w:t>
      </w:r>
    </w:p>
    <w:p w14:paraId="61841A8A" w14:textId="6E30D881" w:rsidR="00077CA4" w:rsidRDefault="00077CA4" w:rsidP="00586731">
      <w:pPr>
        <w:pStyle w:val="Heading4"/>
        <w:numPr>
          <w:ilvl w:val="0"/>
          <w:numId w:val="0"/>
        </w:numPr>
        <w:spacing w:before="0" w:after="0"/>
        <w:rPr>
          <w:rFonts w:eastAsia="SimSun" w:cs="Arial"/>
          <w:szCs w:val="24"/>
          <w:lang w:val="en-US" w:eastAsia="zh-CN"/>
        </w:rPr>
      </w:pPr>
      <w:bookmarkStart w:id="145" w:name="_GoBack"/>
      <w:bookmarkEnd w:id="145"/>
    </w:p>
    <w:p w14:paraId="23FB0AD5" w14:textId="77777777" w:rsidR="00077CA4" w:rsidRPr="00970531" w:rsidRDefault="00077CA4" w:rsidP="00077CA4">
      <w:pPr>
        <w:pStyle w:val="Heading4"/>
        <w:tabs>
          <w:tab w:val="clear" w:pos="864"/>
          <w:tab w:val="num" w:pos="993"/>
        </w:tabs>
        <w:spacing w:before="0" w:after="0"/>
        <w:rPr>
          <w:rFonts w:eastAsia="SimSun" w:cs="Arial"/>
          <w:szCs w:val="24"/>
          <w:lang w:val="en-US" w:eastAsia="zh-CN"/>
        </w:rPr>
      </w:pPr>
      <w:proofErr w:type="spellStart"/>
      <w:r w:rsidRPr="00B307B0">
        <w:rPr>
          <w:rFonts w:eastAsia="SimSun" w:cs="Arial"/>
          <w:szCs w:val="24"/>
          <w:lang w:val="en-US" w:eastAsia="zh-CN"/>
        </w:rPr>
        <w:t>Spesifikasi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</w:t>
      </w:r>
      <w:proofErr w:type="spellStart"/>
      <w:r w:rsidRPr="00B307B0">
        <w:rPr>
          <w:rFonts w:eastAsia="SimSun" w:cs="Arial"/>
          <w:szCs w:val="24"/>
          <w:lang w:val="en-US" w:eastAsia="zh-CN"/>
        </w:rPr>
        <w:t>Layar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</w:t>
      </w:r>
      <w:proofErr w:type="spellStart"/>
      <w:r w:rsidRPr="00B307B0">
        <w:rPr>
          <w:rFonts w:eastAsia="SimSun" w:cs="Arial"/>
          <w:szCs w:val="24"/>
          <w:lang w:val="en-US" w:eastAsia="zh-CN"/>
        </w:rPr>
        <w:t>Pesan</w:t>
      </w:r>
      <w:proofErr w:type="spellEnd"/>
    </w:p>
    <w:p w14:paraId="70DB5A07" w14:textId="6D221755" w:rsidR="00077CA4" w:rsidRPr="004C6E52" w:rsidRDefault="00077CA4" w:rsidP="00077CA4">
      <w:pPr>
        <w:pStyle w:val="Caption"/>
        <w:keepNext/>
        <w:jc w:val="center"/>
        <w:rPr>
          <w:b w:val="0"/>
          <w:bCs/>
          <w:i/>
          <w:iCs/>
          <w:lang w:val="id-ID"/>
        </w:rPr>
      </w:pPr>
      <w:proofErr w:type="spellStart"/>
      <w:r w:rsidRPr="004C6E52">
        <w:rPr>
          <w:b w:val="0"/>
          <w:bCs/>
          <w:i/>
          <w:iCs/>
        </w:rPr>
        <w:t>Tabel</w:t>
      </w:r>
      <w:proofErr w:type="spellEnd"/>
      <w:r w:rsidRPr="004C6E52">
        <w:rPr>
          <w:b w:val="0"/>
          <w:bCs/>
          <w:i/>
          <w:iCs/>
        </w:rPr>
        <w:t xml:space="preserve"> </w:t>
      </w:r>
      <w:r w:rsidRPr="004C6E52">
        <w:rPr>
          <w:b w:val="0"/>
          <w:bCs/>
          <w:i/>
          <w:iCs/>
        </w:rPr>
        <w:fldChar w:fldCharType="begin"/>
      </w:r>
      <w:r w:rsidRPr="004C6E52">
        <w:rPr>
          <w:b w:val="0"/>
          <w:bCs/>
          <w:i/>
          <w:iCs/>
        </w:rPr>
        <w:instrText xml:space="preserve"> SEQ Tabel \* ARABIC </w:instrText>
      </w:r>
      <w:r w:rsidRPr="004C6E52">
        <w:rPr>
          <w:b w:val="0"/>
          <w:bCs/>
          <w:i/>
          <w:iCs/>
        </w:rPr>
        <w:fldChar w:fldCharType="separate"/>
      </w:r>
      <w:r>
        <w:rPr>
          <w:b w:val="0"/>
          <w:bCs/>
          <w:i/>
          <w:iCs/>
          <w:noProof/>
        </w:rPr>
        <w:t>27</w:t>
      </w:r>
      <w:r w:rsidRPr="004C6E52">
        <w:rPr>
          <w:b w:val="0"/>
          <w:bCs/>
          <w:i/>
          <w:iCs/>
        </w:rPr>
        <w:fldChar w:fldCharType="end"/>
      </w:r>
      <w:r w:rsidRPr="004C6E52">
        <w:rPr>
          <w:b w:val="0"/>
          <w:bCs/>
          <w:i/>
          <w:iCs/>
          <w:lang w:val="id-ID"/>
        </w:rPr>
        <w:t xml:space="preserve"> Spesifikasi Layar Pesan</w:t>
      </w:r>
      <w:r>
        <w:rPr>
          <w:b w:val="0"/>
          <w:bCs/>
          <w:i/>
          <w:iCs/>
          <w:lang w:val="id-ID"/>
        </w:rPr>
        <w:t xml:space="preserve"> </w:t>
      </w:r>
      <w:r w:rsidRPr="0043243A">
        <w:rPr>
          <w:b w:val="0"/>
          <w:bCs/>
          <w:i/>
          <w:iCs/>
          <w:lang w:val="id-ID"/>
        </w:rPr>
        <w:t xml:space="preserve">- </w:t>
      </w:r>
      <w:r w:rsidR="00D3031E">
        <w:rPr>
          <w:b w:val="0"/>
          <w:bCs/>
          <w:i/>
          <w:iCs/>
          <w:lang w:val="en-US"/>
        </w:rPr>
        <w:t xml:space="preserve">Daftar </w:t>
      </w:r>
      <w:proofErr w:type="spellStart"/>
      <w:r w:rsidR="00D3031E">
        <w:rPr>
          <w:b w:val="0"/>
          <w:bCs/>
          <w:i/>
          <w:iCs/>
          <w:lang w:val="en-US"/>
        </w:rPr>
        <w:t>Cuti</w:t>
      </w:r>
      <w:proofErr w:type="spellEnd"/>
      <w:r w:rsidR="00D3031E">
        <w:rPr>
          <w:b w:val="0"/>
          <w:bCs/>
          <w:i/>
          <w:iCs/>
          <w:lang w:val="en-US"/>
        </w:rPr>
        <w:t xml:space="preserve"> </w:t>
      </w:r>
      <w:proofErr w:type="spellStart"/>
      <w:r w:rsidR="00D3031E">
        <w:rPr>
          <w:b w:val="0"/>
          <w:bCs/>
          <w:i/>
          <w:iCs/>
          <w:lang w:val="en-US"/>
        </w:rPr>
        <w:t>Pegawai</w:t>
      </w:r>
      <w:proofErr w:type="spellEnd"/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4"/>
        <w:gridCol w:w="2572"/>
        <w:gridCol w:w="5235"/>
      </w:tblGrid>
      <w:tr w:rsidR="00077CA4" w:rsidRPr="00B307B0" w14:paraId="1AF3DE42" w14:textId="77777777" w:rsidTr="00E672BD">
        <w:tc>
          <w:tcPr>
            <w:tcW w:w="1294" w:type="dxa"/>
            <w:shd w:val="clear" w:color="auto" w:fill="CCCCCC"/>
          </w:tcPr>
          <w:p w14:paraId="2A19B7C7" w14:textId="77777777" w:rsidR="00077CA4" w:rsidRPr="00970531" w:rsidRDefault="00077CA4" w:rsidP="00E672BD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970531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Id_Pesan</w:t>
            </w:r>
            <w:proofErr w:type="spellEnd"/>
          </w:p>
        </w:tc>
        <w:tc>
          <w:tcPr>
            <w:tcW w:w="2572" w:type="dxa"/>
            <w:shd w:val="clear" w:color="auto" w:fill="CCCCCC"/>
          </w:tcPr>
          <w:p w14:paraId="37AC233D" w14:textId="77777777" w:rsidR="00077CA4" w:rsidRPr="00970531" w:rsidRDefault="00077CA4" w:rsidP="00E672BD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970531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Waktu </w:t>
            </w:r>
            <w:proofErr w:type="spellStart"/>
            <w:r w:rsidRPr="00970531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Kemunculan</w:t>
            </w:r>
            <w:proofErr w:type="spellEnd"/>
          </w:p>
        </w:tc>
        <w:tc>
          <w:tcPr>
            <w:tcW w:w="5235" w:type="dxa"/>
            <w:shd w:val="clear" w:color="auto" w:fill="CCCCCC"/>
          </w:tcPr>
          <w:p w14:paraId="61D09BBF" w14:textId="77777777" w:rsidR="00077CA4" w:rsidRPr="00970531" w:rsidRDefault="00077CA4" w:rsidP="00E672BD">
            <w:pPr>
              <w:spacing w:after="0" w:line="240" w:lineRule="auto"/>
              <w:jc w:val="center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970531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Isi </w:t>
            </w:r>
            <w:proofErr w:type="spellStart"/>
            <w:r w:rsidRPr="00970531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Pesan</w:t>
            </w:r>
            <w:proofErr w:type="spellEnd"/>
          </w:p>
        </w:tc>
      </w:tr>
      <w:tr w:rsidR="00077CA4" w:rsidRPr="00B307B0" w14:paraId="67E17288" w14:textId="77777777" w:rsidTr="00E672BD">
        <w:tc>
          <w:tcPr>
            <w:tcW w:w="1294" w:type="dxa"/>
            <w:vAlign w:val="center"/>
          </w:tcPr>
          <w:p w14:paraId="18A244B9" w14:textId="77777777" w:rsidR="00077CA4" w:rsidRPr="00970531" w:rsidRDefault="00077CA4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>LP-9</w:t>
            </w:r>
          </w:p>
        </w:tc>
        <w:tc>
          <w:tcPr>
            <w:tcW w:w="2572" w:type="dxa"/>
          </w:tcPr>
          <w:p w14:paraId="24333045" w14:textId="77777777" w:rsidR="00077CA4" w:rsidRPr="00970531" w:rsidRDefault="00077CA4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Saat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peng-inputan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baru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dilakukan</w:t>
            </w:r>
            <w:proofErr w:type="spellEnd"/>
          </w:p>
        </w:tc>
        <w:tc>
          <w:tcPr>
            <w:tcW w:w="5235" w:type="dxa"/>
            <w:vAlign w:val="center"/>
          </w:tcPr>
          <w:p w14:paraId="5ACF9058" w14:textId="77777777" w:rsidR="00077CA4" w:rsidRPr="00970531" w:rsidRDefault="00077CA4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Data user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ditambahkan</w:t>
            </w:r>
            <w:proofErr w:type="spellEnd"/>
          </w:p>
        </w:tc>
      </w:tr>
      <w:tr w:rsidR="00077CA4" w:rsidRPr="00B307B0" w14:paraId="2F26899D" w14:textId="77777777" w:rsidTr="00E672BD">
        <w:tc>
          <w:tcPr>
            <w:tcW w:w="1294" w:type="dxa"/>
            <w:vAlign w:val="center"/>
          </w:tcPr>
          <w:p w14:paraId="4EF3C131" w14:textId="77777777" w:rsidR="00077CA4" w:rsidRPr="00970531" w:rsidRDefault="00077CA4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>LP-10</w:t>
            </w:r>
          </w:p>
        </w:tc>
        <w:tc>
          <w:tcPr>
            <w:tcW w:w="2572" w:type="dxa"/>
          </w:tcPr>
          <w:p w14:paraId="78476351" w14:textId="77777777" w:rsidR="00077CA4" w:rsidRPr="00970531" w:rsidRDefault="00077CA4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Saat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peng-inputan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baru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gagal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dilakukan</w:t>
            </w:r>
            <w:proofErr w:type="spellEnd"/>
          </w:p>
        </w:tc>
        <w:tc>
          <w:tcPr>
            <w:tcW w:w="5235" w:type="dxa"/>
            <w:vAlign w:val="center"/>
          </w:tcPr>
          <w:p w14:paraId="65BA178E" w14:textId="77777777" w:rsidR="00077CA4" w:rsidRPr="00970531" w:rsidRDefault="00077CA4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Data user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gagal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ditambahkan</w:t>
            </w:r>
            <w:proofErr w:type="spellEnd"/>
          </w:p>
        </w:tc>
      </w:tr>
      <w:tr w:rsidR="00077CA4" w:rsidRPr="00B307B0" w14:paraId="2586AF80" w14:textId="77777777" w:rsidTr="00E672BD">
        <w:tc>
          <w:tcPr>
            <w:tcW w:w="1294" w:type="dxa"/>
            <w:vAlign w:val="center"/>
          </w:tcPr>
          <w:p w14:paraId="747A1C81" w14:textId="77777777" w:rsidR="00077CA4" w:rsidRPr="00970531" w:rsidRDefault="00077CA4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>LP-11</w:t>
            </w:r>
          </w:p>
        </w:tc>
        <w:tc>
          <w:tcPr>
            <w:tcW w:w="2572" w:type="dxa"/>
          </w:tcPr>
          <w:p w14:paraId="0BA48437" w14:textId="77777777" w:rsidR="00077CA4" w:rsidRPr="00970531" w:rsidRDefault="00077CA4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Saat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edit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dilakukan</w:t>
            </w:r>
            <w:proofErr w:type="spellEnd"/>
          </w:p>
        </w:tc>
        <w:tc>
          <w:tcPr>
            <w:tcW w:w="5235" w:type="dxa"/>
            <w:vAlign w:val="center"/>
          </w:tcPr>
          <w:p w14:paraId="4170F57E" w14:textId="77777777" w:rsidR="00077CA4" w:rsidRPr="00970531" w:rsidRDefault="00077CA4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Data user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diubah</w:t>
            </w:r>
            <w:proofErr w:type="spellEnd"/>
          </w:p>
        </w:tc>
      </w:tr>
      <w:tr w:rsidR="00077CA4" w:rsidRPr="00B307B0" w14:paraId="0B643C4E" w14:textId="77777777" w:rsidTr="00E672BD">
        <w:tc>
          <w:tcPr>
            <w:tcW w:w="1294" w:type="dxa"/>
            <w:vAlign w:val="center"/>
          </w:tcPr>
          <w:p w14:paraId="3B079B57" w14:textId="77777777" w:rsidR="00077CA4" w:rsidRDefault="00077CA4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>LP-12</w:t>
            </w:r>
          </w:p>
        </w:tc>
        <w:tc>
          <w:tcPr>
            <w:tcW w:w="2572" w:type="dxa"/>
          </w:tcPr>
          <w:p w14:paraId="2DDF2A47" w14:textId="77777777" w:rsidR="00077CA4" w:rsidRDefault="00077CA4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Saat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edit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gagal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dilakukan</w:t>
            </w:r>
            <w:proofErr w:type="spellEnd"/>
          </w:p>
        </w:tc>
        <w:tc>
          <w:tcPr>
            <w:tcW w:w="5235" w:type="dxa"/>
            <w:vAlign w:val="center"/>
          </w:tcPr>
          <w:p w14:paraId="6565BF2E" w14:textId="77777777" w:rsidR="00077CA4" w:rsidRDefault="00077CA4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Data user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gagal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diubah</w:t>
            </w:r>
            <w:proofErr w:type="spellEnd"/>
          </w:p>
        </w:tc>
      </w:tr>
      <w:tr w:rsidR="00077CA4" w:rsidRPr="00B307B0" w14:paraId="24FFC48B" w14:textId="77777777" w:rsidTr="00E672BD">
        <w:tc>
          <w:tcPr>
            <w:tcW w:w="1294" w:type="dxa"/>
            <w:vAlign w:val="center"/>
          </w:tcPr>
          <w:p w14:paraId="1F6A21BA" w14:textId="77777777" w:rsidR="00077CA4" w:rsidRDefault="00077CA4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>LP-13</w:t>
            </w:r>
          </w:p>
        </w:tc>
        <w:tc>
          <w:tcPr>
            <w:tcW w:w="2572" w:type="dxa"/>
          </w:tcPr>
          <w:p w14:paraId="459CA88C" w14:textId="77777777" w:rsidR="00077CA4" w:rsidRDefault="00077CA4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Saat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delete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dilakukan</w:t>
            </w:r>
            <w:proofErr w:type="spellEnd"/>
          </w:p>
        </w:tc>
        <w:tc>
          <w:tcPr>
            <w:tcW w:w="5235" w:type="dxa"/>
            <w:vAlign w:val="center"/>
          </w:tcPr>
          <w:p w14:paraId="25FAE3BE" w14:textId="77777777" w:rsidR="00077CA4" w:rsidRDefault="00077CA4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Data user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dihapus</w:t>
            </w:r>
            <w:proofErr w:type="spellEnd"/>
          </w:p>
        </w:tc>
      </w:tr>
      <w:tr w:rsidR="00077CA4" w:rsidRPr="00B307B0" w14:paraId="4AE462ED" w14:textId="77777777" w:rsidTr="00E672BD">
        <w:tc>
          <w:tcPr>
            <w:tcW w:w="1294" w:type="dxa"/>
            <w:vAlign w:val="center"/>
          </w:tcPr>
          <w:p w14:paraId="0323DE25" w14:textId="77777777" w:rsidR="00077CA4" w:rsidRDefault="00077CA4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>LP-14</w:t>
            </w:r>
          </w:p>
        </w:tc>
        <w:tc>
          <w:tcPr>
            <w:tcW w:w="2572" w:type="dxa"/>
          </w:tcPr>
          <w:p w14:paraId="120DD629" w14:textId="77777777" w:rsidR="00077CA4" w:rsidRDefault="00077CA4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Saat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delete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gagal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dilakukan</w:t>
            </w:r>
            <w:proofErr w:type="spellEnd"/>
          </w:p>
        </w:tc>
        <w:tc>
          <w:tcPr>
            <w:tcW w:w="5235" w:type="dxa"/>
            <w:vAlign w:val="center"/>
          </w:tcPr>
          <w:p w14:paraId="37DD9686" w14:textId="77777777" w:rsidR="00077CA4" w:rsidRDefault="00077CA4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Data user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gagal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dihapus</w:t>
            </w:r>
            <w:proofErr w:type="spellEnd"/>
          </w:p>
        </w:tc>
      </w:tr>
    </w:tbl>
    <w:p w14:paraId="36B40C8B" w14:textId="77777777" w:rsidR="00077CA4" w:rsidRDefault="00077CA4" w:rsidP="00077CA4">
      <w:pPr>
        <w:pStyle w:val="Heading4"/>
        <w:numPr>
          <w:ilvl w:val="0"/>
          <w:numId w:val="0"/>
        </w:numPr>
        <w:spacing w:before="0" w:after="0"/>
        <w:ind w:left="864"/>
        <w:rPr>
          <w:rFonts w:eastAsia="SimSun" w:cs="Arial"/>
          <w:szCs w:val="24"/>
          <w:lang w:val="en-US" w:eastAsia="zh-CN"/>
        </w:rPr>
      </w:pPr>
    </w:p>
    <w:p w14:paraId="3452004C" w14:textId="77777777" w:rsidR="00077CA4" w:rsidRPr="00B307B0" w:rsidRDefault="00077CA4" w:rsidP="00077CA4">
      <w:pPr>
        <w:pStyle w:val="Heading4"/>
        <w:tabs>
          <w:tab w:val="clear" w:pos="864"/>
          <w:tab w:val="num" w:pos="993"/>
        </w:tabs>
        <w:spacing w:before="0" w:after="0"/>
        <w:rPr>
          <w:rFonts w:eastAsia="SimSun" w:cs="Arial"/>
          <w:szCs w:val="24"/>
          <w:lang w:val="en-US" w:eastAsia="zh-CN"/>
        </w:rPr>
      </w:pPr>
      <w:proofErr w:type="spellStart"/>
      <w:r w:rsidRPr="00B307B0">
        <w:rPr>
          <w:rFonts w:eastAsia="SimSun" w:cs="Arial"/>
          <w:szCs w:val="24"/>
          <w:lang w:val="en-US" w:eastAsia="zh-CN"/>
        </w:rPr>
        <w:t>Spesifikasi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Proses/</w:t>
      </w:r>
      <w:proofErr w:type="spellStart"/>
      <w:r w:rsidRPr="00B307B0">
        <w:rPr>
          <w:rFonts w:eastAsia="SimSun" w:cs="Arial"/>
          <w:szCs w:val="24"/>
          <w:lang w:val="en-US" w:eastAsia="zh-CN"/>
        </w:rPr>
        <w:t>Algoritma</w:t>
      </w:r>
      <w:proofErr w:type="spellEnd"/>
    </w:p>
    <w:p w14:paraId="48E2283E" w14:textId="77777777" w:rsidR="00077CA4" w:rsidRPr="00D57917" w:rsidRDefault="00077CA4" w:rsidP="00077CA4">
      <w:pPr>
        <w:pStyle w:val="Header"/>
        <w:tabs>
          <w:tab w:val="left" w:pos="1418"/>
        </w:tabs>
        <w:rPr>
          <w:rFonts w:eastAsia="SimSun"/>
          <w:sz w:val="20"/>
          <w:szCs w:val="20"/>
          <w:lang w:val="en-US" w:eastAsia="zh-CN"/>
        </w:rPr>
      </w:pPr>
      <w:r w:rsidRPr="00970531">
        <w:rPr>
          <w:rFonts w:eastAsia="SimSun"/>
          <w:sz w:val="20"/>
          <w:szCs w:val="20"/>
          <w:lang w:val="en-US" w:eastAsia="zh-CN"/>
        </w:rPr>
        <w:t>Id Proses</w:t>
      </w:r>
      <w:r w:rsidRPr="00970531">
        <w:rPr>
          <w:rFonts w:eastAsia="SimSun"/>
          <w:sz w:val="20"/>
          <w:szCs w:val="20"/>
          <w:lang w:val="en-US" w:eastAsia="zh-CN"/>
        </w:rPr>
        <w:tab/>
        <w:t>: ALGO-</w:t>
      </w:r>
      <w:r>
        <w:rPr>
          <w:rFonts w:eastAsia="SimSun"/>
          <w:sz w:val="20"/>
          <w:szCs w:val="20"/>
          <w:lang w:val="en-US" w:eastAsia="zh-CN"/>
        </w:rPr>
        <w:t>8</w:t>
      </w:r>
    </w:p>
    <w:p w14:paraId="272EBB0D" w14:textId="77777777" w:rsidR="00077CA4" w:rsidRPr="00D57917" w:rsidRDefault="00077CA4" w:rsidP="00077CA4">
      <w:pPr>
        <w:pStyle w:val="BodyTextIndent"/>
        <w:tabs>
          <w:tab w:val="left" w:pos="1418"/>
        </w:tabs>
      </w:pPr>
      <w:proofErr w:type="spellStart"/>
      <w:r w:rsidRPr="00970531">
        <w:t>Objek</w:t>
      </w:r>
      <w:proofErr w:type="spellEnd"/>
      <w:r w:rsidRPr="00970531">
        <w:t xml:space="preserve"> </w:t>
      </w:r>
      <w:proofErr w:type="spellStart"/>
      <w:r w:rsidRPr="00970531">
        <w:t>terkait</w:t>
      </w:r>
      <w:proofErr w:type="spellEnd"/>
      <w:r w:rsidRPr="00970531">
        <w:tab/>
        <w:t xml:space="preserve">: </w:t>
      </w:r>
      <w:r>
        <w:rPr>
          <w:lang w:val="id-ID"/>
        </w:rPr>
        <w:t>btn</w:t>
      </w:r>
      <w:proofErr w:type="spellStart"/>
      <w:r>
        <w:t>Tambah</w:t>
      </w:r>
      <w:proofErr w:type="spellEnd"/>
    </w:p>
    <w:p w14:paraId="46CAA41C" w14:textId="77777777" w:rsidR="00077CA4" w:rsidRPr="00630201" w:rsidRDefault="00077CA4" w:rsidP="00077CA4">
      <w:pPr>
        <w:tabs>
          <w:tab w:val="left" w:pos="1418"/>
        </w:tabs>
        <w:spacing w:after="0" w:line="240" w:lineRule="auto"/>
        <w:rPr>
          <w:rFonts w:eastAsia="SimSun"/>
          <w:sz w:val="20"/>
          <w:szCs w:val="20"/>
          <w:lang w:val="en-US" w:eastAsia="zh-CN"/>
        </w:rPr>
      </w:pPr>
      <w:r w:rsidRPr="00970531">
        <w:rPr>
          <w:rFonts w:eastAsia="SimSun"/>
          <w:sz w:val="20"/>
          <w:szCs w:val="20"/>
          <w:lang w:val="en-US" w:eastAsia="zh-CN"/>
        </w:rPr>
        <w:t>Event</w:t>
      </w:r>
      <w:r w:rsidRPr="00970531">
        <w:rPr>
          <w:rFonts w:eastAsia="SimSun"/>
          <w:sz w:val="20"/>
          <w:szCs w:val="20"/>
          <w:lang w:val="en-US" w:eastAsia="zh-CN"/>
        </w:rPr>
        <w:tab/>
        <w:t xml:space="preserve">: </w:t>
      </w:r>
      <w:proofErr w:type="spellStart"/>
      <w:r w:rsidRPr="00970531">
        <w:rPr>
          <w:rFonts w:eastAsia="SimSun"/>
          <w:sz w:val="20"/>
          <w:szCs w:val="20"/>
          <w:lang w:val="en-US" w:eastAsia="zh-CN"/>
        </w:rPr>
        <w:t>btn</w:t>
      </w:r>
      <w:r>
        <w:rPr>
          <w:rFonts w:eastAsia="SimSun"/>
          <w:sz w:val="20"/>
          <w:szCs w:val="20"/>
          <w:lang w:val="en-US" w:eastAsia="zh-CN"/>
        </w:rPr>
        <w:t>Tambah</w:t>
      </w:r>
      <w:proofErr w:type="spellEnd"/>
      <w:r w:rsidRPr="00970531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970531">
        <w:rPr>
          <w:rFonts w:eastAsia="SimSun"/>
          <w:sz w:val="20"/>
          <w:szCs w:val="20"/>
          <w:lang w:val="en-US" w:eastAsia="zh-CN"/>
        </w:rPr>
        <w:t>onClick</w:t>
      </w:r>
      <w:proofErr w:type="spellEnd"/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3"/>
      </w:tblGrid>
      <w:tr w:rsidR="00077CA4" w:rsidRPr="00211D8D" w14:paraId="6A0D55F2" w14:textId="77777777" w:rsidTr="00E672BD">
        <w:trPr>
          <w:trHeight w:val="544"/>
        </w:trPr>
        <w:tc>
          <w:tcPr>
            <w:tcW w:w="7223" w:type="dxa"/>
          </w:tcPr>
          <w:p w14:paraId="67069D76" w14:textId="77777777" w:rsidR="00077CA4" w:rsidRPr="00AD01AC" w:rsidRDefault="00077CA4" w:rsidP="00E672BD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Initial State (IS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03D3A92A" w14:textId="77777777" w:rsidR="00077CA4" w:rsidRPr="00211D8D" w:rsidRDefault="00077CA4" w:rsidP="00E672BD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Tampilan tamba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h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 xml:space="preserve"> dan Query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tambah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 xml:space="preserve"> telah dibuat</w:t>
            </w:r>
          </w:p>
        </w:tc>
      </w:tr>
      <w:tr w:rsidR="00077CA4" w:rsidRPr="00602E9B" w14:paraId="037568F8" w14:textId="77777777" w:rsidTr="00E672BD">
        <w:trPr>
          <w:trHeight w:val="759"/>
        </w:trPr>
        <w:tc>
          <w:tcPr>
            <w:tcW w:w="7223" w:type="dxa"/>
          </w:tcPr>
          <w:p w14:paraId="1CA70CC4" w14:textId="77777777" w:rsidR="00077CA4" w:rsidRPr="00752CD0" w:rsidRDefault="00077CA4" w:rsidP="00E672BD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Final State (FS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4FA18B9A" w14:textId="77777777" w:rsidR="00077CA4" w:rsidRPr="00602E9B" w:rsidRDefault="00077CA4" w:rsidP="00E672BD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Jika btnTamba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h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diklik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maka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tampilkan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layar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imput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baru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 w:rsidR="00077CA4" w:rsidRPr="0010358F" w14:paraId="1B158041" w14:textId="77777777" w:rsidTr="00E672BD">
        <w:tc>
          <w:tcPr>
            <w:tcW w:w="7223" w:type="dxa"/>
          </w:tcPr>
          <w:p w14:paraId="4A489349" w14:textId="77777777" w:rsidR="00077CA4" w:rsidRPr="00AD01AC" w:rsidRDefault="00077CA4" w:rsidP="00E672BD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Spesifikasi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Proses/</w:t>
            </w:r>
            <w:proofErr w:type="spellStart"/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:</w:t>
            </w:r>
            <w:proofErr w:type="gramEnd"/>
            <w:r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br/>
            </w:r>
          </w:p>
          <w:p w14:paraId="5D474344" w14:textId="77777777" w:rsidR="00077CA4" w:rsidRPr="00AD01AC" w:rsidRDefault="00077CA4" w:rsidP="00E672BD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r>
              <w:rPr>
                <w:rFonts w:eastAsia="SimSun"/>
                <w:sz w:val="20"/>
                <w:szCs w:val="20"/>
                <w:lang w:eastAsia="zh-CN"/>
              </w:rPr>
              <w:t>btnOnClick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(</w:t>
            </w:r>
            <w:r>
              <w:rPr>
                <w:rFonts w:eastAsia="SimSun"/>
                <w:sz w:val="20"/>
                <w:szCs w:val="20"/>
                <w:lang w:eastAsia="zh-CN"/>
              </w:rPr>
              <w:t>btn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Tambah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>)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11EC6930" w14:textId="77777777" w:rsidR="00077CA4" w:rsidRPr="001A00F2" w:rsidRDefault="00077CA4" w:rsidP="00E672BD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Jalankan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query </w:t>
            </w:r>
            <w:proofErr w:type="gramStart"/>
            <w:r>
              <w:rPr>
                <w:rFonts w:eastAsia="SimSun"/>
                <w:sz w:val="20"/>
                <w:szCs w:val="20"/>
                <w:lang w:eastAsia="zh-CN"/>
              </w:rPr>
              <w:t xml:space="preserve">( </w:t>
            </w:r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QUE</w:t>
            </w:r>
            <w:proofErr w:type="gramEnd"/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-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2</w:t>
            </w:r>
            <w:r>
              <w:rPr>
                <w:rFonts w:eastAsia="SimSun"/>
                <w:sz w:val="20"/>
                <w:szCs w:val="20"/>
                <w:lang w:eastAsia="zh-CN"/>
              </w:rPr>
              <w:t>)</w:t>
            </w:r>
          </w:p>
          <w:p w14:paraId="358C15FA" w14:textId="77777777" w:rsidR="00077CA4" w:rsidRDefault="00077CA4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</w:p>
          <w:p w14:paraId="5A33F2DB" w14:textId="77777777" w:rsidR="00077CA4" w:rsidRPr="00AD01AC" w:rsidRDefault="00077CA4" w:rsidP="00E672BD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 xml:space="preserve"> diinput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15F8B000" w14:textId="77777777" w:rsidR="00077CA4" w:rsidRPr="00E35C04" w:rsidRDefault="00077CA4" w:rsidP="00E672BD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Tampilkan layar pesan LP-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9</w:t>
            </w:r>
          </w:p>
          <w:p w14:paraId="0084ADD2" w14:textId="77777777" w:rsidR="00077CA4" w:rsidRPr="0010358F" w:rsidRDefault="00077CA4" w:rsidP="00E672BD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</w:p>
          <w:p w14:paraId="7D0CFF24" w14:textId="77777777" w:rsidR="00077CA4" w:rsidRPr="00FE72B4" w:rsidRDefault="00077CA4" w:rsidP="00E672BD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ELSE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(gagal di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input</w:t>
            </w:r>
            <w:r>
              <w:rPr>
                <w:rFonts w:eastAsia="SimSun"/>
                <w:sz w:val="20"/>
                <w:szCs w:val="20"/>
                <w:lang w:eastAsia="zh-CN"/>
              </w:rPr>
              <w:t>)</w:t>
            </w:r>
          </w:p>
          <w:p w14:paraId="76A50E93" w14:textId="77777777" w:rsidR="00077CA4" w:rsidRPr="00E35C04" w:rsidRDefault="00077CA4" w:rsidP="00E672BD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Ta</w:t>
            </w:r>
            <w:r>
              <w:rPr>
                <w:rFonts w:eastAsia="SimSun"/>
                <w:sz w:val="20"/>
                <w:szCs w:val="20"/>
                <w:lang w:eastAsia="zh-CN"/>
              </w:rPr>
              <w:t>m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pilkan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layar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pesan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LP-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10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&amp; arahkan user ke halaman 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daftar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</w:p>
          <w:p w14:paraId="352D0494" w14:textId="77777777" w:rsidR="00077CA4" w:rsidRPr="0010358F" w:rsidRDefault="00077CA4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</w:p>
        </w:tc>
      </w:tr>
    </w:tbl>
    <w:p w14:paraId="22E5F2F7" w14:textId="77777777" w:rsidR="00077CA4" w:rsidRDefault="00077CA4" w:rsidP="00077CA4">
      <w:pPr>
        <w:spacing w:after="0" w:line="240" w:lineRule="auto"/>
        <w:jc w:val="both"/>
        <w:rPr>
          <w:rFonts w:ascii="Arial" w:hAnsi="Arial" w:cs="Arial"/>
        </w:rPr>
      </w:pPr>
    </w:p>
    <w:p w14:paraId="6AA6ADCB" w14:textId="77777777" w:rsidR="00077CA4" w:rsidRDefault="00077CA4" w:rsidP="00077CA4">
      <w:pPr>
        <w:spacing w:after="0" w:line="240" w:lineRule="auto"/>
        <w:jc w:val="both"/>
        <w:rPr>
          <w:rFonts w:ascii="Arial" w:hAnsi="Arial" w:cs="Arial"/>
        </w:rPr>
      </w:pPr>
    </w:p>
    <w:p w14:paraId="17662A34" w14:textId="77777777" w:rsidR="00077CA4" w:rsidRDefault="00077CA4" w:rsidP="00077CA4">
      <w:pPr>
        <w:spacing w:after="0" w:line="240" w:lineRule="auto"/>
        <w:jc w:val="both"/>
        <w:rPr>
          <w:rFonts w:ascii="Arial" w:hAnsi="Arial" w:cs="Arial"/>
        </w:rPr>
      </w:pPr>
    </w:p>
    <w:p w14:paraId="456DBE1E" w14:textId="77777777" w:rsidR="00077CA4" w:rsidRDefault="00077CA4" w:rsidP="00077CA4">
      <w:pPr>
        <w:spacing w:after="0" w:line="240" w:lineRule="auto"/>
        <w:jc w:val="both"/>
        <w:rPr>
          <w:rFonts w:ascii="Arial" w:hAnsi="Arial" w:cs="Arial"/>
        </w:rPr>
      </w:pPr>
    </w:p>
    <w:p w14:paraId="1E236BB4" w14:textId="77777777" w:rsidR="00077CA4" w:rsidRDefault="00077CA4" w:rsidP="00077CA4">
      <w:pPr>
        <w:spacing w:after="0" w:line="240" w:lineRule="auto"/>
        <w:jc w:val="both"/>
        <w:rPr>
          <w:rFonts w:ascii="Arial" w:hAnsi="Arial" w:cs="Arial"/>
        </w:rPr>
      </w:pPr>
    </w:p>
    <w:p w14:paraId="4FE793F5" w14:textId="77777777" w:rsidR="00077CA4" w:rsidRDefault="00077CA4" w:rsidP="00077CA4">
      <w:pPr>
        <w:spacing w:after="0" w:line="240" w:lineRule="auto"/>
        <w:jc w:val="both"/>
        <w:rPr>
          <w:rFonts w:ascii="Arial" w:hAnsi="Arial" w:cs="Arial"/>
        </w:rPr>
      </w:pPr>
    </w:p>
    <w:p w14:paraId="0224075B" w14:textId="77777777" w:rsidR="00077CA4" w:rsidRDefault="00077CA4" w:rsidP="00077CA4">
      <w:pPr>
        <w:spacing w:after="0" w:line="240" w:lineRule="auto"/>
        <w:jc w:val="both"/>
        <w:rPr>
          <w:rFonts w:ascii="Arial" w:hAnsi="Arial" w:cs="Arial"/>
        </w:rPr>
      </w:pPr>
    </w:p>
    <w:p w14:paraId="3B3AF05F" w14:textId="77777777" w:rsidR="00077CA4" w:rsidRDefault="00077CA4" w:rsidP="00077CA4">
      <w:pPr>
        <w:spacing w:after="0" w:line="240" w:lineRule="auto"/>
        <w:jc w:val="both"/>
        <w:rPr>
          <w:rFonts w:ascii="Arial" w:hAnsi="Arial" w:cs="Arial"/>
        </w:rPr>
      </w:pPr>
    </w:p>
    <w:p w14:paraId="5F243CD6" w14:textId="77777777" w:rsidR="00077CA4" w:rsidRDefault="00077CA4" w:rsidP="00077CA4">
      <w:pPr>
        <w:spacing w:after="0" w:line="240" w:lineRule="auto"/>
        <w:jc w:val="both"/>
        <w:rPr>
          <w:rFonts w:ascii="Arial" w:hAnsi="Arial" w:cs="Arial"/>
        </w:rPr>
      </w:pPr>
    </w:p>
    <w:p w14:paraId="0C3EC3CC" w14:textId="77777777" w:rsidR="00077CA4" w:rsidRDefault="00077CA4" w:rsidP="00077CA4">
      <w:pPr>
        <w:spacing w:after="0" w:line="240" w:lineRule="auto"/>
        <w:jc w:val="both"/>
        <w:rPr>
          <w:rFonts w:ascii="Arial" w:hAnsi="Arial" w:cs="Arial"/>
        </w:rPr>
      </w:pPr>
    </w:p>
    <w:p w14:paraId="5EEA2BB8" w14:textId="77777777" w:rsidR="00077CA4" w:rsidRDefault="00077CA4" w:rsidP="00077CA4">
      <w:pPr>
        <w:spacing w:after="0" w:line="240" w:lineRule="auto"/>
        <w:jc w:val="both"/>
        <w:rPr>
          <w:rFonts w:ascii="Arial" w:hAnsi="Arial" w:cs="Arial"/>
        </w:rPr>
      </w:pPr>
    </w:p>
    <w:p w14:paraId="589C1E0A" w14:textId="77777777" w:rsidR="00077CA4" w:rsidRDefault="00077CA4" w:rsidP="00077CA4">
      <w:pPr>
        <w:spacing w:after="0" w:line="240" w:lineRule="auto"/>
        <w:jc w:val="both"/>
        <w:rPr>
          <w:rFonts w:ascii="Arial" w:hAnsi="Arial" w:cs="Arial"/>
        </w:rPr>
      </w:pPr>
    </w:p>
    <w:p w14:paraId="78394A8F" w14:textId="77777777" w:rsidR="00077CA4" w:rsidRDefault="00077CA4" w:rsidP="00077CA4">
      <w:pPr>
        <w:spacing w:after="0" w:line="240" w:lineRule="auto"/>
        <w:jc w:val="both"/>
        <w:rPr>
          <w:rFonts w:ascii="Arial" w:hAnsi="Arial" w:cs="Arial"/>
        </w:rPr>
      </w:pPr>
    </w:p>
    <w:p w14:paraId="48EE437D" w14:textId="77777777" w:rsidR="00077CA4" w:rsidRDefault="00077CA4" w:rsidP="00077CA4">
      <w:pPr>
        <w:spacing w:after="0" w:line="240" w:lineRule="auto"/>
        <w:jc w:val="both"/>
        <w:rPr>
          <w:rFonts w:ascii="Arial" w:hAnsi="Arial" w:cs="Arial"/>
        </w:rPr>
      </w:pPr>
    </w:p>
    <w:p w14:paraId="779FEFD8" w14:textId="77777777" w:rsidR="00077CA4" w:rsidRDefault="00077CA4" w:rsidP="00077CA4">
      <w:pPr>
        <w:spacing w:after="0" w:line="240" w:lineRule="auto"/>
        <w:jc w:val="both"/>
        <w:rPr>
          <w:rFonts w:ascii="Arial" w:hAnsi="Arial" w:cs="Arial"/>
        </w:rPr>
      </w:pPr>
    </w:p>
    <w:p w14:paraId="4DC11EB7" w14:textId="77777777" w:rsidR="00077CA4" w:rsidRPr="00D57917" w:rsidRDefault="00077CA4" w:rsidP="00077CA4">
      <w:pPr>
        <w:pStyle w:val="Header"/>
        <w:tabs>
          <w:tab w:val="left" w:pos="1418"/>
        </w:tabs>
        <w:rPr>
          <w:rFonts w:eastAsia="SimSun"/>
          <w:sz w:val="20"/>
          <w:szCs w:val="20"/>
          <w:lang w:val="en-US" w:eastAsia="zh-CN"/>
        </w:rPr>
      </w:pPr>
      <w:r w:rsidRPr="00970531">
        <w:rPr>
          <w:rFonts w:eastAsia="SimSun"/>
          <w:sz w:val="20"/>
          <w:szCs w:val="20"/>
          <w:lang w:val="en-US" w:eastAsia="zh-CN"/>
        </w:rPr>
        <w:t>Id Proses</w:t>
      </w:r>
      <w:r w:rsidRPr="00970531">
        <w:rPr>
          <w:rFonts w:eastAsia="SimSun"/>
          <w:sz w:val="20"/>
          <w:szCs w:val="20"/>
          <w:lang w:val="en-US" w:eastAsia="zh-CN"/>
        </w:rPr>
        <w:tab/>
        <w:t>: ALGO-</w:t>
      </w:r>
      <w:r>
        <w:rPr>
          <w:rFonts w:eastAsia="SimSun"/>
          <w:sz w:val="20"/>
          <w:szCs w:val="20"/>
          <w:lang w:val="en-US" w:eastAsia="zh-CN"/>
        </w:rPr>
        <w:t>9</w:t>
      </w:r>
    </w:p>
    <w:p w14:paraId="04C42608" w14:textId="77777777" w:rsidR="00077CA4" w:rsidRPr="001228AF" w:rsidRDefault="00077CA4" w:rsidP="00077CA4">
      <w:pPr>
        <w:pStyle w:val="BodyTextIndent"/>
        <w:tabs>
          <w:tab w:val="left" w:pos="1418"/>
        </w:tabs>
      </w:pPr>
      <w:proofErr w:type="spellStart"/>
      <w:r w:rsidRPr="00970531">
        <w:t>Objek</w:t>
      </w:r>
      <w:proofErr w:type="spellEnd"/>
      <w:r w:rsidRPr="00970531">
        <w:t xml:space="preserve"> </w:t>
      </w:r>
      <w:proofErr w:type="spellStart"/>
      <w:r w:rsidRPr="00970531">
        <w:t>terkait</w:t>
      </w:r>
      <w:proofErr w:type="spellEnd"/>
      <w:r w:rsidRPr="00970531">
        <w:tab/>
        <w:t xml:space="preserve">: </w:t>
      </w:r>
      <w:r>
        <w:rPr>
          <w:lang w:val="id-ID"/>
        </w:rPr>
        <w:t>btn</w:t>
      </w:r>
      <w:r>
        <w:t>Edit</w:t>
      </w:r>
    </w:p>
    <w:p w14:paraId="73F3A252" w14:textId="77777777" w:rsidR="00077CA4" w:rsidRPr="00630201" w:rsidRDefault="00077CA4" w:rsidP="00077CA4">
      <w:pPr>
        <w:tabs>
          <w:tab w:val="left" w:pos="1418"/>
        </w:tabs>
        <w:spacing w:after="0" w:line="240" w:lineRule="auto"/>
        <w:rPr>
          <w:rFonts w:eastAsia="SimSun"/>
          <w:sz w:val="20"/>
          <w:szCs w:val="20"/>
          <w:lang w:val="en-US" w:eastAsia="zh-CN"/>
        </w:rPr>
      </w:pPr>
      <w:r w:rsidRPr="00970531">
        <w:rPr>
          <w:rFonts w:eastAsia="SimSun"/>
          <w:sz w:val="20"/>
          <w:szCs w:val="20"/>
          <w:lang w:val="en-US" w:eastAsia="zh-CN"/>
        </w:rPr>
        <w:t>Event</w:t>
      </w:r>
      <w:r w:rsidRPr="00970531">
        <w:rPr>
          <w:rFonts w:eastAsia="SimSun"/>
          <w:sz w:val="20"/>
          <w:szCs w:val="20"/>
          <w:lang w:val="en-US" w:eastAsia="zh-CN"/>
        </w:rPr>
        <w:tab/>
        <w:t xml:space="preserve">: </w:t>
      </w:r>
      <w:proofErr w:type="spellStart"/>
      <w:r w:rsidRPr="00970531">
        <w:rPr>
          <w:rFonts w:eastAsia="SimSun"/>
          <w:sz w:val="20"/>
          <w:szCs w:val="20"/>
          <w:lang w:val="en-US" w:eastAsia="zh-CN"/>
        </w:rPr>
        <w:t>btn</w:t>
      </w:r>
      <w:r>
        <w:rPr>
          <w:rFonts w:eastAsia="SimSun"/>
          <w:sz w:val="20"/>
          <w:szCs w:val="20"/>
          <w:lang w:val="en-US" w:eastAsia="zh-CN"/>
        </w:rPr>
        <w:t>Edit</w:t>
      </w:r>
      <w:proofErr w:type="spellEnd"/>
      <w:r w:rsidRPr="00970531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970531">
        <w:rPr>
          <w:rFonts w:eastAsia="SimSun"/>
          <w:sz w:val="20"/>
          <w:szCs w:val="20"/>
          <w:lang w:val="en-US" w:eastAsia="zh-CN"/>
        </w:rPr>
        <w:t>onClick</w:t>
      </w:r>
      <w:proofErr w:type="spellEnd"/>
    </w:p>
    <w:p w14:paraId="64A72470" w14:textId="77777777" w:rsidR="00077CA4" w:rsidRPr="00B30AA1" w:rsidRDefault="00077CA4" w:rsidP="00077CA4">
      <w:pPr>
        <w:pStyle w:val="Header"/>
        <w:ind w:left="720"/>
        <w:rPr>
          <w:rFonts w:eastAsia="SimSun"/>
          <w:b/>
          <w:bCs w:val="0"/>
          <w:sz w:val="20"/>
          <w:szCs w:val="20"/>
          <w:lang w:val="en-US" w:eastAsia="zh-CN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3"/>
      </w:tblGrid>
      <w:tr w:rsidR="00077CA4" w:rsidRPr="00211D8D" w14:paraId="75F9AAAA" w14:textId="77777777" w:rsidTr="00E672BD">
        <w:trPr>
          <w:trHeight w:val="544"/>
        </w:trPr>
        <w:tc>
          <w:tcPr>
            <w:tcW w:w="7223" w:type="dxa"/>
          </w:tcPr>
          <w:p w14:paraId="7B2DD83E" w14:textId="77777777" w:rsidR="00077CA4" w:rsidRPr="00AD01AC" w:rsidRDefault="00077CA4" w:rsidP="00E672BD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Initial State (IS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28CDB085" w14:textId="77777777" w:rsidR="00077CA4" w:rsidRPr="00211D8D" w:rsidRDefault="00077CA4" w:rsidP="00E672BD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 xml:space="preserve">Tampilan 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edit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 xml:space="preserve"> dan Query 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edit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 xml:space="preserve"> telah dibuat</w:t>
            </w:r>
          </w:p>
        </w:tc>
      </w:tr>
      <w:tr w:rsidR="00077CA4" w:rsidRPr="00602E9B" w14:paraId="13426FA1" w14:textId="77777777" w:rsidTr="00E672BD">
        <w:trPr>
          <w:trHeight w:val="759"/>
        </w:trPr>
        <w:tc>
          <w:tcPr>
            <w:tcW w:w="7223" w:type="dxa"/>
          </w:tcPr>
          <w:p w14:paraId="06153F7C" w14:textId="77777777" w:rsidR="00077CA4" w:rsidRPr="00752CD0" w:rsidRDefault="00077CA4" w:rsidP="00E672BD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Final State (FS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7831381C" w14:textId="77777777" w:rsidR="00077CA4" w:rsidRPr="00602E9B" w:rsidRDefault="00077CA4" w:rsidP="00E672BD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Jika btnEdit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diklik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maka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tampilkan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layar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edit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</w:p>
        </w:tc>
      </w:tr>
      <w:tr w:rsidR="00077CA4" w:rsidRPr="0010358F" w14:paraId="612C2E6B" w14:textId="77777777" w:rsidTr="00E672BD">
        <w:tc>
          <w:tcPr>
            <w:tcW w:w="7223" w:type="dxa"/>
          </w:tcPr>
          <w:p w14:paraId="76C124DD" w14:textId="77777777" w:rsidR="00077CA4" w:rsidRPr="00AD01AC" w:rsidRDefault="00077CA4" w:rsidP="00E672BD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Spesifikasi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Proses/</w:t>
            </w:r>
            <w:proofErr w:type="spellStart"/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:</w:t>
            </w:r>
            <w:proofErr w:type="gramEnd"/>
            <w:r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br/>
            </w:r>
          </w:p>
          <w:p w14:paraId="6AB02705" w14:textId="77777777" w:rsidR="00077CA4" w:rsidRPr="00AD01AC" w:rsidRDefault="00077CA4" w:rsidP="00E672BD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r>
              <w:rPr>
                <w:rFonts w:eastAsia="SimSun"/>
                <w:sz w:val="20"/>
                <w:szCs w:val="20"/>
                <w:lang w:eastAsia="zh-CN"/>
              </w:rPr>
              <w:t>btnOnClick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(</w:t>
            </w:r>
            <w:r>
              <w:rPr>
                <w:rFonts w:eastAsia="SimSun"/>
                <w:sz w:val="20"/>
                <w:szCs w:val="20"/>
                <w:lang w:eastAsia="zh-CN"/>
              </w:rPr>
              <w:t>btnEdit)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02D5EB06" w14:textId="77777777" w:rsidR="00077CA4" w:rsidRPr="001A00F2" w:rsidRDefault="00077CA4" w:rsidP="00E672BD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Jalankan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query </w:t>
            </w:r>
            <w:proofErr w:type="gramStart"/>
            <w:r>
              <w:rPr>
                <w:rFonts w:eastAsia="SimSun"/>
                <w:sz w:val="20"/>
                <w:szCs w:val="20"/>
                <w:lang w:eastAsia="zh-CN"/>
              </w:rPr>
              <w:t xml:space="preserve">( </w:t>
            </w:r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QUE</w:t>
            </w:r>
            <w:proofErr w:type="gramEnd"/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-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SimSun"/>
                <w:sz w:val="20"/>
                <w:szCs w:val="20"/>
                <w:lang w:eastAsia="zh-CN"/>
              </w:rPr>
              <w:t>)</w:t>
            </w:r>
          </w:p>
          <w:p w14:paraId="63A5F07D" w14:textId="77777777" w:rsidR="00077CA4" w:rsidRDefault="00077CA4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</w:p>
          <w:p w14:paraId="7007C4CD" w14:textId="77777777" w:rsidR="00077CA4" w:rsidRPr="00AD01AC" w:rsidRDefault="00077CA4" w:rsidP="00E672BD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 xml:space="preserve"> di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edit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7515D1B3" w14:textId="77777777" w:rsidR="00077CA4" w:rsidRPr="00E35C04" w:rsidRDefault="00077CA4" w:rsidP="00E672BD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Tampilkan layar pesan LP-11</w:t>
            </w:r>
          </w:p>
          <w:p w14:paraId="611AA926" w14:textId="77777777" w:rsidR="00077CA4" w:rsidRPr="0010358F" w:rsidRDefault="00077CA4" w:rsidP="00E672BD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</w:p>
          <w:p w14:paraId="56D81103" w14:textId="77777777" w:rsidR="00077CA4" w:rsidRPr="00FE72B4" w:rsidRDefault="00077CA4" w:rsidP="00E672BD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ELSE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(gagal diupdate)</w:t>
            </w:r>
          </w:p>
          <w:p w14:paraId="3A1183BF" w14:textId="77777777" w:rsidR="00077CA4" w:rsidRPr="00E35C04" w:rsidRDefault="00077CA4" w:rsidP="00E672BD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Ta</w:t>
            </w:r>
            <w:r>
              <w:rPr>
                <w:rFonts w:eastAsia="SimSun"/>
                <w:sz w:val="20"/>
                <w:szCs w:val="20"/>
                <w:lang w:eastAsia="zh-CN"/>
              </w:rPr>
              <w:t>m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pilkan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layar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pesan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LP-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12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&amp; arahkan user ke halaman 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daftar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</w:p>
          <w:p w14:paraId="4CF80031" w14:textId="77777777" w:rsidR="00077CA4" w:rsidRPr="0010358F" w:rsidRDefault="00077CA4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</w:p>
        </w:tc>
      </w:tr>
    </w:tbl>
    <w:p w14:paraId="76FD97CF" w14:textId="77777777" w:rsidR="00077CA4" w:rsidRDefault="00077CA4" w:rsidP="00077CA4">
      <w:pPr>
        <w:spacing w:after="0" w:line="240" w:lineRule="auto"/>
        <w:jc w:val="both"/>
        <w:rPr>
          <w:rFonts w:ascii="Arial" w:hAnsi="Arial" w:cs="Arial"/>
        </w:rPr>
      </w:pPr>
    </w:p>
    <w:p w14:paraId="79B5D156" w14:textId="77777777" w:rsidR="00077CA4" w:rsidRDefault="00077CA4" w:rsidP="00077CA4">
      <w:pPr>
        <w:spacing w:after="0" w:line="240" w:lineRule="auto"/>
        <w:jc w:val="both"/>
        <w:rPr>
          <w:rFonts w:ascii="Arial" w:hAnsi="Arial" w:cs="Arial"/>
        </w:rPr>
      </w:pPr>
    </w:p>
    <w:p w14:paraId="4F2CDB3C" w14:textId="77777777" w:rsidR="00077CA4" w:rsidRPr="00D57917" w:rsidRDefault="00077CA4" w:rsidP="00077CA4">
      <w:pPr>
        <w:pStyle w:val="Header"/>
        <w:tabs>
          <w:tab w:val="left" w:pos="1418"/>
        </w:tabs>
        <w:rPr>
          <w:rFonts w:eastAsia="SimSun"/>
          <w:sz w:val="20"/>
          <w:szCs w:val="20"/>
          <w:lang w:val="en-US" w:eastAsia="zh-CN"/>
        </w:rPr>
      </w:pPr>
      <w:r w:rsidRPr="00970531">
        <w:rPr>
          <w:rFonts w:eastAsia="SimSun"/>
          <w:sz w:val="20"/>
          <w:szCs w:val="20"/>
          <w:lang w:val="en-US" w:eastAsia="zh-CN"/>
        </w:rPr>
        <w:t>Id Proses</w:t>
      </w:r>
      <w:r w:rsidRPr="00970531">
        <w:rPr>
          <w:rFonts w:eastAsia="SimSun"/>
          <w:sz w:val="20"/>
          <w:szCs w:val="20"/>
          <w:lang w:val="en-US" w:eastAsia="zh-CN"/>
        </w:rPr>
        <w:tab/>
        <w:t>: ALGO-</w:t>
      </w:r>
      <w:r>
        <w:rPr>
          <w:rFonts w:eastAsia="SimSun"/>
          <w:sz w:val="20"/>
          <w:szCs w:val="20"/>
          <w:lang w:val="en-US" w:eastAsia="zh-CN"/>
        </w:rPr>
        <w:t>10</w:t>
      </w:r>
    </w:p>
    <w:p w14:paraId="06E3648B" w14:textId="77777777" w:rsidR="00077CA4" w:rsidRPr="00B960E7" w:rsidRDefault="00077CA4" w:rsidP="00077CA4">
      <w:pPr>
        <w:pStyle w:val="BodyTextIndent"/>
        <w:tabs>
          <w:tab w:val="left" w:pos="1418"/>
        </w:tabs>
      </w:pPr>
      <w:proofErr w:type="spellStart"/>
      <w:r w:rsidRPr="00970531">
        <w:t>Objek</w:t>
      </w:r>
      <w:proofErr w:type="spellEnd"/>
      <w:r w:rsidRPr="00970531">
        <w:t xml:space="preserve"> </w:t>
      </w:r>
      <w:proofErr w:type="spellStart"/>
      <w:r w:rsidRPr="00970531">
        <w:t>terkait</w:t>
      </w:r>
      <w:proofErr w:type="spellEnd"/>
      <w:r w:rsidRPr="00970531">
        <w:tab/>
        <w:t xml:space="preserve">: </w:t>
      </w:r>
      <w:r>
        <w:rPr>
          <w:lang w:val="id-ID"/>
        </w:rPr>
        <w:t>btnD</w:t>
      </w:r>
      <w:r>
        <w:t>el</w:t>
      </w:r>
    </w:p>
    <w:p w14:paraId="5C94D082" w14:textId="77777777" w:rsidR="00077CA4" w:rsidRPr="00630201" w:rsidRDefault="00077CA4" w:rsidP="00077CA4">
      <w:pPr>
        <w:tabs>
          <w:tab w:val="left" w:pos="1418"/>
        </w:tabs>
        <w:spacing w:after="0" w:line="240" w:lineRule="auto"/>
        <w:rPr>
          <w:rFonts w:eastAsia="SimSun"/>
          <w:sz w:val="20"/>
          <w:szCs w:val="20"/>
          <w:lang w:val="en-US" w:eastAsia="zh-CN"/>
        </w:rPr>
      </w:pPr>
      <w:r w:rsidRPr="00970531">
        <w:rPr>
          <w:rFonts w:eastAsia="SimSun"/>
          <w:sz w:val="20"/>
          <w:szCs w:val="20"/>
          <w:lang w:val="en-US" w:eastAsia="zh-CN"/>
        </w:rPr>
        <w:t>Event</w:t>
      </w:r>
      <w:r w:rsidRPr="00970531">
        <w:rPr>
          <w:rFonts w:eastAsia="SimSun"/>
          <w:sz w:val="20"/>
          <w:szCs w:val="20"/>
          <w:lang w:val="en-US" w:eastAsia="zh-CN"/>
        </w:rPr>
        <w:tab/>
        <w:t xml:space="preserve">: </w:t>
      </w:r>
      <w:proofErr w:type="spellStart"/>
      <w:r w:rsidRPr="00970531">
        <w:rPr>
          <w:rFonts w:eastAsia="SimSun"/>
          <w:sz w:val="20"/>
          <w:szCs w:val="20"/>
          <w:lang w:val="en-US" w:eastAsia="zh-CN"/>
        </w:rPr>
        <w:t>btn</w:t>
      </w:r>
      <w:proofErr w:type="spellEnd"/>
      <w:r>
        <w:rPr>
          <w:rFonts w:eastAsia="SimSun"/>
          <w:sz w:val="20"/>
          <w:szCs w:val="20"/>
          <w:lang w:eastAsia="zh-CN"/>
        </w:rPr>
        <w:t>D</w:t>
      </w:r>
      <w:r>
        <w:rPr>
          <w:rFonts w:eastAsia="SimSun"/>
          <w:sz w:val="20"/>
          <w:szCs w:val="20"/>
          <w:lang w:val="en-US" w:eastAsia="zh-CN"/>
        </w:rPr>
        <w:t>el</w:t>
      </w:r>
      <w:r w:rsidRPr="00970531">
        <w:rPr>
          <w:rFonts w:eastAsia="SimSun"/>
          <w:sz w:val="20"/>
          <w:szCs w:val="20"/>
          <w:lang w:val="en-US" w:eastAsia="zh-CN"/>
        </w:rPr>
        <w:t xml:space="preserve"> </w:t>
      </w:r>
      <w:proofErr w:type="spellStart"/>
      <w:r w:rsidRPr="00970531">
        <w:rPr>
          <w:rFonts w:eastAsia="SimSun"/>
          <w:sz w:val="20"/>
          <w:szCs w:val="20"/>
          <w:lang w:val="en-US" w:eastAsia="zh-CN"/>
        </w:rPr>
        <w:t>onClick</w:t>
      </w:r>
      <w:proofErr w:type="spellEnd"/>
    </w:p>
    <w:p w14:paraId="540FE4EA" w14:textId="77777777" w:rsidR="00077CA4" w:rsidRPr="00B30AA1" w:rsidRDefault="00077CA4" w:rsidP="00077CA4">
      <w:pPr>
        <w:pStyle w:val="Header"/>
        <w:rPr>
          <w:rFonts w:eastAsia="SimSun"/>
          <w:b/>
          <w:bCs w:val="0"/>
          <w:sz w:val="20"/>
          <w:szCs w:val="20"/>
          <w:lang w:val="en-US" w:eastAsia="zh-CN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23"/>
      </w:tblGrid>
      <w:tr w:rsidR="00077CA4" w:rsidRPr="00AD01AC" w14:paraId="77DC5C86" w14:textId="77777777" w:rsidTr="00E672BD">
        <w:trPr>
          <w:trHeight w:val="544"/>
        </w:trPr>
        <w:tc>
          <w:tcPr>
            <w:tcW w:w="7223" w:type="dxa"/>
          </w:tcPr>
          <w:p w14:paraId="00CDCF1C" w14:textId="77777777" w:rsidR="00077CA4" w:rsidRPr="00AD01AC" w:rsidRDefault="00077CA4" w:rsidP="00E672BD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Initial State (IS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728F2070" w14:textId="77777777" w:rsidR="00077CA4" w:rsidRPr="002F6E77" w:rsidRDefault="00077CA4" w:rsidP="00E672BD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telah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ditampilkan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dan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ada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pada database</w:t>
            </w:r>
          </w:p>
        </w:tc>
      </w:tr>
      <w:tr w:rsidR="00077CA4" w:rsidRPr="00AD01AC" w14:paraId="398849A1" w14:textId="77777777" w:rsidTr="00E672BD">
        <w:trPr>
          <w:trHeight w:val="759"/>
        </w:trPr>
        <w:tc>
          <w:tcPr>
            <w:tcW w:w="7223" w:type="dxa"/>
          </w:tcPr>
          <w:p w14:paraId="5BD68560" w14:textId="77777777" w:rsidR="00077CA4" w:rsidRPr="00752CD0" w:rsidRDefault="00077CA4" w:rsidP="00E672BD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Final State (FS</w:t>
            </w:r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) :</w:t>
            </w:r>
            <w:proofErr w:type="gramEnd"/>
          </w:p>
          <w:p w14:paraId="4FC7A817" w14:textId="77777777" w:rsidR="00077CA4" w:rsidRPr="00602E9B" w:rsidRDefault="00077CA4" w:rsidP="00E672BD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Jika btn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Del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diklik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maka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hapus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data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 pada database</w:t>
            </w:r>
          </w:p>
        </w:tc>
      </w:tr>
      <w:tr w:rsidR="00077CA4" w:rsidRPr="00AD01AC" w14:paraId="39E68AD8" w14:textId="77777777" w:rsidTr="00E672BD">
        <w:tc>
          <w:tcPr>
            <w:tcW w:w="7223" w:type="dxa"/>
          </w:tcPr>
          <w:p w14:paraId="3C7D8612" w14:textId="77777777" w:rsidR="00077CA4" w:rsidRPr="00AD01AC" w:rsidRDefault="00077CA4" w:rsidP="00E672BD">
            <w:pPr>
              <w:spacing w:after="0" w:line="240" w:lineRule="auto"/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</w:pPr>
            <w:proofErr w:type="spell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Spesifikasi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Proses/</w:t>
            </w:r>
            <w:proofErr w:type="spellStart"/>
            <w:proofErr w:type="gramStart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>Algoritma</w:t>
            </w:r>
            <w:proofErr w:type="spellEnd"/>
            <w:r w:rsidRPr="00AD01AC"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t xml:space="preserve"> :</w:t>
            </w:r>
            <w:proofErr w:type="gramEnd"/>
            <w:r>
              <w:rPr>
                <w:rFonts w:eastAsia="SimSun"/>
                <w:b/>
                <w:bCs w:val="0"/>
                <w:sz w:val="20"/>
                <w:szCs w:val="20"/>
                <w:lang w:val="en-US" w:eastAsia="zh-CN"/>
              </w:rPr>
              <w:br/>
            </w:r>
          </w:p>
          <w:p w14:paraId="368D3F8D" w14:textId="77777777" w:rsidR="00077CA4" w:rsidRPr="00AD01AC" w:rsidRDefault="00077CA4" w:rsidP="00E672BD">
            <w:pPr>
              <w:spacing w:after="0" w:line="240" w:lineRule="auto"/>
              <w:ind w:left="567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r>
              <w:rPr>
                <w:rFonts w:eastAsia="SimSun"/>
                <w:sz w:val="20"/>
                <w:szCs w:val="20"/>
                <w:lang w:eastAsia="zh-CN"/>
              </w:rPr>
              <w:t>btnOnClick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(</w:t>
            </w:r>
            <w:r>
              <w:rPr>
                <w:rFonts w:eastAsia="SimSun"/>
                <w:sz w:val="20"/>
                <w:szCs w:val="20"/>
                <w:lang w:eastAsia="zh-CN"/>
              </w:rPr>
              <w:t>btn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Del</w:t>
            </w:r>
            <w:r>
              <w:rPr>
                <w:rFonts w:eastAsia="SimSun"/>
                <w:sz w:val="20"/>
                <w:szCs w:val="20"/>
                <w:lang w:eastAsia="zh-CN"/>
              </w:rPr>
              <w:t>)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63CBC3FC" w14:textId="77777777" w:rsidR="00077CA4" w:rsidRPr="001A00F2" w:rsidRDefault="00077CA4" w:rsidP="00E672BD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Jalankan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query </w:t>
            </w:r>
            <w:proofErr w:type="gramStart"/>
            <w:r>
              <w:rPr>
                <w:rFonts w:eastAsia="SimSun"/>
                <w:sz w:val="20"/>
                <w:szCs w:val="20"/>
                <w:lang w:eastAsia="zh-CN"/>
              </w:rPr>
              <w:t xml:space="preserve">( </w:t>
            </w:r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QUE</w:t>
            </w:r>
            <w:proofErr w:type="gramEnd"/>
            <w:r w:rsidRPr="009016C9">
              <w:rPr>
                <w:rFonts w:eastAsia="SimSun"/>
                <w:sz w:val="20"/>
                <w:szCs w:val="20"/>
                <w:lang w:val="en-US" w:eastAsia="zh-CN"/>
              </w:rPr>
              <w:t>-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4</w:t>
            </w:r>
            <w:r>
              <w:rPr>
                <w:rFonts w:eastAsia="SimSun"/>
                <w:sz w:val="20"/>
                <w:szCs w:val="20"/>
                <w:lang w:eastAsia="zh-CN"/>
              </w:rPr>
              <w:t>)</w:t>
            </w:r>
          </w:p>
          <w:p w14:paraId="1B2A8A7E" w14:textId="77777777" w:rsidR="00077CA4" w:rsidRDefault="00077CA4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</w:p>
          <w:p w14:paraId="4A0FC57C" w14:textId="77777777" w:rsidR="00077CA4" w:rsidRPr="00AD01AC" w:rsidRDefault="00077CA4" w:rsidP="00E672BD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IF (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berhasil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 xml:space="preserve"> dihapus</w:t>
            </w: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) THEN</w:t>
            </w:r>
          </w:p>
          <w:p w14:paraId="5A180B59" w14:textId="77777777" w:rsidR="00077CA4" w:rsidRPr="002F6E77" w:rsidRDefault="00077CA4" w:rsidP="00E672BD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Tampilkan layar pesan LP-1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3</w:t>
            </w:r>
          </w:p>
          <w:p w14:paraId="67784559" w14:textId="77777777" w:rsidR="00077CA4" w:rsidRPr="0010358F" w:rsidRDefault="00077CA4" w:rsidP="00E672BD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eastAsia="zh-CN"/>
              </w:rPr>
            </w:pPr>
          </w:p>
          <w:p w14:paraId="0C095661" w14:textId="77777777" w:rsidR="00077CA4" w:rsidRPr="00FE72B4" w:rsidRDefault="00077CA4" w:rsidP="00E672BD">
            <w:pPr>
              <w:spacing w:after="0" w:line="240" w:lineRule="auto"/>
              <w:ind w:left="993"/>
              <w:rPr>
                <w:rFonts w:eastAsia="SimSun"/>
                <w:sz w:val="20"/>
                <w:szCs w:val="20"/>
                <w:lang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ELSE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(gagal di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hapus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>)</w:t>
            </w:r>
          </w:p>
          <w:p w14:paraId="5D43820E" w14:textId="77777777" w:rsidR="00077CA4" w:rsidRPr="00E35C04" w:rsidRDefault="00077CA4" w:rsidP="00E672BD">
            <w:pPr>
              <w:spacing w:after="0" w:line="240" w:lineRule="auto"/>
              <w:ind w:left="1418"/>
              <w:rPr>
                <w:rFonts w:eastAsia="SimSun"/>
                <w:sz w:val="20"/>
                <w:szCs w:val="20"/>
                <w:lang w:val="en-US" w:eastAsia="zh-CN"/>
              </w:rPr>
            </w:pPr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Ta</w:t>
            </w:r>
            <w:r>
              <w:rPr>
                <w:rFonts w:eastAsia="SimSun"/>
                <w:sz w:val="20"/>
                <w:szCs w:val="20"/>
                <w:lang w:eastAsia="zh-CN"/>
              </w:rPr>
              <w:t>m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pilkan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layar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>pesan</w:t>
            </w:r>
            <w:proofErr w:type="spellEnd"/>
            <w:r w:rsidRPr="00AD01AC">
              <w:rPr>
                <w:rFonts w:eastAsia="SimSun"/>
                <w:sz w:val="20"/>
                <w:szCs w:val="20"/>
                <w:lang w:val="en-US" w:eastAsia="zh-CN"/>
              </w:rPr>
              <w:t xml:space="preserve"> LP-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>14</w:t>
            </w:r>
            <w:r>
              <w:rPr>
                <w:rFonts w:eastAsia="SimSun"/>
                <w:sz w:val="20"/>
                <w:szCs w:val="20"/>
                <w:lang w:eastAsia="zh-CN"/>
              </w:rPr>
              <w:t xml:space="preserve"> &amp; arahkan user ke halaman </w:t>
            </w:r>
            <w:r>
              <w:rPr>
                <w:rFonts w:eastAsia="SimSun"/>
                <w:sz w:val="20"/>
                <w:szCs w:val="20"/>
                <w:lang w:val="en-US" w:eastAsia="zh-CN"/>
              </w:rPr>
              <w:t xml:space="preserve">daftar </w:t>
            </w:r>
            <w:proofErr w:type="spellStart"/>
            <w:r>
              <w:rPr>
                <w:rFonts w:eastAsia="SimSun"/>
                <w:sz w:val="20"/>
                <w:szCs w:val="20"/>
                <w:lang w:val="en-US" w:eastAsia="zh-CN"/>
              </w:rPr>
              <w:t>pegawai</w:t>
            </w:r>
            <w:proofErr w:type="spellEnd"/>
          </w:p>
          <w:p w14:paraId="01E1437C" w14:textId="77777777" w:rsidR="00077CA4" w:rsidRPr="0010358F" w:rsidRDefault="00077CA4" w:rsidP="00E672BD">
            <w:pPr>
              <w:spacing w:after="0" w:line="240" w:lineRule="auto"/>
              <w:rPr>
                <w:rFonts w:eastAsia="SimSun"/>
                <w:sz w:val="20"/>
                <w:szCs w:val="20"/>
                <w:lang w:eastAsia="zh-CN"/>
              </w:rPr>
            </w:pPr>
          </w:p>
        </w:tc>
      </w:tr>
    </w:tbl>
    <w:p w14:paraId="5C694D0C" w14:textId="77777777" w:rsidR="00077CA4" w:rsidRPr="00970531" w:rsidRDefault="00077CA4" w:rsidP="00077CA4">
      <w:pPr>
        <w:spacing w:after="0" w:line="240" w:lineRule="auto"/>
        <w:rPr>
          <w:rFonts w:eastAsia="SimSun"/>
          <w:sz w:val="20"/>
          <w:szCs w:val="20"/>
          <w:lang w:val="en-US" w:eastAsia="zh-CN"/>
        </w:rPr>
      </w:pPr>
    </w:p>
    <w:p w14:paraId="4EBDA844" w14:textId="77777777" w:rsidR="00077CA4" w:rsidRPr="00B307B0" w:rsidRDefault="00077CA4" w:rsidP="00077CA4">
      <w:pPr>
        <w:pStyle w:val="Heading4"/>
        <w:tabs>
          <w:tab w:val="clear" w:pos="864"/>
          <w:tab w:val="num" w:pos="993"/>
        </w:tabs>
        <w:spacing w:before="0" w:after="0"/>
        <w:rPr>
          <w:rFonts w:eastAsia="SimSun" w:cs="Arial"/>
          <w:szCs w:val="24"/>
          <w:lang w:val="en-US" w:eastAsia="zh-CN"/>
        </w:rPr>
      </w:pPr>
      <w:proofErr w:type="spellStart"/>
      <w:r w:rsidRPr="00B307B0">
        <w:rPr>
          <w:rFonts w:eastAsia="SimSun" w:cs="Arial"/>
          <w:szCs w:val="24"/>
          <w:lang w:val="en-US" w:eastAsia="zh-CN"/>
        </w:rPr>
        <w:t>Spesifikasi</w:t>
      </w:r>
      <w:proofErr w:type="spellEnd"/>
      <w:r w:rsidRPr="00B307B0">
        <w:rPr>
          <w:rFonts w:eastAsia="SimSun" w:cs="Arial"/>
          <w:szCs w:val="24"/>
          <w:lang w:val="en-US" w:eastAsia="zh-CN"/>
        </w:rPr>
        <w:t xml:space="preserve"> Report</w:t>
      </w:r>
    </w:p>
    <w:p w14:paraId="5CED098D" w14:textId="77777777" w:rsidR="00077CA4" w:rsidRDefault="00077CA4" w:rsidP="00077CA4">
      <w:pPr>
        <w:spacing w:after="0" w:line="240" w:lineRule="auto"/>
        <w:jc w:val="both"/>
        <w:rPr>
          <w:rFonts w:ascii="Arial" w:eastAsia="SimSun" w:hAnsi="Arial" w:cs="Arial"/>
          <w:sz w:val="20"/>
          <w:szCs w:val="20"/>
          <w:lang w:val="en-US" w:eastAsia="zh-CN"/>
        </w:rPr>
      </w:pPr>
      <w:proofErr w:type="spellStart"/>
      <w:r w:rsidRPr="004D0DD6">
        <w:rPr>
          <w:rFonts w:ascii="Arial" w:eastAsia="SimSun" w:hAnsi="Arial" w:cs="Arial"/>
          <w:sz w:val="20"/>
          <w:szCs w:val="20"/>
          <w:lang w:val="en-US" w:eastAsia="zh-CN"/>
        </w:rPr>
        <w:t>Tidak</w:t>
      </w:r>
      <w:proofErr w:type="spellEnd"/>
      <w:r w:rsidRPr="004D0DD6">
        <w:rPr>
          <w:rFonts w:ascii="Arial" w:eastAsia="SimSun" w:hAnsi="Arial" w:cs="Arial"/>
          <w:sz w:val="20"/>
          <w:szCs w:val="20"/>
          <w:lang w:val="en-US" w:eastAsia="zh-CN"/>
        </w:rPr>
        <w:t xml:space="preserve"> </w:t>
      </w:r>
      <w:proofErr w:type="spellStart"/>
      <w:r w:rsidRPr="004D0DD6">
        <w:rPr>
          <w:rFonts w:ascii="Arial" w:eastAsia="SimSun" w:hAnsi="Arial" w:cs="Arial"/>
          <w:sz w:val="20"/>
          <w:szCs w:val="20"/>
          <w:lang w:val="en-US" w:eastAsia="zh-CN"/>
        </w:rPr>
        <w:t>ada</w:t>
      </w:r>
      <w:proofErr w:type="spellEnd"/>
      <w:r w:rsidRPr="004D0DD6">
        <w:rPr>
          <w:rFonts w:ascii="Arial" w:eastAsia="SimSun" w:hAnsi="Arial" w:cs="Arial"/>
          <w:sz w:val="20"/>
          <w:szCs w:val="20"/>
          <w:lang w:val="en-US" w:eastAsia="zh-CN"/>
        </w:rPr>
        <w:t>.</w:t>
      </w:r>
    </w:p>
    <w:p w14:paraId="0DA2A90A" w14:textId="77777777" w:rsidR="00077CA4" w:rsidRPr="000C28CE" w:rsidRDefault="00077CA4" w:rsidP="000C28CE">
      <w:pPr>
        <w:rPr>
          <w:lang w:val="en-GB" w:eastAsia="en-US"/>
        </w:rPr>
      </w:pPr>
    </w:p>
    <w:sectPr w:rsidR="00077CA4" w:rsidRPr="000C28CE" w:rsidSect="00192AFD">
      <w:footerReference w:type="default" r:id="rId16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5FA28" w14:textId="77777777" w:rsidR="00E97915" w:rsidRDefault="00E97915" w:rsidP="00B60984">
      <w:pPr>
        <w:spacing w:after="0" w:line="240" w:lineRule="auto"/>
      </w:pPr>
      <w:r>
        <w:separator/>
      </w:r>
    </w:p>
  </w:endnote>
  <w:endnote w:type="continuationSeparator" w:id="0">
    <w:p w14:paraId="1668F79D" w14:textId="77777777" w:rsidR="00E97915" w:rsidRDefault="00E97915" w:rsidP="00B6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DD043" w14:textId="77777777" w:rsidR="00E672BD" w:rsidRDefault="00E672BD" w:rsidP="00B60984">
    <w:pPr>
      <w:pStyle w:val="Footer"/>
      <w:tabs>
        <w:tab w:val="clear" w:pos="9360"/>
        <w:tab w:val="right" w:pos="793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4ABB0" w14:textId="77777777" w:rsidR="00E97915" w:rsidRDefault="00E97915" w:rsidP="00B60984">
      <w:pPr>
        <w:spacing w:after="0" w:line="240" w:lineRule="auto"/>
      </w:pPr>
      <w:r>
        <w:separator/>
      </w:r>
    </w:p>
  </w:footnote>
  <w:footnote w:type="continuationSeparator" w:id="0">
    <w:p w14:paraId="6494AB5F" w14:textId="77777777" w:rsidR="00E97915" w:rsidRDefault="00E97915" w:rsidP="00B60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70C8"/>
    <w:multiLevelType w:val="hybridMultilevel"/>
    <w:tmpl w:val="5C7C6916"/>
    <w:lvl w:ilvl="0" w:tplc="E5EC38D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4FC6F74E">
      <w:start w:val="1"/>
      <w:numFmt w:val="bullet"/>
      <w:lvlText w:val="-"/>
      <w:lvlJc w:val="left"/>
      <w:pPr>
        <w:ind w:left="1980" w:hanging="360"/>
      </w:pPr>
      <w:rPr>
        <w:rFonts w:ascii="Arial" w:eastAsiaTheme="minorEastAsia" w:hAnsi="Arial" w:cs="Arial" w:hint="default"/>
      </w:r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FE061D"/>
    <w:multiLevelType w:val="hybridMultilevel"/>
    <w:tmpl w:val="499E9C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2E11"/>
    <w:multiLevelType w:val="hybridMultilevel"/>
    <w:tmpl w:val="829E6DEC"/>
    <w:lvl w:ilvl="0" w:tplc="B7CE09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A24DF"/>
    <w:multiLevelType w:val="hybridMultilevel"/>
    <w:tmpl w:val="76A659BC"/>
    <w:lvl w:ilvl="0" w:tplc="AE80F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3E2F64"/>
    <w:multiLevelType w:val="hybridMultilevel"/>
    <w:tmpl w:val="65F6F984"/>
    <w:lvl w:ilvl="0" w:tplc="57E8CF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A30490"/>
    <w:multiLevelType w:val="hybridMultilevel"/>
    <w:tmpl w:val="CAA84E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94320"/>
    <w:multiLevelType w:val="hybridMultilevel"/>
    <w:tmpl w:val="C556178E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DE75809"/>
    <w:multiLevelType w:val="hybridMultilevel"/>
    <w:tmpl w:val="5062275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B1B82"/>
    <w:multiLevelType w:val="hybridMultilevel"/>
    <w:tmpl w:val="FD1813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27BF4"/>
    <w:multiLevelType w:val="hybridMultilevel"/>
    <w:tmpl w:val="7F1860D2"/>
    <w:lvl w:ilvl="0" w:tplc="ABD23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A3184B"/>
    <w:multiLevelType w:val="hybridMultilevel"/>
    <w:tmpl w:val="64A6C034"/>
    <w:lvl w:ilvl="0" w:tplc="04210019">
      <w:start w:val="1"/>
      <w:numFmt w:val="lowerLetter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AD55CD9"/>
    <w:multiLevelType w:val="hybridMultilevel"/>
    <w:tmpl w:val="829E6DEC"/>
    <w:lvl w:ilvl="0" w:tplc="B7CE09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151E4"/>
    <w:multiLevelType w:val="hybridMultilevel"/>
    <w:tmpl w:val="A37E856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2E3C7672"/>
    <w:multiLevelType w:val="multilevel"/>
    <w:tmpl w:val="9C90E5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1944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3168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4752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5976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756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8784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0368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1592" w:hanging="1800"/>
      </w:pPr>
      <w:rPr>
        <w:rFonts w:hint="default"/>
        <w:i w:val="0"/>
      </w:rPr>
    </w:lvl>
  </w:abstractNum>
  <w:abstractNum w:abstractNumId="15" w15:restartNumberingAfterBreak="0">
    <w:nsid w:val="2F5E7403"/>
    <w:multiLevelType w:val="hybridMultilevel"/>
    <w:tmpl w:val="C1C05856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A053D1"/>
    <w:multiLevelType w:val="hybridMultilevel"/>
    <w:tmpl w:val="F5A45E7A"/>
    <w:lvl w:ilvl="0" w:tplc="A5427C2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9190EDAE">
      <w:start w:val="4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D4A54"/>
    <w:multiLevelType w:val="hybridMultilevel"/>
    <w:tmpl w:val="75FCC5EE"/>
    <w:lvl w:ilvl="0" w:tplc="C276A9E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009BD"/>
    <w:multiLevelType w:val="hybridMultilevel"/>
    <w:tmpl w:val="A446A546"/>
    <w:lvl w:ilvl="0" w:tplc="85F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881A0F"/>
    <w:multiLevelType w:val="hybridMultilevel"/>
    <w:tmpl w:val="47A62F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DB3088"/>
    <w:multiLevelType w:val="hybridMultilevel"/>
    <w:tmpl w:val="829E6DEC"/>
    <w:lvl w:ilvl="0" w:tplc="B7CE09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5E1596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C27060"/>
    <w:multiLevelType w:val="hybridMultilevel"/>
    <w:tmpl w:val="AEDE0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604379C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47AA1"/>
    <w:multiLevelType w:val="hybridMultilevel"/>
    <w:tmpl w:val="36629E40"/>
    <w:lvl w:ilvl="0" w:tplc="74F412B0">
      <w:start w:val="1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43159D1"/>
    <w:multiLevelType w:val="hybridMultilevel"/>
    <w:tmpl w:val="829E6DEC"/>
    <w:lvl w:ilvl="0" w:tplc="B7CE09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3B3C69"/>
    <w:multiLevelType w:val="hybridMultilevel"/>
    <w:tmpl w:val="FA58B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6B446B"/>
    <w:multiLevelType w:val="hybridMultilevel"/>
    <w:tmpl w:val="F922251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6BE397B"/>
    <w:multiLevelType w:val="hybridMultilevel"/>
    <w:tmpl w:val="E9E455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52FD9"/>
    <w:multiLevelType w:val="hybridMultilevel"/>
    <w:tmpl w:val="9E92DCE0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BD020AD"/>
    <w:multiLevelType w:val="hybridMultilevel"/>
    <w:tmpl w:val="F96EB8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15724B"/>
    <w:multiLevelType w:val="hybridMultilevel"/>
    <w:tmpl w:val="07E4F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8E4306"/>
    <w:multiLevelType w:val="hybridMultilevel"/>
    <w:tmpl w:val="5830BC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E10B89"/>
    <w:multiLevelType w:val="hybridMultilevel"/>
    <w:tmpl w:val="59F8E65C"/>
    <w:lvl w:ilvl="0" w:tplc="A5427C2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20BF7"/>
    <w:multiLevelType w:val="hybridMultilevel"/>
    <w:tmpl w:val="8F5666D8"/>
    <w:lvl w:ilvl="0" w:tplc="D0EA54F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08108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F0A47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EABD6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F40F8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68A7A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40D8E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768399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4832D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 w15:restartNumberingAfterBreak="0">
    <w:nsid w:val="650B3528"/>
    <w:multiLevelType w:val="hybridMultilevel"/>
    <w:tmpl w:val="F542A6C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71AEA"/>
    <w:multiLevelType w:val="hybridMultilevel"/>
    <w:tmpl w:val="6B6EEEF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7BD0678"/>
    <w:multiLevelType w:val="hybridMultilevel"/>
    <w:tmpl w:val="33A49812"/>
    <w:lvl w:ilvl="0" w:tplc="38CA2D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9384484"/>
    <w:multiLevelType w:val="hybridMultilevel"/>
    <w:tmpl w:val="74D4781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9565D17"/>
    <w:multiLevelType w:val="hybridMultilevel"/>
    <w:tmpl w:val="BD40C524"/>
    <w:lvl w:ilvl="0" w:tplc="1ACAFBC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CE570C"/>
    <w:multiLevelType w:val="hybridMultilevel"/>
    <w:tmpl w:val="F922251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44B22F8"/>
    <w:multiLevelType w:val="hybridMultilevel"/>
    <w:tmpl w:val="8D624D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FB174D"/>
    <w:multiLevelType w:val="hybridMultilevel"/>
    <w:tmpl w:val="5A689EE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6FE4B32"/>
    <w:multiLevelType w:val="hybridMultilevel"/>
    <w:tmpl w:val="499E9C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672690"/>
    <w:multiLevelType w:val="hybridMultilevel"/>
    <w:tmpl w:val="2D987F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1340E7"/>
    <w:multiLevelType w:val="hybridMultilevel"/>
    <w:tmpl w:val="499E9C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FC62F1"/>
    <w:multiLevelType w:val="hybridMultilevel"/>
    <w:tmpl w:val="181E77F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7"/>
  </w:num>
  <w:num w:numId="3">
    <w:abstractNumId w:val="0"/>
  </w:num>
  <w:num w:numId="4">
    <w:abstractNumId w:val="9"/>
  </w:num>
  <w:num w:numId="5">
    <w:abstractNumId w:val="8"/>
  </w:num>
  <w:num w:numId="6">
    <w:abstractNumId w:val="45"/>
  </w:num>
  <w:num w:numId="7">
    <w:abstractNumId w:val="35"/>
  </w:num>
  <w:num w:numId="8">
    <w:abstractNumId w:val="12"/>
  </w:num>
  <w:num w:numId="9">
    <w:abstractNumId w:val="37"/>
  </w:num>
  <w:num w:numId="10">
    <w:abstractNumId w:val="41"/>
  </w:num>
  <w:num w:numId="11">
    <w:abstractNumId w:val="3"/>
  </w:num>
  <w:num w:numId="12">
    <w:abstractNumId w:val="21"/>
  </w:num>
  <w:num w:numId="13">
    <w:abstractNumId w:val="14"/>
  </w:num>
  <w:num w:numId="14">
    <w:abstractNumId w:val="4"/>
  </w:num>
  <w:num w:numId="15">
    <w:abstractNumId w:val="36"/>
  </w:num>
  <w:num w:numId="16">
    <w:abstractNumId w:val="38"/>
  </w:num>
  <w:num w:numId="17">
    <w:abstractNumId w:val="31"/>
  </w:num>
  <w:num w:numId="18">
    <w:abstractNumId w:val="18"/>
  </w:num>
  <w:num w:numId="19">
    <w:abstractNumId w:val="26"/>
  </w:num>
  <w:num w:numId="20">
    <w:abstractNumId w:val="23"/>
  </w:num>
  <w:num w:numId="21">
    <w:abstractNumId w:val="39"/>
  </w:num>
  <w:num w:numId="22">
    <w:abstractNumId w:val="33"/>
  </w:num>
  <w:num w:numId="23">
    <w:abstractNumId w:val="15"/>
  </w:num>
  <w:num w:numId="24">
    <w:abstractNumId w:val="28"/>
  </w:num>
  <w:num w:numId="25">
    <w:abstractNumId w:val="40"/>
  </w:num>
  <w:num w:numId="26">
    <w:abstractNumId w:val="10"/>
  </w:num>
  <w:num w:numId="27">
    <w:abstractNumId w:val="22"/>
  </w:num>
  <w:num w:numId="28">
    <w:abstractNumId w:val="25"/>
  </w:num>
  <w:num w:numId="29">
    <w:abstractNumId w:val="13"/>
  </w:num>
  <w:num w:numId="30">
    <w:abstractNumId w:val="16"/>
  </w:num>
  <w:num w:numId="31">
    <w:abstractNumId w:val="32"/>
  </w:num>
  <w:num w:numId="32">
    <w:abstractNumId w:val="34"/>
  </w:num>
  <w:num w:numId="33">
    <w:abstractNumId w:val="17"/>
  </w:num>
  <w:num w:numId="34">
    <w:abstractNumId w:val="19"/>
  </w:num>
  <w:num w:numId="35">
    <w:abstractNumId w:val="24"/>
  </w:num>
  <w:num w:numId="36">
    <w:abstractNumId w:val="44"/>
  </w:num>
  <w:num w:numId="37">
    <w:abstractNumId w:val="42"/>
  </w:num>
  <w:num w:numId="38">
    <w:abstractNumId w:val="1"/>
  </w:num>
  <w:num w:numId="39">
    <w:abstractNumId w:val="2"/>
  </w:num>
  <w:num w:numId="40">
    <w:abstractNumId w:val="11"/>
  </w:num>
  <w:num w:numId="41">
    <w:abstractNumId w:val="20"/>
  </w:num>
  <w:num w:numId="42">
    <w:abstractNumId w:val="30"/>
  </w:num>
  <w:num w:numId="43">
    <w:abstractNumId w:val="7"/>
  </w:num>
  <w:num w:numId="44">
    <w:abstractNumId w:val="43"/>
  </w:num>
  <w:num w:numId="45">
    <w:abstractNumId w:val="6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74"/>
    <w:rsid w:val="00000AE7"/>
    <w:rsid w:val="00002E81"/>
    <w:rsid w:val="00004FBA"/>
    <w:rsid w:val="000058B1"/>
    <w:rsid w:val="00010A3E"/>
    <w:rsid w:val="00011D4D"/>
    <w:rsid w:val="00012A17"/>
    <w:rsid w:val="00013444"/>
    <w:rsid w:val="00014F7F"/>
    <w:rsid w:val="00016BE6"/>
    <w:rsid w:val="00021510"/>
    <w:rsid w:val="00025BC0"/>
    <w:rsid w:val="00034FEA"/>
    <w:rsid w:val="000411CB"/>
    <w:rsid w:val="00045219"/>
    <w:rsid w:val="00046853"/>
    <w:rsid w:val="000471DD"/>
    <w:rsid w:val="00047A53"/>
    <w:rsid w:val="000507B2"/>
    <w:rsid w:val="00053A65"/>
    <w:rsid w:val="000541E4"/>
    <w:rsid w:val="000612FB"/>
    <w:rsid w:val="00061FF6"/>
    <w:rsid w:val="000620A1"/>
    <w:rsid w:val="00065FD4"/>
    <w:rsid w:val="0006680A"/>
    <w:rsid w:val="00067BF6"/>
    <w:rsid w:val="00070F52"/>
    <w:rsid w:val="00071204"/>
    <w:rsid w:val="00071AD7"/>
    <w:rsid w:val="0007201E"/>
    <w:rsid w:val="00072C4D"/>
    <w:rsid w:val="000739BA"/>
    <w:rsid w:val="0007423F"/>
    <w:rsid w:val="00077056"/>
    <w:rsid w:val="00077CA4"/>
    <w:rsid w:val="000818EE"/>
    <w:rsid w:val="0008691D"/>
    <w:rsid w:val="000871B5"/>
    <w:rsid w:val="00090E94"/>
    <w:rsid w:val="00090F95"/>
    <w:rsid w:val="000914F6"/>
    <w:rsid w:val="000928BD"/>
    <w:rsid w:val="000945EC"/>
    <w:rsid w:val="00094AF2"/>
    <w:rsid w:val="000952DC"/>
    <w:rsid w:val="000A22C2"/>
    <w:rsid w:val="000A65B4"/>
    <w:rsid w:val="000A66B6"/>
    <w:rsid w:val="000B0E8B"/>
    <w:rsid w:val="000B1DFB"/>
    <w:rsid w:val="000B34C1"/>
    <w:rsid w:val="000C1126"/>
    <w:rsid w:val="000C28CE"/>
    <w:rsid w:val="000C3A59"/>
    <w:rsid w:val="000C5113"/>
    <w:rsid w:val="000C6B6E"/>
    <w:rsid w:val="000D14C5"/>
    <w:rsid w:val="000D22D8"/>
    <w:rsid w:val="000D6F38"/>
    <w:rsid w:val="000E5457"/>
    <w:rsid w:val="000E7A64"/>
    <w:rsid w:val="000F1C25"/>
    <w:rsid w:val="000F2B2E"/>
    <w:rsid w:val="000F4893"/>
    <w:rsid w:val="000F5C75"/>
    <w:rsid w:val="00101B84"/>
    <w:rsid w:val="00102BE8"/>
    <w:rsid w:val="0010358F"/>
    <w:rsid w:val="001042D2"/>
    <w:rsid w:val="0010607E"/>
    <w:rsid w:val="0011325A"/>
    <w:rsid w:val="00121B0C"/>
    <w:rsid w:val="00121E9D"/>
    <w:rsid w:val="001228AF"/>
    <w:rsid w:val="001234C0"/>
    <w:rsid w:val="00124503"/>
    <w:rsid w:val="001273D4"/>
    <w:rsid w:val="001349A5"/>
    <w:rsid w:val="00135B1C"/>
    <w:rsid w:val="001360A4"/>
    <w:rsid w:val="00143C82"/>
    <w:rsid w:val="00144552"/>
    <w:rsid w:val="001477D9"/>
    <w:rsid w:val="00151485"/>
    <w:rsid w:val="001516A1"/>
    <w:rsid w:val="00152FEA"/>
    <w:rsid w:val="001555D6"/>
    <w:rsid w:val="00157C7D"/>
    <w:rsid w:val="00160D83"/>
    <w:rsid w:val="00167CAC"/>
    <w:rsid w:val="00171BAE"/>
    <w:rsid w:val="00171DA4"/>
    <w:rsid w:val="00172324"/>
    <w:rsid w:val="00173F7F"/>
    <w:rsid w:val="001749C1"/>
    <w:rsid w:val="00174E0F"/>
    <w:rsid w:val="00175FCD"/>
    <w:rsid w:val="001763F2"/>
    <w:rsid w:val="00176D51"/>
    <w:rsid w:val="001855FD"/>
    <w:rsid w:val="00187367"/>
    <w:rsid w:val="00187457"/>
    <w:rsid w:val="00192AFD"/>
    <w:rsid w:val="001A00F2"/>
    <w:rsid w:val="001A2561"/>
    <w:rsid w:val="001A60C0"/>
    <w:rsid w:val="001A64B1"/>
    <w:rsid w:val="001A6B3A"/>
    <w:rsid w:val="001B1900"/>
    <w:rsid w:val="001B1EBA"/>
    <w:rsid w:val="001B20A3"/>
    <w:rsid w:val="001B7B7A"/>
    <w:rsid w:val="001C2880"/>
    <w:rsid w:val="001C2C36"/>
    <w:rsid w:val="001C6353"/>
    <w:rsid w:val="001C761E"/>
    <w:rsid w:val="001D47C7"/>
    <w:rsid w:val="001D6F5E"/>
    <w:rsid w:val="001D7ED6"/>
    <w:rsid w:val="001E32AD"/>
    <w:rsid w:val="001E3C43"/>
    <w:rsid w:val="001E5A58"/>
    <w:rsid w:val="001E75C5"/>
    <w:rsid w:val="001E7BC5"/>
    <w:rsid w:val="001F012E"/>
    <w:rsid w:val="001F6F6F"/>
    <w:rsid w:val="00200EE1"/>
    <w:rsid w:val="0020306B"/>
    <w:rsid w:val="0020498A"/>
    <w:rsid w:val="00207891"/>
    <w:rsid w:val="00211D8D"/>
    <w:rsid w:val="00214334"/>
    <w:rsid w:val="002168DD"/>
    <w:rsid w:val="00216D71"/>
    <w:rsid w:val="0021791E"/>
    <w:rsid w:val="002212B9"/>
    <w:rsid w:val="00222F53"/>
    <w:rsid w:val="00231D8D"/>
    <w:rsid w:val="002326B5"/>
    <w:rsid w:val="002369BF"/>
    <w:rsid w:val="00241CF8"/>
    <w:rsid w:val="00242EF9"/>
    <w:rsid w:val="00243196"/>
    <w:rsid w:val="00247A5B"/>
    <w:rsid w:val="002504B1"/>
    <w:rsid w:val="0025337D"/>
    <w:rsid w:val="00254DFD"/>
    <w:rsid w:val="00270677"/>
    <w:rsid w:val="00273C9C"/>
    <w:rsid w:val="00277B12"/>
    <w:rsid w:val="00281196"/>
    <w:rsid w:val="002825CD"/>
    <w:rsid w:val="002834FE"/>
    <w:rsid w:val="00290022"/>
    <w:rsid w:val="00290F69"/>
    <w:rsid w:val="0029377A"/>
    <w:rsid w:val="002974E4"/>
    <w:rsid w:val="002B39C5"/>
    <w:rsid w:val="002C05AD"/>
    <w:rsid w:val="002C08F2"/>
    <w:rsid w:val="002C46D3"/>
    <w:rsid w:val="002D2480"/>
    <w:rsid w:val="002D69A8"/>
    <w:rsid w:val="002E047F"/>
    <w:rsid w:val="002E251F"/>
    <w:rsid w:val="002E3DF4"/>
    <w:rsid w:val="002E5A74"/>
    <w:rsid w:val="002F056A"/>
    <w:rsid w:val="002F16A5"/>
    <w:rsid w:val="002F5682"/>
    <w:rsid w:val="002F6E77"/>
    <w:rsid w:val="003019CA"/>
    <w:rsid w:val="003055DF"/>
    <w:rsid w:val="00307D97"/>
    <w:rsid w:val="00310282"/>
    <w:rsid w:val="00310883"/>
    <w:rsid w:val="003163C3"/>
    <w:rsid w:val="003168D1"/>
    <w:rsid w:val="00317FE2"/>
    <w:rsid w:val="00320FA4"/>
    <w:rsid w:val="0032242B"/>
    <w:rsid w:val="00322C52"/>
    <w:rsid w:val="003247CC"/>
    <w:rsid w:val="00330B51"/>
    <w:rsid w:val="003358B7"/>
    <w:rsid w:val="003360E1"/>
    <w:rsid w:val="0033729F"/>
    <w:rsid w:val="00340157"/>
    <w:rsid w:val="0034445E"/>
    <w:rsid w:val="00346387"/>
    <w:rsid w:val="00354BD7"/>
    <w:rsid w:val="0035563A"/>
    <w:rsid w:val="00357BA7"/>
    <w:rsid w:val="00361EF3"/>
    <w:rsid w:val="00361F49"/>
    <w:rsid w:val="00362290"/>
    <w:rsid w:val="003639B3"/>
    <w:rsid w:val="00365031"/>
    <w:rsid w:val="00366A55"/>
    <w:rsid w:val="00370EB8"/>
    <w:rsid w:val="00371574"/>
    <w:rsid w:val="003738FE"/>
    <w:rsid w:val="003740F6"/>
    <w:rsid w:val="00383C28"/>
    <w:rsid w:val="003940CB"/>
    <w:rsid w:val="00396F45"/>
    <w:rsid w:val="003A244E"/>
    <w:rsid w:val="003A50D1"/>
    <w:rsid w:val="003A6631"/>
    <w:rsid w:val="003A6F3A"/>
    <w:rsid w:val="003A7774"/>
    <w:rsid w:val="003B4472"/>
    <w:rsid w:val="003B5A53"/>
    <w:rsid w:val="003C4921"/>
    <w:rsid w:val="003C674F"/>
    <w:rsid w:val="003D1DCE"/>
    <w:rsid w:val="003D2B03"/>
    <w:rsid w:val="003D40F8"/>
    <w:rsid w:val="003D4783"/>
    <w:rsid w:val="003E3C39"/>
    <w:rsid w:val="003E7A20"/>
    <w:rsid w:val="003F189B"/>
    <w:rsid w:val="003F244B"/>
    <w:rsid w:val="003F4230"/>
    <w:rsid w:val="003F42AF"/>
    <w:rsid w:val="003F4FA7"/>
    <w:rsid w:val="003F67FD"/>
    <w:rsid w:val="0040097D"/>
    <w:rsid w:val="00402FA4"/>
    <w:rsid w:val="004061BD"/>
    <w:rsid w:val="0040673C"/>
    <w:rsid w:val="004070FA"/>
    <w:rsid w:val="00407EAF"/>
    <w:rsid w:val="004104F5"/>
    <w:rsid w:val="004136BB"/>
    <w:rsid w:val="00421338"/>
    <w:rsid w:val="004233F3"/>
    <w:rsid w:val="004239E2"/>
    <w:rsid w:val="00425AE6"/>
    <w:rsid w:val="0043243A"/>
    <w:rsid w:val="0043698C"/>
    <w:rsid w:val="004370F5"/>
    <w:rsid w:val="00442ACB"/>
    <w:rsid w:val="00444C57"/>
    <w:rsid w:val="00457E97"/>
    <w:rsid w:val="00461D58"/>
    <w:rsid w:val="0047004E"/>
    <w:rsid w:val="00470D2D"/>
    <w:rsid w:val="00470E31"/>
    <w:rsid w:val="004713CA"/>
    <w:rsid w:val="00471972"/>
    <w:rsid w:val="004730B4"/>
    <w:rsid w:val="0048178E"/>
    <w:rsid w:val="004831CF"/>
    <w:rsid w:val="00487A59"/>
    <w:rsid w:val="004938A2"/>
    <w:rsid w:val="00495F07"/>
    <w:rsid w:val="004968D3"/>
    <w:rsid w:val="004A1F67"/>
    <w:rsid w:val="004A3194"/>
    <w:rsid w:val="004A4FDF"/>
    <w:rsid w:val="004B19E4"/>
    <w:rsid w:val="004B2AC0"/>
    <w:rsid w:val="004B2B59"/>
    <w:rsid w:val="004B5FD0"/>
    <w:rsid w:val="004C3EB6"/>
    <w:rsid w:val="004C3F95"/>
    <w:rsid w:val="004C55A9"/>
    <w:rsid w:val="004C5ED0"/>
    <w:rsid w:val="004C6E52"/>
    <w:rsid w:val="004C7CD4"/>
    <w:rsid w:val="004D0A14"/>
    <w:rsid w:val="004D0DD6"/>
    <w:rsid w:val="004E3F5D"/>
    <w:rsid w:val="004E46E2"/>
    <w:rsid w:val="004E5BD9"/>
    <w:rsid w:val="004E64A0"/>
    <w:rsid w:val="004F4767"/>
    <w:rsid w:val="004F4A77"/>
    <w:rsid w:val="004F655D"/>
    <w:rsid w:val="00503A4E"/>
    <w:rsid w:val="005154C7"/>
    <w:rsid w:val="00516342"/>
    <w:rsid w:val="0051759F"/>
    <w:rsid w:val="0051764F"/>
    <w:rsid w:val="00522913"/>
    <w:rsid w:val="0053194D"/>
    <w:rsid w:val="00535E27"/>
    <w:rsid w:val="00542233"/>
    <w:rsid w:val="00544D58"/>
    <w:rsid w:val="00552D25"/>
    <w:rsid w:val="00553E80"/>
    <w:rsid w:val="00563A86"/>
    <w:rsid w:val="00564D35"/>
    <w:rsid w:val="0056531E"/>
    <w:rsid w:val="005709DC"/>
    <w:rsid w:val="00571A02"/>
    <w:rsid w:val="0057228C"/>
    <w:rsid w:val="00572461"/>
    <w:rsid w:val="005740CB"/>
    <w:rsid w:val="005743A7"/>
    <w:rsid w:val="00576EE7"/>
    <w:rsid w:val="00581E63"/>
    <w:rsid w:val="00583041"/>
    <w:rsid w:val="00583AF9"/>
    <w:rsid w:val="00585743"/>
    <w:rsid w:val="005862DD"/>
    <w:rsid w:val="00586731"/>
    <w:rsid w:val="0058783B"/>
    <w:rsid w:val="00592454"/>
    <w:rsid w:val="00596235"/>
    <w:rsid w:val="005978DB"/>
    <w:rsid w:val="005A0A61"/>
    <w:rsid w:val="005A0BFC"/>
    <w:rsid w:val="005A587D"/>
    <w:rsid w:val="005A6E6A"/>
    <w:rsid w:val="005B125D"/>
    <w:rsid w:val="005C23BD"/>
    <w:rsid w:val="005C3EB4"/>
    <w:rsid w:val="005C69B4"/>
    <w:rsid w:val="005C7039"/>
    <w:rsid w:val="005D0E63"/>
    <w:rsid w:val="005D54EE"/>
    <w:rsid w:val="005D5A43"/>
    <w:rsid w:val="005D7B6E"/>
    <w:rsid w:val="005E07FF"/>
    <w:rsid w:val="005E11F0"/>
    <w:rsid w:val="005E3B6D"/>
    <w:rsid w:val="005E63D6"/>
    <w:rsid w:val="005F5CDC"/>
    <w:rsid w:val="00600373"/>
    <w:rsid w:val="0060078D"/>
    <w:rsid w:val="006026BA"/>
    <w:rsid w:val="00602E9B"/>
    <w:rsid w:val="006035B4"/>
    <w:rsid w:val="00603C0A"/>
    <w:rsid w:val="00603FB9"/>
    <w:rsid w:val="006054DE"/>
    <w:rsid w:val="00607B2A"/>
    <w:rsid w:val="006107BC"/>
    <w:rsid w:val="00614E7E"/>
    <w:rsid w:val="00624EF6"/>
    <w:rsid w:val="0062528F"/>
    <w:rsid w:val="006264A7"/>
    <w:rsid w:val="006301A0"/>
    <w:rsid w:val="00630201"/>
    <w:rsid w:val="006338FD"/>
    <w:rsid w:val="00637F72"/>
    <w:rsid w:val="00643D21"/>
    <w:rsid w:val="00646AFC"/>
    <w:rsid w:val="006603C8"/>
    <w:rsid w:val="006607AA"/>
    <w:rsid w:val="00660E31"/>
    <w:rsid w:val="006612DD"/>
    <w:rsid w:val="00662C37"/>
    <w:rsid w:val="00662DE2"/>
    <w:rsid w:val="00663076"/>
    <w:rsid w:val="006652AA"/>
    <w:rsid w:val="0067352A"/>
    <w:rsid w:val="006735E5"/>
    <w:rsid w:val="006740A6"/>
    <w:rsid w:val="00676F11"/>
    <w:rsid w:val="00681D1E"/>
    <w:rsid w:val="00683A76"/>
    <w:rsid w:val="00684080"/>
    <w:rsid w:val="00684365"/>
    <w:rsid w:val="00685389"/>
    <w:rsid w:val="00691FAF"/>
    <w:rsid w:val="00693ABC"/>
    <w:rsid w:val="00694D57"/>
    <w:rsid w:val="006A0955"/>
    <w:rsid w:val="006A7E6B"/>
    <w:rsid w:val="006B2DFB"/>
    <w:rsid w:val="006B7D24"/>
    <w:rsid w:val="006B7DDC"/>
    <w:rsid w:val="006C30E5"/>
    <w:rsid w:val="006C3192"/>
    <w:rsid w:val="006D6BAB"/>
    <w:rsid w:val="006E596B"/>
    <w:rsid w:val="006E5B71"/>
    <w:rsid w:val="006F1C1C"/>
    <w:rsid w:val="006F5E51"/>
    <w:rsid w:val="00700675"/>
    <w:rsid w:val="00704904"/>
    <w:rsid w:val="00705185"/>
    <w:rsid w:val="00705402"/>
    <w:rsid w:val="00705E85"/>
    <w:rsid w:val="007119BE"/>
    <w:rsid w:val="00712EBD"/>
    <w:rsid w:val="00714DEA"/>
    <w:rsid w:val="00720E85"/>
    <w:rsid w:val="007234DF"/>
    <w:rsid w:val="00724B8D"/>
    <w:rsid w:val="007267A0"/>
    <w:rsid w:val="00727385"/>
    <w:rsid w:val="00731719"/>
    <w:rsid w:val="007324B7"/>
    <w:rsid w:val="00733C9E"/>
    <w:rsid w:val="00736962"/>
    <w:rsid w:val="0073741E"/>
    <w:rsid w:val="00742574"/>
    <w:rsid w:val="00742646"/>
    <w:rsid w:val="00746CE9"/>
    <w:rsid w:val="0075279B"/>
    <w:rsid w:val="00752CD0"/>
    <w:rsid w:val="0075364C"/>
    <w:rsid w:val="0075727B"/>
    <w:rsid w:val="007607AA"/>
    <w:rsid w:val="00766C9C"/>
    <w:rsid w:val="00767C66"/>
    <w:rsid w:val="00772DAB"/>
    <w:rsid w:val="007814D8"/>
    <w:rsid w:val="00781568"/>
    <w:rsid w:val="00787626"/>
    <w:rsid w:val="00791A65"/>
    <w:rsid w:val="00795B50"/>
    <w:rsid w:val="007A4F48"/>
    <w:rsid w:val="007A6F9E"/>
    <w:rsid w:val="007B2746"/>
    <w:rsid w:val="007B4D79"/>
    <w:rsid w:val="007B5808"/>
    <w:rsid w:val="007B6043"/>
    <w:rsid w:val="007C0241"/>
    <w:rsid w:val="007C6F3C"/>
    <w:rsid w:val="007D243F"/>
    <w:rsid w:val="007D2688"/>
    <w:rsid w:val="007D4E29"/>
    <w:rsid w:val="007D6788"/>
    <w:rsid w:val="007D7EF9"/>
    <w:rsid w:val="007E0F6D"/>
    <w:rsid w:val="007E20A6"/>
    <w:rsid w:val="007E3EBC"/>
    <w:rsid w:val="007E5248"/>
    <w:rsid w:val="007E546C"/>
    <w:rsid w:val="007E548A"/>
    <w:rsid w:val="007E58D7"/>
    <w:rsid w:val="007E7C2B"/>
    <w:rsid w:val="007F36AB"/>
    <w:rsid w:val="00800080"/>
    <w:rsid w:val="00800C5F"/>
    <w:rsid w:val="008022C0"/>
    <w:rsid w:val="008024E1"/>
    <w:rsid w:val="00804D3A"/>
    <w:rsid w:val="0080679C"/>
    <w:rsid w:val="008140CF"/>
    <w:rsid w:val="0081460F"/>
    <w:rsid w:val="00815A5F"/>
    <w:rsid w:val="00816C0A"/>
    <w:rsid w:val="008176E5"/>
    <w:rsid w:val="00821800"/>
    <w:rsid w:val="0082661E"/>
    <w:rsid w:val="0082735A"/>
    <w:rsid w:val="0083228D"/>
    <w:rsid w:val="00834B5D"/>
    <w:rsid w:val="00835CCD"/>
    <w:rsid w:val="00835D55"/>
    <w:rsid w:val="008443C7"/>
    <w:rsid w:val="00854297"/>
    <w:rsid w:val="00856686"/>
    <w:rsid w:val="00856864"/>
    <w:rsid w:val="008568AF"/>
    <w:rsid w:val="00856E13"/>
    <w:rsid w:val="00857E5E"/>
    <w:rsid w:val="008601AC"/>
    <w:rsid w:val="00860BD6"/>
    <w:rsid w:val="00862CB7"/>
    <w:rsid w:val="00863290"/>
    <w:rsid w:val="00864955"/>
    <w:rsid w:val="0086557E"/>
    <w:rsid w:val="00870547"/>
    <w:rsid w:val="00880719"/>
    <w:rsid w:val="00882A61"/>
    <w:rsid w:val="00883D6C"/>
    <w:rsid w:val="008840DB"/>
    <w:rsid w:val="008845D5"/>
    <w:rsid w:val="0088562B"/>
    <w:rsid w:val="00886E92"/>
    <w:rsid w:val="00887653"/>
    <w:rsid w:val="008920A2"/>
    <w:rsid w:val="00893551"/>
    <w:rsid w:val="008A0EDE"/>
    <w:rsid w:val="008A3CFB"/>
    <w:rsid w:val="008B17E7"/>
    <w:rsid w:val="008B3428"/>
    <w:rsid w:val="008B5DD5"/>
    <w:rsid w:val="008B6AB0"/>
    <w:rsid w:val="008B77EC"/>
    <w:rsid w:val="008C0C1C"/>
    <w:rsid w:val="008C3F88"/>
    <w:rsid w:val="008C41FF"/>
    <w:rsid w:val="008C6112"/>
    <w:rsid w:val="008D0F6E"/>
    <w:rsid w:val="008D10C1"/>
    <w:rsid w:val="008D23BD"/>
    <w:rsid w:val="008D2F6A"/>
    <w:rsid w:val="008D587A"/>
    <w:rsid w:val="008E6F65"/>
    <w:rsid w:val="008E7171"/>
    <w:rsid w:val="008F2654"/>
    <w:rsid w:val="008F279C"/>
    <w:rsid w:val="008F2D7B"/>
    <w:rsid w:val="008F5A91"/>
    <w:rsid w:val="008F5E15"/>
    <w:rsid w:val="009016C9"/>
    <w:rsid w:val="00906B12"/>
    <w:rsid w:val="00906C8B"/>
    <w:rsid w:val="00920B5E"/>
    <w:rsid w:val="00923FE1"/>
    <w:rsid w:val="00931A5C"/>
    <w:rsid w:val="00931B50"/>
    <w:rsid w:val="00933FE2"/>
    <w:rsid w:val="009369B1"/>
    <w:rsid w:val="00941C60"/>
    <w:rsid w:val="00942161"/>
    <w:rsid w:val="00946BA0"/>
    <w:rsid w:val="00947074"/>
    <w:rsid w:val="00950BA4"/>
    <w:rsid w:val="0095301C"/>
    <w:rsid w:val="0095320D"/>
    <w:rsid w:val="00953459"/>
    <w:rsid w:val="00953DA7"/>
    <w:rsid w:val="009571EB"/>
    <w:rsid w:val="00966C49"/>
    <w:rsid w:val="00970531"/>
    <w:rsid w:val="00970BAD"/>
    <w:rsid w:val="00970FEC"/>
    <w:rsid w:val="009741B2"/>
    <w:rsid w:val="00974C20"/>
    <w:rsid w:val="00981E8A"/>
    <w:rsid w:val="00983A52"/>
    <w:rsid w:val="00983E0A"/>
    <w:rsid w:val="00984C32"/>
    <w:rsid w:val="00986114"/>
    <w:rsid w:val="00991CF0"/>
    <w:rsid w:val="0099203D"/>
    <w:rsid w:val="00992D8A"/>
    <w:rsid w:val="009971DC"/>
    <w:rsid w:val="009974AA"/>
    <w:rsid w:val="009A31AC"/>
    <w:rsid w:val="009A5160"/>
    <w:rsid w:val="009A52F6"/>
    <w:rsid w:val="009A5D7F"/>
    <w:rsid w:val="009A6EFB"/>
    <w:rsid w:val="009B3BBC"/>
    <w:rsid w:val="009B6EF1"/>
    <w:rsid w:val="009B7333"/>
    <w:rsid w:val="009C443D"/>
    <w:rsid w:val="009C542A"/>
    <w:rsid w:val="009C5AE4"/>
    <w:rsid w:val="009C6454"/>
    <w:rsid w:val="009D0001"/>
    <w:rsid w:val="009D29DC"/>
    <w:rsid w:val="009D2F12"/>
    <w:rsid w:val="009E0E40"/>
    <w:rsid w:val="009E2490"/>
    <w:rsid w:val="009E4A11"/>
    <w:rsid w:val="009E6839"/>
    <w:rsid w:val="009F1CA7"/>
    <w:rsid w:val="009F472D"/>
    <w:rsid w:val="009F58F7"/>
    <w:rsid w:val="009F5BE5"/>
    <w:rsid w:val="009F5CCD"/>
    <w:rsid w:val="00A00F69"/>
    <w:rsid w:val="00A01B61"/>
    <w:rsid w:val="00A0350A"/>
    <w:rsid w:val="00A05ADF"/>
    <w:rsid w:val="00A16E54"/>
    <w:rsid w:val="00A2001B"/>
    <w:rsid w:val="00A20339"/>
    <w:rsid w:val="00A2210B"/>
    <w:rsid w:val="00A25CA6"/>
    <w:rsid w:val="00A26BCB"/>
    <w:rsid w:val="00A32744"/>
    <w:rsid w:val="00A361A8"/>
    <w:rsid w:val="00A4157F"/>
    <w:rsid w:val="00A41C52"/>
    <w:rsid w:val="00A41E62"/>
    <w:rsid w:val="00A43A5C"/>
    <w:rsid w:val="00A43D69"/>
    <w:rsid w:val="00A43FF2"/>
    <w:rsid w:val="00A44FFC"/>
    <w:rsid w:val="00A50179"/>
    <w:rsid w:val="00A56B01"/>
    <w:rsid w:val="00A57D42"/>
    <w:rsid w:val="00A60EEB"/>
    <w:rsid w:val="00A7193B"/>
    <w:rsid w:val="00A759BE"/>
    <w:rsid w:val="00A77390"/>
    <w:rsid w:val="00A8427B"/>
    <w:rsid w:val="00A848C8"/>
    <w:rsid w:val="00A913EA"/>
    <w:rsid w:val="00A923C0"/>
    <w:rsid w:val="00AA5D66"/>
    <w:rsid w:val="00AB49E1"/>
    <w:rsid w:val="00AC668B"/>
    <w:rsid w:val="00AC7B5D"/>
    <w:rsid w:val="00AD01AC"/>
    <w:rsid w:val="00AD1180"/>
    <w:rsid w:val="00AD2CA3"/>
    <w:rsid w:val="00AE1D3D"/>
    <w:rsid w:val="00AE28C2"/>
    <w:rsid w:val="00AE7F68"/>
    <w:rsid w:val="00AF3161"/>
    <w:rsid w:val="00AF4E97"/>
    <w:rsid w:val="00B0281C"/>
    <w:rsid w:val="00B036F7"/>
    <w:rsid w:val="00B03B19"/>
    <w:rsid w:val="00B10EED"/>
    <w:rsid w:val="00B110F1"/>
    <w:rsid w:val="00B11A8B"/>
    <w:rsid w:val="00B17EE5"/>
    <w:rsid w:val="00B21DAB"/>
    <w:rsid w:val="00B2619D"/>
    <w:rsid w:val="00B27BE9"/>
    <w:rsid w:val="00B307B0"/>
    <w:rsid w:val="00B30AA1"/>
    <w:rsid w:val="00B3742C"/>
    <w:rsid w:val="00B40760"/>
    <w:rsid w:val="00B40D1B"/>
    <w:rsid w:val="00B4365E"/>
    <w:rsid w:val="00B44392"/>
    <w:rsid w:val="00B470E7"/>
    <w:rsid w:val="00B606A0"/>
    <w:rsid w:val="00B60984"/>
    <w:rsid w:val="00B80BD0"/>
    <w:rsid w:val="00B83903"/>
    <w:rsid w:val="00B8479B"/>
    <w:rsid w:val="00B86C0D"/>
    <w:rsid w:val="00B91238"/>
    <w:rsid w:val="00B9168E"/>
    <w:rsid w:val="00B91747"/>
    <w:rsid w:val="00B92390"/>
    <w:rsid w:val="00B9597D"/>
    <w:rsid w:val="00B96043"/>
    <w:rsid w:val="00B960E7"/>
    <w:rsid w:val="00B963B1"/>
    <w:rsid w:val="00BA045F"/>
    <w:rsid w:val="00BA0EE5"/>
    <w:rsid w:val="00BA3D9A"/>
    <w:rsid w:val="00BA50EF"/>
    <w:rsid w:val="00BB067A"/>
    <w:rsid w:val="00BB0AFC"/>
    <w:rsid w:val="00BB27FC"/>
    <w:rsid w:val="00BC1944"/>
    <w:rsid w:val="00BC467F"/>
    <w:rsid w:val="00BC72AA"/>
    <w:rsid w:val="00BD2784"/>
    <w:rsid w:val="00BD4754"/>
    <w:rsid w:val="00BE1529"/>
    <w:rsid w:val="00BE158F"/>
    <w:rsid w:val="00BE2884"/>
    <w:rsid w:val="00BE449E"/>
    <w:rsid w:val="00BE4A4A"/>
    <w:rsid w:val="00BE6A60"/>
    <w:rsid w:val="00BF40D9"/>
    <w:rsid w:val="00BF5BED"/>
    <w:rsid w:val="00C0214C"/>
    <w:rsid w:val="00C0507E"/>
    <w:rsid w:val="00C069E5"/>
    <w:rsid w:val="00C0743D"/>
    <w:rsid w:val="00C122A9"/>
    <w:rsid w:val="00C15E0E"/>
    <w:rsid w:val="00C16CB2"/>
    <w:rsid w:val="00C27A23"/>
    <w:rsid w:val="00C30548"/>
    <w:rsid w:val="00C30671"/>
    <w:rsid w:val="00C30835"/>
    <w:rsid w:val="00C34830"/>
    <w:rsid w:val="00C35303"/>
    <w:rsid w:val="00C361EE"/>
    <w:rsid w:val="00C364E0"/>
    <w:rsid w:val="00C373AF"/>
    <w:rsid w:val="00C37F41"/>
    <w:rsid w:val="00C4025F"/>
    <w:rsid w:val="00C417C0"/>
    <w:rsid w:val="00C43091"/>
    <w:rsid w:val="00C44039"/>
    <w:rsid w:val="00C50020"/>
    <w:rsid w:val="00C512E6"/>
    <w:rsid w:val="00C51FC0"/>
    <w:rsid w:val="00C522ED"/>
    <w:rsid w:val="00C63269"/>
    <w:rsid w:val="00C6584F"/>
    <w:rsid w:val="00C65BD5"/>
    <w:rsid w:val="00C70BC0"/>
    <w:rsid w:val="00C8045D"/>
    <w:rsid w:val="00C825AD"/>
    <w:rsid w:val="00C82CF7"/>
    <w:rsid w:val="00C848EF"/>
    <w:rsid w:val="00C8736B"/>
    <w:rsid w:val="00C875F7"/>
    <w:rsid w:val="00C90893"/>
    <w:rsid w:val="00C90FC9"/>
    <w:rsid w:val="00C930BA"/>
    <w:rsid w:val="00CA0A61"/>
    <w:rsid w:val="00CA1914"/>
    <w:rsid w:val="00CA5023"/>
    <w:rsid w:val="00CA569A"/>
    <w:rsid w:val="00CB6534"/>
    <w:rsid w:val="00CC1524"/>
    <w:rsid w:val="00CC35B7"/>
    <w:rsid w:val="00CC539B"/>
    <w:rsid w:val="00CC5B1C"/>
    <w:rsid w:val="00CD6542"/>
    <w:rsid w:val="00CD6D09"/>
    <w:rsid w:val="00CE2140"/>
    <w:rsid w:val="00CE63E3"/>
    <w:rsid w:val="00D0197A"/>
    <w:rsid w:val="00D0536A"/>
    <w:rsid w:val="00D23DA8"/>
    <w:rsid w:val="00D264E1"/>
    <w:rsid w:val="00D3031E"/>
    <w:rsid w:val="00D30F7E"/>
    <w:rsid w:val="00D31E8B"/>
    <w:rsid w:val="00D330D5"/>
    <w:rsid w:val="00D33993"/>
    <w:rsid w:val="00D35176"/>
    <w:rsid w:val="00D43A20"/>
    <w:rsid w:val="00D43F87"/>
    <w:rsid w:val="00D455D2"/>
    <w:rsid w:val="00D46CA0"/>
    <w:rsid w:val="00D50B09"/>
    <w:rsid w:val="00D51738"/>
    <w:rsid w:val="00D52E58"/>
    <w:rsid w:val="00D5302B"/>
    <w:rsid w:val="00D5640A"/>
    <w:rsid w:val="00D57917"/>
    <w:rsid w:val="00D60879"/>
    <w:rsid w:val="00D6182C"/>
    <w:rsid w:val="00D6257E"/>
    <w:rsid w:val="00D635F7"/>
    <w:rsid w:val="00D646C2"/>
    <w:rsid w:val="00D64DFF"/>
    <w:rsid w:val="00D67902"/>
    <w:rsid w:val="00D71453"/>
    <w:rsid w:val="00D76197"/>
    <w:rsid w:val="00D803C0"/>
    <w:rsid w:val="00D82D23"/>
    <w:rsid w:val="00D83599"/>
    <w:rsid w:val="00D84B5B"/>
    <w:rsid w:val="00D9355B"/>
    <w:rsid w:val="00D94636"/>
    <w:rsid w:val="00D96EA3"/>
    <w:rsid w:val="00DA7220"/>
    <w:rsid w:val="00DB2627"/>
    <w:rsid w:val="00DC5F30"/>
    <w:rsid w:val="00DD0E69"/>
    <w:rsid w:val="00DD397D"/>
    <w:rsid w:val="00DD3D4F"/>
    <w:rsid w:val="00DD5566"/>
    <w:rsid w:val="00DE1162"/>
    <w:rsid w:val="00DE36E2"/>
    <w:rsid w:val="00DE6B22"/>
    <w:rsid w:val="00DE7CE6"/>
    <w:rsid w:val="00DF4C28"/>
    <w:rsid w:val="00DF6B86"/>
    <w:rsid w:val="00E02E45"/>
    <w:rsid w:val="00E046E1"/>
    <w:rsid w:val="00E05226"/>
    <w:rsid w:val="00E05835"/>
    <w:rsid w:val="00E104B0"/>
    <w:rsid w:val="00E12BBE"/>
    <w:rsid w:val="00E14828"/>
    <w:rsid w:val="00E17197"/>
    <w:rsid w:val="00E177F2"/>
    <w:rsid w:val="00E228B0"/>
    <w:rsid w:val="00E22B9C"/>
    <w:rsid w:val="00E30253"/>
    <w:rsid w:val="00E3203B"/>
    <w:rsid w:val="00E35C04"/>
    <w:rsid w:val="00E412D3"/>
    <w:rsid w:val="00E41654"/>
    <w:rsid w:val="00E46FF0"/>
    <w:rsid w:val="00E51334"/>
    <w:rsid w:val="00E51C32"/>
    <w:rsid w:val="00E539A2"/>
    <w:rsid w:val="00E53FC4"/>
    <w:rsid w:val="00E61D9B"/>
    <w:rsid w:val="00E63880"/>
    <w:rsid w:val="00E63CAA"/>
    <w:rsid w:val="00E641B1"/>
    <w:rsid w:val="00E671DB"/>
    <w:rsid w:val="00E672BD"/>
    <w:rsid w:val="00E677F6"/>
    <w:rsid w:val="00E721DB"/>
    <w:rsid w:val="00E73F42"/>
    <w:rsid w:val="00E74E4E"/>
    <w:rsid w:val="00E81D16"/>
    <w:rsid w:val="00E90A0F"/>
    <w:rsid w:val="00E90B14"/>
    <w:rsid w:val="00E9172E"/>
    <w:rsid w:val="00E97915"/>
    <w:rsid w:val="00E97E6B"/>
    <w:rsid w:val="00EA46A9"/>
    <w:rsid w:val="00EA50D2"/>
    <w:rsid w:val="00EB003E"/>
    <w:rsid w:val="00EB1067"/>
    <w:rsid w:val="00EB10BF"/>
    <w:rsid w:val="00EC20F1"/>
    <w:rsid w:val="00EC2E13"/>
    <w:rsid w:val="00EC72E1"/>
    <w:rsid w:val="00ED189D"/>
    <w:rsid w:val="00ED24C7"/>
    <w:rsid w:val="00ED30BF"/>
    <w:rsid w:val="00EE17C9"/>
    <w:rsid w:val="00EE5A96"/>
    <w:rsid w:val="00EE6A54"/>
    <w:rsid w:val="00EE7DB9"/>
    <w:rsid w:val="00EF6309"/>
    <w:rsid w:val="00EF72B8"/>
    <w:rsid w:val="00F00C72"/>
    <w:rsid w:val="00F02FBF"/>
    <w:rsid w:val="00F0539E"/>
    <w:rsid w:val="00F14C78"/>
    <w:rsid w:val="00F173A1"/>
    <w:rsid w:val="00F307A6"/>
    <w:rsid w:val="00F33D8B"/>
    <w:rsid w:val="00F346DA"/>
    <w:rsid w:val="00F40C71"/>
    <w:rsid w:val="00F46104"/>
    <w:rsid w:val="00F47671"/>
    <w:rsid w:val="00F47FBB"/>
    <w:rsid w:val="00F527D8"/>
    <w:rsid w:val="00F56BD9"/>
    <w:rsid w:val="00F6203E"/>
    <w:rsid w:val="00F64F23"/>
    <w:rsid w:val="00F71314"/>
    <w:rsid w:val="00F7455C"/>
    <w:rsid w:val="00F76F0A"/>
    <w:rsid w:val="00F81042"/>
    <w:rsid w:val="00F82616"/>
    <w:rsid w:val="00F849AA"/>
    <w:rsid w:val="00F95779"/>
    <w:rsid w:val="00F9739C"/>
    <w:rsid w:val="00F979EF"/>
    <w:rsid w:val="00F97B2C"/>
    <w:rsid w:val="00FA1096"/>
    <w:rsid w:val="00FA2A2B"/>
    <w:rsid w:val="00FA4A0B"/>
    <w:rsid w:val="00FB025D"/>
    <w:rsid w:val="00FB063A"/>
    <w:rsid w:val="00FB1A40"/>
    <w:rsid w:val="00FB4196"/>
    <w:rsid w:val="00FB6C0F"/>
    <w:rsid w:val="00FB6E3F"/>
    <w:rsid w:val="00FC0098"/>
    <w:rsid w:val="00FC3238"/>
    <w:rsid w:val="00FC36D0"/>
    <w:rsid w:val="00FC4439"/>
    <w:rsid w:val="00FC4843"/>
    <w:rsid w:val="00FD0233"/>
    <w:rsid w:val="00FD2866"/>
    <w:rsid w:val="00FD33CC"/>
    <w:rsid w:val="00FD4218"/>
    <w:rsid w:val="00FD4EC1"/>
    <w:rsid w:val="00FD560B"/>
    <w:rsid w:val="00FE39F7"/>
    <w:rsid w:val="00FE5AEA"/>
    <w:rsid w:val="00FE72B4"/>
    <w:rsid w:val="00FF0C58"/>
    <w:rsid w:val="00FF2706"/>
    <w:rsid w:val="00FF3CA7"/>
    <w:rsid w:val="00FF5812"/>
    <w:rsid w:val="00F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E0281E"/>
  <w15:docId w15:val="{AF8A473F-169C-494B-B777-4AB890D8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Cs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E8B"/>
  </w:style>
  <w:style w:type="paragraph" w:styleId="Heading1">
    <w:name w:val="heading 1"/>
    <w:basedOn w:val="Normal"/>
    <w:next w:val="Normal"/>
    <w:link w:val="Heading1Char"/>
    <w:qFormat/>
    <w:rsid w:val="00C44039"/>
    <w:pPr>
      <w:keepNext/>
      <w:numPr>
        <w:numId w:val="29"/>
      </w:numPr>
      <w:spacing w:after="0" w:line="240" w:lineRule="auto"/>
      <w:outlineLvl w:val="0"/>
    </w:pPr>
    <w:rPr>
      <w:rFonts w:ascii="Arial" w:eastAsia="Times New Roman" w:hAnsi="Arial"/>
      <w:b/>
      <w:sz w:val="28"/>
      <w:szCs w:val="20"/>
      <w:lang w:val="en-GB" w:eastAsia="en-US"/>
    </w:rPr>
  </w:style>
  <w:style w:type="paragraph" w:styleId="Heading2">
    <w:name w:val="heading 2"/>
    <w:basedOn w:val="Normal"/>
    <w:next w:val="Normal"/>
    <w:link w:val="Heading2Char"/>
    <w:qFormat/>
    <w:rsid w:val="00C44039"/>
    <w:pPr>
      <w:keepNext/>
      <w:numPr>
        <w:ilvl w:val="1"/>
        <w:numId w:val="29"/>
      </w:numPr>
      <w:spacing w:before="240" w:after="60" w:line="240" w:lineRule="auto"/>
      <w:outlineLvl w:val="1"/>
    </w:pPr>
    <w:rPr>
      <w:rFonts w:ascii="Arial" w:eastAsia="Times New Roman" w:hAnsi="Arial"/>
      <w:b/>
      <w:i/>
      <w:sz w:val="24"/>
      <w:szCs w:val="20"/>
      <w:lang w:val="en-GB" w:eastAsia="en-US"/>
    </w:rPr>
  </w:style>
  <w:style w:type="paragraph" w:styleId="Heading3">
    <w:name w:val="heading 3"/>
    <w:basedOn w:val="Normal"/>
    <w:next w:val="Normal"/>
    <w:link w:val="Heading3Char"/>
    <w:qFormat/>
    <w:rsid w:val="00C44039"/>
    <w:pPr>
      <w:keepNext/>
      <w:numPr>
        <w:ilvl w:val="2"/>
        <w:numId w:val="29"/>
      </w:numPr>
      <w:spacing w:before="240" w:after="60" w:line="240" w:lineRule="auto"/>
      <w:outlineLvl w:val="2"/>
    </w:pPr>
    <w:rPr>
      <w:rFonts w:ascii="Arial" w:eastAsia="Times New Roman" w:hAnsi="Arial"/>
      <w:b/>
      <w:sz w:val="24"/>
      <w:szCs w:val="20"/>
      <w:lang w:val="en-GB" w:eastAsia="en-US"/>
    </w:rPr>
  </w:style>
  <w:style w:type="paragraph" w:styleId="Heading4">
    <w:name w:val="heading 4"/>
    <w:basedOn w:val="Normal"/>
    <w:next w:val="Normal"/>
    <w:link w:val="Heading4Char"/>
    <w:qFormat/>
    <w:rsid w:val="00C44039"/>
    <w:pPr>
      <w:keepNext/>
      <w:numPr>
        <w:ilvl w:val="3"/>
        <w:numId w:val="29"/>
      </w:numPr>
      <w:spacing w:before="240" w:after="60" w:line="240" w:lineRule="auto"/>
      <w:outlineLvl w:val="3"/>
    </w:pPr>
    <w:rPr>
      <w:rFonts w:ascii="Arial" w:eastAsia="Times New Roman" w:hAnsi="Arial"/>
      <w:b/>
      <w:sz w:val="24"/>
      <w:szCs w:val="20"/>
      <w:lang w:val="en-GB" w:eastAsia="en-US"/>
    </w:rPr>
  </w:style>
  <w:style w:type="paragraph" w:styleId="Heading5">
    <w:name w:val="heading 5"/>
    <w:basedOn w:val="Normal"/>
    <w:next w:val="Normal"/>
    <w:link w:val="Heading5Char"/>
    <w:qFormat/>
    <w:rsid w:val="00C44039"/>
    <w:pPr>
      <w:numPr>
        <w:ilvl w:val="4"/>
        <w:numId w:val="29"/>
      </w:numPr>
      <w:spacing w:before="240" w:after="60" w:line="240" w:lineRule="auto"/>
      <w:outlineLvl w:val="4"/>
    </w:pPr>
    <w:rPr>
      <w:rFonts w:ascii="Arial" w:eastAsia="Times New Roman" w:hAnsi="Arial"/>
      <w:b/>
      <w:szCs w:val="20"/>
      <w:lang w:val="en-GB" w:eastAsia="en-US"/>
    </w:rPr>
  </w:style>
  <w:style w:type="paragraph" w:styleId="Heading6">
    <w:name w:val="heading 6"/>
    <w:basedOn w:val="Normal"/>
    <w:next w:val="Normal"/>
    <w:link w:val="Heading6Char"/>
    <w:qFormat/>
    <w:rsid w:val="00C44039"/>
    <w:pPr>
      <w:numPr>
        <w:ilvl w:val="5"/>
        <w:numId w:val="29"/>
      </w:numPr>
      <w:spacing w:before="240" w:after="60" w:line="240" w:lineRule="auto"/>
      <w:outlineLvl w:val="5"/>
    </w:pPr>
    <w:rPr>
      <w:rFonts w:eastAsia="Times New Roman"/>
      <w:i/>
      <w:szCs w:val="20"/>
      <w:lang w:val="en-GB" w:eastAsia="en-US"/>
    </w:rPr>
  </w:style>
  <w:style w:type="paragraph" w:styleId="Heading7">
    <w:name w:val="heading 7"/>
    <w:basedOn w:val="Normal"/>
    <w:next w:val="Normal"/>
    <w:link w:val="Heading7Char"/>
    <w:qFormat/>
    <w:rsid w:val="00C44039"/>
    <w:pPr>
      <w:numPr>
        <w:ilvl w:val="6"/>
        <w:numId w:val="29"/>
      </w:numPr>
      <w:spacing w:before="240" w:after="60" w:line="240" w:lineRule="auto"/>
      <w:outlineLvl w:val="6"/>
    </w:pPr>
    <w:rPr>
      <w:rFonts w:ascii="Arial" w:eastAsia="Times New Roman" w:hAnsi="Arial"/>
      <w:sz w:val="20"/>
      <w:szCs w:val="20"/>
      <w:lang w:val="en-GB" w:eastAsia="en-US"/>
    </w:rPr>
  </w:style>
  <w:style w:type="paragraph" w:styleId="Heading8">
    <w:name w:val="heading 8"/>
    <w:basedOn w:val="Normal"/>
    <w:next w:val="Normal"/>
    <w:link w:val="Heading8Char"/>
    <w:qFormat/>
    <w:rsid w:val="00C44039"/>
    <w:pPr>
      <w:numPr>
        <w:ilvl w:val="7"/>
        <w:numId w:val="29"/>
      </w:numPr>
      <w:spacing w:before="240" w:after="60" w:line="240" w:lineRule="auto"/>
      <w:outlineLvl w:val="7"/>
    </w:pPr>
    <w:rPr>
      <w:rFonts w:ascii="Arial" w:eastAsia="Times New Roman" w:hAnsi="Arial"/>
      <w:i/>
      <w:sz w:val="20"/>
      <w:szCs w:val="20"/>
      <w:lang w:val="en-GB" w:eastAsia="en-US"/>
    </w:rPr>
  </w:style>
  <w:style w:type="paragraph" w:styleId="Heading9">
    <w:name w:val="heading 9"/>
    <w:basedOn w:val="Normal"/>
    <w:next w:val="Normal"/>
    <w:link w:val="Heading9Char"/>
    <w:qFormat/>
    <w:rsid w:val="00C44039"/>
    <w:pPr>
      <w:numPr>
        <w:ilvl w:val="8"/>
        <w:numId w:val="29"/>
      </w:numPr>
      <w:spacing w:before="240" w:after="60" w:line="240" w:lineRule="auto"/>
      <w:outlineLvl w:val="8"/>
    </w:pPr>
    <w:rPr>
      <w:rFonts w:ascii="Arial" w:eastAsia="Times New Roman" w:hAnsi="Arial"/>
      <w:b/>
      <w:i/>
      <w:sz w:val="18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Header Abu Abu"/>
    <w:basedOn w:val="TableGridLight"/>
    <w:uiPriority w:val="59"/>
    <w:rsid w:val="002E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FBFBF" w:themeFill="background1" w:themeFillShade="BF"/>
      </w:tcPr>
    </w:tblStylePr>
    <w:tblStylePr w:type="lastRow">
      <w:pPr>
        <w:jc w:val="left"/>
      </w:p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C5E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2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163C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2E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B60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60984"/>
  </w:style>
  <w:style w:type="paragraph" w:styleId="Footer">
    <w:name w:val="footer"/>
    <w:basedOn w:val="Normal"/>
    <w:link w:val="FooterChar"/>
    <w:uiPriority w:val="99"/>
    <w:unhideWhenUsed/>
    <w:rsid w:val="00B60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984"/>
  </w:style>
  <w:style w:type="character" w:customStyle="1" w:styleId="Heading1Char">
    <w:name w:val="Heading 1 Char"/>
    <w:basedOn w:val="DefaultParagraphFont"/>
    <w:link w:val="Heading1"/>
    <w:rsid w:val="00C44039"/>
    <w:rPr>
      <w:rFonts w:ascii="Arial" w:eastAsia="Times New Roman" w:hAnsi="Arial" w:cs="Times New Roman"/>
      <w:b/>
      <w:sz w:val="28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C44039"/>
    <w:rPr>
      <w:rFonts w:ascii="Arial" w:eastAsia="Times New Roman" w:hAnsi="Arial" w:cs="Times New Roman"/>
      <w:b/>
      <w:i/>
      <w:sz w:val="24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C44039"/>
    <w:rPr>
      <w:rFonts w:ascii="Arial" w:eastAsia="Times New Roman" w:hAnsi="Arial" w:cs="Times New Roman"/>
      <w:b/>
      <w:sz w:val="24"/>
      <w:szCs w:val="20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C44039"/>
    <w:rPr>
      <w:rFonts w:ascii="Arial" w:eastAsia="Times New Roman" w:hAnsi="Arial" w:cs="Times New Roman"/>
      <w:b/>
      <w:sz w:val="24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C44039"/>
    <w:rPr>
      <w:rFonts w:ascii="Arial" w:eastAsia="Times New Roman" w:hAnsi="Arial" w:cs="Times New Roman"/>
      <w:b/>
      <w:szCs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C44039"/>
    <w:rPr>
      <w:rFonts w:ascii="Times New Roman" w:eastAsia="Times New Roman" w:hAnsi="Times New Roman" w:cs="Times New Roman"/>
      <w:i/>
      <w:szCs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C44039"/>
    <w:rPr>
      <w:rFonts w:ascii="Arial" w:eastAsia="Times New Roman" w:hAnsi="Arial" w:cs="Times New Roman"/>
      <w:sz w:val="20"/>
      <w:szCs w:val="20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C44039"/>
    <w:rPr>
      <w:rFonts w:ascii="Arial" w:eastAsia="Times New Roman" w:hAnsi="Arial" w:cs="Times New Roman"/>
      <w:i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C44039"/>
    <w:rPr>
      <w:rFonts w:ascii="Arial" w:eastAsia="Times New Roman" w:hAnsi="Arial" w:cs="Times New Roman"/>
      <w:b/>
      <w:i/>
      <w:sz w:val="18"/>
      <w:szCs w:val="20"/>
      <w:lang w:val="en-GB" w:eastAsia="en-US"/>
    </w:rPr>
  </w:style>
  <w:style w:type="paragraph" w:customStyle="1" w:styleId="guide">
    <w:name w:val="guide"/>
    <w:basedOn w:val="Normal"/>
    <w:rsid w:val="00C44039"/>
    <w:pPr>
      <w:spacing w:after="0" w:line="240" w:lineRule="auto"/>
    </w:pPr>
    <w:rPr>
      <w:rFonts w:eastAsia="Times New Roman"/>
      <w:i/>
      <w:sz w:val="20"/>
      <w:szCs w:val="20"/>
      <w:lang w:val="en-GB" w:eastAsia="en-US"/>
    </w:rPr>
  </w:style>
  <w:style w:type="paragraph" w:styleId="Caption">
    <w:name w:val="caption"/>
    <w:basedOn w:val="Normal"/>
    <w:next w:val="Normal"/>
    <w:qFormat/>
    <w:rsid w:val="00C44039"/>
    <w:pPr>
      <w:spacing w:before="120" w:after="120" w:line="240" w:lineRule="auto"/>
    </w:pPr>
    <w:rPr>
      <w:rFonts w:eastAsia="Times New Roman"/>
      <w:b/>
      <w:bCs w:val="0"/>
      <w:sz w:val="20"/>
      <w:szCs w:val="20"/>
      <w:lang w:val="en-GB" w:eastAsia="en-US"/>
    </w:rPr>
  </w:style>
  <w:style w:type="paragraph" w:styleId="Title">
    <w:name w:val="Title"/>
    <w:basedOn w:val="Normal"/>
    <w:link w:val="TitleChar"/>
    <w:qFormat/>
    <w:rsid w:val="00C44039"/>
    <w:pPr>
      <w:spacing w:before="240" w:after="60" w:line="240" w:lineRule="auto"/>
      <w:jc w:val="center"/>
    </w:pPr>
    <w:rPr>
      <w:rFonts w:ascii="Arial" w:eastAsia="Times New Roman" w:hAnsi="Arial"/>
      <w:b/>
      <w:kern w:val="28"/>
      <w:sz w:val="32"/>
      <w:szCs w:val="20"/>
      <w:lang w:val="en-GB" w:eastAsia="en-US"/>
    </w:rPr>
  </w:style>
  <w:style w:type="character" w:customStyle="1" w:styleId="TitleChar">
    <w:name w:val="Title Char"/>
    <w:basedOn w:val="DefaultParagraphFont"/>
    <w:link w:val="Title"/>
    <w:rsid w:val="00C44039"/>
    <w:rPr>
      <w:rFonts w:ascii="Arial" w:eastAsia="Times New Roman" w:hAnsi="Arial" w:cs="Times New Roman"/>
      <w:b/>
      <w:kern w:val="28"/>
      <w:sz w:val="32"/>
      <w:szCs w:val="20"/>
      <w:lang w:val="en-GB" w:eastAsia="en-US"/>
    </w:rPr>
  </w:style>
  <w:style w:type="paragraph" w:customStyle="1" w:styleId="SubTitle">
    <w:name w:val="Sub Title"/>
    <w:basedOn w:val="Title"/>
    <w:rsid w:val="00C44039"/>
  </w:style>
  <w:style w:type="paragraph" w:styleId="TOC1">
    <w:name w:val="toc 1"/>
    <w:basedOn w:val="Normal"/>
    <w:next w:val="Normal"/>
    <w:autoRedefine/>
    <w:uiPriority w:val="39"/>
    <w:rsid w:val="00C44039"/>
    <w:pPr>
      <w:spacing w:after="0" w:line="240" w:lineRule="auto"/>
    </w:pPr>
    <w:rPr>
      <w:rFonts w:eastAsia="Times New Roman"/>
      <w:sz w:val="20"/>
      <w:szCs w:val="20"/>
      <w:lang w:val="en-GB" w:eastAsia="en-US"/>
    </w:rPr>
  </w:style>
  <w:style w:type="paragraph" w:styleId="TOC4">
    <w:name w:val="toc 4"/>
    <w:basedOn w:val="Normal"/>
    <w:next w:val="Normal"/>
    <w:autoRedefine/>
    <w:semiHidden/>
    <w:rsid w:val="00C44039"/>
    <w:pPr>
      <w:spacing w:after="0" w:line="240" w:lineRule="auto"/>
      <w:ind w:left="600"/>
    </w:pPr>
    <w:rPr>
      <w:rFonts w:eastAsia="Times New Roman"/>
      <w:sz w:val="20"/>
      <w:szCs w:val="20"/>
      <w:lang w:val="en-GB" w:eastAsia="en-US"/>
    </w:rPr>
  </w:style>
  <w:style w:type="paragraph" w:styleId="TOC2">
    <w:name w:val="toc 2"/>
    <w:basedOn w:val="Normal"/>
    <w:next w:val="Normal"/>
    <w:autoRedefine/>
    <w:uiPriority w:val="39"/>
    <w:rsid w:val="00C44039"/>
    <w:pPr>
      <w:spacing w:after="0" w:line="240" w:lineRule="auto"/>
      <w:ind w:left="200"/>
    </w:pPr>
    <w:rPr>
      <w:rFonts w:eastAsia="Times New Roman"/>
      <w:sz w:val="20"/>
      <w:szCs w:val="20"/>
      <w:lang w:val="en-GB" w:eastAsia="en-US"/>
    </w:rPr>
  </w:style>
  <w:style w:type="paragraph" w:styleId="TOC3">
    <w:name w:val="toc 3"/>
    <w:basedOn w:val="Normal"/>
    <w:next w:val="Normal"/>
    <w:autoRedefine/>
    <w:uiPriority w:val="39"/>
    <w:rsid w:val="00C44039"/>
    <w:pPr>
      <w:spacing w:after="0" w:line="240" w:lineRule="auto"/>
      <w:ind w:left="400"/>
    </w:pPr>
    <w:rPr>
      <w:rFonts w:eastAsia="Times New Roman"/>
      <w:sz w:val="20"/>
      <w:szCs w:val="20"/>
      <w:lang w:val="en-GB" w:eastAsia="en-US"/>
    </w:rPr>
  </w:style>
  <w:style w:type="paragraph" w:styleId="BodyTextIndent">
    <w:name w:val="Body Text Indent"/>
    <w:basedOn w:val="Normal"/>
    <w:link w:val="BodyTextIndentChar"/>
    <w:rsid w:val="00583AF9"/>
    <w:pPr>
      <w:spacing w:after="0" w:line="240" w:lineRule="auto"/>
      <w:ind w:left="1560" w:hanging="1560"/>
    </w:pPr>
    <w:rPr>
      <w:rFonts w:eastAsia="SimSun"/>
      <w:sz w:val="20"/>
      <w:szCs w:val="20"/>
      <w:lang w:val="en-US" w:eastAsia="zh-CN"/>
    </w:rPr>
  </w:style>
  <w:style w:type="character" w:customStyle="1" w:styleId="BodyTextIndentChar">
    <w:name w:val="Body Text Indent Char"/>
    <w:basedOn w:val="DefaultParagraphFont"/>
    <w:link w:val="BodyTextIndent"/>
    <w:rsid w:val="00583AF9"/>
    <w:rPr>
      <w:rFonts w:ascii="Times New Roman" w:eastAsia="SimSun" w:hAnsi="Times New Roman" w:cs="Times New Roman"/>
      <w:sz w:val="20"/>
      <w:szCs w:val="20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0C6B6E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C6B6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37F72"/>
    <w:pPr>
      <w:spacing w:after="0"/>
    </w:pPr>
  </w:style>
  <w:style w:type="table" w:styleId="TableGridLight">
    <w:name w:val="Grid Table Light"/>
    <w:basedOn w:val="TableNormal"/>
    <w:uiPriority w:val="40"/>
    <w:rsid w:val="002E3D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286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32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91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0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499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gir\AppData\Roaming\Microsoft\Templates\MODUL%20KULIA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Luh Made Yulyantari | Rekayasa Perangkat Lunak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0B11C9-434A-46AE-B075-3C6CDF3B5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 KULIAH.dotx</Template>
  <TotalTime>1819</TotalTime>
  <Pages>41</Pages>
  <Words>7530</Words>
  <Characters>42925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bagir</dc:creator>
  <cp:lastModifiedBy>Erik Cahya Pradana</cp:lastModifiedBy>
  <cp:revision>256</cp:revision>
  <cp:lastPrinted>2017-11-30T03:18:00Z</cp:lastPrinted>
  <dcterms:created xsi:type="dcterms:W3CDTF">2020-11-20T17:01:00Z</dcterms:created>
  <dcterms:modified xsi:type="dcterms:W3CDTF">2020-12-15T06:54:00Z</dcterms:modified>
</cp:coreProperties>
</file>